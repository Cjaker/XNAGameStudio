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4F" w:rsidRDefault="0006104F" w:rsidP="0006104F">
      <w:pPr>
        <w:rPr>
          <w:noProof/>
          <w:vanish/>
          <w:lang w:eastAsia="es-AR"/>
          <w:specVanish/>
        </w:rPr>
      </w:pPr>
    </w:p>
    <w:p w:rsidR="0006104F" w:rsidRDefault="0006104F" w:rsidP="0006104F">
      <w:pPr>
        <w:rPr>
          <w:rFonts w:ascii="Arial Black" w:hAnsi="Arial Black"/>
          <w:noProof/>
          <w:sz w:val="52"/>
          <w:highlight w:val="yellow"/>
        </w:rPr>
      </w:pPr>
    </w:p>
    <w:p w:rsidR="0006104F" w:rsidRDefault="0006104F" w:rsidP="0006104F">
      <w:pPr>
        <w:rPr>
          <w:rFonts w:ascii="Arial Black" w:hAnsi="Arial Black"/>
          <w:noProof/>
          <w:sz w:val="52"/>
          <w:highlight w:val="yellow"/>
        </w:rPr>
      </w:pPr>
    </w:p>
    <w:p w:rsidR="0006104F" w:rsidRDefault="002D292D" w:rsidP="00394BC3">
      <w:pPr>
        <w:pStyle w:val="HOLTitle1"/>
        <w:rPr>
          <w:noProof/>
        </w:rPr>
      </w:pPr>
      <w:r w:rsidRPr="002D292D">
        <w:rPr>
          <w:noProof/>
        </w:rPr>
        <w:t>Hands</w:t>
      </w:r>
      <w:r w:rsidR="003D68F4">
        <w:rPr>
          <w:noProof/>
        </w:rPr>
        <w:t>-o</w:t>
      </w:r>
      <w:r w:rsidRPr="002D292D">
        <w:rPr>
          <w:noProof/>
        </w:rPr>
        <w:t>n Lab</w:t>
      </w:r>
    </w:p>
    <w:p w:rsidR="0006104F" w:rsidRDefault="002D292D" w:rsidP="00AE5CE8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r w:rsidRPr="002D292D">
        <w:rPr>
          <w:rFonts w:ascii="Arial Narrow" w:hAnsi="Arial Narrow"/>
          <w:noProof/>
          <w:sz w:val="56"/>
          <w:szCs w:val="56"/>
          <w:lang w:val="en-US"/>
        </w:rPr>
        <w:t>Multi-</w:t>
      </w:r>
      <w:r w:rsidR="003D68F4">
        <w:rPr>
          <w:rFonts w:ascii="Arial Narrow" w:hAnsi="Arial Narrow"/>
          <w:noProof/>
          <w:sz w:val="56"/>
          <w:szCs w:val="56"/>
          <w:lang w:val="en-US"/>
        </w:rPr>
        <w:t>p</w:t>
      </w:r>
      <w:r w:rsidRPr="002D292D">
        <w:rPr>
          <w:rFonts w:ascii="Arial Narrow" w:hAnsi="Arial Narrow"/>
          <w:noProof/>
          <w:sz w:val="56"/>
          <w:szCs w:val="56"/>
          <w:lang w:val="en-US"/>
        </w:rPr>
        <w:t>latform Development with the XNA Development Framework</w:t>
      </w:r>
      <w:bookmarkStart w:id="0" w:name="_GoBack"/>
      <w:bookmarkEnd w:id="0"/>
    </w:p>
    <w:p w:rsidR="0006104F" w:rsidRDefault="0006104F" w:rsidP="0006104F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06104F" w:rsidRDefault="0006104F" w:rsidP="0006104F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06104F" w:rsidRDefault="000C6F83" w:rsidP="00322AA8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 xml:space="preserve">Lab </w:t>
      </w:r>
      <w:r w:rsidR="00394BC3">
        <w:rPr>
          <w:rFonts w:eastAsia="Batang"/>
          <w:noProof/>
          <w:lang w:eastAsia="ko-KR"/>
        </w:rPr>
        <w:t>V</w:t>
      </w:r>
      <w:r w:rsidR="0006104F">
        <w:rPr>
          <w:rFonts w:eastAsia="Batang"/>
          <w:noProof/>
          <w:lang w:eastAsia="ko-KR"/>
        </w:rPr>
        <w:t>ersion:</w:t>
      </w:r>
      <w:r w:rsidR="0006104F">
        <w:rPr>
          <w:rFonts w:eastAsia="Batang"/>
          <w:noProof/>
          <w:lang w:eastAsia="ko-KR"/>
        </w:rPr>
        <w:tab/>
      </w:r>
      <w:r w:rsidR="00322AA8">
        <w:rPr>
          <w:rFonts w:eastAsia="Batang"/>
          <w:noProof/>
          <w:lang w:eastAsia="ko-KR"/>
        </w:rPr>
        <w:t>1.0.0</w:t>
      </w:r>
    </w:p>
    <w:p w:rsidR="0006104F" w:rsidRDefault="0006104F" w:rsidP="0006104F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Last updated:</w:t>
      </w:r>
      <w:r>
        <w:rPr>
          <w:rFonts w:eastAsia="Batang"/>
          <w:noProof/>
          <w:lang w:eastAsia="ko-KR"/>
        </w:rPr>
        <w:tab/>
      </w:r>
      <w:r w:rsidR="00037506">
        <w:rPr>
          <w:noProof/>
        </w:rPr>
        <w:fldChar w:fldCharType="begin"/>
      </w:r>
      <w:r>
        <w:rPr>
          <w:noProof/>
        </w:rPr>
        <w:instrText xml:space="preserve"> DATE \@ "M/d/yyyy" </w:instrText>
      </w:r>
      <w:r w:rsidR="00037506">
        <w:rPr>
          <w:noProof/>
        </w:rPr>
        <w:fldChar w:fldCharType="separate"/>
      </w:r>
      <w:r w:rsidR="004308E2">
        <w:rPr>
          <w:noProof/>
        </w:rPr>
        <w:t>12/9/2010</w:t>
      </w:r>
      <w:r w:rsidR="00037506">
        <w:rPr>
          <w:noProof/>
        </w:rPr>
        <w:fldChar w:fldCharType="end"/>
      </w:r>
    </w:p>
    <w:p w:rsidR="0006104F" w:rsidRDefault="0006104F" w:rsidP="0006104F">
      <w:pPr>
        <w:rPr>
          <w:rFonts w:eastAsia="Batang"/>
          <w:noProof/>
          <w:lang w:eastAsia="ko-KR"/>
        </w:rPr>
      </w:pPr>
    </w:p>
    <w:p w:rsidR="0006104F" w:rsidRDefault="0006104F" w:rsidP="0006104F">
      <w:pPr>
        <w:rPr>
          <w:noProof/>
        </w:rPr>
      </w:pPr>
      <w:r>
        <w:rPr>
          <w:noProof/>
        </w:rPr>
        <w:br w:type="page"/>
      </w:r>
    </w:p>
    <w:sdt>
      <w:sdtPr>
        <w:id w:val="809291414"/>
        <w:docPartObj>
          <w:docPartGallery w:val="Table of Contents"/>
          <w:docPartUnique/>
        </w:docPartObj>
      </w:sdtPr>
      <w:sdtEndPr/>
      <w:sdtContent>
        <w:p w:rsidR="00503DE1" w:rsidRPr="00364FB3" w:rsidDel="00503DE1" w:rsidRDefault="00364FB3" w:rsidP="00364FB3">
          <w:pPr>
            <w:pStyle w:val="TOCHeading"/>
          </w:pPr>
          <w:r w:rsidRPr="00364FB3">
            <w:t>Contents</w:t>
          </w:r>
        </w:p>
        <w:p w:rsidR="006367D8" w:rsidRDefault="000375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he-IL"/>
            </w:rPr>
          </w:pPr>
          <w:r>
            <w:rPr>
              <w:b w:val="0"/>
              <w:bCs w:val="0"/>
            </w:rPr>
            <w:fldChar w:fldCharType="begin"/>
          </w:r>
          <w:r w:rsidR="00051F6D">
            <w:rPr>
              <w:b w:val="0"/>
              <w:bCs w:val="0"/>
            </w:rPr>
            <w:instrText xml:space="preserve"> TOC \h \z \t "Heading 1,2,Heading 2,3,Heading 3,4,pp Topic,1" </w:instrText>
          </w:r>
          <w:r>
            <w:rPr>
              <w:b w:val="0"/>
              <w:bCs w:val="0"/>
            </w:rPr>
            <w:fldChar w:fldCharType="separate"/>
          </w:r>
          <w:hyperlink w:anchor="_Toc278487450" w:history="1">
            <w:r w:rsidR="006367D8" w:rsidRPr="00602D7F">
              <w:rPr>
                <w:rStyle w:val="Hyperlink"/>
              </w:rPr>
              <w:t>Overview</w:t>
            </w:r>
            <w:r w:rsidR="006367D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51" w:history="1">
            <w:r w:rsidR="006367D8" w:rsidRPr="00602D7F">
              <w:rPr>
                <w:rStyle w:val="Hyperlink"/>
              </w:rPr>
              <w:t>Objectives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_Toc278487451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3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52" w:history="1">
            <w:r w:rsidR="006367D8" w:rsidRPr="00602D7F">
              <w:rPr>
                <w:rStyle w:val="Hyperlink"/>
              </w:rPr>
              <w:t>Prerequisites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_Toc278487452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3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53" w:history="1">
            <w:r w:rsidR="006367D8" w:rsidRPr="00602D7F">
              <w:rPr>
                <w:rStyle w:val="Hyperlink"/>
              </w:rPr>
              <w:t>Lab Structure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_Toc278487453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3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54" w:history="1">
            <w:r w:rsidR="006367D8" w:rsidRPr="00602D7F">
              <w:rPr>
                <w:rStyle w:val="Hyperlink"/>
              </w:rPr>
              <w:t>Lab Contents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_Toc278487454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4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55" w:history="1">
            <w:r w:rsidR="006367D8" w:rsidRPr="00602D7F">
              <w:rPr>
                <w:rStyle w:val="Hyperlink"/>
              </w:rPr>
              <w:t>Estimated completion time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_Toc278487455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4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3D68F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he-IL"/>
            </w:rPr>
          </w:pPr>
          <w:hyperlink w:anchor="_Toc278487456" w:history="1">
            <w:r w:rsidR="006367D8" w:rsidRPr="00602D7F">
              <w:rPr>
                <w:rStyle w:val="Hyperlink"/>
              </w:rPr>
              <w:t xml:space="preserve">Exercise 1 - </w:t>
            </w:r>
            <w:r>
              <w:rPr>
                <w:rStyle w:val="Hyperlink"/>
              </w:rPr>
              <w:t xml:space="preserve">Windows </w:t>
            </w:r>
            <w:r w:rsidR="006367D8" w:rsidRPr="00602D7F">
              <w:rPr>
                <w:rStyle w:val="Hyperlink"/>
              </w:rPr>
              <w:t>Version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_Toc278487456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5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3D68F4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57" w:history="1">
            <w:r w:rsidR="006367D8" w:rsidRPr="00602D7F">
              <w:rPr>
                <w:rStyle w:val="Hyperlink"/>
              </w:rPr>
              <w:t xml:space="preserve">Creating a copy of the </w:t>
            </w:r>
            <w:r>
              <w:rPr>
                <w:rStyle w:val="Hyperlink"/>
              </w:rPr>
              <w:t xml:space="preserve">Windows </w:t>
            </w:r>
            <w:r w:rsidR="006367D8" w:rsidRPr="00602D7F">
              <w:rPr>
                <w:rStyle w:val="Hyperlink"/>
              </w:rPr>
              <w:t>Phone project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_Toc278487457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5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58" w:history="1">
            <w:r w:rsidR="006367D8" w:rsidRPr="00602D7F">
              <w:rPr>
                <w:rStyle w:val="Hyperlink"/>
              </w:rPr>
              <w:t>Handling keyboard input outside the gameplay screen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_Toc278487458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6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59" w:history="1">
            <w:r w:rsidR="006367D8" w:rsidRPr="00602D7F">
              <w:rPr>
                <w:rStyle w:val="Hyperlink"/>
              </w:rPr>
              <w:t>Handling keyboard input in the gameplay screen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_Toc278487459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11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60" w:history="1">
            <w:r w:rsidR="006367D8" w:rsidRPr="00602D7F">
              <w:rPr>
                <w:rStyle w:val="Hyperlink"/>
              </w:rPr>
              <w:t>Saving and loading high-score data – the high-score screen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_Toc278487460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25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61" w:history="1">
            <w:r w:rsidR="006367D8" w:rsidRPr="00602D7F">
              <w:rPr>
                <w:rStyle w:val="Hyperlink"/>
              </w:rPr>
              <w:t>Saving and loading high-score data – other screens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_Toc278487461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33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62" w:history="1">
            <w:r w:rsidR="006367D8" w:rsidRPr="00602D7F">
              <w:rPr>
                <w:rStyle w:val="Hyperlink"/>
              </w:rPr>
              <w:t>Introducing high-definition assets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_Toc278487462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39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63" w:history="1">
            <w:r w:rsidR="006367D8" w:rsidRPr="00602D7F">
              <w:rPr>
                <w:rStyle w:val="Hyperlink"/>
              </w:rPr>
              <w:t>Adding scaling capabilities to all drawing operations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_Toc278487463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41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64" w:history="1">
            <w:r w:rsidR="006367D8" w:rsidRPr="00602D7F">
              <w:rPr>
                <w:rStyle w:val="Hyperlink"/>
              </w:rPr>
              <w:t>Modifying the game to scale all drawing operations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_Toc278487464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42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65" w:history="1">
            <w:r w:rsidR="006367D8" w:rsidRPr="00602D7F">
              <w:rPr>
                <w:rStyle w:val="Hyperlink"/>
              </w:rPr>
              <w:t>Fitting visual element positions to the target platform – the gameplay screen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_Toc278487465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45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66" w:history="1">
            <w:r w:rsidR="006367D8" w:rsidRPr="00602D7F">
              <w:rPr>
                <w:rStyle w:val="Hyperlink"/>
              </w:rPr>
              <w:t>Fitting element rendering and logic to the target platform – bee component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_Toc278487466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55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67" w:history="1">
            <w:r w:rsidR="006367D8" w:rsidRPr="00602D7F">
              <w:rPr>
                <w:rStyle w:val="Hyperlink"/>
              </w:rPr>
              <w:t>Fitting visual element positions to the target platform – game components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_Toc278487467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59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68" w:history="1">
            <w:r w:rsidR="006367D8" w:rsidRPr="00602D7F">
              <w:rPr>
                <w:rStyle w:val="Hyperlink"/>
              </w:rPr>
              <w:t>Fitting visual element positions to the target platform – additional screens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_Toc278487468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62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he-IL"/>
            </w:rPr>
          </w:pPr>
          <w:hyperlink w:anchor="_Toc278487469" w:history="1">
            <w:r w:rsidR="006367D8" w:rsidRPr="00602D7F">
              <w:rPr>
                <w:rStyle w:val="Hyperlink"/>
              </w:rPr>
              <w:t>Exercise 2 – Xbox 360 Version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_Toc278487469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70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70" w:history="1">
            <w:r w:rsidR="006367D8" w:rsidRPr="00602D7F">
              <w:rPr>
                <w:rStyle w:val="Hyperlink"/>
              </w:rPr>
              <w:t>Creating a copy of the Windows project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_Toc278487470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70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71" w:history="1">
            <w:r w:rsidR="006367D8" w:rsidRPr="00602D7F">
              <w:rPr>
                <w:rStyle w:val="Hyperlink"/>
              </w:rPr>
              <w:t>Handling gamepad input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_Toc278487471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71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72" w:history="1">
            <w:r w:rsidR="006367D8" w:rsidRPr="00602D7F">
              <w:rPr>
                <w:rStyle w:val="Hyperlink"/>
              </w:rPr>
              <w:t>Fitting visual element positions to the target platform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_Toc278487472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81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73" w:history="1">
            <w:r w:rsidR="006367D8" w:rsidRPr="00602D7F">
              <w:rPr>
                <w:rStyle w:val="Hyperlink"/>
              </w:rPr>
              <w:t>Handling Guide Events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_Toc278487473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84</w:t>
            </w:r>
            <w:r w:rsidR="00037506">
              <w:rPr>
                <w:webHidden/>
              </w:rPr>
              <w:fldChar w:fldCharType="end"/>
            </w:r>
          </w:hyperlink>
        </w:p>
        <w:p w:rsidR="006367D8" w:rsidRDefault="00931BD0">
          <w:pPr>
            <w:pStyle w:val="TOC2"/>
            <w:rPr>
              <w:rFonts w:asciiTheme="minorHAnsi" w:hAnsiTheme="minorHAnsi"/>
              <w:sz w:val="22"/>
              <w:lang w:bidi="he-IL"/>
            </w:rPr>
          </w:pPr>
          <w:hyperlink w:anchor="_Toc278487474" w:history="1">
            <w:r w:rsidR="006367D8" w:rsidRPr="00602D7F">
              <w:rPr>
                <w:rStyle w:val="Hyperlink"/>
              </w:rPr>
              <w:t>Final touchups</w:t>
            </w:r>
            <w:r w:rsidR="006367D8">
              <w:rPr>
                <w:webHidden/>
              </w:rPr>
              <w:tab/>
            </w:r>
            <w:r w:rsidR="00037506">
              <w:rPr>
                <w:webHidden/>
              </w:rPr>
              <w:fldChar w:fldCharType="begin"/>
            </w:r>
            <w:r w:rsidR="006367D8">
              <w:rPr>
                <w:webHidden/>
              </w:rPr>
              <w:instrText xml:space="preserve"> PAGEREF _Toc278487474 \h </w:instrText>
            </w:r>
            <w:r w:rsidR="00037506">
              <w:rPr>
                <w:webHidden/>
              </w:rPr>
            </w:r>
            <w:r w:rsidR="00037506">
              <w:rPr>
                <w:webHidden/>
              </w:rPr>
              <w:fldChar w:fldCharType="separate"/>
            </w:r>
            <w:r w:rsidR="00F035BE">
              <w:rPr>
                <w:webHidden/>
              </w:rPr>
              <w:t>86</w:t>
            </w:r>
            <w:r w:rsidR="00037506">
              <w:rPr>
                <w:webHidden/>
              </w:rPr>
              <w:fldChar w:fldCharType="end"/>
            </w:r>
          </w:hyperlink>
        </w:p>
        <w:p w:rsidR="00984379" w:rsidRDefault="00037506" w:rsidP="00503DE1">
          <w:pPr>
            <w:pStyle w:val="TOCHeading"/>
          </w:pPr>
          <w:r>
            <w:rPr>
              <w:rFonts w:ascii="Arial" w:eastAsia="Batang" w:hAnsi="Arial" w:cs="Arial"/>
              <w:b w:val="0"/>
              <w:bCs w:val="0"/>
              <w:noProof/>
              <w:sz w:val="20"/>
              <w:szCs w:val="20"/>
              <w:lang w:eastAsia="ko-KR"/>
            </w:rPr>
            <w:fldChar w:fldCharType="end"/>
          </w:r>
        </w:p>
      </w:sdtContent>
    </w:sdt>
    <w:p w:rsidR="0006104F" w:rsidRDefault="0006104F" w:rsidP="00D85DAA">
      <w:pPr>
        <w:pStyle w:val="ppBodyText"/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br w:type="page"/>
      </w:r>
    </w:p>
    <w:p w:rsidR="004553B9" w:rsidRDefault="002D292D" w:rsidP="004553B9">
      <w:pPr>
        <w:pStyle w:val="ppTopic"/>
      </w:pPr>
      <w:bookmarkStart w:id="1" w:name="_Toc278358513"/>
      <w:bookmarkStart w:id="2" w:name="_Toc278487450"/>
      <w:r>
        <w:lastRenderedPageBreak/>
        <w:t>Overview</w:t>
      </w:r>
      <w:bookmarkEnd w:id="1"/>
      <w:bookmarkEnd w:id="2"/>
    </w:p>
    <w:p w:rsidR="004553B9" w:rsidRDefault="008C4D80" w:rsidP="004553B9">
      <w:pPr>
        <w:pStyle w:val="ppBodyText"/>
      </w:pPr>
      <w:r>
        <w:t>Microsoft</w:t>
      </w:r>
      <w:r w:rsidRPr="00C0595B">
        <w:rPr>
          <w:rFonts w:hint="cs"/>
        </w:rPr>
        <w:t>®</w:t>
      </w:r>
      <w:r>
        <w:t xml:space="preserve"> </w:t>
      </w:r>
      <w:r w:rsidR="002D292D" w:rsidRPr="00C0595B">
        <w:t>XNA</w:t>
      </w:r>
      <w:r w:rsidR="00F45886" w:rsidRPr="00C0595B">
        <w:rPr>
          <w:rFonts w:hint="cs"/>
        </w:rPr>
        <w:t>®</w:t>
      </w:r>
      <w:r w:rsidR="002D292D" w:rsidRPr="00C0595B">
        <w:t xml:space="preserve"> Game Studio 4.0 and the Windows</w:t>
      </w:r>
      <w:r w:rsidR="00D85DAA" w:rsidRPr="00C0595B">
        <w:rPr>
          <w:rFonts w:hint="cs"/>
        </w:rPr>
        <w:t>®</w:t>
      </w:r>
      <w:r w:rsidR="002D292D" w:rsidRPr="00C0595B">
        <w:t xml:space="preserve"> Phone 7 present many new possibilities for game developers.</w:t>
      </w:r>
      <w:r w:rsidR="00C6785A">
        <w:t xml:space="preserve"> </w:t>
      </w:r>
      <w:r w:rsidR="002D292D" w:rsidRPr="00C0595B">
        <w:t xml:space="preserve">XNA Game Studio 4.0 </w:t>
      </w:r>
      <w:r w:rsidR="0023445A" w:rsidRPr="00C0595B">
        <w:t xml:space="preserve">enables </w:t>
      </w:r>
      <w:r w:rsidR="000E3327">
        <w:t>you</w:t>
      </w:r>
      <w:r w:rsidR="000E3327" w:rsidRPr="00C0595B">
        <w:t xml:space="preserve"> </w:t>
      </w:r>
      <w:r w:rsidR="002D292D" w:rsidRPr="00C0595B">
        <w:t>to create games for Xbox 360</w:t>
      </w:r>
      <w:r w:rsidR="00E628DC" w:rsidRPr="00C0595B">
        <w:rPr>
          <w:rFonts w:hint="cs"/>
        </w:rPr>
        <w:t>®</w:t>
      </w:r>
      <w:r w:rsidR="002D292D" w:rsidRPr="00C0595B">
        <w:t xml:space="preserve">, </w:t>
      </w:r>
      <w:r w:rsidR="00E628DC">
        <w:t xml:space="preserve">for the Windows </w:t>
      </w:r>
      <w:r w:rsidR="00F45886">
        <w:t>computer,</w:t>
      </w:r>
      <w:r w:rsidR="002D292D" w:rsidRPr="00C0595B">
        <w:t xml:space="preserve"> and </w:t>
      </w:r>
      <w:r w:rsidR="00E628DC">
        <w:t xml:space="preserve">for </w:t>
      </w:r>
      <w:r w:rsidR="003D68F4">
        <w:t xml:space="preserve">Windows </w:t>
      </w:r>
      <w:r w:rsidR="002D292D" w:rsidRPr="00C0595B">
        <w:t>Phone 7</w:t>
      </w:r>
      <w:r w:rsidR="00E628DC">
        <w:t xml:space="preserve">. </w:t>
      </w:r>
      <w:r w:rsidR="00842661">
        <w:t>In addition</w:t>
      </w:r>
      <w:r w:rsidR="002D292D" w:rsidRPr="00C0595B">
        <w:t xml:space="preserve">, it </w:t>
      </w:r>
      <w:r w:rsidR="004B0950">
        <w:t>enables you</w:t>
      </w:r>
      <w:r w:rsidR="002D292D" w:rsidRPr="00C0595B">
        <w:t xml:space="preserve"> to port a game from one platform to another.</w:t>
      </w:r>
    </w:p>
    <w:p w:rsidR="004553B9" w:rsidRDefault="0023445A" w:rsidP="00510E2A">
      <w:pPr>
        <w:pStyle w:val="ppBodyText"/>
      </w:pPr>
      <w:r w:rsidRPr="00042767">
        <w:t>T</w:t>
      </w:r>
      <w:r w:rsidR="002D292D" w:rsidRPr="00042767">
        <w:t xml:space="preserve">his lab </w:t>
      </w:r>
      <w:r w:rsidR="00F45886">
        <w:t>shows you</w:t>
      </w:r>
      <w:r w:rsidR="00F45886" w:rsidRPr="00042767">
        <w:t xml:space="preserve"> </w:t>
      </w:r>
      <w:r w:rsidR="002D292D" w:rsidRPr="00042767">
        <w:t xml:space="preserve">how simple it is to port a </w:t>
      </w:r>
      <w:r w:rsidR="003D68F4">
        <w:t xml:space="preserve">Windows </w:t>
      </w:r>
      <w:r w:rsidR="002D292D" w:rsidRPr="00042767">
        <w:t xml:space="preserve">Phone 7 game to both </w:t>
      </w:r>
      <w:r w:rsidR="00842661">
        <w:t>Xbox 360</w:t>
      </w:r>
      <w:r w:rsidR="002D292D" w:rsidRPr="00042767">
        <w:t xml:space="preserve"> and the </w:t>
      </w:r>
      <w:proofErr w:type="gramStart"/>
      <w:r w:rsidR="00E628DC">
        <w:t xml:space="preserve">computer </w:t>
      </w:r>
      <w:r w:rsidR="002D292D" w:rsidRPr="00042767">
        <w:t xml:space="preserve"> while</w:t>
      </w:r>
      <w:proofErr w:type="gramEnd"/>
      <w:r w:rsidR="002D292D" w:rsidRPr="00042767">
        <w:t xml:space="preserve"> retaining the original game’s feel and functionality. The game </w:t>
      </w:r>
      <w:r w:rsidRPr="00042767">
        <w:t>this lab</w:t>
      </w:r>
      <w:r w:rsidR="002D292D" w:rsidRPr="00042767">
        <w:t xml:space="preserve"> port</w:t>
      </w:r>
      <w:r w:rsidRPr="00042767">
        <w:t>s</w:t>
      </w:r>
      <w:r w:rsidR="002D292D" w:rsidRPr="00042767">
        <w:t xml:space="preserve"> is the Honeycomb Rush game</w:t>
      </w:r>
      <w:r w:rsidR="00F453FB">
        <w:t>. This game is</w:t>
      </w:r>
      <w:r w:rsidR="002D292D" w:rsidRPr="00042767">
        <w:t xml:space="preserve"> part of the performance heavy lab (</w:t>
      </w:r>
      <w:hyperlink r:id="rId15" w:history="1">
        <w:r w:rsidR="00510E2A" w:rsidRPr="00A54F9B">
          <w:rPr>
            <w:rStyle w:val="Hyperlink"/>
          </w:rPr>
          <w:t>http://create.msdn.com/en-US/education/catalog/lab/honeycomb_rush</w:t>
        </w:r>
      </w:hyperlink>
      <w:r w:rsidR="004553B9" w:rsidRPr="004553B9">
        <w:t>).</w:t>
      </w:r>
    </w:p>
    <w:p w:rsidR="004553B9" w:rsidRDefault="00902421" w:rsidP="004553B9">
      <w:pPr>
        <w:pStyle w:val="Heading1"/>
      </w:pPr>
      <w:bookmarkStart w:id="3" w:name="_Toc278487451"/>
      <w:r>
        <w:t>Objectives</w:t>
      </w:r>
      <w:bookmarkEnd w:id="3"/>
    </w:p>
    <w:p w:rsidR="004553B9" w:rsidRDefault="00426E83" w:rsidP="004553B9">
      <w:pPr>
        <w:pStyle w:val="ppBodyText"/>
      </w:pPr>
      <w:r>
        <w:t xml:space="preserve">This lab </w:t>
      </w:r>
      <w:r w:rsidR="003F0B10">
        <w:t>help</w:t>
      </w:r>
      <w:r w:rsidR="000E3327">
        <w:t>s</w:t>
      </w:r>
      <w:r w:rsidR="003F0B10">
        <w:t xml:space="preserve"> you </w:t>
      </w:r>
      <w:r w:rsidR="000E3327">
        <w:t xml:space="preserve">do </w:t>
      </w:r>
      <w:r>
        <w:t>the following</w:t>
      </w:r>
      <w:r w:rsidR="002D292D">
        <w:t>:</w:t>
      </w:r>
    </w:p>
    <w:p w:rsidR="004553B9" w:rsidRDefault="003F0B10" w:rsidP="00765D61">
      <w:pPr>
        <w:pStyle w:val="ppBulletList"/>
      </w:pPr>
      <w:r>
        <w:t>P</w:t>
      </w:r>
      <w:r w:rsidR="002D292D" w:rsidRPr="00C86FFA">
        <w:t xml:space="preserve">ort </w:t>
      </w:r>
      <w:r w:rsidR="00765D61">
        <w:t>your</w:t>
      </w:r>
      <w:r w:rsidR="00765D61" w:rsidRPr="00C86FFA">
        <w:t xml:space="preserve"> </w:t>
      </w:r>
      <w:r w:rsidR="002D292D" w:rsidRPr="00C86FFA">
        <w:t xml:space="preserve">game between </w:t>
      </w:r>
      <w:r w:rsidR="00765D61">
        <w:t xml:space="preserve">the </w:t>
      </w:r>
      <w:r w:rsidR="002D292D" w:rsidRPr="00C86FFA">
        <w:t>available platforms</w:t>
      </w:r>
    </w:p>
    <w:p w:rsidR="004553B9" w:rsidRDefault="003F0B10" w:rsidP="004553B9">
      <w:pPr>
        <w:pStyle w:val="ppBulletList"/>
      </w:pPr>
      <w:r>
        <w:t>W</w:t>
      </w:r>
      <w:r w:rsidR="002D292D" w:rsidRPr="00C86FFA">
        <w:t xml:space="preserve">rite code </w:t>
      </w:r>
      <w:r w:rsidR="00426E83" w:rsidRPr="00C86FFA">
        <w:t xml:space="preserve">to </w:t>
      </w:r>
      <w:r w:rsidR="002D292D" w:rsidRPr="00C86FFA">
        <w:t>work across all available platforms</w:t>
      </w:r>
    </w:p>
    <w:p w:rsidR="004553B9" w:rsidRDefault="003F0B10" w:rsidP="004553B9">
      <w:pPr>
        <w:pStyle w:val="ppBulletList"/>
      </w:pPr>
      <w:r>
        <w:t>Make your code aware of</w:t>
      </w:r>
      <w:r w:rsidR="00765D61">
        <w:t xml:space="preserve"> the display’s safe area</w:t>
      </w:r>
    </w:p>
    <w:p w:rsidR="00902421" w:rsidRDefault="00902421" w:rsidP="00902421">
      <w:pPr>
        <w:pStyle w:val="Heading1"/>
      </w:pPr>
      <w:bookmarkStart w:id="4" w:name="_Toc278487452"/>
      <w:r>
        <w:t>Prerequisites</w:t>
      </w:r>
      <w:bookmarkEnd w:id="4"/>
    </w:p>
    <w:p w:rsidR="004553B9" w:rsidRDefault="00426E83" w:rsidP="004553B9">
      <w:pPr>
        <w:pStyle w:val="ppBodyText"/>
      </w:pPr>
      <w:r>
        <w:t>T</w:t>
      </w:r>
      <w:r w:rsidR="002D292D">
        <w:t xml:space="preserve">he following prerequisites </w:t>
      </w:r>
      <w:r>
        <w:t xml:space="preserve">ensure </w:t>
      </w:r>
      <w:r w:rsidR="004B0950">
        <w:t xml:space="preserve">you </w:t>
      </w:r>
      <w:r w:rsidR="00E753E6">
        <w:t>get</w:t>
      </w:r>
      <w:r w:rsidR="004B0950">
        <w:t xml:space="preserve"> the most</w:t>
      </w:r>
      <w:r>
        <w:t xml:space="preserve"> </w:t>
      </w:r>
      <w:r w:rsidR="002D292D">
        <w:t>from this hands-on lab:</w:t>
      </w:r>
    </w:p>
    <w:p w:rsidR="004553B9" w:rsidRDefault="003F0B10" w:rsidP="003F0B10">
      <w:pPr>
        <w:pStyle w:val="ppBulletList"/>
      </w:pPr>
      <w:r>
        <w:t xml:space="preserve">You should install </w:t>
      </w:r>
      <w:r w:rsidR="002D292D">
        <w:t>Microsoft Visual Studio</w:t>
      </w:r>
      <w:r w:rsidR="008C4D80" w:rsidRPr="00C0595B">
        <w:rPr>
          <w:rFonts w:hint="cs"/>
        </w:rPr>
        <w:t>®</w:t>
      </w:r>
      <w:r w:rsidR="002D292D">
        <w:t xml:space="preserve"> 2010 or Microsoft Visual C#</w:t>
      </w:r>
      <w:r w:rsidR="008C0C88" w:rsidRPr="00C0595B">
        <w:rPr>
          <w:rFonts w:hint="cs"/>
        </w:rPr>
        <w:t>®</w:t>
      </w:r>
      <w:r w:rsidR="002D292D">
        <w:t xml:space="preserve"> Express 2010</w:t>
      </w:r>
      <w:r>
        <w:t>,</w:t>
      </w:r>
      <w:r w:rsidR="002D292D">
        <w:t xml:space="preserve"> </w:t>
      </w:r>
      <w:r w:rsidR="00CD41D0">
        <w:t xml:space="preserve">and </w:t>
      </w:r>
      <w:r>
        <w:t xml:space="preserve">the </w:t>
      </w:r>
      <w:r w:rsidR="003D68F4">
        <w:t xml:space="preserve">Windows </w:t>
      </w:r>
      <w:r w:rsidR="00CD41D0">
        <w:t>Phone Developer Tools.</w:t>
      </w:r>
    </w:p>
    <w:p w:rsidR="004553B9" w:rsidRDefault="007A6A9B" w:rsidP="007A6A9B">
      <w:pPr>
        <w:pStyle w:val="ppBulletList"/>
      </w:pPr>
      <w:r>
        <w:t xml:space="preserve">You should </w:t>
      </w:r>
      <w:r w:rsidR="00265FAF">
        <w:t xml:space="preserve">already </w:t>
      </w:r>
      <w:r>
        <w:t>k</w:t>
      </w:r>
      <w:r w:rsidR="002D292D">
        <w:t>now</w:t>
      </w:r>
      <w:r w:rsidR="00265FAF">
        <w:t xml:space="preserve"> </w:t>
      </w:r>
      <w:r w:rsidR="002D292D">
        <w:t xml:space="preserve">how to work with the XNA Game Studio 4.0 to create a basic game project. </w:t>
      </w:r>
      <w:r w:rsidR="00CD41D0">
        <w:t>For an example, see</w:t>
      </w:r>
      <w:r w:rsidR="002D292D">
        <w:t xml:space="preserve"> the Catapult Wars sample</w:t>
      </w:r>
      <w:r w:rsidR="0050037C">
        <w:t xml:space="preserve"> </w:t>
      </w:r>
      <w:r w:rsidR="00CD41D0">
        <w:t>(</w:t>
      </w:r>
      <w:hyperlink r:id="rId16" w:history="1">
        <w:r w:rsidR="002D292D" w:rsidRPr="00EE5A9C">
          <w:rPr>
            <w:rStyle w:val="Hyperlink"/>
          </w:rPr>
          <w:t>http://create.msdn.com/en-US/education/catalog/lab/catapult_wars</w:t>
        </w:r>
      </w:hyperlink>
      <w:r w:rsidR="00CD41D0">
        <w:t>)</w:t>
      </w:r>
      <w:r w:rsidR="002D292D">
        <w:t>.</w:t>
      </w:r>
    </w:p>
    <w:p w:rsidR="004553B9" w:rsidRDefault="007A6A9B" w:rsidP="007A6A9B">
      <w:pPr>
        <w:pStyle w:val="ppBulletList"/>
      </w:pPr>
      <w:r>
        <w:t>You should be f</w:t>
      </w:r>
      <w:r w:rsidR="0007182C">
        <w:t xml:space="preserve">amiliar </w:t>
      </w:r>
      <w:r w:rsidR="002D292D">
        <w:t xml:space="preserve">with the performance heavy lab. </w:t>
      </w:r>
      <w:r w:rsidR="00265FAF">
        <w:t>S</w:t>
      </w:r>
      <w:r w:rsidR="002D292D">
        <w:t>pecifically</w:t>
      </w:r>
      <w:r w:rsidR="00265FAF">
        <w:t>, it is</w:t>
      </w:r>
      <w:r w:rsidR="002D292D">
        <w:t xml:space="preserve"> important to be aware of the Honeycomb Rush game’s architecture </w:t>
      </w:r>
      <w:r w:rsidR="0050037C">
        <w:t>as</w:t>
      </w:r>
      <w:r w:rsidR="002D292D">
        <w:t xml:space="preserve"> described in the performance heavy lab document at the beginning of “Exercise 1</w:t>
      </w:r>
      <w:r w:rsidR="00265FAF">
        <w:t>,”</w:t>
      </w:r>
      <w:r w:rsidR="002D292D">
        <w:t xml:space="preserve"> and under “Task 4 – Creating the gameplay screen</w:t>
      </w:r>
      <w:r w:rsidR="00265FAF">
        <w:t>.”</w:t>
      </w:r>
    </w:p>
    <w:p w:rsidR="00623086" w:rsidRDefault="00623086" w:rsidP="00623086">
      <w:pPr>
        <w:pStyle w:val="Heading1"/>
      </w:pPr>
      <w:bookmarkStart w:id="5" w:name="_Toc278487453"/>
      <w:r w:rsidRPr="00623086">
        <w:t>Lab Structure</w:t>
      </w:r>
      <w:bookmarkEnd w:id="5"/>
    </w:p>
    <w:p w:rsidR="004553B9" w:rsidRDefault="002D292D" w:rsidP="004553B9">
      <w:pPr>
        <w:pStyle w:val="ppBodyText"/>
      </w:pPr>
      <w:r w:rsidRPr="009302D1">
        <w:t xml:space="preserve">This lab </w:t>
      </w:r>
      <w:r w:rsidR="0007182C">
        <w:t>includes</w:t>
      </w:r>
      <w:r w:rsidRPr="009302D1">
        <w:t xml:space="preserve"> two </w:t>
      </w:r>
      <w:r>
        <w:t>exercises</w:t>
      </w:r>
      <w:r w:rsidRPr="009302D1">
        <w:t xml:space="preserve">. </w:t>
      </w:r>
      <w:r w:rsidR="00D85B63">
        <w:t>E</w:t>
      </w:r>
      <w:r>
        <w:t>ach exercise</w:t>
      </w:r>
      <w:r w:rsidR="00D85B63">
        <w:t xml:space="preserve"> has the following tasks</w:t>
      </w:r>
      <w:r w:rsidRPr="009302D1">
        <w:t>:</w:t>
      </w:r>
    </w:p>
    <w:p w:rsidR="004553B9" w:rsidRDefault="002D292D" w:rsidP="004553B9">
      <w:pPr>
        <w:pStyle w:val="ppNumberList"/>
      </w:pPr>
      <w:r>
        <w:t>Port the game to Windows.</w:t>
      </w:r>
    </w:p>
    <w:p w:rsidR="004553B9" w:rsidRDefault="002D292D" w:rsidP="004553B9">
      <w:pPr>
        <w:pStyle w:val="ppNumberListIndent"/>
      </w:pPr>
      <w:r w:rsidRPr="00A30996">
        <w:t xml:space="preserve">Create a </w:t>
      </w:r>
      <w:r w:rsidR="003D68F4">
        <w:t xml:space="preserve">Windows </w:t>
      </w:r>
      <w:r w:rsidRPr="00A30996">
        <w:t>copy of the phone project.</w:t>
      </w:r>
    </w:p>
    <w:p w:rsidR="004553B9" w:rsidRDefault="002D292D" w:rsidP="004553B9">
      <w:pPr>
        <w:pStyle w:val="ppNumberListIndent"/>
      </w:pPr>
      <w:r w:rsidRPr="00A30996">
        <w:lastRenderedPageBreak/>
        <w:t>Handle keyboard input.</w:t>
      </w:r>
    </w:p>
    <w:p w:rsidR="004553B9" w:rsidRDefault="002D292D" w:rsidP="004553B9">
      <w:pPr>
        <w:pStyle w:val="ppNumberListIndent"/>
      </w:pPr>
      <w:r w:rsidRPr="00A30996">
        <w:t>Introduce high-definition graphics assets.</w:t>
      </w:r>
    </w:p>
    <w:p w:rsidR="004553B9" w:rsidRDefault="002D292D" w:rsidP="004553B9">
      <w:pPr>
        <w:pStyle w:val="ppNumberListIndent"/>
      </w:pPr>
      <w:r w:rsidRPr="00A30996">
        <w:t>Reposition the game elements.</w:t>
      </w:r>
    </w:p>
    <w:p w:rsidR="004553B9" w:rsidRDefault="002D292D" w:rsidP="004553B9">
      <w:pPr>
        <w:pStyle w:val="ppNumberList"/>
      </w:pPr>
      <w:r>
        <w:t xml:space="preserve">Port the game to </w:t>
      </w:r>
      <w:r w:rsidR="00842661">
        <w:t>Xbox 360</w:t>
      </w:r>
      <w:r>
        <w:t>.</w:t>
      </w:r>
    </w:p>
    <w:p w:rsidR="004553B9" w:rsidRPr="00D65EBC" w:rsidRDefault="002D292D" w:rsidP="00D65EBC">
      <w:pPr>
        <w:pStyle w:val="ppNumberListIndent"/>
        <w:numPr>
          <w:ilvl w:val="0"/>
          <w:numId w:val="155"/>
        </w:numPr>
      </w:pPr>
      <w:r w:rsidRPr="00D65EBC">
        <w:t>Create an Xbox 360 copy of the phone project.</w:t>
      </w:r>
    </w:p>
    <w:p w:rsidR="002D292D" w:rsidRPr="00A30996" w:rsidRDefault="002D292D" w:rsidP="00A30996">
      <w:pPr>
        <w:pStyle w:val="ppNumberListIndent"/>
      </w:pPr>
      <w:r w:rsidRPr="00A30996">
        <w:t>Introduce high-definition graphics assets.</w:t>
      </w:r>
    </w:p>
    <w:p w:rsidR="002D292D" w:rsidRPr="00A30996" w:rsidRDefault="002D292D" w:rsidP="00A30996">
      <w:pPr>
        <w:pStyle w:val="ppNumberListIndent"/>
      </w:pPr>
      <w:r w:rsidRPr="00A30996">
        <w:t xml:space="preserve">Reposition the game elements, </w:t>
      </w:r>
      <w:r w:rsidR="00D85B63">
        <w:t>using</w:t>
      </w:r>
      <w:r w:rsidR="00D85B63" w:rsidRPr="00A30996">
        <w:t xml:space="preserve"> </w:t>
      </w:r>
      <w:r w:rsidRPr="00A30996">
        <w:t>the safe area.</w:t>
      </w:r>
    </w:p>
    <w:p w:rsidR="002D292D" w:rsidRPr="00A30996" w:rsidRDefault="002D292D" w:rsidP="00A30996">
      <w:pPr>
        <w:pStyle w:val="ppNumberListIndent"/>
      </w:pPr>
      <w:r w:rsidRPr="00A30996">
        <w:t>Handle gamepad input.</w:t>
      </w:r>
    </w:p>
    <w:p w:rsidR="002D292D" w:rsidRDefault="002D292D" w:rsidP="00A30996">
      <w:pPr>
        <w:pStyle w:val="ppNumberListIndent"/>
      </w:pPr>
      <w:r w:rsidRPr="00A30996">
        <w:t>Handle Xbox 360 guide events.</w:t>
      </w:r>
    </w:p>
    <w:p w:rsidR="00D8468C" w:rsidRPr="00A30996" w:rsidRDefault="00D8468C" w:rsidP="00D8468C">
      <w:pPr>
        <w:pStyle w:val="Heading1"/>
      </w:pPr>
      <w:bookmarkStart w:id="6" w:name="_Toc278487454"/>
      <w:r w:rsidRPr="00D8468C">
        <w:t>Lab Contents</w:t>
      </w:r>
      <w:bookmarkEnd w:id="6"/>
    </w:p>
    <w:p w:rsidR="004553B9" w:rsidRDefault="002D292D" w:rsidP="004553B9">
      <w:pPr>
        <w:pStyle w:val="ppBodyText"/>
      </w:pPr>
      <w:r>
        <w:t>The lab installation folder contains the following sub-folders:</w:t>
      </w:r>
    </w:p>
    <w:p w:rsidR="004553B9" w:rsidRDefault="002D292D" w:rsidP="004553B9">
      <w:pPr>
        <w:pStyle w:val="ppBulletList"/>
      </w:pPr>
      <w:r>
        <w:t>Assets\Code</w:t>
      </w:r>
      <w:r w:rsidR="00D85B63">
        <w:t>—</w:t>
      </w:r>
      <w:r>
        <w:t>Contains code assets contain</w:t>
      </w:r>
      <w:r w:rsidR="0007182C">
        <w:t>ing</w:t>
      </w:r>
      <w:r>
        <w:t xml:space="preserve"> additional code required by this lab.</w:t>
      </w:r>
    </w:p>
    <w:p w:rsidR="004553B9" w:rsidRDefault="002D292D" w:rsidP="004553B9">
      <w:pPr>
        <w:pStyle w:val="ppBulletList"/>
      </w:pPr>
      <w:r>
        <w:t>Assets\Media</w:t>
      </w:r>
      <w:r w:rsidR="00D85B63">
        <w:t>—</w:t>
      </w:r>
      <w:r>
        <w:t xml:space="preserve">Contains media assets </w:t>
      </w:r>
      <w:r w:rsidR="00BB02D3">
        <w:t xml:space="preserve">that you can use </w:t>
      </w:r>
      <w:r w:rsidR="009115D3">
        <w:t>to</w:t>
      </w:r>
      <w:r>
        <w:t xml:space="preserve"> compose the visual aspects and the </w:t>
      </w:r>
      <w:r w:rsidR="009115D3">
        <w:t xml:space="preserve">project </w:t>
      </w:r>
      <w:r>
        <w:t>sounds created in this lab.</w:t>
      </w:r>
    </w:p>
    <w:p w:rsidR="004553B9" w:rsidRDefault="002D292D" w:rsidP="004553B9">
      <w:pPr>
        <w:pStyle w:val="ppBulletList"/>
      </w:pPr>
      <w:r>
        <w:t>Sources\Starter</w:t>
      </w:r>
      <w:r w:rsidR="00D85B63">
        <w:t>—</w:t>
      </w:r>
      <w:r>
        <w:t xml:space="preserve">Contains a Honeycomb Rush game </w:t>
      </w:r>
      <w:r w:rsidR="009115D3">
        <w:t>version that</w:t>
      </w:r>
      <w:r>
        <w:t xml:space="preserve"> is identical to the version created in the performance heavy lab</w:t>
      </w:r>
      <w:r w:rsidR="009B0F38">
        <w:t>,</w:t>
      </w:r>
      <w:r>
        <w:t xml:space="preserve"> with one exception. This game </w:t>
      </w:r>
      <w:r w:rsidR="009115D3">
        <w:t xml:space="preserve">version </w:t>
      </w:r>
      <w:r>
        <w:t xml:space="preserve">contains </w:t>
      </w:r>
      <w:r w:rsidR="00C056E7">
        <w:t xml:space="preserve">more </w:t>
      </w:r>
      <w:r w:rsidR="009115D3">
        <w:t>code, which</w:t>
      </w:r>
      <w:r>
        <w:t xml:space="preserve"> integrates performance measurement tools into the game. For more information </w:t>
      </w:r>
      <w:r w:rsidR="00C056E7">
        <w:t xml:space="preserve">about </w:t>
      </w:r>
      <w:r>
        <w:t xml:space="preserve">the performance measurement tools, see </w:t>
      </w:r>
      <w:hyperlink r:id="rId17" w:history="1">
        <w:r w:rsidRPr="00EE5A9C">
          <w:rPr>
            <w:rStyle w:val="Hyperlink"/>
          </w:rPr>
          <w:t>http://create.msdn.com/en-US/education/catalog/utility/performance_utility</w:t>
        </w:r>
      </w:hyperlink>
      <w:r>
        <w:t>.</w:t>
      </w:r>
    </w:p>
    <w:p w:rsidR="004553B9" w:rsidRDefault="002D292D" w:rsidP="004553B9">
      <w:pPr>
        <w:pStyle w:val="ppBulletList"/>
      </w:pPr>
      <w:r>
        <w:t>Sources\</w:t>
      </w:r>
      <w:r w:rsidRPr="00B80949">
        <w:t xml:space="preserve">Ex1 - </w:t>
      </w:r>
      <w:r w:rsidR="003D68F4">
        <w:t xml:space="preserve">Windows </w:t>
      </w:r>
      <w:r w:rsidRPr="00B80949">
        <w:t>Version</w:t>
      </w:r>
      <w:r w:rsidR="00D85B63">
        <w:t>—</w:t>
      </w:r>
      <w:proofErr w:type="gramStart"/>
      <w:r>
        <w:t>Contains</w:t>
      </w:r>
      <w:proofErr w:type="gramEnd"/>
      <w:r>
        <w:t xml:space="preserve"> the solution for exercise 1, which serves as the starter for exercise 2.</w:t>
      </w:r>
    </w:p>
    <w:p w:rsidR="004553B9" w:rsidRDefault="002D292D" w:rsidP="004553B9">
      <w:pPr>
        <w:pStyle w:val="ppBulletList"/>
      </w:pPr>
      <w:r>
        <w:t>Sources\</w:t>
      </w:r>
      <w:r w:rsidRPr="00B80949">
        <w:t xml:space="preserve">Ex1 - </w:t>
      </w:r>
      <w:r>
        <w:t>Xbox</w:t>
      </w:r>
      <w:r w:rsidRPr="00B80949">
        <w:t xml:space="preserve"> Version</w:t>
      </w:r>
      <w:r w:rsidR="00D85B63">
        <w:t>—</w:t>
      </w:r>
      <w:proofErr w:type="gramStart"/>
      <w:r>
        <w:t>Contains</w:t>
      </w:r>
      <w:proofErr w:type="gramEnd"/>
      <w:r>
        <w:t xml:space="preserve"> the solution for exercise 2.</w:t>
      </w:r>
    </w:p>
    <w:p w:rsidR="00D8468C" w:rsidRDefault="00D8468C" w:rsidP="00D8468C">
      <w:pPr>
        <w:pStyle w:val="Heading1"/>
      </w:pPr>
      <w:bookmarkStart w:id="7" w:name="_Toc278487455"/>
      <w:r w:rsidRPr="00D8468C">
        <w:t>Estimated completion time</w:t>
      </w:r>
      <w:bookmarkEnd w:id="7"/>
    </w:p>
    <w:p w:rsidR="004553B9" w:rsidRDefault="00C056E7" w:rsidP="004553B9">
      <w:pPr>
        <w:pStyle w:val="ppBodyText"/>
      </w:pPr>
      <w:r>
        <w:t xml:space="preserve">You should complete </w:t>
      </w:r>
      <w:r w:rsidR="002D292D">
        <w:t xml:space="preserve">this lab </w:t>
      </w:r>
      <w:r>
        <w:t>in</w:t>
      </w:r>
      <w:r w:rsidR="002D292D">
        <w:t xml:space="preserve"> 90 minutes.</w:t>
      </w:r>
    </w:p>
    <w:p w:rsidR="004553B9" w:rsidRDefault="002D292D" w:rsidP="004553B9">
      <w:pPr>
        <w:pStyle w:val="ppTopic"/>
      </w:pPr>
      <w:bookmarkStart w:id="8" w:name="_Toc278358519"/>
      <w:bookmarkStart w:id="9" w:name="_Toc278487456"/>
      <w:r>
        <w:lastRenderedPageBreak/>
        <w:t xml:space="preserve">Exercise 1 - </w:t>
      </w:r>
      <w:r w:rsidR="003D68F4">
        <w:t xml:space="preserve">Windows </w:t>
      </w:r>
      <w:r>
        <w:t>Version</w:t>
      </w:r>
      <w:bookmarkEnd w:id="8"/>
      <w:bookmarkEnd w:id="9"/>
    </w:p>
    <w:p w:rsidR="004553B9" w:rsidRDefault="0020323A" w:rsidP="004553B9">
      <w:pPr>
        <w:pStyle w:val="ppBodyText"/>
      </w:pPr>
      <w:r>
        <w:t>T</w:t>
      </w:r>
      <w:r w:rsidR="002D292D">
        <w:t>his exercise</w:t>
      </w:r>
      <w:r w:rsidR="00E753E6">
        <w:t xml:space="preserve"> shows you how</w:t>
      </w:r>
      <w:r w:rsidR="002D292D">
        <w:t xml:space="preserve"> to port the game to Windows.</w:t>
      </w:r>
    </w:p>
    <w:p w:rsidR="00D8468C" w:rsidRDefault="00073D1C" w:rsidP="00073D1C">
      <w:pPr>
        <w:pStyle w:val="Heading1"/>
      </w:pPr>
      <w:bookmarkStart w:id="10" w:name="_Toc278487457"/>
      <w:r w:rsidRPr="00073D1C">
        <w:t xml:space="preserve">Creating a copy of the </w:t>
      </w:r>
      <w:r w:rsidR="003D68F4">
        <w:t xml:space="preserve">Windows </w:t>
      </w:r>
      <w:r w:rsidRPr="00073D1C">
        <w:t>Phone project</w:t>
      </w:r>
      <w:bookmarkEnd w:id="10"/>
    </w:p>
    <w:p w:rsidR="004553B9" w:rsidRDefault="00A30996" w:rsidP="004553B9">
      <w:pPr>
        <w:pStyle w:val="ppBodyText"/>
      </w:pPr>
      <w:r>
        <w:t>The</w:t>
      </w:r>
      <w:r w:rsidR="002D292D">
        <w:t xml:space="preserve"> first step </w:t>
      </w:r>
      <w:r>
        <w:t>is</w:t>
      </w:r>
      <w:r w:rsidR="002D292D">
        <w:t xml:space="preserve"> to create a </w:t>
      </w:r>
      <w:r w:rsidR="003D68F4">
        <w:t xml:space="preserve">Windows </w:t>
      </w:r>
      <w:r w:rsidR="002D292D">
        <w:t xml:space="preserve">copy of the </w:t>
      </w:r>
      <w:r w:rsidR="003D68F4">
        <w:t xml:space="preserve">Windows </w:t>
      </w:r>
      <w:r w:rsidR="002D292D">
        <w:t xml:space="preserve">Phone 7 game project. </w:t>
      </w:r>
      <w:r w:rsidR="0050037C">
        <w:t xml:space="preserve">Use the </w:t>
      </w:r>
      <w:r w:rsidR="002D292D">
        <w:t xml:space="preserve">new project to compile and run the game in a </w:t>
      </w:r>
      <w:r w:rsidR="003D68F4">
        <w:t xml:space="preserve">Windows </w:t>
      </w:r>
      <w:r w:rsidR="002D292D">
        <w:t xml:space="preserve">environment. </w:t>
      </w:r>
    </w:p>
    <w:p w:rsidR="00184F08" w:rsidRDefault="007A6A9B" w:rsidP="001D7D80">
      <w:pPr>
        <w:pStyle w:val="ppBodyTextIndent"/>
      </w:pPr>
      <w:r w:rsidRPr="00C64BB4">
        <w:rPr>
          <w:rStyle w:val="Strong"/>
        </w:rPr>
        <w:t>Note</w:t>
      </w:r>
      <w:r>
        <w:rPr>
          <w:rStyle w:val="Strong"/>
        </w:rPr>
        <w:tab/>
      </w:r>
      <w:r w:rsidR="0022232E">
        <w:t>You should</w:t>
      </w:r>
      <w:r>
        <w:t xml:space="preserve"> </w:t>
      </w:r>
      <w:r w:rsidR="00184F08" w:rsidRPr="00831274">
        <w:t>create and work on a copy of the starter solution instead of on the original found in the lab installation folder. If you do work on a copy, remember to take that into account in future steps</w:t>
      </w:r>
      <w:r w:rsidR="00602747">
        <w:t xml:space="preserve"> because the future steps </w:t>
      </w:r>
      <w:r w:rsidR="00184F08" w:rsidRPr="00831274">
        <w:t xml:space="preserve">refer to paths </w:t>
      </w:r>
      <w:r w:rsidR="0022232E">
        <w:t>that relate</w:t>
      </w:r>
      <w:r w:rsidR="0022232E" w:rsidRPr="00831274">
        <w:t xml:space="preserve"> </w:t>
      </w:r>
      <w:r w:rsidR="00184F08" w:rsidRPr="00831274">
        <w:t>to the starter solution.</w:t>
      </w:r>
    </w:p>
    <w:p w:rsidR="00184F08" w:rsidRDefault="00184F08" w:rsidP="007A6A9B">
      <w:pPr>
        <w:pStyle w:val="ppBodyTextIndent"/>
      </w:pPr>
      <w:r w:rsidRPr="00C64BB4">
        <w:rPr>
          <w:rStyle w:val="Strong"/>
        </w:rPr>
        <w:t>Note</w:t>
      </w:r>
      <w:r w:rsidR="007A6A9B">
        <w:rPr>
          <w:rStyle w:val="Strong"/>
        </w:rPr>
        <w:tab/>
      </w:r>
      <w:r>
        <w:t xml:space="preserve">Game projects define a symbol based on the platform they target. </w:t>
      </w:r>
      <w:r w:rsidR="003D68F4">
        <w:t xml:space="preserve">Windows </w:t>
      </w:r>
      <w:r>
        <w:t xml:space="preserve">Phone 7 projects define the WINDOWS_PHONE symbol, </w:t>
      </w:r>
      <w:r w:rsidR="003D68F4">
        <w:t xml:space="preserve">Windows </w:t>
      </w:r>
      <w:r>
        <w:t>projects define the Windows symbol</w:t>
      </w:r>
      <w:r w:rsidR="00602747">
        <w:t>,</w:t>
      </w:r>
      <w:r>
        <w:t xml:space="preserve"> and Xbox 360 projects define the XBOX symbol.</w:t>
      </w:r>
    </w:p>
    <w:p w:rsidR="004553B9" w:rsidRDefault="00A30996" w:rsidP="004553B9">
      <w:pPr>
        <w:pStyle w:val="ppProcedureStart"/>
      </w:pPr>
      <w:r>
        <w:t>T</w:t>
      </w:r>
      <w:r w:rsidR="002D292D">
        <w:t>o create the new project</w:t>
      </w:r>
    </w:p>
    <w:p w:rsidR="004553B9" w:rsidRPr="00D058ED" w:rsidRDefault="00CD41D0" w:rsidP="00D058ED">
      <w:pPr>
        <w:pStyle w:val="ppNumberList"/>
        <w:numPr>
          <w:ilvl w:val="0"/>
          <w:numId w:val="139"/>
        </w:numPr>
      </w:pPr>
      <w:r w:rsidRPr="00D058ED">
        <w:t xml:space="preserve">In the lab installation folder at </w:t>
      </w:r>
      <w:r w:rsidR="004553B9" w:rsidRPr="00D058ED">
        <w:rPr>
          <w:rStyle w:val="Strong"/>
          <w:b w:val="0"/>
          <w:bCs w:val="0"/>
        </w:rPr>
        <w:t>Sources\Starter</w:t>
      </w:r>
      <w:r w:rsidRPr="00D058ED">
        <w:t>, in the same directory as the supplied starter solution,</w:t>
      </w:r>
      <w:r w:rsidRPr="00D058ED" w:rsidDel="00CD41D0">
        <w:t xml:space="preserve"> </w:t>
      </w:r>
      <w:r w:rsidRPr="00D058ED">
        <w:t xml:space="preserve">create </w:t>
      </w:r>
      <w:r w:rsidR="002D292D" w:rsidRPr="00D058ED">
        <w:t xml:space="preserve">a new solution named </w:t>
      </w:r>
      <w:r w:rsidR="004553B9" w:rsidRPr="00D058ED">
        <w:rPr>
          <w:rStyle w:val="Strong"/>
          <w:b w:val="0"/>
          <w:bCs w:val="0"/>
        </w:rPr>
        <w:t>HoneycombRush - Windows</w:t>
      </w:r>
      <w:r w:rsidR="002D292D" w:rsidRPr="00D058ED">
        <w:t>.</w:t>
      </w:r>
    </w:p>
    <w:p w:rsidR="00924556" w:rsidRDefault="00D20ADA">
      <w:pPr>
        <w:pStyle w:val="ppNumberList"/>
      </w:pPr>
      <w:r>
        <w:t xml:space="preserve">From </w:t>
      </w:r>
      <w:r w:rsidR="002D292D">
        <w:t xml:space="preserve">the lab installation folder under </w:t>
      </w:r>
      <w:r w:rsidR="004553B9" w:rsidRPr="004553B9">
        <w:rPr>
          <w:rStyle w:val="Strong"/>
        </w:rPr>
        <w:t>Sources\Starter\HoneycombRush\HoneycombRush</w:t>
      </w:r>
      <w:r w:rsidR="001D1705">
        <w:rPr>
          <w:b/>
          <w:bCs/>
        </w:rPr>
        <w:t xml:space="preserve">, </w:t>
      </w:r>
      <w:r>
        <w:t xml:space="preserve">add the </w:t>
      </w:r>
      <w:r w:rsidR="004553B9" w:rsidRPr="004553B9">
        <w:rPr>
          <w:rStyle w:val="Strong"/>
        </w:rPr>
        <w:t>HoneycombRush</w:t>
      </w:r>
      <w:r>
        <w:t xml:space="preserve"> project </w:t>
      </w:r>
      <w:r w:rsidR="002D292D">
        <w:t>to the new solution.</w:t>
      </w:r>
    </w:p>
    <w:p w:rsidR="00F212C6" w:rsidRDefault="002D292D" w:rsidP="00743E29">
      <w:pPr>
        <w:pStyle w:val="ppNumberList"/>
      </w:pPr>
      <w:r>
        <w:t xml:space="preserve">In </w:t>
      </w:r>
      <w:r w:rsidR="0038500C" w:rsidRPr="0038500C">
        <w:rPr>
          <w:rStyle w:val="Strong"/>
        </w:rPr>
        <w:t>Solution Explorer</w:t>
      </w:r>
      <w:r>
        <w:t xml:space="preserve">, right-click the </w:t>
      </w:r>
      <w:r w:rsidR="004553B9" w:rsidRPr="004553B9">
        <w:rPr>
          <w:rStyle w:val="Strong"/>
        </w:rPr>
        <w:t xml:space="preserve">HoneycombRush </w:t>
      </w:r>
      <w:r>
        <w:t>project</w:t>
      </w:r>
      <w:r w:rsidR="00D20ADA">
        <w:t>,</w:t>
      </w:r>
      <w:r>
        <w:t xml:space="preserve"> and </w:t>
      </w:r>
      <w:r w:rsidR="00D20ADA">
        <w:t xml:space="preserve">then </w:t>
      </w:r>
      <w:r w:rsidR="0022232E">
        <w:t xml:space="preserve">click </w:t>
      </w:r>
      <w:r w:rsidR="004553B9" w:rsidRPr="004553B9">
        <w:rPr>
          <w:rStyle w:val="Strong"/>
        </w:rPr>
        <w:t>Create Copy of Project for Windows</w:t>
      </w:r>
      <w:r>
        <w:t xml:space="preserve">. </w:t>
      </w:r>
    </w:p>
    <w:p w:rsidR="00924556" w:rsidRDefault="00F212C6" w:rsidP="00295C54">
      <w:pPr>
        <w:pStyle w:val="ppNumberList"/>
      </w:pPr>
      <w:r>
        <w:t xml:space="preserve">In </w:t>
      </w:r>
      <w:r w:rsidRPr="00F212C6">
        <w:rPr>
          <w:b/>
          <w:bCs/>
        </w:rPr>
        <w:t>Solution</w:t>
      </w:r>
      <w:r w:rsidR="00037506" w:rsidRPr="00037506">
        <w:rPr>
          <w:b/>
          <w:bCs/>
        </w:rPr>
        <w:t xml:space="preserve"> </w:t>
      </w:r>
      <w:r w:rsidRPr="00F212C6">
        <w:rPr>
          <w:b/>
          <w:bCs/>
        </w:rPr>
        <w:t>Explorer</w:t>
      </w:r>
      <w:r w:rsidR="00037506" w:rsidRPr="00037506">
        <w:t>,</w:t>
      </w:r>
      <w:r>
        <w:t xml:space="preserve"> </w:t>
      </w:r>
      <w:r w:rsidR="00295C54">
        <w:t>review the solution structure</w:t>
      </w:r>
      <w:r w:rsidR="00E753E6">
        <w:t>,</w:t>
      </w:r>
      <w:r w:rsidR="00295C54">
        <w:t xml:space="preserve"> and make sure that a new project named</w:t>
      </w:r>
      <w:r w:rsidR="002D292D">
        <w:t xml:space="preserve"> </w:t>
      </w:r>
      <w:r w:rsidR="004553B9" w:rsidRPr="004553B9">
        <w:rPr>
          <w:rStyle w:val="Strong"/>
        </w:rPr>
        <w:t>Windows Copy of HoneycombRush</w:t>
      </w:r>
      <w:r w:rsidR="002D292D">
        <w:t xml:space="preserve"> </w:t>
      </w:r>
      <w:r w:rsidR="009E5A76">
        <w:t xml:space="preserve">is </w:t>
      </w:r>
      <w:r w:rsidR="007A6A9B">
        <w:t xml:space="preserve">now </w:t>
      </w:r>
      <w:r w:rsidR="00295C54">
        <w:t xml:space="preserve">part of </w:t>
      </w:r>
      <w:r w:rsidR="002D292D">
        <w:t>the solution.</w:t>
      </w:r>
    </w:p>
    <w:p w:rsidR="002D292D" w:rsidRDefault="002D292D" w:rsidP="009E5A76">
      <w:pPr>
        <w:pStyle w:val="ppNumberList"/>
      </w:pPr>
      <w:r>
        <w:t>Rename the project</w:t>
      </w:r>
      <w:r w:rsidR="00E753E6">
        <w:t xml:space="preserve"> from</w:t>
      </w:r>
      <w:r>
        <w:t xml:space="preserve"> </w:t>
      </w:r>
      <w:r w:rsidR="004553B9" w:rsidRPr="004553B9">
        <w:rPr>
          <w:rStyle w:val="Strong"/>
        </w:rPr>
        <w:t>Windows Copy of HoneycombRush</w:t>
      </w:r>
      <w:r>
        <w:t xml:space="preserve"> to </w:t>
      </w:r>
      <w:r w:rsidR="004553B9" w:rsidRPr="004553B9">
        <w:rPr>
          <w:rStyle w:val="Strong"/>
        </w:rPr>
        <w:t>HoneycombRush - Windows</w:t>
      </w:r>
      <w:r>
        <w:t>.</w:t>
      </w:r>
    </w:p>
    <w:p w:rsidR="002D292D" w:rsidRDefault="00B71AEF" w:rsidP="009E5A76">
      <w:pPr>
        <w:pStyle w:val="ppNumberList"/>
      </w:pPr>
      <w:r>
        <w:t xml:space="preserve">Delete </w:t>
      </w:r>
      <w:r w:rsidR="002D292D">
        <w:t xml:space="preserve">the </w:t>
      </w:r>
      <w:r w:rsidR="004553B9" w:rsidRPr="004553B9">
        <w:rPr>
          <w:rStyle w:val="Strong"/>
        </w:rPr>
        <w:t>HoneycombRush</w:t>
      </w:r>
      <w:r w:rsidR="002D292D">
        <w:t xml:space="preserve"> project from the solution.</w:t>
      </w:r>
    </w:p>
    <w:p w:rsidR="002D292D" w:rsidRDefault="00B71AEF" w:rsidP="00B71AEF">
      <w:pPr>
        <w:pStyle w:val="ppNumberList"/>
      </w:pPr>
      <w:r>
        <w:t xml:space="preserve">On </w:t>
      </w:r>
      <w:r w:rsidR="002D292D">
        <w:t xml:space="preserve">the </w:t>
      </w:r>
      <w:r w:rsidR="004553B9" w:rsidRPr="004553B9">
        <w:rPr>
          <w:rStyle w:val="Strong"/>
        </w:rPr>
        <w:t>Build</w:t>
      </w:r>
      <w:r w:rsidR="002D292D">
        <w:t xml:space="preserve"> menu</w:t>
      </w:r>
      <w:r w:rsidR="007374CE">
        <w:t>,</w:t>
      </w:r>
      <w:r w:rsidRPr="00B71AEF">
        <w:t xml:space="preserve"> </w:t>
      </w:r>
      <w:r>
        <w:t xml:space="preserve">select </w:t>
      </w:r>
      <w:r w:rsidR="004553B9" w:rsidRPr="004553B9">
        <w:rPr>
          <w:rStyle w:val="Strong"/>
        </w:rPr>
        <w:t>Configuration Manager</w:t>
      </w:r>
      <w:r w:rsidR="004553B9" w:rsidRPr="004553B9">
        <w:t>, and then</w:t>
      </w:r>
      <w:r>
        <w:rPr>
          <w:b/>
          <w:bCs/>
        </w:rPr>
        <w:t xml:space="preserve"> </w:t>
      </w:r>
      <w:r>
        <w:t xml:space="preserve">from the </w:t>
      </w:r>
      <w:r>
        <w:rPr>
          <w:b/>
          <w:bCs/>
        </w:rPr>
        <w:t>Active solution platform</w:t>
      </w:r>
      <w:r>
        <w:t xml:space="preserve"> combo-box </w:t>
      </w:r>
      <w:r w:rsidR="002D292D">
        <w:t>in</w:t>
      </w:r>
      <w:r w:rsidR="009E5A76">
        <w:t xml:space="preserve"> the</w:t>
      </w:r>
      <w:r w:rsidR="002D292D">
        <w:t xml:space="preserve"> </w:t>
      </w:r>
      <w:r w:rsidR="004553B9" w:rsidRPr="004553B9">
        <w:rPr>
          <w:rStyle w:val="Strong"/>
        </w:rPr>
        <w:t>Configuration Manager</w:t>
      </w:r>
      <w:r w:rsidR="002D292D">
        <w:t xml:space="preserve"> </w:t>
      </w:r>
      <w:proofErr w:type="gramStart"/>
      <w:r w:rsidR="002D292D">
        <w:t>dialog</w:t>
      </w:r>
      <w:proofErr w:type="gramEnd"/>
      <w:r w:rsidR="002D292D">
        <w:t xml:space="preserve"> </w:t>
      </w:r>
      <w:r>
        <w:t>box</w:t>
      </w:r>
      <w:r w:rsidR="007374CE">
        <w:t>,</w:t>
      </w:r>
      <w:r>
        <w:t xml:space="preserve"> </w:t>
      </w:r>
      <w:r w:rsidR="002D292D">
        <w:t xml:space="preserve">select </w:t>
      </w:r>
      <w:r w:rsidR="004553B9" w:rsidRPr="004553B9">
        <w:rPr>
          <w:rStyle w:val="Strong"/>
        </w:rPr>
        <w:t>&lt;Edit…&gt;</w:t>
      </w:r>
      <w:r w:rsidR="002D292D">
        <w:t>.</w:t>
      </w:r>
    </w:p>
    <w:p w:rsidR="002D292D" w:rsidRDefault="004B64F7" w:rsidP="004B64F7">
      <w:pPr>
        <w:pStyle w:val="ppNumberList"/>
      </w:pPr>
      <w:r>
        <w:t>In the list on the left, select</w:t>
      </w:r>
      <w:r w:rsidR="002D292D">
        <w:t xml:space="preserve"> </w:t>
      </w:r>
      <w:r w:rsidR="004553B9" w:rsidRPr="004553B9">
        <w:rPr>
          <w:rStyle w:val="Strong"/>
        </w:rPr>
        <w:t>Mixed Platforms</w:t>
      </w:r>
      <w:r w:rsidR="002D292D">
        <w:t xml:space="preserve"> and </w:t>
      </w:r>
      <w:r w:rsidR="004553B9" w:rsidRPr="004553B9">
        <w:rPr>
          <w:rStyle w:val="Strong"/>
        </w:rPr>
        <w:t>Windows Phone</w:t>
      </w:r>
      <w:r>
        <w:rPr>
          <w:b/>
          <w:bCs/>
        </w:rPr>
        <w:t>,</w:t>
      </w:r>
      <w:r w:rsidR="002D292D">
        <w:t xml:space="preserve"> click </w:t>
      </w:r>
      <w:r w:rsidR="004553B9" w:rsidRPr="004553B9">
        <w:rPr>
          <w:rStyle w:val="Strong"/>
        </w:rPr>
        <w:t>Remove</w:t>
      </w:r>
      <w:r w:rsidR="00E753E6">
        <w:t>, and then c</w:t>
      </w:r>
      <w:r w:rsidR="002D292D">
        <w:t xml:space="preserve">lose all </w:t>
      </w:r>
      <w:r w:rsidR="007374CE">
        <w:t xml:space="preserve">the </w:t>
      </w:r>
      <w:r w:rsidR="002D292D">
        <w:t>dialog</w:t>
      </w:r>
      <w:r w:rsidR="001F5FE1">
        <w:t xml:space="preserve"> boxe</w:t>
      </w:r>
      <w:r w:rsidR="002D292D">
        <w:t>s</w:t>
      </w:r>
      <w:r w:rsidR="001F5FE1">
        <w:t>.</w:t>
      </w:r>
    </w:p>
    <w:p w:rsidR="002D292D" w:rsidRDefault="004237BB" w:rsidP="004237BB">
      <w:pPr>
        <w:pStyle w:val="ppNumberList"/>
      </w:pPr>
      <w:r>
        <w:t xml:space="preserve">From </w:t>
      </w:r>
      <w:r w:rsidR="002D292D">
        <w:t xml:space="preserve">the </w:t>
      </w:r>
      <w:r w:rsidR="004553B9" w:rsidRPr="004553B9">
        <w:rPr>
          <w:rStyle w:val="Strong"/>
        </w:rPr>
        <w:t>HoneycombRush - Windows</w:t>
      </w:r>
      <w:r w:rsidR="002D292D">
        <w:t xml:space="preserve"> project’s references</w:t>
      </w:r>
      <w:r w:rsidR="00E753E6">
        <w:t>,</w:t>
      </w:r>
      <w:r>
        <w:t xml:space="preserve"> r</w:t>
      </w:r>
      <w:r w:rsidR="002D292D">
        <w:t xml:space="preserve">emove </w:t>
      </w:r>
      <w:r w:rsidR="004553B9" w:rsidRPr="004553B9">
        <w:rPr>
          <w:rStyle w:val="Strong"/>
        </w:rPr>
        <w:t>Microsoft.Phone</w:t>
      </w:r>
      <w:r w:rsidR="00E753E6">
        <w:rPr>
          <w:rStyle w:val="Strong"/>
          <w:b w:val="0"/>
        </w:rPr>
        <w:t>,</w:t>
      </w:r>
      <w:r w:rsidR="002D292D">
        <w:t xml:space="preserve"> and add a reference to </w:t>
      </w:r>
      <w:r w:rsidR="004553B9" w:rsidRPr="004553B9">
        <w:rPr>
          <w:rStyle w:val="Strong"/>
        </w:rPr>
        <w:t>Microsoft.Xna.Framework.Net</w:t>
      </w:r>
      <w:r w:rsidR="002D292D">
        <w:t>.</w:t>
      </w:r>
    </w:p>
    <w:p w:rsidR="00BE2F2A" w:rsidRDefault="002D292D" w:rsidP="007A6A9B">
      <w:pPr>
        <w:pStyle w:val="ppNumberList"/>
      </w:pPr>
      <w:r>
        <w:t xml:space="preserve">Open the </w:t>
      </w:r>
      <w:r w:rsidR="004553B9" w:rsidRPr="004553B9">
        <w:rPr>
          <w:rStyle w:val="Strong"/>
        </w:rPr>
        <w:t>HoneycombRush.cs</w:t>
      </w:r>
      <w:r>
        <w:t xml:space="preserve"> file</w:t>
      </w:r>
      <w:r w:rsidR="00E753E6">
        <w:t>,</w:t>
      </w:r>
      <w:r>
        <w:t xml:space="preserve"> and delete the </w:t>
      </w:r>
      <w:r>
        <w:rPr>
          <w:b/>
          <w:bCs/>
        </w:rPr>
        <w:t>LoadContent</w:t>
      </w:r>
      <w:r>
        <w:t xml:space="preserve"> method from the </w:t>
      </w:r>
      <w:r w:rsidR="004553B9" w:rsidRPr="004553B9">
        <w:rPr>
          <w:rStyle w:val="Strong"/>
        </w:rPr>
        <w:t>HoneycombRush</w:t>
      </w:r>
      <w:r>
        <w:t xml:space="preserve"> class. </w:t>
      </w:r>
    </w:p>
    <w:p w:rsidR="00BE2F2A" w:rsidRDefault="00BE2F2A" w:rsidP="00BE2F2A">
      <w:pPr>
        <w:pStyle w:val="ppNumberList"/>
        <w:numPr>
          <w:ilvl w:val="0"/>
          <w:numId w:val="0"/>
        </w:numPr>
        <w:ind w:left="717"/>
      </w:pPr>
      <w:r w:rsidRPr="00C64BB4">
        <w:rPr>
          <w:rStyle w:val="Strong"/>
        </w:rPr>
        <w:lastRenderedPageBreak/>
        <w:t>Note</w:t>
      </w:r>
      <w:r>
        <w:rPr>
          <w:rStyle w:val="Strong"/>
        </w:rPr>
        <w:tab/>
      </w:r>
      <w:r>
        <w:t xml:space="preserve">The </w:t>
      </w:r>
      <w:r w:rsidRPr="004553B9">
        <w:rPr>
          <w:rStyle w:val="Strong"/>
        </w:rPr>
        <w:t>LoadContent</w:t>
      </w:r>
      <w:r>
        <w:t xml:space="preserve"> method</w:t>
      </w:r>
      <w:r w:rsidR="00E753E6">
        <w:t xml:space="preserve"> uses isolated storage</w:t>
      </w:r>
      <w:r>
        <w:t xml:space="preserve"> </w:t>
      </w:r>
      <w:r w:rsidR="00E753E6">
        <w:t xml:space="preserve">to </w:t>
      </w:r>
      <w:r>
        <w:t>load the high-score data. Isolated storage is not available on Windows</w:t>
      </w:r>
      <w:r w:rsidR="00E753E6">
        <w:t xml:space="preserve">. You need to </w:t>
      </w:r>
      <w:r>
        <w:t>disable it to get the game running.</w:t>
      </w:r>
    </w:p>
    <w:p w:rsidR="002D292D" w:rsidRDefault="002D292D" w:rsidP="009E5A76">
      <w:pPr>
        <w:pStyle w:val="ppNumberList"/>
      </w:pPr>
      <w:r>
        <w:t>In the same class as in the previous step, replace the constructor with the following code:</w:t>
      </w:r>
    </w:p>
    <w:p w:rsidR="00677F97" w:rsidRDefault="00677F97" w:rsidP="00677F97">
      <w:pPr>
        <w:pStyle w:val="ppCodeLanguageIndent"/>
      </w:pPr>
      <w:r>
        <w:t>C#</w:t>
      </w:r>
    </w:p>
    <w:p w:rsidR="004553B9" w:rsidRDefault="00037506" w:rsidP="004553B9">
      <w:pPr>
        <w:pStyle w:val="ppCodeIndent"/>
      </w:pPr>
      <w:proofErr w:type="gramStart"/>
      <w:r w:rsidRPr="00037506">
        <w:rPr>
          <w:color w:val="0000FF"/>
        </w:rPr>
        <w:t>public</w:t>
      </w:r>
      <w:proofErr w:type="gramEnd"/>
      <w:r w:rsidR="002D292D" w:rsidRPr="003671D9">
        <w:t> HoneycombRush()</w:t>
      </w:r>
      <w:r w:rsidR="002D292D" w:rsidRPr="003671D9">
        <w:br/>
        <w:t>{</w:t>
      </w:r>
      <w:r w:rsidR="002D292D" w:rsidRPr="003671D9">
        <w:br/>
        <w:t>    </w:t>
      </w:r>
      <w:r w:rsidR="004553B9" w:rsidRPr="004553B9">
        <w:t>// Initialize sound system</w:t>
      </w:r>
      <w:r w:rsidR="002D292D" w:rsidRPr="003671D9">
        <w:br/>
        <w:t>    </w:t>
      </w:r>
      <w:r w:rsidRPr="00037506">
        <w:rPr>
          <w:color w:val="2B91AF"/>
        </w:rPr>
        <w:t>AudioManager</w:t>
      </w:r>
      <w:r w:rsidR="002D292D" w:rsidRPr="003671D9">
        <w:t>.Initialize(</w:t>
      </w:r>
      <w:r w:rsidRPr="00037506">
        <w:rPr>
          <w:color w:val="0000FF"/>
        </w:rPr>
        <w:t>this</w:t>
      </w:r>
      <w:r w:rsidR="002D292D" w:rsidRPr="003671D9">
        <w:t>);            </w:t>
      </w:r>
      <w:r w:rsidR="002D292D" w:rsidRPr="003671D9">
        <w:br/>
        <w:t>    graphics = </w:t>
      </w:r>
      <w:r w:rsidRPr="00037506">
        <w:rPr>
          <w:color w:val="0000FF"/>
        </w:rPr>
        <w:t>new</w:t>
      </w:r>
      <w:r w:rsidR="002D292D" w:rsidRPr="003671D9">
        <w:t> </w:t>
      </w:r>
      <w:r w:rsidRPr="00037506">
        <w:rPr>
          <w:color w:val="2B91AF"/>
        </w:rPr>
        <w:t>GraphicsDeviceManager</w:t>
      </w:r>
      <w:r w:rsidR="002D292D" w:rsidRPr="003671D9">
        <w:t>(</w:t>
      </w:r>
      <w:r w:rsidRPr="00037506">
        <w:rPr>
          <w:color w:val="0000FF"/>
        </w:rPr>
        <w:t>this</w:t>
      </w:r>
      <w:r w:rsidR="002D292D" w:rsidRPr="003671D9">
        <w:t>);</w:t>
      </w:r>
      <w:r w:rsidR="002D292D" w:rsidRPr="003671D9">
        <w:br/>
        <w:t>    Content.RootDirectory = </w:t>
      </w:r>
      <w:r w:rsidRPr="00037506">
        <w:rPr>
          <w:color w:val="A31515"/>
        </w:rPr>
        <w:t>"Content"</w:t>
      </w:r>
      <w:r w:rsidR="002D292D" w:rsidRPr="003671D9">
        <w:t>;</w:t>
      </w:r>
      <w:r w:rsidR="002D292D" w:rsidRPr="003671D9">
        <w:br/>
        <w:t xml:space="preserve"> </w:t>
      </w:r>
      <w:r w:rsidR="002D292D" w:rsidRPr="003671D9">
        <w:br/>
        <w:t>    </w:t>
      </w:r>
      <w:r w:rsidR="004553B9" w:rsidRPr="004553B9">
        <w:t>// Frame rate is 30 fps by default for Windows Phone.</w:t>
      </w:r>
      <w:r w:rsidR="002D292D" w:rsidRPr="003671D9">
        <w:br/>
        <w:t>    TargetElapsedTime = </w:t>
      </w:r>
      <w:r w:rsidR="004553B9" w:rsidRPr="004553B9">
        <w:t>TimeSpan</w:t>
      </w:r>
      <w:r w:rsidR="002D292D" w:rsidRPr="003671D9">
        <w:t>.FromTicks(333333);</w:t>
      </w:r>
      <w:r w:rsidR="002D292D" w:rsidRPr="003671D9">
        <w:br/>
        <w:t xml:space="preserve"> </w:t>
      </w:r>
      <w:r w:rsidR="002D292D" w:rsidRPr="003671D9">
        <w:br/>
      </w:r>
      <w:r w:rsidRPr="00037506">
        <w:rPr>
          <w:color w:val="0000FF"/>
        </w:rPr>
        <w:t>#if</w:t>
      </w:r>
      <w:r w:rsidR="002D292D" w:rsidRPr="003671D9">
        <w:t> WINDOWS_PHONE</w:t>
      </w:r>
      <w:r w:rsidR="002D292D" w:rsidRPr="003671D9">
        <w:br/>
      </w:r>
      <w:r w:rsidR="004553B9" w:rsidRPr="004553B9">
        <w:t>    </w:t>
      </w:r>
      <w:r w:rsidR="002D292D" w:rsidRPr="003671D9">
        <w:t>graphics.IsFullScreen =</w:t>
      </w:r>
      <w:r w:rsidR="004553B9" w:rsidRPr="004553B9">
        <w:t> </w:t>
      </w:r>
      <w:r w:rsidRPr="00037506">
        <w:rPr>
          <w:color w:val="0000FF"/>
        </w:rPr>
        <w:t>true</w:t>
      </w:r>
      <w:r w:rsidR="002D292D" w:rsidRPr="003671D9">
        <w:t>;</w:t>
      </w:r>
      <w:r w:rsidR="002D292D" w:rsidRPr="003671D9">
        <w:br/>
      </w:r>
      <w:r w:rsidRPr="00037506">
        <w:rPr>
          <w:color w:val="0000FF"/>
        </w:rPr>
        <w:t>#else</w:t>
      </w:r>
      <w:r w:rsidR="002D292D" w:rsidRPr="003671D9">
        <w:br/>
        <w:t>    graphics.IsFullScreen = </w:t>
      </w:r>
      <w:r w:rsidRPr="00037506">
        <w:rPr>
          <w:color w:val="0000FF"/>
        </w:rPr>
        <w:t>false</w:t>
      </w:r>
      <w:r w:rsidR="002D292D" w:rsidRPr="003671D9">
        <w:t>;</w:t>
      </w:r>
      <w:r w:rsidR="002D292D" w:rsidRPr="003671D9">
        <w:br/>
      </w:r>
      <w:r w:rsidRPr="00037506">
        <w:rPr>
          <w:color w:val="0000FF"/>
        </w:rPr>
        <w:t>#endif</w:t>
      </w:r>
      <w:r w:rsidR="002D292D" w:rsidRPr="003671D9">
        <w:br/>
        <w:t xml:space="preserve"> </w:t>
      </w:r>
      <w:r w:rsidR="002D292D" w:rsidRPr="003671D9">
        <w:br/>
        <w:t>    </w:t>
      </w:r>
      <w:r w:rsidR="004553B9" w:rsidRPr="004553B9">
        <w:t>// Create a new instance of the Screen Manager</w:t>
      </w:r>
      <w:r w:rsidR="002D292D" w:rsidRPr="003671D9">
        <w:br/>
        <w:t>    screenManager = </w:t>
      </w:r>
      <w:r w:rsidR="004553B9" w:rsidRPr="004553B9">
        <w:t>new</w:t>
      </w:r>
      <w:r w:rsidR="002D292D" w:rsidRPr="003671D9">
        <w:t> </w:t>
      </w:r>
      <w:r w:rsidRPr="00037506">
        <w:rPr>
          <w:color w:val="2B91AF"/>
        </w:rPr>
        <w:t>ScreenManager</w:t>
      </w:r>
      <w:r w:rsidR="002D292D" w:rsidRPr="003671D9">
        <w:t>(</w:t>
      </w:r>
      <w:r w:rsidRPr="00037506">
        <w:rPr>
          <w:color w:val="0000FF"/>
        </w:rPr>
        <w:t>this</w:t>
      </w:r>
      <w:r w:rsidR="002D292D" w:rsidRPr="003671D9">
        <w:t>);</w:t>
      </w:r>
      <w:r w:rsidR="002D292D" w:rsidRPr="003671D9">
        <w:br/>
        <w:t xml:space="preserve"> </w:t>
      </w:r>
      <w:r w:rsidR="002D292D" w:rsidRPr="003671D9">
        <w:br/>
        <w:t>    screenManager.AddScreen(</w:t>
      </w:r>
      <w:r w:rsidRPr="00037506">
        <w:rPr>
          <w:color w:val="0000FF"/>
        </w:rPr>
        <w:t>new</w:t>
      </w:r>
      <w:r w:rsidR="002D292D" w:rsidRPr="003671D9">
        <w:t> </w:t>
      </w:r>
      <w:r w:rsidRPr="00037506">
        <w:rPr>
          <w:color w:val="2B91AF"/>
        </w:rPr>
        <w:t>BackgroundScreen</w:t>
      </w:r>
      <w:r w:rsidR="002D292D" w:rsidRPr="003671D9">
        <w:t>(</w:t>
      </w:r>
      <w:r w:rsidRPr="00037506">
        <w:rPr>
          <w:color w:val="A31515"/>
        </w:rPr>
        <w:t>"titleScreen"</w:t>
      </w:r>
      <w:r w:rsidR="002D292D" w:rsidRPr="003671D9">
        <w:t>), </w:t>
      </w:r>
      <w:r w:rsidRPr="00037506">
        <w:rPr>
          <w:color w:val="0000FF"/>
        </w:rPr>
        <w:t>null</w:t>
      </w:r>
      <w:r w:rsidR="002D292D" w:rsidRPr="003671D9">
        <w:t>);</w:t>
      </w:r>
      <w:r w:rsidR="002D292D" w:rsidRPr="003671D9">
        <w:br/>
        <w:t>    screenManager.AddScreen(</w:t>
      </w:r>
      <w:r w:rsidRPr="00037506">
        <w:rPr>
          <w:color w:val="0000FF"/>
        </w:rPr>
        <w:t>new</w:t>
      </w:r>
      <w:r w:rsidR="002D292D" w:rsidRPr="003671D9">
        <w:t> </w:t>
      </w:r>
      <w:r w:rsidRPr="00037506">
        <w:rPr>
          <w:color w:val="2B91AF"/>
        </w:rPr>
        <w:t>MainMenuScreen</w:t>
      </w:r>
      <w:r w:rsidR="002D292D" w:rsidRPr="003671D9">
        <w:t>(), </w:t>
      </w:r>
      <w:r w:rsidRPr="00037506">
        <w:rPr>
          <w:color w:val="2B91AF"/>
        </w:rPr>
        <w:t>PlayerIndex</w:t>
      </w:r>
      <w:r w:rsidR="002D292D" w:rsidRPr="003671D9">
        <w:t>.One);</w:t>
      </w:r>
      <w:r w:rsidR="002D292D" w:rsidRPr="003671D9">
        <w:br/>
        <w:t>    Components.Add(screenManager);</w:t>
      </w:r>
      <w:r w:rsidR="002D292D" w:rsidRPr="003671D9">
        <w:br/>
        <w:t>}</w:t>
      </w:r>
    </w:p>
    <w:p w:rsidR="0079739B" w:rsidRPr="0079739B" w:rsidRDefault="0079739B" w:rsidP="0079739B">
      <w:pPr>
        <w:pStyle w:val="Heading1"/>
      </w:pPr>
      <w:bookmarkStart w:id="11" w:name="_Toc278487458"/>
      <w:r w:rsidRPr="0079739B">
        <w:t>Handling keyboard input outside the gameplay screen</w:t>
      </w:r>
      <w:bookmarkEnd w:id="11"/>
    </w:p>
    <w:p w:rsidR="004553B9" w:rsidRDefault="004B64F7" w:rsidP="004553B9">
      <w:pPr>
        <w:pStyle w:val="ppBodyText"/>
      </w:pPr>
      <w:r>
        <w:t>C</w:t>
      </w:r>
      <w:r w:rsidR="002D292D">
        <w:t>urrent</w:t>
      </w:r>
      <w:r>
        <w:t>ly</w:t>
      </w:r>
      <w:r w:rsidR="00E753E6">
        <w:t>,</w:t>
      </w:r>
      <w:r w:rsidR="002D292D">
        <w:t xml:space="preserve"> the new project </w:t>
      </w:r>
      <w:r>
        <w:t xml:space="preserve">uses </w:t>
      </w:r>
      <w:r w:rsidR="002D292D">
        <w:t xml:space="preserve">touch </w:t>
      </w:r>
      <w:r w:rsidR="0050037C">
        <w:t>input</w:t>
      </w:r>
      <w:r w:rsidR="00E753E6">
        <w:t xml:space="preserve">. Touch input </w:t>
      </w:r>
      <w:r w:rsidR="002D292D">
        <w:t xml:space="preserve">is not a viable option </w:t>
      </w:r>
      <w:r w:rsidR="007374CE">
        <w:t>i</w:t>
      </w:r>
      <w:r w:rsidR="002D292D">
        <w:t xml:space="preserve">n most </w:t>
      </w:r>
      <w:r w:rsidR="003D68F4">
        <w:t xml:space="preserve">Windows </w:t>
      </w:r>
      <w:r w:rsidR="002D292D">
        <w:t xml:space="preserve">environments. </w:t>
      </w:r>
      <w:r w:rsidR="0050037C">
        <w:t>Add i</w:t>
      </w:r>
      <w:r w:rsidR="002D292D">
        <w:t xml:space="preserve">nput support for all screens other than the gameplay screen. </w:t>
      </w:r>
    </w:p>
    <w:p w:rsidR="007A6A9B" w:rsidRDefault="007A6A9B" w:rsidP="007A6A9B">
      <w:pPr>
        <w:pStyle w:val="ppBodyTextIndent"/>
      </w:pPr>
    </w:p>
    <w:p w:rsidR="004553B9" w:rsidRDefault="002D292D" w:rsidP="004553B9">
      <w:pPr>
        <w:pStyle w:val="ppProcedureStart"/>
      </w:pPr>
      <w:r>
        <w:t>To add keyboard input support to the game</w:t>
      </w:r>
    </w:p>
    <w:p w:rsidR="00F445EB" w:rsidRDefault="00A236C9" w:rsidP="00677F97">
      <w:pPr>
        <w:pStyle w:val="ppNumberList"/>
        <w:numPr>
          <w:ilvl w:val="0"/>
          <w:numId w:val="140"/>
        </w:numPr>
      </w:pPr>
      <w:r w:rsidRPr="00677F97">
        <w:t>From</w:t>
      </w:r>
      <w:r w:rsidR="00211008" w:rsidRPr="00677F97">
        <w:t xml:space="preserve"> the </w:t>
      </w:r>
      <w:r w:rsidR="004553B9" w:rsidRPr="00677F97">
        <w:rPr>
          <w:rStyle w:val="Strong"/>
          <w:b w:val="0"/>
          <w:bCs w:val="0"/>
        </w:rPr>
        <w:t>ScreenManager</w:t>
      </w:r>
      <w:r w:rsidR="00211008" w:rsidRPr="00677F97">
        <w:t xml:space="preserve"> project folder</w:t>
      </w:r>
      <w:r w:rsidR="00E753E6">
        <w:t>,</w:t>
      </w:r>
      <w:r w:rsidR="00211008" w:rsidRPr="00677F97">
        <w:t xml:space="preserve"> open </w:t>
      </w:r>
      <w:r w:rsidR="002D292D" w:rsidRPr="00677F97">
        <w:t xml:space="preserve">the </w:t>
      </w:r>
      <w:r w:rsidR="004553B9" w:rsidRPr="007A6A9B">
        <w:rPr>
          <w:rStyle w:val="Strong"/>
        </w:rPr>
        <w:t>MenuScreen.cs</w:t>
      </w:r>
      <w:r w:rsidR="002D292D" w:rsidRPr="00677F97">
        <w:t xml:space="preserve"> file. </w:t>
      </w:r>
    </w:p>
    <w:p w:rsidR="00196A6A" w:rsidRDefault="00C60B65">
      <w:pPr>
        <w:pStyle w:val="ppNumberList"/>
        <w:numPr>
          <w:ilvl w:val="0"/>
          <w:numId w:val="140"/>
        </w:numPr>
      </w:pPr>
      <w:r w:rsidRPr="00677F97">
        <w:t>Modify</w:t>
      </w:r>
      <w:r w:rsidR="00787283" w:rsidRPr="00677F97">
        <w:t xml:space="preserve"> </w:t>
      </w:r>
      <w:r w:rsidR="002D292D" w:rsidRPr="00677F97">
        <w:t xml:space="preserve">the </w:t>
      </w:r>
      <w:r w:rsidR="004553B9" w:rsidRPr="007A6A9B">
        <w:rPr>
          <w:rStyle w:val="Strong"/>
        </w:rPr>
        <w:t>HandleInput</w:t>
      </w:r>
      <w:r w:rsidR="002D292D" w:rsidRPr="00677F97">
        <w:t xml:space="preserve"> method</w:t>
      </w:r>
      <w:r w:rsidR="00F445EB">
        <w:t>.</w:t>
      </w:r>
    </w:p>
    <w:p w:rsidR="00196A6A" w:rsidRDefault="00F445EB">
      <w:pPr>
        <w:pStyle w:val="ppNumberList"/>
        <w:numPr>
          <w:ilvl w:val="0"/>
          <w:numId w:val="0"/>
        </w:numPr>
        <w:ind w:left="717"/>
      </w:pPr>
      <w:r w:rsidRPr="004553B9">
        <w:rPr>
          <w:rStyle w:val="Strong"/>
        </w:rPr>
        <w:t>Note</w:t>
      </w:r>
      <w:r>
        <w:rPr>
          <w:rStyle w:val="Strong"/>
        </w:rPr>
        <w:tab/>
      </w:r>
      <w:r>
        <w:t xml:space="preserve">This new version of the method enables menus to react to keyboard input. Compare the new method version with the previous </w:t>
      </w:r>
      <w:r w:rsidR="00037506" w:rsidRPr="00037506">
        <w:rPr>
          <w:rStyle w:val="Strong"/>
          <w:b w:val="0"/>
          <w:bCs w:val="0"/>
        </w:rPr>
        <w:t>one</w:t>
      </w:r>
      <w:r w:rsidR="007374CE">
        <w:rPr>
          <w:rStyle w:val="Strong"/>
          <w:b w:val="0"/>
          <w:bCs w:val="0"/>
        </w:rPr>
        <w:t xml:space="preserve">. This will help you </w:t>
      </w:r>
      <w:r>
        <w:t xml:space="preserve">understand the exact scope of the changes made. Even though there are </w:t>
      </w:r>
      <w:r w:rsidR="00CA37A1">
        <w:t>few</w:t>
      </w:r>
      <w:r>
        <w:t xml:space="preserve"> differences, </w:t>
      </w:r>
      <w:r w:rsidR="00CA37A1">
        <w:t>we provide the</w:t>
      </w:r>
      <w:r>
        <w:t xml:space="preserve"> entire method </w:t>
      </w:r>
      <w:r w:rsidR="00CA37A1">
        <w:t xml:space="preserve">body </w:t>
      </w:r>
      <w:r>
        <w:t>for easier execution of the lab.</w:t>
      </w:r>
    </w:p>
    <w:p w:rsidR="00677F97" w:rsidRPr="00677F97" w:rsidRDefault="00677F97" w:rsidP="00677F97">
      <w:pPr>
        <w:pStyle w:val="ppCodeLanguageIndent"/>
      </w:pPr>
      <w:r>
        <w:t>C#</w:t>
      </w:r>
    </w:p>
    <w:p w:rsidR="004553B9" w:rsidRDefault="002D292D" w:rsidP="004553B9">
      <w:pPr>
        <w:pStyle w:val="ppCodeIndent"/>
      </w:pPr>
      <w:r w:rsidRPr="003C2596">
        <w:rPr>
          <w:color w:val="0000FF"/>
        </w:rPr>
        <w:lastRenderedPageBreak/>
        <w:t>public</w:t>
      </w:r>
      <w:r w:rsidRPr="003C2596">
        <w:t> </w:t>
      </w:r>
      <w:r w:rsidRPr="003C2596">
        <w:rPr>
          <w:color w:val="0000FF"/>
        </w:rPr>
        <w:t>override</w:t>
      </w:r>
      <w:r w:rsidRPr="003C2596">
        <w:t> </w:t>
      </w:r>
      <w:r w:rsidRPr="003C2596">
        <w:rPr>
          <w:color w:val="0000FF"/>
        </w:rPr>
        <w:t>void</w:t>
      </w:r>
      <w:r w:rsidRPr="003C2596">
        <w:t> HandleInput(</w:t>
      </w:r>
      <w:r w:rsidRPr="003C2596">
        <w:rPr>
          <w:color w:val="2B91AF"/>
        </w:rPr>
        <w:t>GameTime</w:t>
      </w:r>
      <w:r w:rsidRPr="003C2596">
        <w:t> gameTime, </w:t>
      </w:r>
      <w:r w:rsidRPr="003C2596">
        <w:rPr>
          <w:color w:val="2B91AF"/>
        </w:rPr>
        <w:t>InputState</w:t>
      </w:r>
      <w:r w:rsidRPr="003C2596">
        <w:t> input)</w:t>
      </w:r>
      <w:r w:rsidRPr="003C2596">
        <w:br/>
        <w:t>{</w:t>
      </w:r>
      <w:r w:rsidRPr="003C2596">
        <w:br/>
        <w:t>    </w:t>
      </w:r>
      <w:r w:rsidRPr="003C2596">
        <w:rPr>
          <w:color w:val="008000"/>
        </w:rPr>
        <w:t>// we cancel the current menu screen if the user presses the back button</w:t>
      </w:r>
      <w:r w:rsidRPr="003C2596">
        <w:br/>
        <w:t>    </w:t>
      </w:r>
      <w:r w:rsidRPr="003C2596">
        <w:rPr>
          <w:color w:val="2B91AF"/>
        </w:rPr>
        <w:t>PlayerIndex</w:t>
      </w:r>
      <w:r w:rsidRPr="003C2596">
        <w:t> player;</w:t>
      </w:r>
      <w:r w:rsidRPr="003C2596">
        <w:br/>
        <w:t>    </w:t>
      </w:r>
      <w:r w:rsidRPr="003C2596">
        <w:rPr>
          <w:color w:val="0000FF"/>
        </w:rPr>
        <w:t>if</w:t>
      </w:r>
      <w:r w:rsidRPr="003C2596">
        <w:t> (input.IsNewButtonPress(</w:t>
      </w:r>
      <w:r w:rsidRPr="003C2596">
        <w:rPr>
          <w:color w:val="2B91AF"/>
        </w:rPr>
        <w:t>Buttons</w:t>
      </w:r>
      <w:r w:rsidRPr="003C2596">
        <w:t>.Back, ControllingPlayer, </w:t>
      </w:r>
      <w:r w:rsidRPr="003C2596">
        <w:rPr>
          <w:color w:val="0000FF"/>
        </w:rPr>
        <w:t>out</w:t>
      </w:r>
      <w:r w:rsidRPr="003C2596">
        <w:t> player))</w:t>
      </w:r>
      <w:r w:rsidRPr="003C2596">
        <w:br/>
        <w:t>    {</w:t>
      </w:r>
      <w:r w:rsidRPr="003C2596">
        <w:br/>
        <w:t>        OnCancel(player);</w:t>
      </w:r>
      <w:r w:rsidRPr="003C2596">
        <w:br/>
        <w:t>    }</w:t>
      </w:r>
      <w:r w:rsidRPr="003C2596">
        <w:br/>
        <w:t xml:space="preserve"> </w:t>
      </w:r>
      <w:r w:rsidRPr="003C2596">
        <w:br/>
        <w:t>    </w:t>
      </w:r>
      <w:r w:rsidRPr="003C2596">
        <w:rPr>
          <w:color w:val="008000"/>
        </w:rPr>
        <w:t>// Take care of Keyboard input</w:t>
      </w:r>
      <w:r w:rsidRPr="003C2596">
        <w:br/>
        <w:t>    </w:t>
      </w:r>
      <w:r w:rsidRPr="003C2596">
        <w:rPr>
          <w:color w:val="0000FF"/>
        </w:rPr>
        <w:t>if</w:t>
      </w:r>
      <w:r w:rsidRPr="003C2596">
        <w:t> (input.IsMenuUp(ControllingPlayer))</w:t>
      </w:r>
      <w:r w:rsidRPr="003C2596">
        <w:br/>
        <w:t>    {</w:t>
      </w:r>
      <w:r w:rsidRPr="003C2596">
        <w:br/>
        <w:t>        selectedEntry--;</w:t>
      </w:r>
      <w:r w:rsidRPr="003C2596">
        <w:br/>
        <w:t xml:space="preserve"> </w:t>
      </w:r>
      <w:r w:rsidRPr="003C2596">
        <w:br/>
        <w:t>        </w:t>
      </w:r>
      <w:r w:rsidRPr="003C2596">
        <w:rPr>
          <w:color w:val="0000FF"/>
        </w:rPr>
        <w:t>if</w:t>
      </w:r>
      <w:r w:rsidRPr="003C2596">
        <w:t> (selectedEntry &lt; 0)</w:t>
      </w:r>
      <w:r w:rsidRPr="003C2596">
        <w:br/>
        <w:t>            selectedEntry = menuEntries.Count - 1;</w:t>
      </w:r>
      <w:r w:rsidRPr="003C2596">
        <w:br/>
        <w:t>    }</w:t>
      </w:r>
      <w:r w:rsidRPr="003C2596">
        <w:br/>
        <w:t>    </w:t>
      </w:r>
      <w:r w:rsidRPr="003C2596">
        <w:rPr>
          <w:color w:val="0000FF"/>
        </w:rPr>
        <w:t>else</w:t>
      </w:r>
      <w:r w:rsidRPr="003C2596">
        <w:t> </w:t>
      </w:r>
      <w:r w:rsidRPr="003C2596">
        <w:rPr>
          <w:color w:val="0000FF"/>
        </w:rPr>
        <w:t>if</w:t>
      </w:r>
      <w:r w:rsidRPr="003C2596">
        <w:t> (input.IsMenuDown(ControllingPlayer))</w:t>
      </w:r>
      <w:r w:rsidRPr="003C2596">
        <w:br/>
        <w:t>    {</w:t>
      </w:r>
      <w:r w:rsidRPr="003C2596">
        <w:br/>
        <w:t>        selectedEntry++;</w:t>
      </w:r>
      <w:r w:rsidRPr="003C2596">
        <w:br/>
        <w:t xml:space="preserve"> </w:t>
      </w:r>
      <w:r w:rsidRPr="003C2596">
        <w:br/>
        <w:t>        </w:t>
      </w:r>
      <w:r w:rsidRPr="003C2596">
        <w:rPr>
          <w:color w:val="0000FF"/>
        </w:rPr>
        <w:t>if</w:t>
      </w:r>
      <w:r w:rsidRPr="003C2596">
        <w:t> (selectedEntry &gt;= menuEntries.Count)</w:t>
      </w:r>
      <w:r w:rsidRPr="003C2596">
        <w:br/>
        <w:t>            selectedEntry = 0;</w:t>
      </w:r>
      <w:r w:rsidRPr="003C2596">
        <w:br/>
        <w:t>    }</w:t>
      </w:r>
      <w:r w:rsidRPr="003C2596">
        <w:br/>
        <w:t>    </w:t>
      </w:r>
      <w:r w:rsidRPr="003C2596">
        <w:rPr>
          <w:color w:val="0000FF"/>
        </w:rPr>
        <w:t>else</w:t>
      </w:r>
      <w:r w:rsidRPr="003C2596">
        <w:t> </w:t>
      </w:r>
      <w:r w:rsidRPr="003C2596">
        <w:rPr>
          <w:color w:val="0000FF"/>
        </w:rPr>
        <w:t>if</w:t>
      </w:r>
      <w:r w:rsidRPr="003C2596">
        <w:t> (input.IsNewKeyPress(</w:t>
      </w:r>
      <w:r w:rsidRPr="003C2596">
        <w:rPr>
          <w:color w:val="2B91AF"/>
        </w:rPr>
        <w:t>Keys</w:t>
      </w:r>
      <w:r w:rsidRPr="003C2596">
        <w:t>.Enter, ControllingPlayer, </w:t>
      </w:r>
      <w:r w:rsidRPr="003C2596">
        <w:rPr>
          <w:color w:val="0000FF"/>
        </w:rPr>
        <w:t>out</w:t>
      </w:r>
      <w:r w:rsidRPr="003C2596">
        <w:t> player) ||</w:t>
      </w:r>
      <w:r w:rsidRPr="003C2596">
        <w:br/>
        <w:t>        input.IsNewKeyPress(</w:t>
      </w:r>
      <w:r w:rsidRPr="003C2596">
        <w:rPr>
          <w:color w:val="2B91AF"/>
        </w:rPr>
        <w:t>Keys</w:t>
      </w:r>
      <w:r w:rsidRPr="003C2596">
        <w:t>.Space, ControllingPlayer, </w:t>
      </w:r>
      <w:r w:rsidRPr="003C2596">
        <w:rPr>
          <w:color w:val="0000FF"/>
        </w:rPr>
        <w:t>out</w:t>
      </w:r>
      <w:r w:rsidRPr="003C2596">
        <w:t> player))</w:t>
      </w:r>
      <w:r w:rsidRPr="003C2596">
        <w:br/>
        <w:t>    {</w:t>
      </w:r>
      <w:r w:rsidRPr="003C2596">
        <w:br/>
        <w:t>        OnSelectEntry(selectedEntry, player);</w:t>
      </w:r>
      <w:r w:rsidRPr="003C2596">
        <w:br/>
        <w:t>    }</w:t>
      </w:r>
      <w:r w:rsidRPr="003C2596">
        <w:br/>
        <w:t>    </w:t>
      </w:r>
      <w:r w:rsidRPr="003C2596">
        <w:rPr>
          <w:color w:val="008000"/>
        </w:rPr>
        <w:t>// look for any taps that occurred and select any entries that were tapped</w:t>
      </w:r>
      <w:r w:rsidRPr="003C2596">
        <w:br/>
        <w:t>    </w:t>
      </w:r>
      <w:r w:rsidRPr="003C2596">
        <w:rPr>
          <w:color w:val="0000FF"/>
        </w:rPr>
        <w:t>foreach</w:t>
      </w:r>
      <w:r w:rsidRPr="003C2596">
        <w:t> (</w:t>
      </w:r>
      <w:r w:rsidRPr="003C2596">
        <w:rPr>
          <w:color w:val="2B91AF"/>
        </w:rPr>
        <w:t>GestureSample</w:t>
      </w:r>
      <w:r w:rsidRPr="003C2596">
        <w:t> gesture </w:t>
      </w:r>
      <w:r w:rsidRPr="003C2596">
        <w:rPr>
          <w:color w:val="0000FF"/>
        </w:rPr>
        <w:t>in</w:t>
      </w:r>
      <w:r w:rsidRPr="003C2596">
        <w:t> input.Gestures)</w:t>
      </w:r>
      <w:r w:rsidRPr="003C2596">
        <w:br/>
        <w:t>    {</w:t>
      </w:r>
      <w:r w:rsidRPr="003C2596">
        <w:br/>
        <w:t>        </w:t>
      </w:r>
      <w:r w:rsidRPr="003C2596">
        <w:rPr>
          <w:color w:val="0000FF"/>
        </w:rPr>
        <w:t>if</w:t>
      </w:r>
      <w:r w:rsidRPr="003C2596">
        <w:t> (gesture.GestureType == </w:t>
      </w:r>
      <w:r w:rsidRPr="003C2596">
        <w:rPr>
          <w:color w:val="2B91AF"/>
        </w:rPr>
        <w:t>GestureType</w:t>
      </w:r>
      <w:r w:rsidRPr="003C2596">
        <w:t>.Tap)</w:t>
      </w:r>
      <w:r w:rsidRPr="003C2596">
        <w:br/>
        <w:t>        {</w:t>
      </w:r>
      <w:r w:rsidRPr="003C2596">
        <w:br/>
        <w:t>            </w:t>
      </w:r>
      <w:r w:rsidRPr="003C2596">
        <w:rPr>
          <w:color w:val="008000"/>
        </w:rPr>
        <w:t>// convert the position to a Point that we can test against a </w:t>
      </w:r>
    </w:p>
    <w:p w:rsidR="004553B9" w:rsidRDefault="002D292D" w:rsidP="004553B9">
      <w:pPr>
        <w:pStyle w:val="ppCodeIndent"/>
      </w:pPr>
      <w:r w:rsidRPr="003C2596">
        <w:t>            </w:t>
      </w:r>
      <w:r w:rsidRPr="003C2596">
        <w:rPr>
          <w:color w:val="008000"/>
        </w:rPr>
        <w:t>//</w:t>
      </w:r>
      <w:r>
        <w:rPr>
          <w:color w:val="008000"/>
        </w:rPr>
        <w:t xml:space="preserve"> </w:t>
      </w:r>
      <w:r w:rsidRPr="003C2596">
        <w:rPr>
          <w:color w:val="008000"/>
        </w:rPr>
        <w:t>Rectangle</w:t>
      </w:r>
      <w:r w:rsidRPr="003C2596">
        <w:br/>
        <w:t>            </w:t>
      </w:r>
      <w:r w:rsidRPr="003C2596">
        <w:rPr>
          <w:color w:val="2B91AF"/>
        </w:rPr>
        <w:t>Point</w:t>
      </w:r>
      <w:r w:rsidRPr="003C2596">
        <w:t> tapLocation = </w:t>
      </w:r>
      <w:r w:rsidRPr="003C2596">
        <w:rPr>
          <w:color w:val="0000FF"/>
        </w:rPr>
        <w:t>new</w:t>
      </w:r>
      <w:r w:rsidRPr="003C2596">
        <w:t> </w:t>
      </w:r>
      <w:r w:rsidRPr="003C2596">
        <w:rPr>
          <w:color w:val="2B91AF"/>
        </w:rPr>
        <w:t>Point</w:t>
      </w:r>
      <w:r w:rsidRPr="003C2596">
        <w:t>((</w:t>
      </w:r>
      <w:r w:rsidRPr="003C2596">
        <w:rPr>
          <w:color w:val="0000FF"/>
        </w:rPr>
        <w:t>int</w:t>
      </w:r>
      <w:r w:rsidRPr="003C2596">
        <w:t>)gesture.Position.X, </w:t>
      </w:r>
    </w:p>
    <w:p w:rsidR="004553B9" w:rsidRDefault="002D292D" w:rsidP="004553B9">
      <w:pPr>
        <w:pStyle w:val="ppCodeIndent"/>
      </w:pPr>
      <w:r w:rsidRPr="003C2596">
        <w:t>                 (</w:t>
      </w:r>
      <w:r w:rsidRPr="002319AA">
        <w:rPr>
          <w:color w:val="0000FF"/>
        </w:rPr>
        <w:t>int</w:t>
      </w:r>
      <w:r w:rsidRPr="003C2596">
        <w:t>)gesture.Position.Y);</w:t>
      </w:r>
      <w:r w:rsidRPr="003C2596">
        <w:br/>
        <w:t xml:space="preserve"> </w:t>
      </w:r>
      <w:r w:rsidRPr="003C2596">
        <w:br/>
        <w:t>            </w:t>
      </w:r>
      <w:r w:rsidRPr="002319AA">
        <w:rPr>
          <w:color w:val="008000"/>
        </w:rPr>
        <w:t>// iterate the entries to see if any were tapped</w:t>
      </w:r>
      <w:r w:rsidRPr="003C2596">
        <w:br/>
        <w:t>            </w:t>
      </w:r>
      <w:r w:rsidRPr="002319AA">
        <w:rPr>
          <w:color w:val="0000FF"/>
        </w:rPr>
        <w:t>for</w:t>
      </w:r>
      <w:r w:rsidRPr="003C2596">
        <w:t> (</w:t>
      </w:r>
      <w:r w:rsidRPr="002319AA">
        <w:rPr>
          <w:color w:val="0000FF"/>
        </w:rPr>
        <w:t>int</w:t>
      </w:r>
      <w:r w:rsidRPr="003C2596">
        <w:t> i = 0; i &lt; menuEntries.Count; i++)</w:t>
      </w:r>
      <w:r w:rsidRPr="003C2596">
        <w:br/>
        <w:t>            {</w:t>
      </w:r>
      <w:r w:rsidRPr="003C2596">
        <w:br/>
        <w:t>                </w:t>
      </w:r>
      <w:r w:rsidRPr="002319AA">
        <w:rPr>
          <w:color w:val="2B91AF"/>
        </w:rPr>
        <w:t>MenuEntry</w:t>
      </w:r>
      <w:r w:rsidRPr="003C2596">
        <w:t> menuEntry = menuEntries[i];</w:t>
      </w:r>
      <w:r w:rsidRPr="003C2596">
        <w:br/>
        <w:t xml:space="preserve"> </w:t>
      </w:r>
      <w:r w:rsidRPr="003C2596">
        <w:br/>
        <w:t>                </w:t>
      </w:r>
      <w:r w:rsidRPr="002319AA">
        <w:rPr>
          <w:color w:val="0000FF"/>
        </w:rPr>
        <w:t>if</w:t>
      </w:r>
      <w:r w:rsidRPr="003C2596">
        <w:t> (GetMenuEntryHitBounds(menuEntry).Contains(tapLocation))</w:t>
      </w:r>
      <w:r w:rsidRPr="003C2596">
        <w:br/>
        <w:t>                {</w:t>
      </w:r>
      <w:r w:rsidRPr="003C2596">
        <w:br/>
        <w:t>                    OnSelectEntry(i, </w:t>
      </w:r>
      <w:r w:rsidRPr="002319AA">
        <w:rPr>
          <w:color w:val="2B91AF"/>
        </w:rPr>
        <w:t>PlayerIndex</w:t>
      </w:r>
      <w:r w:rsidRPr="003C2596">
        <w:t>.One);</w:t>
      </w:r>
      <w:r w:rsidRPr="003C2596">
        <w:br/>
        <w:t>                }</w:t>
      </w:r>
      <w:r w:rsidRPr="003C2596">
        <w:br/>
        <w:t>            }</w:t>
      </w:r>
      <w:r w:rsidRPr="003C2596">
        <w:br/>
      </w:r>
      <w:r w:rsidRPr="003C2596">
        <w:lastRenderedPageBreak/>
        <w:t>        }</w:t>
      </w:r>
      <w:r w:rsidRPr="003C2596">
        <w:br/>
        <w:t>    }</w:t>
      </w:r>
      <w:r w:rsidRPr="003C2596">
        <w:br/>
        <w:t>}</w:t>
      </w:r>
    </w:p>
    <w:p w:rsidR="00CA37A1" w:rsidRDefault="00A236C9" w:rsidP="004553B9">
      <w:pPr>
        <w:pStyle w:val="ppNumberList"/>
      </w:pPr>
      <w:r>
        <w:t>From</w:t>
      </w:r>
      <w:r w:rsidR="00787283">
        <w:t xml:space="preserve"> </w:t>
      </w:r>
      <w:r w:rsidR="002D292D">
        <w:t xml:space="preserve">the </w:t>
      </w:r>
      <w:r w:rsidR="004553B9" w:rsidRPr="004553B9">
        <w:rPr>
          <w:rStyle w:val="Strong"/>
        </w:rPr>
        <w:t>ScreenManager</w:t>
      </w:r>
      <w:r w:rsidR="002D292D">
        <w:t xml:space="preserve"> project folder</w:t>
      </w:r>
      <w:r w:rsidR="00E753E6">
        <w:t>,</w:t>
      </w:r>
      <w:r w:rsidR="00787283" w:rsidRPr="00787283">
        <w:t xml:space="preserve"> </w:t>
      </w:r>
      <w:r w:rsidR="00787283">
        <w:t xml:space="preserve">open the </w:t>
      </w:r>
      <w:r w:rsidR="004553B9" w:rsidRPr="004553B9">
        <w:rPr>
          <w:rStyle w:val="Strong"/>
        </w:rPr>
        <w:t>InputState.cs</w:t>
      </w:r>
      <w:r w:rsidR="00787283">
        <w:t xml:space="preserve"> file</w:t>
      </w:r>
      <w:r w:rsidR="002D292D">
        <w:t xml:space="preserve">. </w:t>
      </w:r>
    </w:p>
    <w:p w:rsidR="00196A6A" w:rsidRDefault="002D292D">
      <w:pPr>
        <w:pStyle w:val="ppNumberList"/>
      </w:pPr>
      <w:r>
        <w:t xml:space="preserve">Locate the </w:t>
      </w:r>
      <w:r w:rsidR="004553B9" w:rsidRPr="004553B9">
        <w:rPr>
          <w:rStyle w:val="Strong"/>
        </w:rPr>
        <w:t>InputState</w:t>
      </w:r>
      <w:r>
        <w:t xml:space="preserve"> class’s </w:t>
      </w:r>
      <w:r w:rsidR="004553B9" w:rsidRPr="004553B9">
        <w:rPr>
          <w:rStyle w:val="Strong"/>
        </w:rPr>
        <w:t>IsMenuUp</w:t>
      </w:r>
      <w:r>
        <w:t xml:space="preserve"> property</w:t>
      </w:r>
      <w:r w:rsidR="00E753E6">
        <w:t>,</w:t>
      </w:r>
      <w:r>
        <w:t xml:space="preserve"> and </w:t>
      </w:r>
      <w:r w:rsidR="007374CE">
        <w:t xml:space="preserve">then </w:t>
      </w:r>
      <w:r w:rsidR="009C6333">
        <w:t xml:space="preserve">modify </w:t>
      </w:r>
      <w:r>
        <w:t>it</w:t>
      </w:r>
      <w:r w:rsidR="00CA37A1">
        <w:t>.</w:t>
      </w:r>
    </w:p>
    <w:p w:rsidR="00677F97" w:rsidRPr="00677F97" w:rsidRDefault="00677F97" w:rsidP="00677F97">
      <w:pPr>
        <w:pStyle w:val="ppCodeLanguageIndent"/>
      </w:pPr>
      <w:r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bool</w:t>
      </w:r>
      <w:r>
        <w:t> IsMenuUp(</w:t>
      </w:r>
      <w:r>
        <w:rPr>
          <w:color w:val="2B91AF"/>
        </w:rPr>
        <w:t>PlayerIndex</w:t>
      </w:r>
      <w:r>
        <w:t>? controllingPlayer)</w:t>
      </w:r>
      <w:r>
        <w:br/>
        <w:t>{</w:t>
      </w:r>
      <w:r>
        <w:br/>
        <w:t>    </w:t>
      </w:r>
      <w:r>
        <w:rPr>
          <w:color w:val="2B91AF"/>
        </w:rPr>
        <w:t>PlayerIndex</w:t>
      </w:r>
      <w:r>
        <w:t> playerIndex;</w:t>
      </w:r>
      <w:r>
        <w:br/>
        <w:t xml:space="preserve"> </w:t>
      </w:r>
      <w:r>
        <w:br/>
        <w:t>    </w:t>
      </w:r>
      <w:r>
        <w:rPr>
          <w:color w:val="0000FF"/>
        </w:rPr>
        <w:t>return</w:t>
      </w:r>
      <w:r>
        <w:t> IsNewKeyPress(</w:t>
      </w:r>
      <w:r>
        <w:rPr>
          <w:color w:val="2B91AF"/>
        </w:rPr>
        <w:t>Keys</w:t>
      </w:r>
      <w:r>
        <w:t>.Up, controllingPlayer, </w:t>
      </w:r>
      <w:r>
        <w:rPr>
          <w:color w:val="0000FF"/>
        </w:rPr>
        <w:t>out</w:t>
      </w:r>
      <w:r>
        <w:t> playerIndex) ||</w:t>
      </w:r>
      <w:r>
        <w:br/>
        <w:t>            IsNewKeyPress(</w:t>
      </w:r>
      <w:r>
        <w:rPr>
          <w:color w:val="2B91AF"/>
        </w:rPr>
        <w:t>Keys</w:t>
      </w:r>
      <w:r>
        <w:t>.Left, controllingPlayer, </w:t>
      </w:r>
      <w:r>
        <w:rPr>
          <w:color w:val="0000FF"/>
        </w:rPr>
        <w:t>out</w:t>
      </w:r>
      <w:r>
        <w:t> playerIndex) ||</w:t>
      </w:r>
      <w:r>
        <w:br/>
        <w:t>            IsNewButtonPress(</w:t>
      </w:r>
      <w:r>
        <w:rPr>
          <w:color w:val="2B91AF"/>
        </w:rPr>
        <w:t>Buttons</w:t>
      </w:r>
      <w:r>
        <w:t>.DPadLeft, controllingPlayer,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0000FF"/>
        </w:rPr>
        <w:t>out</w:t>
      </w:r>
      <w:r>
        <w:t> playerIndex) ||</w:t>
      </w:r>
      <w:r>
        <w:br/>
        <w:t>            IsNewButtonPress(</w:t>
      </w:r>
      <w:r>
        <w:rPr>
          <w:color w:val="2B91AF"/>
        </w:rPr>
        <w:t>Buttons</w:t>
      </w:r>
      <w:r>
        <w:t>.LeftThumbstickLeft, controllingPlayer,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0000FF"/>
        </w:rPr>
        <w:t>out</w:t>
      </w:r>
      <w:r>
        <w:t> playerIndex);</w:t>
      </w:r>
      <w:r>
        <w:br/>
        <w:t>}</w:t>
      </w:r>
    </w:p>
    <w:p w:rsidR="00196A6A" w:rsidRDefault="00CA37A1">
      <w:pPr>
        <w:pStyle w:val="ppNumberList"/>
      </w:pPr>
      <w:r>
        <w:t>L</w:t>
      </w:r>
      <w:r w:rsidR="002D292D">
        <w:t xml:space="preserve">ocate the </w:t>
      </w:r>
      <w:r w:rsidR="004553B9" w:rsidRPr="004553B9">
        <w:rPr>
          <w:rStyle w:val="Strong"/>
        </w:rPr>
        <w:t>IsMenuDown</w:t>
      </w:r>
      <w:r w:rsidR="002D292D" w:rsidRPr="000C083A">
        <w:t xml:space="preserve"> </w:t>
      </w:r>
      <w:r w:rsidR="002D292D">
        <w:t>property</w:t>
      </w:r>
      <w:r w:rsidR="007374CE">
        <w:t>,</w:t>
      </w:r>
      <w:r w:rsidR="002D292D">
        <w:t xml:space="preserve"> and </w:t>
      </w:r>
      <w:r w:rsidR="007374CE">
        <w:t xml:space="preserve">then </w:t>
      </w:r>
      <w:r w:rsidR="009C6333">
        <w:t xml:space="preserve">modify </w:t>
      </w:r>
      <w:r w:rsidR="002D292D">
        <w:t>it</w:t>
      </w:r>
      <w:r>
        <w:t>.</w:t>
      </w:r>
    </w:p>
    <w:p w:rsidR="00677F97" w:rsidRPr="00677F97" w:rsidRDefault="00677F97" w:rsidP="00677F97">
      <w:pPr>
        <w:pStyle w:val="ppCodeLanguageIndent"/>
      </w:pPr>
      <w:r w:rsidRPr="00677F97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bool</w:t>
      </w:r>
      <w:r>
        <w:t> IsMenuDown(</w:t>
      </w:r>
      <w:r>
        <w:rPr>
          <w:color w:val="2B91AF"/>
        </w:rPr>
        <w:t>PlayerIndex</w:t>
      </w:r>
      <w:r>
        <w:t>? controllingPlayer)</w:t>
      </w:r>
      <w:r>
        <w:br/>
        <w:t>{</w:t>
      </w:r>
      <w:r>
        <w:br/>
        <w:t>    </w:t>
      </w:r>
      <w:r>
        <w:rPr>
          <w:color w:val="2B91AF"/>
        </w:rPr>
        <w:t>PlayerIndex</w:t>
      </w:r>
      <w:r>
        <w:t> playerIndex;</w:t>
      </w:r>
      <w:r>
        <w:br/>
        <w:t xml:space="preserve"> </w:t>
      </w:r>
      <w:r>
        <w:br/>
        <w:t>    </w:t>
      </w:r>
      <w:r>
        <w:rPr>
          <w:color w:val="0000FF"/>
        </w:rPr>
        <w:t>return</w:t>
      </w:r>
      <w:r>
        <w:t> IsNewKeyPress(</w:t>
      </w:r>
      <w:r>
        <w:rPr>
          <w:color w:val="2B91AF"/>
        </w:rPr>
        <w:t>Keys</w:t>
      </w:r>
      <w:r>
        <w:t>.Down, controllingPlayer, </w:t>
      </w:r>
      <w:r>
        <w:rPr>
          <w:color w:val="0000FF"/>
        </w:rPr>
        <w:t>out</w:t>
      </w:r>
      <w:r>
        <w:t> playerIndex) ||</w:t>
      </w:r>
      <w:r>
        <w:br/>
        <w:t>            IsNewKeyPress(</w:t>
      </w:r>
      <w:r>
        <w:rPr>
          <w:color w:val="2B91AF"/>
        </w:rPr>
        <w:t>Keys</w:t>
      </w:r>
      <w:r>
        <w:t>.Right, controllingPlayer, </w:t>
      </w:r>
      <w:r>
        <w:rPr>
          <w:color w:val="0000FF"/>
        </w:rPr>
        <w:t>out</w:t>
      </w:r>
      <w:r>
        <w:t> playerIndex) ||</w:t>
      </w:r>
      <w:r>
        <w:br/>
        <w:t>            IsNewButtonPress(</w:t>
      </w:r>
      <w:r>
        <w:rPr>
          <w:color w:val="2B91AF"/>
        </w:rPr>
        <w:t>Buttons</w:t>
      </w:r>
      <w:r>
        <w:t>.DPadRight, controllingPlayer,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0000FF"/>
        </w:rPr>
        <w:t>out</w:t>
      </w:r>
      <w:r>
        <w:t> playerIndex) ||</w:t>
      </w:r>
      <w:r>
        <w:br/>
        <w:t>            IsNewButtonPress(</w:t>
      </w:r>
      <w:r>
        <w:rPr>
          <w:color w:val="2B91AF"/>
        </w:rPr>
        <w:t>Buttons</w:t>
      </w:r>
      <w:r>
        <w:t>.LeftThumbstickRight, controllingPlayer,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0000FF"/>
        </w:rPr>
        <w:t>out</w:t>
      </w:r>
      <w:r>
        <w:t> playerIndex);</w:t>
      </w:r>
      <w:r>
        <w:br/>
        <w:t>}</w:t>
      </w:r>
    </w:p>
    <w:p w:rsidR="004553B9" w:rsidRDefault="002D292D" w:rsidP="004553B9">
      <w:pPr>
        <w:pStyle w:val="ppNumberList"/>
      </w:pPr>
      <w:r>
        <w:t xml:space="preserve">Open the </w:t>
      </w:r>
      <w:r w:rsidR="004553B9" w:rsidRPr="004553B9">
        <w:rPr>
          <w:rStyle w:val="Strong"/>
        </w:rPr>
        <w:t>LevelOverScreen.cs</w:t>
      </w:r>
      <w:r>
        <w:t xml:space="preserve"> file</w:t>
      </w:r>
      <w:r w:rsidR="007374CE">
        <w:t>,</w:t>
      </w:r>
      <w:r>
        <w:t xml:space="preserve"> and add a </w:t>
      </w:r>
      <w:r w:rsidR="004553B9" w:rsidRPr="004553B9">
        <w:rPr>
          <w:rStyle w:val="Strong"/>
        </w:rPr>
        <w:t>using</w:t>
      </w:r>
      <w:r>
        <w:t xml:space="preserve"> statement for </w:t>
      </w:r>
      <w:r w:rsidR="004553B9" w:rsidRPr="004553B9">
        <w:rPr>
          <w:rStyle w:val="Strong"/>
        </w:rPr>
        <w:t>Microsoft.Xna.Framework.Input</w:t>
      </w:r>
      <w:r>
        <w:t>.</w:t>
      </w:r>
    </w:p>
    <w:p w:rsidR="00196A6A" w:rsidRDefault="002D292D">
      <w:pPr>
        <w:pStyle w:val="ppNumberList"/>
      </w:pPr>
      <w:r>
        <w:t xml:space="preserve">In the same file, </w:t>
      </w:r>
      <w:r w:rsidR="009C6333">
        <w:t xml:space="preserve">modify </w:t>
      </w:r>
      <w:r>
        <w:t xml:space="preserve">the </w:t>
      </w:r>
      <w:r w:rsidR="004553B9" w:rsidRPr="004553B9">
        <w:rPr>
          <w:rStyle w:val="Strong"/>
        </w:rPr>
        <w:t>LevelOverScreen</w:t>
      </w:r>
      <w:r>
        <w:t xml:space="preserve"> class’s </w:t>
      </w:r>
      <w:r w:rsidR="004553B9" w:rsidRPr="004553B9">
        <w:rPr>
          <w:rStyle w:val="Strong"/>
        </w:rPr>
        <w:t>HandleInput</w:t>
      </w:r>
      <w:r>
        <w:t xml:space="preserve"> method</w:t>
      </w:r>
      <w:r w:rsidR="00CA37A1">
        <w:t>.</w:t>
      </w:r>
      <w:r>
        <w:t xml:space="preserve"> </w:t>
      </w:r>
    </w:p>
    <w:p w:rsidR="00196A6A" w:rsidRDefault="00CA37A1">
      <w:pPr>
        <w:pStyle w:val="ppNumberList"/>
        <w:numPr>
          <w:ilvl w:val="0"/>
          <w:numId w:val="0"/>
        </w:numPr>
        <w:ind w:left="717"/>
      </w:pPr>
      <w:r w:rsidRPr="00C64BB4">
        <w:rPr>
          <w:rStyle w:val="Strong"/>
        </w:rPr>
        <w:t>Note</w:t>
      </w:r>
      <w:r>
        <w:rPr>
          <w:rStyle w:val="Strong"/>
        </w:rPr>
        <w:tab/>
      </w:r>
      <w:r>
        <w:rPr>
          <w:rStyle w:val="Strong"/>
          <w:b w:val="0"/>
          <w:bCs w:val="0"/>
        </w:rPr>
        <w:t xml:space="preserve">This new version of the method </w:t>
      </w:r>
      <w:r w:rsidR="002D292D">
        <w:t>includes an additional block for handling keyboard input</w:t>
      </w:r>
      <w:r>
        <w:t>.</w:t>
      </w:r>
    </w:p>
    <w:p w:rsidR="00677F97" w:rsidRPr="00677F97" w:rsidRDefault="00677F97" w:rsidP="00677F97">
      <w:pPr>
        <w:pStyle w:val="ppCodeLanguageIndent"/>
      </w:pPr>
      <w:r w:rsidRPr="00677F97">
        <w:t>C#</w:t>
      </w:r>
    </w:p>
    <w:p w:rsidR="004553B9" w:rsidRDefault="00037506" w:rsidP="004553B9">
      <w:pPr>
        <w:pStyle w:val="ppCodeIndent"/>
      </w:pPr>
      <w:r w:rsidRPr="00037506">
        <w:rPr>
          <w:color w:val="0000FF"/>
        </w:rPr>
        <w:t>public override void</w:t>
      </w:r>
      <w:r w:rsidR="002D292D" w:rsidRPr="00A83C83">
        <w:t> HandleInput(</w:t>
      </w:r>
      <w:r w:rsidRPr="00037506">
        <w:rPr>
          <w:color w:val="2B91AF"/>
        </w:rPr>
        <w:t>GameTime</w:t>
      </w:r>
      <w:r w:rsidR="002D292D" w:rsidRPr="00A83C83">
        <w:t> gameTime, </w:t>
      </w:r>
      <w:r w:rsidRPr="00037506">
        <w:rPr>
          <w:color w:val="2B91AF"/>
        </w:rPr>
        <w:t>InputState</w:t>
      </w:r>
      <w:r w:rsidR="002D292D" w:rsidRPr="00A83C83">
        <w:t> input)</w:t>
      </w:r>
      <w:r w:rsidR="002D292D" w:rsidRPr="00A83C83">
        <w:br/>
        <w:t>{</w:t>
      </w:r>
      <w:r w:rsidR="002D292D" w:rsidRPr="00A83C83">
        <w:br/>
        <w:t>    </w:t>
      </w:r>
      <w:r w:rsidRPr="00037506">
        <w:rPr>
          <w:color w:val="0000FF"/>
        </w:rPr>
        <w:t>if</w:t>
      </w:r>
      <w:r w:rsidR="002D292D" w:rsidRPr="00A83C83">
        <w:t> (input == </w:t>
      </w:r>
      <w:r w:rsidRPr="00037506">
        <w:rPr>
          <w:color w:val="0000FF"/>
        </w:rPr>
        <w:t>null</w:t>
      </w:r>
      <w:r w:rsidR="002D292D" w:rsidRPr="00A83C83">
        <w:t>)</w:t>
      </w:r>
      <w:r w:rsidR="002D292D" w:rsidRPr="00A83C83">
        <w:br/>
        <w:t>    {</w:t>
      </w:r>
      <w:r w:rsidR="002D292D" w:rsidRPr="00A83C83">
        <w:br/>
        <w:t>        </w:t>
      </w:r>
      <w:r w:rsidRPr="00037506">
        <w:rPr>
          <w:color w:val="0000FF"/>
        </w:rPr>
        <w:t>throw new</w:t>
      </w:r>
      <w:r w:rsidR="002D292D" w:rsidRPr="00A83C83">
        <w:t> </w:t>
      </w:r>
      <w:r w:rsidRPr="00037506">
        <w:rPr>
          <w:color w:val="2B91AF"/>
        </w:rPr>
        <w:t>ArgumentNullException</w:t>
      </w:r>
      <w:r w:rsidR="002D292D" w:rsidRPr="00A83C83">
        <w:t>(</w:t>
      </w:r>
      <w:r w:rsidRPr="00037506">
        <w:rPr>
          <w:color w:val="A31515"/>
        </w:rPr>
        <w:t>"input"</w:t>
      </w:r>
      <w:r w:rsidR="002D292D" w:rsidRPr="00A83C83">
        <w:t>);</w:t>
      </w:r>
      <w:r w:rsidR="002D292D" w:rsidRPr="00A83C83">
        <w:br/>
        <w:t>    }</w:t>
      </w:r>
      <w:r w:rsidR="002D292D" w:rsidRPr="00A83C83">
        <w:br/>
      </w:r>
      <w:r w:rsidR="002D292D" w:rsidRPr="00A83C83">
        <w:lastRenderedPageBreak/>
        <w:t xml:space="preserve"> </w:t>
      </w:r>
      <w:r w:rsidR="002D292D" w:rsidRPr="00A83C83">
        <w:br/>
        <w:t>    </w:t>
      </w:r>
      <w:r w:rsidRPr="00037506">
        <w:rPr>
          <w:color w:val="2B91AF"/>
        </w:rPr>
        <w:t>PlayerIndex</w:t>
      </w:r>
      <w:r w:rsidR="002D292D" w:rsidRPr="00A83C83">
        <w:t> player;</w:t>
      </w:r>
      <w:r w:rsidR="002D292D" w:rsidRPr="00A83C83">
        <w:br/>
        <w:t xml:space="preserve"> </w:t>
      </w:r>
      <w:r w:rsidR="002D292D" w:rsidRPr="00A83C83">
        <w:br/>
        <w:t>    </w:t>
      </w:r>
      <w:r w:rsidRPr="00037506">
        <w:rPr>
          <w:color w:val="008000"/>
        </w:rPr>
        <w:t>// Return to the main menu when a tap gesture is recognized</w:t>
      </w:r>
      <w:r w:rsidR="002D292D" w:rsidRPr="00A83C83">
        <w:br/>
        <w:t>    </w:t>
      </w:r>
      <w:r w:rsidRPr="00037506">
        <w:rPr>
          <w:color w:val="0000FF"/>
        </w:rPr>
        <w:t>if</w:t>
      </w:r>
      <w:r w:rsidR="002D292D" w:rsidRPr="00A83C83">
        <w:t> (input.Gestures.Count &gt; 0)</w:t>
      </w:r>
      <w:r w:rsidR="002D292D" w:rsidRPr="00A83C83">
        <w:br/>
        <w:t>    {</w:t>
      </w:r>
      <w:r w:rsidR="002D292D" w:rsidRPr="00A83C83">
        <w:br/>
        <w:t>        </w:t>
      </w:r>
      <w:r w:rsidRPr="00037506">
        <w:rPr>
          <w:color w:val="2B91AF"/>
        </w:rPr>
        <w:t>GestureSample</w:t>
      </w:r>
      <w:r w:rsidR="002D292D" w:rsidRPr="00A83C83">
        <w:t> sample = input.Gestures[0];</w:t>
      </w:r>
      <w:r w:rsidR="002D292D" w:rsidRPr="00A83C83">
        <w:br/>
        <w:t>        </w:t>
      </w:r>
      <w:r w:rsidRPr="00037506">
        <w:rPr>
          <w:color w:val="0000FF"/>
        </w:rPr>
        <w:t>if</w:t>
      </w:r>
      <w:r w:rsidR="002D292D" w:rsidRPr="00A83C83">
        <w:t> (sample.GestureType == </w:t>
      </w:r>
      <w:r w:rsidR="004553B9" w:rsidRPr="004553B9">
        <w:t>GestureType</w:t>
      </w:r>
      <w:r w:rsidR="002D292D" w:rsidRPr="00A83C83">
        <w:t>.Tap)</w:t>
      </w:r>
      <w:r w:rsidR="002D292D" w:rsidRPr="00A83C83">
        <w:br/>
        <w:t>        {</w:t>
      </w:r>
      <w:r w:rsidR="002D292D" w:rsidRPr="00A83C83">
        <w:br/>
        <w:t>            StartNewLevelOrExit(input);</w:t>
      </w:r>
      <w:r w:rsidR="002D292D" w:rsidRPr="00A83C83">
        <w:br/>
        <w:t>            input.Gestures.Clear();</w:t>
      </w:r>
      <w:r w:rsidR="002D292D" w:rsidRPr="00A83C83">
        <w:br/>
        <w:t>        }</w:t>
      </w:r>
      <w:r w:rsidR="002D292D" w:rsidRPr="00A83C83">
        <w:br/>
        <w:t>    }            </w:t>
      </w:r>
      <w:r w:rsidR="002D292D" w:rsidRPr="00A83C83">
        <w:br/>
        <w:t>   </w:t>
      </w:r>
      <w:r w:rsidRPr="00037506">
        <w:rPr>
          <w:color w:val="008000"/>
        </w:rPr>
        <w:t> // Handle keyboard</w:t>
      </w:r>
      <w:r w:rsidR="002D292D" w:rsidRPr="00A83C83">
        <w:br/>
        <w:t>    </w:t>
      </w:r>
      <w:r w:rsidRPr="00037506">
        <w:rPr>
          <w:color w:val="0000FF"/>
        </w:rPr>
        <w:t>else if</w:t>
      </w:r>
      <w:r w:rsidR="002D292D" w:rsidRPr="00A83C83">
        <w:t> (input.IsNewKeyPress(</w:t>
      </w:r>
      <w:r w:rsidRPr="00037506">
        <w:rPr>
          <w:color w:val="2B91AF"/>
        </w:rPr>
        <w:t>Keys</w:t>
      </w:r>
      <w:r w:rsidR="002D292D" w:rsidRPr="00A83C83">
        <w:t>.Enter, ControllingPlayer, </w:t>
      </w:r>
      <w:r w:rsidRPr="00037506">
        <w:rPr>
          <w:color w:val="0000FF"/>
        </w:rPr>
        <w:t>out</w:t>
      </w:r>
      <w:r w:rsidR="002D292D" w:rsidRPr="00A83C83">
        <w:t> player) ||</w:t>
      </w:r>
      <w:r w:rsidR="002D292D" w:rsidRPr="00A83C83">
        <w:br/>
        <w:t>        input.IsNewKeyPress(</w:t>
      </w:r>
      <w:r w:rsidRPr="00037506">
        <w:rPr>
          <w:color w:val="2B91AF"/>
        </w:rPr>
        <w:t>Keys</w:t>
      </w:r>
      <w:r w:rsidR="002D292D" w:rsidRPr="00A83C83">
        <w:t>.Space, ControllingPlayer, </w:t>
      </w:r>
      <w:r w:rsidRPr="00037506">
        <w:rPr>
          <w:color w:val="0000FF"/>
        </w:rPr>
        <w:t>out</w:t>
      </w:r>
      <w:r w:rsidR="002D292D" w:rsidRPr="00A83C83">
        <w:t> player))</w:t>
      </w:r>
      <w:r w:rsidR="002D292D" w:rsidRPr="00A83C83">
        <w:br/>
        <w:t>    {</w:t>
      </w:r>
      <w:r w:rsidR="002D292D" w:rsidRPr="00A83C83">
        <w:br/>
        <w:t>        StartNewLevelOrExit(input);</w:t>
      </w:r>
      <w:r w:rsidR="002D292D" w:rsidRPr="00A83C83">
        <w:br/>
        <w:t>    }</w:t>
      </w:r>
      <w:r w:rsidR="002D292D" w:rsidRPr="00A83C83">
        <w:br/>
        <w:t xml:space="preserve"> </w:t>
      </w:r>
      <w:r w:rsidR="002D292D" w:rsidRPr="00A83C83">
        <w:br/>
        <w:t>    </w:t>
      </w:r>
      <w:r w:rsidRPr="00037506">
        <w:rPr>
          <w:color w:val="0000FF"/>
        </w:rPr>
        <w:t>base</w:t>
      </w:r>
      <w:r w:rsidR="002D292D" w:rsidRPr="00A83C83">
        <w:t>.HandleInput(gameTime, input);</w:t>
      </w:r>
      <w:r w:rsidR="002D292D" w:rsidRPr="00A83C83">
        <w:br/>
        <w:t>}</w:t>
      </w:r>
    </w:p>
    <w:p w:rsidR="004553B9" w:rsidRDefault="002D292D" w:rsidP="004553B9">
      <w:pPr>
        <w:pStyle w:val="ppNumberList"/>
      </w:pPr>
      <w:r>
        <w:t xml:space="preserve">Open the </w:t>
      </w:r>
      <w:r w:rsidR="004553B9" w:rsidRPr="004553B9">
        <w:rPr>
          <w:rStyle w:val="Strong"/>
        </w:rPr>
        <w:t xml:space="preserve">LoadingAndInstructionScreen.cs </w:t>
      </w:r>
      <w:r>
        <w:t>file</w:t>
      </w:r>
      <w:r w:rsidR="007374CE">
        <w:t>,</w:t>
      </w:r>
      <w:r>
        <w:t xml:space="preserve"> and add a </w:t>
      </w:r>
      <w:r w:rsidR="004553B9" w:rsidRPr="004553B9">
        <w:rPr>
          <w:rStyle w:val="Strong"/>
        </w:rPr>
        <w:t>using</w:t>
      </w:r>
      <w:r>
        <w:t xml:space="preserve"> statement for </w:t>
      </w:r>
      <w:r w:rsidR="004553B9" w:rsidRPr="004553B9">
        <w:rPr>
          <w:rStyle w:val="Strong"/>
        </w:rPr>
        <w:t>Microsoft.Xna.Framework.Input</w:t>
      </w:r>
      <w:r>
        <w:t>.</w:t>
      </w:r>
    </w:p>
    <w:p w:rsidR="00196A6A" w:rsidRDefault="002D292D">
      <w:pPr>
        <w:pStyle w:val="ppNumberList"/>
      </w:pPr>
      <w:r>
        <w:t xml:space="preserve">In the same file, </w:t>
      </w:r>
      <w:r w:rsidR="009C6333">
        <w:t xml:space="preserve">modify </w:t>
      </w:r>
      <w:r>
        <w:t xml:space="preserve">the </w:t>
      </w:r>
      <w:r w:rsidR="004553B9" w:rsidRPr="004553B9">
        <w:rPr>
          <w:rStyle w:val="Strong"/>
        </w:rPr>
        <w:t>LoadingAndInstructionScreen</w:t>
      </w:r>
      <w:r>
        <w:t xml:space="preserve"> class’s </w:t>
      </w:r>
      <w:r w:rsidR="004553B9" w:rsidRPr="004553B9">
        <w:rPr>
          <w:rStyle w:val="Strong"/>
        </w:rPr>
        <w:t>HandleInput</w:t>
      </w:r>
      <w:r>
        <w:t xml:space="preserve"> method</w:t>
      </w:r>
      <w:r w:rsidR="00FA36FF">
        <w:t>.</w:t>
      </w:r>
    </w:p>
    <w:p w:rsidR="00677F97" w:rsidRPr="00677F97" w:rsidRDefault="00677F97" w:rsidP="00677F97">
      <w:pPr>
        <w:pStyle w:val="ppCodeLanguageIndent"/>
      </w:pPr>
      <w:r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HandleInput(</w:t>
      </w:r>
      <w:r>
        <w:rPr>
          <w:color w:val="2B91AF"/>
        </w:rPr>
        <w:t>GameTime</w:t>
      </w:r>
      <w:r>
        <w:t> gameTime, </w:t>
      </w:r>
      <w:r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(!isLoading)</w:t>
      </w:r>
      <w:r>
        <w:br/>
        <w:t>    {</w:t>
      </w:r>
      <w:r>
        <w:br/>
        <w:t>        </w:t>
      </w:r>
      <w:r>
        <w:rPr>
          <w:color w:val="2B91AF"/>
        </w:rPr>
        <w:t>PlayerIndex</w:t>
      </w:r>
      <w:r>
        <w:t> player;</w:t>
      </w:r>
      <w:r>
        <w:br/>
        <w:t xml:space="preserve"> </w:t>
      </w:r>
      <w:r>
        <w:br/>
        <w:t>        </w:t>
      </w:r>
      <w:r>
        <w:rPr>
          <w:color w:val="008000"/>
        </w:rPr>
        <w:t>// Handle touch input</w:t>
      </w:r>
      <w:r>
        <w:br/>
        <w:t>        </w:t>
      </w:r>
      <w:r>
        <w:rPr>
          <w:color w:val="0000FF"/>
        </w:rPr>
        <w:t>if</w:t>
      </w:r>
      <w:r>
        <w:t> (input.Gestures.Count &gt; 0)</w:t>
      </w:r>
      <w:r>
        <w:br/>
        <w:t>        {</w:t>
      </w:r>
      <w:r>
        <w:br/>
        <w:t>            </w:t>
      </w:r>
      <w:r>
        <w:rPr>
          <w:color w:val="0000FF"/>
        </w:rPr>
        <w:t>if</w:t>
      </w:r>
      <w:r>
        <w:t> (input.Gestures[0].GestureType == </w:t>
      </w:r>
      <w:r>
        <w:rPr>
          <w:color w:val="2B91AF"/>
        </w:rPr>
        <w:t>GestureType</w:t>
      </w:r>
      <w:r>
        <w:t>.Tap)</w:t>
      </w:r>
      <w:r>
        <w:br/>
        <w:t>            {</w:t>
      </w:r>
      <w:r>
        <w:br/>
        <w:t>                LoadResources();</w:t>
      </w:r>
      <w:r>
        <w:br/>
        <w:t>            }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(input.IsNewKeyPress(</w:t>
      </w:r>
      <w:r>
        <w:rPr>
          <w:color w:val="2B91AF"/>
        </w:rPr>
        <w:t>Keys</w:t>
      </w:r>
      <w:r>
        <w:t>.Escape, ControllingPlayer, </w:t>
      </w:r>
    </w:p>
    <w:p w:rsidR="004553B9" w:rsidRDefault="002D292D" w:rsidP="004553B9">
      <w:pPr>
        <w:pStyle w:val="ppCodeIndent"/>
      </w:pPr>
      <w:r>
        <w:t>            </w:t>
      </w:r>
      <w:r>
        <w:rPr>
          <w:color w:val="0000FF"/>
        </w:rPr>
        <w:t>out</w:t>
      </w:r>
      <w:r>
        <w:t> player))</w:t>
      </w:r>
      <w:r>
        <w:br/>
        <w:t>        {</w:t>
      </w:r>
      <w:r>
        <w:br/>
        <w:t>            </w:t>
      </w:r>
      <w:r>
        <w:rPr>
          <w:color w:val="0000FF"/>
        </w:rPr>
        <w:t>foreach</w:t>
      </w:r>
      <w:r>
        <w:t> (</w:t>
      </w:r>
      <w:r>
        <w:rPr>
          <w:color w:val="2B91AF"/>
        </w:rPr>
        <w:t>GameScreen</w:t>
      </w:r>
      <w:r>
        <w:t> screen </w:t>
      </w:r>
      <w:r>
        <w:rPr>
          <w:color w:val="0000FF"/>
        </w:rPr>
        <w:t>in</w:t>
      </w:r>
      <w:r>
        <w:t> ScreenManager.GetScreens())</w:t>
      </w:r>
      <w:r>
        <w:br/>
        <w:t>            {</w:t>
      </w:r>
      <w:r>
        <w:br/>
        <w:t>                screen.ExitScreen();</w:t>
      </w:r>
      <w:r>
        <w:br/>
        <w:t>            }</w:t>
      </w:r>
      <w:r>
        <w:br/>
      </w:r>
      <w:r>
        <w:lastRenderedPageBreak/>
        <w:t xml:space="preserve"> </w:t>
      </w:r>
      <w:r>
        <w:br/>
        <w:t>            ScreenManager.AddScreen(</w:t>
      </w:r>
      <w:r>
        <w:rPr>
          <w:color w:val="0000FF"/>
        </w:rPr>
        <w:t>new</w:t>
      </w:r>
      <w:r>
        <w:t> </w:t>
      </w:r>
      <w:r>
        <w:rPr>
          <w:color w:val="2B91AF"/>
        </w:rPr>
        <w:t>BackgroundScreen</w:t>
      </w:r>
      <w:r>
        <w:t>(</w:t>
      </w:r>
      <w:r>
        <w:rPr>
          <w:color w:val="A31515"/>
        </w:rPr>
        <w:t>"titleScreen"</w:t>
      </w:r>
      <w:r>
        <w:t>),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0000FF"/>
        </w:rPr>
        <w:t>null</w:t>
      </w:r>
      <w:r>
        <w:t>);</w:t>
      </w:r>
      <w:r>
        <w:br/>
        <w:t>            ScreenManager.AddScreen(</w:t>
      </w:r>
      <w:r>
        <w:rPr>
          <w:color w:val="0000FF"/>
        </w:rPr>
        <w:t>new</w:t>
      </w:r>
      <w:r>
        <w:t> </w:t>
      </w:r>
      <w:r>
        <w:rPr>
          <w:color w:val="2B91AF"/>
        </w:rPr>
        <w:t>MainMenuScreen</w:t>
      </w:r>
      <w:r>
        <w:t>(), </w:t>
      </w:r>
      <w:r>
        <w:rPr>
          <w:color w:val="2B91AF"/>
        </w:rPr>
        <w:t>PlayerIndex</w:t>
      </w:r>
      <w:r>
        <w:t>.One);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(input.IsNewKeyPress(</w:t>
      </w:r>
      <w:r>
        <w:rPr>
          <w:color w:val="2B91AF"/>
        </w:rPr>
        <w:t>Keys</w:t>
      </w:r>
      <w:r>
        <w:t>.Enter, ControllingPlayer, </w:t>
      </w:r>
    </w:p>
    <w:p w:rsidR="004553B9" w:rsidRDefault="002D292D" w:rsidP="004553B9">
      <w:pPr>
        <w:pStyle w:val="ppCodeIndent"/>
      </w:pPr>
      <w:r>
        <w:t>            </w:t>
      </w:r>
      <w:r>
        <w:rPr>
          <w:color w:val="0000FF"/>
        </w:rPr>
        <w:t>out</w:t>
      </w:r>
      <w:r>
        <w:t> player) || input.IsNewKeyPress(</w:t>
      </w:r>
      <w:r>
        <w:rPr>
          <w:color w:val="2B91AF"/>
        </w:rPr>
        <w:t>Keys</w:t>
      </w:r>
      <w:r>
        <w:t>.Space, </w:t>
      </w:r>
    </w:p>
    <w:p w:rsidR="004553B9" w:rsidRDefault="002D292D" w:rsidP="004553B9">
      <w:pPr>
        <w:pStyle w:val="ppCodeIndent"/>
      </w:pPr>
      <w:r>
        <w:t>            ControllingPlayer, </w:t>
      </w:r>
      <w:r>
        <w:rPr>
          <w:color w:val="0000FF"/>
        </w:rPr>
        <w:t>out</w:t>
      </w:r>
      <w:r>
        <w:t> player))</w:t>
      </w:r>
      <w:r>
        <w:br/>
        <w:t>        {</w:t>
      </w:r>
      <w:r>
        <w:br/>
        <w:t>            LoadResources();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.HandleInput(gameTime, input);</w:t>
      </w:r>
      <w:r>
        <w:br/>
        <w:t>}</w:t>
      </w:r>
    </w:p>
    <w:p w:rsidR="004553B9" w:rsidRDefault="002D292D" w:rsidP="004553B9">
      <w:pPr>
        <w:pStyle w:val="ppNumberList"/>
      </w:pPr>
      <w:r>
        <w:t xml:space="preserve">Open the </w:t>
      </w:r>
      <w:r w:rsidR="004553B9" w:rsidRPr="004553B9">
        <w:rPr>
          <w:rStyle w:val="Strong"/>
        </w:rPr>
        <w:t>HighScoreScreen.cs</w:t>
      </w:r>
      <w:r>
        <w:t xml:space="preserve"> file</w:t>
      </w:r>
      <w:r w:rsidR="007374CE">
        <w:t>,</w:t>
      </w:r>
      <w:r>
        <w:t xml:space="preserve"> and add a </w:t>
      </w:r>
      <w:r w:rsidR="004553B9" w:rsidRPr="004553B9">
        <w:rPr>
          <w:rStyle w:val="Strong"/>
        </w:rPr>
        <w:t>using</w:t>
      </w:r>
      <w:r>
        <w:t xml:space="preserve"> statement for </w:t>
      </w:r>
      <w:r w:rsidR="004553B9" w:rsidRPr="004553B9">
        <w:rPr>
          <w:rStyle w:val="Strong"/>
        </w:rPr>
        <w:t>Microsoft.Xna.Framework.Input</w:t>
      </w:r>
      <w:r>
        <w:t>.</w:t>
      </w:r>
    </w:p>
    <w:p w:rsidR="00196A6A" w:rsidRDefault="002D292D">
      <w:pPr>
        <w:pStyle w:val="ppNumberList"/>
      </w:pPr>
      <w:r>
        <w:t xml:space="preserve">In the same file, </w:t>
      </w:r>
      <w:r w:rsidR="009C6333">
        <w:t xml:space="preserve">modify </w:t>
      </w:r>
      <w:r>
        <w:t xml:space="preserve">the </w:t>
      </w:r>
      <w:r w:rsidR="004553B9" w:rsidRPr="004553B9">
        <w:rPr>
          <w:rStyle w:val="Strong"/>
        </w:rPr>
        <w:t>HighScoreScreen</w:t>
      </w:r>
      <w:r>
        <w:t xml:space="preserve"> class’s </w:t>
      </w:r>
      <w:r w:rsidR="004553B9" w:rsidRPr="004553B9">
        <w:rPr>
          <w:rStyle w:val="Strong"/>
        </w:rPr>
        <w:t>HandleInput</w:t>
      </w:r>
      <w:r>
        <w:t xml:space="preserve"> method</w:t>
      </w:r>
      <w:r w:rsidR="00FA36FF">
        <w:t>.</w:t>
      </w:r>
    </w:p>
    <w:p w:rsidR="00677F97" w:rsidRPr="00677F97" w:rsidRDefault="00677F97" w:rsidP="00677F97">
      <w:pPr>
        <w:pStyle w:val="ppCodeLanguageIndent"/>
      </w:pPr>
      <w:r w:rsidRPr="00677F97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HandleInput(</w:t>
      </w:r>
      <w:r>
        <w:rPr>
          <w:color w:val="2B91AF"/>
        </w:rPr>
        <w:t>GameTime</w:t>
      </w:r>
      <w:r>
        <w:t> gameTime, </w:t>
      </w:r>
      <w:r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(input == </w:t>
      </w:r>
      <w:r>
        <w:rPr>
          <w:color w:val="0000FF"/>
        </w:rPr>
        <w:t>null</w:t>
      </w:r>
      <w:r>
        <w:t>)</w:t>
      </w:r>
      <w:r>
        <w:br/>
        <w:t>    {</w:t>
      </w:r>
      <w:r>
        <w:br/>
        <w:t>        </w:t>
      </w:r>
      <w:r>
        <w:rPr>
          <w:color w:val="0000FF"/>
        </w:rPr>
        <w:t>throw</w:t>
      </w:r>
      <w:r>
        <w:t>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ArgumentNullException</w:t>
      </w:r>
      <w:r>
        <w:t>(</w:t>
      </w:r>
      <w:r>
        <w:rPr>
          <w:color w:val="A31515"/>
        </w:rPr>
        <w:t>"input"</w:t>
      </w:r>
      <w:r>
        <w:t>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(input.IsPauseGame(</w:t>
      </w:r>
      <w:r>
        <w:rPr>
          <w:color w:val="0000FF"/>
        </w:rPr>
        <w:t>null</w:t>
      </w:r>
      <w:r>
        <w:t>))</w:t>
      </w:r>
      <w:r>
        <w:br/>
        <w:t>    {</w:t>
      </w:r>
      <w:r>
        <w:br/>
        <w:t>        Exit();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Return to the main menu when a tap gesture is recognized</w:t>
      </w:r>
      <w:r>
        <w:br/>
        <w:t>    </w:t>
      </w:r>
      <w:r>
        <w:rPr>
          <w:color w:val="0000FF"/>
        </w:rPr>
        <w:t>if</w:t>
      </w:r>
      <w:r>
        <w:t> (input.Gestures.Count &gt; 0)</w:t>
      </w:r>
      <w:r>
        <w:br/>
        <w:t>    {</w:t>
      </w:r>
      <w:r>
        <w:br/>
        <w:t>        </w:t>
      </w:r>
      <w:r>
        <w:rPr>
          <w:color w:val="2B91AF"/>
        </w:rPr>
        <w:t>GestureSample</w:t>
      </w:r>
      <w:r>
        <w:t> sample = input.Gestures[0];</w:t>
      </w:r>
      <w:r>
        <w:br/>
        <w:t>        </w:t>
      </w:r>
      <w:r>
        <w:rPr>
          <w:color w:val="0000FF"/>
        </w:rPr>
        <w:t>if</w:t>
      </w:r>
      <w:r>
        <w:t> (sample.GestureType == </w:t>
      </w:r>
      <w:r>
        <w:rPr>
          <w:color w:val="2B91AF"/>
        </w:rPr>
        <w:t>GestureType</w:t>
      </w:r>
      <w:r>
        <w:t>.Tap)</w:t>
      </w:r>
      <w:r>
        <w:br/>
        <w:t>        {</w:t>
      </w:r>
      <w:r>
        <w:br/>
        <w:t>            Exit();</w:t>
      </w:r>
      <w:r>
        <w:br/>
        <w:t xml:space="preserve"> </w:t>
      </w:r>
      <w:r>
        <w:br/>
        <w:t>            input.Gestures.Clear();</w:t>
      </w:r>
      <w:r>
        <w:br/>
        <w:t>        }</w:t>
      </w:r>
      <w:r>
        <w:br/>
        <w:t>    }</w:t>
      </w:r>
      <w:r>
        <w:br/>
        <w:t>    </w:t>
      </w:r>
      <w:r>
        <w:rPr>
          <w:color w:val="008000"/>
        </w:rPr>
        <w:t>// Handle gamepad input</w:t>
      </w:r>
      <w:r>
        <w:br/>
        <w:t>    </w:t>
      </w:r>
      <w:r>
        <w:rPr>
          <w:color w:val="2B91AF"/>
        </w:rPr>
        <w:t>PlayerIndex</w:t>
      </w:r>
      <w:r>
        <w:t> player;            </w:t>
      </w:r>
      <w:r>
        <w:br/>
        <w:t>    </w:t>
      </w:r>
      <w:r>
        <w:rPr>
          <w:color w:val="008000"/>
        </w:rPr>
        <w:t>// Handle keyboard input</w:t>
      </w:r>
      <w:r>
        <w:br/>
        <w:t>    </w:t>
      </w:r>
      <w:r>
        <w:rPr>
          <w:color w:val="0000FF"/>
        </w:rPr>
        <w:t>if</w:t>
      </w:r>
      <w:r>
        <w:t> (input.IsNewKeyPress(</w:t>
      </w:r>
      <w:r>
        <w:rPr>
          <w:color w:val="2B91AF"/>
        </w:rPr>
        <w:t>Keys</w:t>
      </w:r>
      <w:r>
        <w:t>.Enter, ControllingPlayer, </w:t>
      </w:r>
      <w:r>
        <w:rPr>
          <w:color w:val="0000FF"/>
        </w:rPr>
        <w:t>out</w:t>
      </w:r>
      <w:r>
        <w:t> player) ||</w:t>
      </w:r>
      <w:r>
        <w:br/>
        <w:t>        input.IsNewKeyPress(</w:t>
      </w:r>
      <w:r>
        <w:rPr>
          <w:color w:val="2B91AF"/>
        </w:rPr>
        <w:t>Keys</w:t>
      </w:r>
      <w:r>
        <w:t>.Space, ControllingPlayer, </w:t>
      </w:r>
      <w:r>
        <w:rPr>
          <w:color w:val="0000FF"/>
        </w:rPr>
        <w:t>out</w:t>
      </w:r>
      <w:r>
        <w:t> player))</w:t>
      </w:r>
      <w:r>
        <w:br/>
      </w:r>
      <w:r>
        <w:lastRenderedPageBreak/>
        <w:t>    {</w:t>
      </w:r>
      <w:r>
        <w:br/>
        <w:t>        Exit();</w:t>
      </w:r>
      <w:r>
        <w:br/>
        <w:t>    }</w:t>
      </w:r>
      <w:r>
        <w:br/>
        <w:t>}</w:t>
      </w:r>
    </w:p>
    <w:p w:rsidR="007374CE" w:rsidRDefault="002D292D">
      <w:pPr>
        <w:pStyle w:val="ppNumberList"/>
      </w:pPr>
      <w:r>
        <w:t xml:space="preserve">Compile and run the game. </w:t>
      </w:r>
    </w:p>
    <w:p w:rsidR="00196A6A" w:rsidRDefault="00CC4871" w:rsidP="004308E2">
      <w:pPr>
        <w:pStyle w:val="ppNumberList"/>
        <w:numPr>
          <w:ilvl w:val="0"/>
          <w:numId w:val="0"/>
        </w:numPr>
        <w:ind w:left="717"/>
      </w:pPr>
      <w:r>
        <w:t xml:space="preserve">Using the arrow keys and the </w:t>
      </w:r>
      <w:r w:rsidRPr="004A464B">
        <w:rPr>
          <w:rStyle w:val="Strong"/>
        </w:rPr>
        <w:t>Enter</w:t>
      </w:r>
      <w:r>
        <w:t xml:space="preserve"> key, you </w:t>
      </w:r>
      <w:r w:rsidR="002D292D">
        <w:t xml:space="preserve">should now be able to navigate to the gameplay screen. </w:t>
      </w:r>
      <w:r w:rsidR="00B51454">
        <w:t xml:space="preserve">The game </w:t>
      </w:r>
      <w:r w:rsidR="00CD5C63">
        <w:t>is not playable</w:t>
      </w:r>
      <w:r w:rsidR="007374CE">
        <w:t xml:space="preserve"> yet</w:t>
      </w:r>
      <w:r w:rsidR="00B51454">
        <w:t xml:space="preserve"> because </w:t>
      </w:r>
      <w:r w:rsidR="007374CE">
        <w:t xml:space="preserve">you have not modified </w:t>
      </w:r>
      <w:r w:rsidR="00B51454">
        <w:t>the gameplay screen to react to user input</w:t>
      </w:r>
      <w:r w:rsidR="002D292D">
        <w:t xml:space="preserve">. </w:t>
      </w:r>
      <w:r w:rsidR="00A56339">
        <w:t>Furthermore</w:t>
      </w:r>
      <w:r w:rsidR="002D292D">
        <w:t>, when you exit the game</w:t>
      </w:r>
      <w:r w:rsidR="007374CE">
        <w:t>,</w:t>
      </w:r>
      <w:r w:rsidR="002D292D">
        <w:t xml:space="preserve"> </w:t>
      </w:r>
      <w:r w:rsidR="00A56339">
        <w:t xml:space="preserve">the game </w:t>
      </w:r>
      <w:r w:rsidR="00E332C9">
        <w:t xml:space="preserve">shuts down </w:t>
      </w:r>
      <w:r w:rsidR="00A56339">
        <w:t xml:space="preserve">because </w:t>
      </w:r>
      <w:r>
        <w:t xml:space="preserve">the </w:t>
      </w:r>
      <w:r w:rsidR="002D292D">
        <w:t xml:space="preserve">high-score data </w:t>
      </w:r>
      <w:r w:rsidR="00A56339">
        <w:t xml:space="preserve">uses isolated </w:t>
      </w:r>
      <w:r w:rsidR="004072C4">
        <w:t>storag</w:t>
      </w:r>
      <w:r w:rsidR="00A56339">
        <w:t xml:space="preserve">e to </w:t>
      </w:r>
      <w:r w:rsidR="00CD5C63">
        <w:t>save</w:t>
      </w:r>
      <w:r w:rsidR="002D292D">
        <w:t xml:space="preserve">. </w:t>
      </w:r>
      <w:r>
        <w:t xml:space="preserve">This </w:t>
      </w:r>
      <w:r w:rsidR="00CD5C63">
        <w:t>lab fixes th</w:t>
      </w:r>
      <w:r w:rsidR="00E332C9">
        <w:t>e shutdown</w:t>
      </w:r>
      <w:r w:rsidR="00CD5C63">
        <w:t xml:space="preserve"> </w:t>
      </w:r>
      <w:r w:rsidR="002D292D">
        <w:t>issue at a later stage.</w:t>
      </w:r>
    </w:p>
    <w:p w:rsidR="00C765E0" w:rsidRDefault="00C765E0" w:rsidP="00C765E0">
      <w:pPr>
        <w:pStyle w:val="Heading1"/>
      </w:pPr>
      <w:bookmarkStart w:id="12" w:name="_Toc278487459"/>
      <w:r w:rsidRPr="00C765E0">
        <w:t>Handling keyboard input in the gameplay screen</w:t>
      </w:r>
      <w:bookmarkEnd w:id="12"/>
    </w:p>
    <w:p w:rsidR="00196A6A" w:rsidRDefault="002D292D">
      <w:pPr>
        <w:pStyle w:val="ppBodyText"/>
      </w:pPr>
      <w:r>
        <w:t xml:space="preserve">To have the game </w:t>
      </w:r>
      <w:r w:rsidR="001C2D00">
        <w:t xml:space="preserve">function </w:t>
      </w:r>
      <w:r>
        <w:t xml:space="preserve">as </w:t>
      </w:r>
      <w:r w:rsidR="001C2D00">
        <w:t xml:space="preserve">designed, </w:t>
      </w:r>
      <w:r w:rsidR="00861078">
        <w:t xml:space="preserve">you </w:t>
      </w:r>
      <w:r w:rsidR="00FA36FF">
        <w:t>must handle</w:t>
      </w:r>
      <w:r w:rsidR="00CD5C63">
        <w:t xml:space="preserve"> the </w:t>
      </w:r>
      <w:r>
        <w:t xml:space="preserve">keyboard input in the gameplay screen. </w:t>
      </w:r>
      <w:r w:rsidR="00CE2240">
        <w:t>The gameplay screen</w:t>
      </w:r>
      <w:r>
        <w:t xml:space="preserve"> </w:t>
      </w:r>
      <w:r w:rsidR="001C2D00">
        <w:t>is</w:t>
      </w:r>
      <w:r>
        <w:t xml:space="preserve"> more </w:t>
      </w:r>
      <w:r w:rsidR="00CE2240">
        <w:t xml:space="preserve">challenging </w:t>
      </w:r>
      <w:r>
        <w:t>than the screens revised in the previous task</w:t>
      </w:r>
      <w:r w:rsidR="00861078">
        <w:t>. Previously, i</w:t>
      </w:r>
      <w:r w:rsidR="00CE2240">
        <w:t>t</w:t>
      </w:r>
      <w:r>
        <w:t xml:space="preserve"> assumed that all input comes directly from the game’s virtual thumbstick. </w:t>
      </w:r>
      <w:r w:rsidR="00861078">
        <w:t>You need to add k</w:t>
      </w:r>
      <w:r>
        <w:t>eyboard support</w:t>
      </w:r>
      <w:r w:rsidR="00861078">
        <w:t>,</w:t>
      </w:r>
      <w:r w:rsidR="001C2D00">
        <w:t xml:space="preserve"> and</w:t>
      </w:r>
      <w:r>
        <w:t xml:space="preserve"> </w:t>
      </w:r>
      <w:r w:rsidR="00861078">
        <w:t xml:space="preserve">you must make sure </w:t>
      </w:r>
      <w:r>
        <w:t xml:space="preserve">the code </w:t>
      </w:r>
      <w:r w:rsidR="00861078">
        <w:t>is</w:t>
      </w:r>
      <w:r w:rsidR="001C2D00">
        <w:t xml:space="preserve"> </w:t>
      </w:r>
      <w:r>
        <w:t>unaware</w:t>
      </w:r>
      <w:r w:rsidR="00861078">
        <w:t xml:space="preserve"> of</w:t>
      </w:r>
      <w:r>
        <w:t xml:space="preserve"> the input’s source. </w:t>
      </w:r>
    </w:p>
    <w:p w:rsidR="004553B9" w:rsidRDefault="002D292D" w:rsidP="004553B9">
      <w:pPr>
        <w:pStyle w:val="ppProcedureStart"/>
      </w:pPr>
      <w:r>
        <w:t>To add keyboard support to the gameplay screen</w:t>
      </w:r>
    </w:p>
    <w:p w:rsidR="00CE2240" w:rsidRDefault="00A236C9" w:rsidP="00677F97">
      <w:pPr>
        <w:pStyle w:val="ppNumberList"/>
        <w:numPr>
          <w:ilvl w:val="0"/>
          <w:numId w:val="141"/>
        </w:numPr>
      </w:pPr>
      <w:r w:rsidRPr="00677F97">
        <w:t>From</w:t>
      </w:r>
      <w:r w:rsidR="00666F00" w:rsidRPr="00677F97">
        <w:t xml:space="preserve"> the </w:t>
      </w:r>
      <w:r w:rsidR="00037506" w:rsidRPr="00037506">
        <w:rPr>
          <w:rStyle w:val="Strong"/>
        </w:rPr>
        <w:t>Screens</w:t>
      </w:r>
      <w:r w:rsidR="00666F00" w:rsidRPr="00677F97">
        <w:t xml:space="preserve"> project folder, open </w:t>
      </w:r>
      <w:r w:rsidR="002D292D" w:rsidRPr="00677F97">
        <w:t xml:space="preserve">the </w:t>
      </w:r>
      <w:r w:rsidR="004553B9" w:rsidRPr="00CD5C63">
        <w:rPr>
          <w:rStyle w:val="Strong"/>
        </w:rPr>
        <w:t>GameplayScreen.cs</w:t>
      </w:r>
      <w:r w:rsidR="002D292D" w:rsidRPr="00677F97">
        <w:t xml:space="preserve"> file. </w:t>
      </w:r>
    </w:p>
    <w:p w:rsidR="00196A6A" w:rsidRDefault="00CE2240">
      <w:pPr>
        <w:pStyle w:val="ppNumberList"/>
        <w:numPr>
          <w:ilvl w:val="0"/>
          <w:numId w:val="141"/>
        </w:numPr>
      </w:pPr>
      <w:r>
        <w:t>Rename</w:t>
      </w:r>
      <w:r w:rsidRPr="00677F97">
        <w:t xml:space="preserve"> </w:t>
      </w:r>
      <w:r w:rsidR="00666F00" w:rsidRPr="00677F97">
        <w:t>t</w:t>
      </w:r>
      <w:r w:rsidR="002D292D" w:rsidRPr="00677F97">
        <w:t xml:space="preserve">he </w:t>
      </w:r>
      <w:r w:rsidR="004553B9" w:rsidRPr="00CD5C63">
        <w:rPr>
          <w:rStyle w:val="Strong"/>
        </w:rPr>
        <w:t>GameplayScreen</w:t>
      </w:r>
      <w:r w:rsidR="002D292D" w:rsidRPr="00677F97">
        <w:t xml:space="preserve"> class </w:t>
      </w:r>
      <w:r w:rsidR="00666F00" w:rsidRPr="00677F97">
        <w:t>member</w:t>
      </w:r>
      <w:r w:rsidR="004072C4">
        <w:t xml:space="preserve"> from</w:t>
      </w:r>
      <w:r w:rsidR="00666F00" w:rsidRPr="00677F97">
        <w:t xml:space="preserve"> </w:t>
      </w:r>
      <w:r w:rsidR="004553B9" w:rsidRPr="00CD5C63">
        <w:rPr>
          <w:rStyle w:val="Strong"/>
        </w:rPr>
        <w:t>userTapToExit</w:t>
      </w:r>
      <w:r w:rsidR="002D292D" w:rsidRPr="00677F97">
        <w:t xml:space="preserve"> to </w:t>
      </w:r>
      <w:r w:rsidR="004553B9" w:rsidRPr="00CD5C63">
        <w:rPr>
          <w:rStyle w:val="Strong"/>
        </w:rPr>
        <w:t>userInputToExit</w:t>
      </w:r>
      <w:r w:rsidR="004553B9" w:rsidRPr="00677F97">
        <w:t xml:space="preserve">, and </w:t>
      </w:r>
      <w:r w:rsidR="00666F00" w:rsidRPr="00677F97">
        <w:t>a</w:t>
      </w:r>
      <w:r w:rsidR="002D292D" w:rsidRPr="00677F97">
        <w:t>dd an additional field to the class</w:t>
      </w:r>
      <w:r>
        <w:t>.</w:t>
      </w:r>
    </w:p>
    <w:p w:rsidR="00677F97" w:rsidRPr="00677F97" w:rsidRDefault="00677F97" w:rsidP="00677F97">
      <w:pPr>
        <w:pStyle w:val="ppCodeLanguageIndent"/>
      </w:pPr>
      <w:r w:rsidRPr="00677F97">
        <w:t>C#</w:t>
      </w:r>
    </w:p>
    <w:p w:rsidR="00196A6A" w:rsidRDefault="002D292D">
      <w:pPr>
        <w:pStyle w:val="CodeIndent"/>
      </w:pPr>
      <w:r>
        <w:rPr>
          <w:color w:val="2B91AF"/>
        </w:rPr>
        <w:t>Vector2</w:t>
      </w:r>
      <w:r>
        <w:t> movementVector;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GameplayScreen</w:t>
      </w:r>
      <w:r w:rsidR="002D292D">
        <w:t xml:space="preserve"> class’s </w:t>
      </w:r>
      <w:r w:rsidR="004553B9" w:rsidRPr="004553B9">
        <w:rPr>
          <w:rStyle w:val="Strong"/>
        </w:rPr>
        <w:t>HandleInput</w:t>
      </w:r>
      <w:r w:rsidR="002D292D">
        <w:t xml:space="preserve"> method</w:t>
      </w:r>
      <w:r w:rsidR="00CE2240">
        <w:t>.</w:t>
      </w:r>
    </w:p>
    <w:p w:rsidR="00196A6A" w:rsidRDefault="00916785">
      <w:pPr>
        <w:pStyle w:val="ppBodyTextIndent"/>
      </w:pPr>
      <w:r w:rsidRPr="004553B9">
        <w:rPr>
          <w:rStyle w:val="Strong"/>
        </w:rPr>
        <w:t>Note</w:t>
      </w:r>
      <w:r>
        <w:rPr>
          <w:rStyle w:val="Strong"/>
        </w:rPr>
        <w:tab/>
      </w:r>
      <w:r w:rsidR="00EB4024">
        <w:t xml:space="preserve">As </w:t>
      </w:r>
      <w:r w:rsidR="00E332C9">
        <w:t>recommended previously</w:t>
      </w:r>
      <w:r w:rsidR="00EB4024">
        <w:t xml:space="preserve">, compare this method with </w:t>
      </w:r>
      <w:r w:rsidR="00E332C9">
        <w:t xml:space="preserve">the original </w:t>
      </w:r>
      <w:r w:rsidR="00EB4024">
        <w:t xml:space="preserve">version to </w:t>
      </w:r>
      <w:r w:rsidR="004072C4">
        <w:t xml:space="preserve">see </w:t>
      </w:r>
      <w:r w:rsidR="00EB4024">
        <w:t xml:space="preserve">the exact scope of </w:t>
      </w:r>
      <w:r w:rsidR="004072C4">
        <w:t xml:space="preserve">your </w:t>
      </w:r>
      <w:r w:rsidR="00EB4024">
        <w:t>changes.</w:t>
      </w:r>
      <w:r w:rsidR="00EB4024" w:rsidRPr="00916785" w:rsidDel="00EB4024">
        <w:t xml:space="preserve"> </w:t>
      </w:r>
    </w:p>
    <w:p w:rsidR="00196A6A" w:rsidRDefault="002568A4">
      <w:pPr>
        <w:pStyle w:val="ppBodyTextIndent"/>
      </w:pPr>
      <w:r w:rsidRPr="004553B9">
        <w:rPr>
          <w:rStyle w:val="Strong"/>
        </w:rPr>
        <w:t>Note</w:t>
      </w:r>
      <w:r>
        <w:rPr>
          <w:rStyle w:val="Strong"/>
        </w:rPr>
        <w:tab/>
      </w:r>
      <w:r>
        <w:t xml:space="preserve">At the bottom of the method, there </w:t>
      </w:r>
      <w:r w:rsidR="004072C4">
        <w:t xml:space="preserve">is </w:t>
      </w:r>
      <w:r>
        <w:t xml:space="preserve">now a call to a </w:t>
      </w:r>
      <w:r w:rsidRPr="004553B9">
        <w:rPr>
          <w:rStyle w:val="Strong"/>
        </w:rPr>
        <w:t>SetMotion</w:t>
      </w:r>
      <w:r>
        <w:t xml:space="preserve"> method, which receives the input as a parameter. Furthermore, collision handling </w:t>
      </w:r>
      <w:r w:rsidR="004072C4">
        <w:t>is now</w:t>
      </w:r>
      <w:r>
        <w:t xml:space="preserve"> part of input handling, using a different version of the </w:t>
      </w:r>
      <w:r w:rsidRPr="004553B9">
        <w:rPr>
          <w:rStyle w:val="Strong"/>
        </w:rPr>
        <w:t>HandleCollision</w:t>
      </w:r>
      <w:r>
        <w:t xml:space="preserve"> method.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HandleInput(</w:t>
      </w:r>
      <w:r>
        <w:rPr>
          <w:color w:val="2B91AF"/>
        </w:rPr>
        <w:t>GameTime</w:t>
      </w:r>
      <w:r>
        <w:t> gameTime, </w:t>
      </w:r>
      <w:r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(IsActive)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(input == </w:t>
      </w:r>
      <w:r>
        <w:rPr>
          <w:color w:val="0000FF"/>
        </w:rPr>
        <w:t>null</w:t>
      </w:r>
      <w:r>
        <w:t>)</w:t>
      </w:r>
      <w:r>
        <w:br/>
        <w:t>        {</w:t>
      </w:r>
      <w:r>
        <w:br/>
        <w:t>            </w:t>
      </w:r>
      <w:r>
        <w:rPr>
          <w:color w:val="0000FF"/>
        </w:rPr>
        <w:t>throw</w:t>
      </w:r>
      <w:r>
        <w:t>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ArgumentNullException</w:t>
      </w:r>
      <w:r>
        <w:t>(</w:t>
      </w:r>
      <w:r>
        <w:rPr>
          <w:color w:val="A31515"/>
        </w:rPr>
        <w:t>"input"</w:t>
      </w:r>
      <w:r>
        <w:t>);</w:t>
      </w:r>
      <w:r>
        <w:br/>
        <w:t>        }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(input.IsPauseGame(</w:t>
      </w:r>
      <w:r>
        <w:rPr>
          <w:color w:val="0000FF"/>
        </w:rPr>
        <w:t>null</w:t>
      </w:r>
      <w:r>
        <w:t>))</w:t>
      </w:r>
      <w:r>
        <w:br/>
        <w:t>        {</w:t>
      </w:r>
      <w:r>
        <w:br/>
      </w:r>
      <w:r>
        <w:lastRenderedPageBreak/>
        <w:t>            PauseCurrentGame();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(input.TouchState.Count &gt; 0)</w:t>
      </w:r>
      <w:r>
        <w:br/>
        <w:t>    {</w:t>
      </w:r>
      <w:r>
        <w:br/>
        <w:t>        </w:t>
      </w:r>
      <w:r>
        <w:rPr>
          <w:color w:val="0000FF"/>
        </w:rPr>
        <w:t>foreach</w:t>
      </w:r>
      <w:r>
        <w:t> (</w:t>
      </w:r>
      <w:r>
        <w:rPr>
          <w:color w:val="2B91AF"/>
        </w:rPr>
        <w:t>TouchLocation</w:t>
      </w:r>
      <w:r>
        <w:t> touch </w:t>
      </w:r>
      <w:r>
        <w:rPr>
          <w:color w:val="0000FF"/>
        </w:rPr>
        <w:t>in</w:t>
      </w:r>
      <w:r>
        <w:t> input.TouchState)</w:t>
      </w:r>
      <w:r>
        <w:br/>
        <w:t>        {</w:t>
      </w:r>
      <w:r>
        <w:br/>
        <w:t>            lastTouchPosition = touch.Position;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isSmokebuttonClicked = </w:t>
      </w:r>
      <w:r>
        <w:rPr>
          <w:color w:val="0000FF"/>
        </w:rPr>
        <w:t>false</w:t>
      </w:r>
      <w:r>
        <w:t>;</w:t>
      </w:r>
      <w:r>
        <w:br/>
        <w:t xml:space="preserve"> </w:t>
      </w:r>
      <w:r>
        <w:br/>
        <w:t>    </w:t>
      </w:r>
      <w:r>
        <w:rPr>
          <w:color w:val="2B91AF"/>
        </w:rPr>
        <w:t>PlayerIndex</w:t>
      </w:r>
      <w:r>
        <w:t> player;</w:t>
      </w:r>
      <w:r>
        <w:br/>
        <w:t xml:space="preserve"> </w:t>
      </w:r>
      <w:r>
        <w:br/>
        <w:t>    </w:t>
      </w:r>
      <w:r>
        <w:rPr>
          <w:color w:val="2B91AF"/>
        </w:rPr>
        <w:t>VirtualThumbsticks</w:t>
      </w:r>
      <w:r>
        <w:t>.Update(input);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(input.Gestures.Count &gt; 0)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(input.Gestures[0].GestureType == </w:t>
      </w:r>
      <w:r>
        <w:rPr>
          <w:color w:val="2B91AF"/>
        </w:rPr>
        <w:t>GestureType</w:t>
      </w:r>
      <w:r>
        <w:t>.DoubleTap)</w:t>
      </w:r>
      <w:r>
        <w:br/>
        <w:t>        {</w:t>
      </w:r>
      <w:r>
        <w:br/>
        <w:t>            showDebugInfo = !showDebugInfo;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(isLevelEnd)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(input.Gestures.Count &gt; 0)</w:t>
      </w:r>
      <w:r>
        <w:br/>
        <w:t>        {</w:t>
      </w:r>
      <w:r>
        <w:br/>
        <w:t>            </w:t>
      </w:r>
      <w:r>
        <w:rPr>
          <w:color w:val="0000FF"/>
        </w:rPr>
        <w:t>if</w:t>
      </w:r>
      <w:r>
        <w:t> (input.Gestures[0].GestureType == </w:t>
      </w:r>
      <w:r>
        <w:rPr>
          <w:color w:val="2B91AF"/>
        </w:rPr>
        <w:t>GestureType</w:t>
      </w:r>
      <w:r>
        <w:t>.Tap)</w:t>
      </w:r>
      <w:r>
        <w:br/>
        <w:t>            {</w:t>
      </w:r>
      <w:r>
        <w:br/>
        <w:t>                userInputToExit = </w:t>
      </w:r>
      <w:r>
        <w:rPr>
          <w:color w:val="0000FF"/>
        </w:rPr>
        <w:t>true</w:t>
      </w:r>
      <w:r>
        <w:t>;</w:t>
      </w:r>
      <w:r>
        <w:br/>
        <w:t>            }</w:t>
      </w:r>
      <w:r>
        <w:br/>
        <w:t>        }                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(input.IsNewKeyPress(</w:t>
      </w:r>
      <w:r>
        <w:rPr>
          <w:color w:val="2B91AF"/>
        </w:rPr>
        <w:t>Keys</w:t>
      </w:r>
      <w:r>
        <w:t>.Enter, ControllingPlayer, </w:t>
      </w:r>
      <w:r>
        <w:rPr>
          <w:color w:val="0000FF"/>
        </w:rPr>
        <w:t>out</w:t>
      </w:r>
      <w:r>
        <w:t> player) </w:t>
      </w:r>
      <w:r w:rsidRPr="00BA342C">
        <w:t>||</w:t>
      </w:r>
      <w:r>
        <w:t> </w:t>
      </w:r>
      <w:r>
        <w:br/>
        <w:t>            input.IsNewKeyPress(</w:t>
      </w:r>
      <w:r>
        <w:rPr>
          <w:color w:val="2B91AF"/>
        </w:rPr>
        <w:t>Keys</w:t>
      </w:r>
      <w:r>
        <w:t>.Space, ControllingPlayer, </w:t>
      </w:r>
      <w:r>
        <w:rPr>
          <w:color w:val="0000FF"/>
        </w:rPr>
        <w:t>out</w:t>
      </w:r>
      <w:r>
        <w:t> player))</w:t>
      </w:r>
      <w:r>
        <w:br/>
        <w:t>        {</w:t>
      </w:r>
      <w:r>
        <w:br/>
        <w:t>            userInputToExit = </w:t>
      </w:r>
      <w:r>
        <w:rPr>
          <w:color w:val="0000FF"/>
        </w:rPr>
        <w:t>true</w:t>
      </w:r>
      <w:r>
        <w:t>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(!IsStarted)</w:t>
      </w:r>
      <w:r>
        <w:br/>
        <w:t>    {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If there was any touch</w:t>
      </w:r>
      <w:r>
        <w:br/>
      </w:r>
      <w:r>
        <w:lastRenderedPageBreak/>
        <w:t>    </w:t>
      </w:r>
      <w:r>
        <w:rPr>
          <w:color w:val="0000FF"/>
        </w:rPr>
        <w:t>if</w:t>
      </w:r>
      <w:r>
        <w:t> (</w:t>
      </w:r>
      <w:r>
        <w:rPr>
          <w:color w:val="2B91AF"/>
        </w:rPr>
        <w:t>VirtualThumbsticks</w:t>
      </w:r>
      <w:r>
        <w:t>.RightThumbstickCenter.HasValue)</w:t>
      </w:r>
      <w:r>
        <w:br/>
        <w:t>    {</w:t>
      </w:r>
      <w:r>
        <w:br/>
        <w:t>        </w:t>
      </w:r>
      <w:r>
        <w:rPr>
          <w:color w:val="008000"/>
        </w:rPr>
        <w:t>// Button Bounds</w:t>
      </w:r>
      <w:r>
        <w:br/>
        <w:t>        </w:t>
      </w:r>
      <w:r>
        <w:rPr>
          <w:color w:val="2B91AF"/>
        </w:rPr>
        <w:t>Rectangle</w:t>
      </w:r>
      <w:r>
        <w:t> buttonRectangle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((</w:t>
      </w:r>
      <w:r>
        <w:rPr>
          <w:color w:val="0000FF"/>
        </w:rPr>
        <w:t>int</w:t>
      </w:r>
      <w:r>
        <w:t>)smokeButtonPosition.X,</w:t>
      </w:r>
    </w:p>
    <w:p w:rsidR="004553B9" w:rsidRDefault="002D292D" w:rsidP="004553B9">
      <w:pPr>
        <w:pStyle w:val="ppCodeIndent"/>
      </w:pPr>
      <w:r>
        <w:t>            (</w:t>
      </w:r>
      <w:r>
        <w:rPr>
          <w:color w:val="0000FF"/>
        </w:rPr>
        <w:t>int</w:t>
      </w:r>
      <w:r>
        <w:t>)smokeButtonPosition.Y, smokeButton.Width / 2,</w:t>
      </w:r>
    </w:p>
    <w:p w:rsidR="004553B9" w:rsidRDefault="002D292D" w:rsidP="004553B9">
      <w:pPr>
        <w:pStyle w:val="ppCodeIndent"/>
      </w:pPr>
      <w:r>
        <w:t>            smokeButton.Height);</w:t>
      </w:r>
      <w:r>
        <w:br/>
        <w:t xml:space="preserve"> </w:t>
      </w:r>
      <w:r>
        <w:br/>
        <w:t>        </w:t>
      </w:r>
      <w:r>
        <w:rPr>
          <w:color w:val="008000"/>
        </w:rPr>
        <w:t>// Touch Bounds</w:t>
      </w:r>
      <w:r>
        <w:br/>
        <w:t>        </w:t>
      </w:r>
      <w:r>
        <w:rPr>
          <w:color w:val="2B91AF"/>
        </w:rPr>
        <w:t>Rectangle</w:t>
      </w:r>
      <w:r>
        <w:t> touchRectangle = </w:t>
      </w:r>
    </w:p>
    <w:p w:rsidR="004553B9" w:rsidRDefault="002D292D" w:rsidP="004553B9">
      <w:pPr>
        <w:pStyle w:val="ppCodeIndent"/>
      </w:pPr>
      <w:r>
        <w:t>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</w:t>
      </w:r>
    </w:p>
    <w:p w:rsidR="004553B9" w:rsidRDefault="002D292D" w:rsidP="004553B9">
      <w:pPr>
        <w:pStyle w:val="ppCodeIndent"/>
      </w:pPr>
      <w:r>
        <w:t>                (</w:t>
      </w:r>
      <w:r>
        <w:rPr>
          <w:color w:val="0000FF"/>
        </w:rPr>
        <w:t>int</w:t>
      </w:r>
      <w:r>
        <w:t>)</w:t>
      </w:r>
      <w:r>
        <w:rPr>
          <w:color w:val="2B91AF"/>
        </w:rPr>
        <w:t>VirtualThumbsticks</w:t>
      </w:r>
      <w:r>
        <w:t>.RightThumbstickCenter.Value.X,</w:t>
      </w:r>
      <w:r>
        <w:br/>
        <w:t>                (</w:t>
      </w:r>
      <w:r>
        <w:rPr>
          <w:color w:val="0000FF"/>
        </w:rPr>
        <w:t>int</w:t>
      </w:r>
      <w:r>
        <w:t>)</w:t>
      </w:r>
      <w:r>
        <w:rPr>
          <w:color w:val="2B91AF"/>
        </w:rPr>
        <w:t>VirtualThumbsticks</w:t>
      </w:r>
      <w:r>
        <w:t>.RightThumbstickCenter.Value.Y,</w:t>
      </w:r>
      <w:r>
        <w:br/>
        <w:t>                1, 1);</w:t>
      </w:r>
    </w:p>
    <w:p w:rsidR="004553B9" w:rsidRDefault="002D292D" w:rsidP="004553B9">
      <w:pPr>
        <w:pStyle w:val="ppCodeIndent"/>
      </w:pPr>
      <w:r>
        <w:br/>
        <w:t>        </w:t>
      </w:r>
      <w:r>
        <w:rPr>
          <w:color w:val="008000"/>
        </w:rPr>
        <w:t>// If the touch is in the button</w:t>
      </w:r>
      <w:r>
        <w:br/>
        <w:t>        </w:t>
      </w:r>
      <w:r>
        <w:rPr>
          <w:color w:val="0000FF"/>
        </w:rPr>
        <w:t>if</w:t>
      </w:r>
      <w:r>
        <w:t> (buttonRectangle.Contains(touchRectangle) &amp;&amp; </w:t>
      </w:r>
    </w:p>
    <w:p w:rsidR="00196A6A" w:rsidRDefault="002D292D">
      <w:pPr>
        <w:pStyle w:val="CodeIndent"/>
      </w:pPr>
      <w:r>
        <w:t>            !beeKeeper.IsCollectingHoney &amp;&amp; !beeKeeper.IsStung)</w:t>
      </w:r>
      <w:r>
        <w:br/>
        <w:t>        {</w:t>
      </w:r>
      <w:r>
        <w:br/>
        <w:t>            isSmokebuttonClicked = </w:t>
      </w:r>
      <w:r>
        <w:rPr>
          <w:color w:val="0000FF"/>
        </w:rPr>
        <w:t>true</w:t>
      </w:r>
      <w:r>
        <w:t>;</w:t>
      </w:r>
      <w:r>
        <w:br/>
        <w:t>        }</w:t>
      </w:r>
      <w:r>
        <w:br/>
        <w:t>    }            </w:t>
      </w:r>
      <w:r>
        <w:br/>
        <w:t xml:space="preserve"> </w:t>
      </w:r>
      <w:r>
        <w:br/>
        <w:t>    </w:t>
      </w:r>
      <w:r>
        <w:rPr>
          <w:color w:val="008000"/>
        </w:rPr>
        <w:t>// Handle keyboard</w:t>
      </w:r>
      <w:r>
        <w:br/>
        <w:t>    </w:t>
      </w:r>
      <w:r>
        <w:rPr>
          <w:color w:val="0000FF"/>
        </w:rPr>
        <w:t>if</w:t>
      </w:r>
      <w:r>
        <w:t> (input.IsNewKeyPress(</w:t>
      </w:r>
      <w:r>
        <w:rPr>
          <w:color w:val="2B91AF"/>
        </w:rPr>
        <w:t>Keys</w:t>
      </w:r>
      <w:r>
        <w:t>.Y, ControllingPlayer, </w:t>
      </w:r>
      <w:r>
        <w:rPr>
          <w:color w:val="0000FF"/>
        </w:rPr>
        <w:t>out</w:t>
      </w:r>
      <w:r>
        <w:t> player))</w:t>
      </w:r>
      <w:r>
        <w:br/>
        <w:t>    {</w:t>
      </w:r>
      <w:r>
        <w:br/>
        <w:t>        showDebugInfo = !showDebugInfo;</w:t>
      </w:r>
      <w:r>
        <w:br/>
        <w:t>    }</w:t>
      </w:r>
      <w:r>
        <w:br/>
        <w:t>    </w:t>
      </w:r>
      <w:r>
        <w:rPr>
          <w:color w:val="0000FF"/>
        </w:rPr>
        <w:t>if</w:t>
      </w:r>
      <w:r>
        <w:t> (input.IsKeyDown(</w:t>
      </w:r>
      <w:r>
        <w:rPr>
          <w:color w:val="2B91AF"/>
        </w:rPr>
        <w:t>Keys</w:t>
      </w:r>
      <w:r>
        <w:t>.Space, ControllingPlayer, </w:t>
      </w:r>
      <w:r>
        <w:rPr>
          <w:color w:val="0000FF"/>
        </w:rPr>
        <w:t>out</w:t>
      </w:r>
      <w:r>
        <w:t> player) &amp;&amp; </w:t>
      </w:r>
    </w:p>
    <w:p w:rsidR="00196A6A" w:rsidRDefault="002D292D">
      <w:pPr>
        <w:pStyle w:val="CodeIndent"/>
      </w:pPr>
      <w:r>
        <w:t>        !beeKeeper.IsCollectingHoney &amp;&amp;</w:t>
      </w:r>
      <w:r>
        <w:br/>
        <w:t>        !beeKeeper.IsStung)</w:t>
      </w:r>
      <w:r>
        <w:br/>
        <w:t>        {</w:t>
      </w:r>
      <w:r>
        <w:br/>
        <w:t>        isSmokebuttonClicked = </w:t>
      </w:r>
      <w:r>
        <w:rPr>
          <w:color w:val="0000FF"/>
        </w:rPr>
        <w:t>true</w:t>
      </w:r>
      <w:r>
        <w:t>;</w:t>
      </w:r>
      <w:r>
        <w:br/>
        <w:t>    }</w:t>
      </w:r>
      <w:r>
        <w:br/>
        <w:t xml:space="preserve"> </w:t>
      </w:r>
      <w:r>
        <w:br/>
        <w:t>    movementVector = SetMotion(input);</w:t>
      </w:r>
      <w:r>
        <w:br/>
        <w:t>    beeKeeper.SetDirection(movementVector);</w:t>
      </w:r>
      <w:r>
        <w:br/>
        <w:t>    HandleCollision(gameTime);</w:t>
      </w:r>
      <w:r>
        <w:br/>
        <w:t>}</w:t>
      </w:r>
    </w:p>
    <w:p w:rsidR="004553B9" w:rsidRDefault="009C6333" w:rsidP="004553B9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GameplayScreen</w:t>
      </w:r>
      <w:r w:rsidR="004553B9" w:rsidRPr="004553B9">
        <w:t>’s</w:t>
      </w:r>
      <w:r w:rsidR="004553B9" w:rsidRPr="004553B9">
        <w:rPr>
          <w:rStyle w:val="Strong"/>
        </w:rPr>
        <w:t xml:space="preserve"> Update</w:t>
      </w:r>
      <w:r w:rsidR="002D292D">
        <w:t xml:space="preserve"> method by changing the following block of code contained inside the method: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t>HandleThumbStick();</w:t>
      </w:r>
      <w:r>
        <w:br/>
        <w:t xml:space="preserve"> </w:t>
      </w:r>
      <w:r>
        <w:br/>
        <w:t>HandleSmoke();</w:t>
      </w:r>
      <w:r>
        <w:br/>
        <w:t xml:space="preserve"> </w:t>
      </w:r>
      <w:r>
        <w:br/>
        <w:t>beeKeeper.SetDirection(</w:t>
      </w:r>
      <w:r>
        <w:rPr>
          <w:color w:val="2B91AF"/>
        </w:rPr>
        <w:t>VirtualThumbsticks</w:t>
      </w:r>
      <w:r>
        <w:t>.LeftThumbstick);</w:t>
      </w:r>
      <w:r>
        <w:br/>
      </w:r>
      <w:r>
        <w:lastRenderedPageBreak/>
        <w:t xml:space="preserve"> </w:t>
      </w:r>
      <w:r>
        <w:br/>
        <w:t>HandleCollision(gameTime);</w:t>
      </w:r>
    </w:p>
    <w:p w:rsidR="004553B9" w:rsidRDefault="002D292D" w:rsidP="004553B9">
      <w:pPr>
        <w:pStyle w:val="ppBodyTextIndent"/>
      </w:pPr>
      <w:r>
        <w:t>To the following:</w:t>
      </w:r>
    </w:p>
    <w:p w:rsidR="00270300" w:rsidRPr="00677F97" w:rsidRDefault="00270300" w:rsidP="00270300">
      <w:pPr>
        <w:pStyle w:val="ppCodeLanguageIndent"/>
      </w:pPr>
      <w:r w:rsidRPr="00677F97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#if</w:t>
      </w:r>
      <w:r>
        <w:t> WINDOWS_PHONE</w:t>
      </w:r>
      <w:r>
        <w:br/>
      </w:r>
      <w:r w:rsidRPr="00203495">
        <w:t>HandleThumbStick();</w:t>
      </w:r>
      <w:r w:rsidRPr="00203495">
        <w:br/>
      </w:r>
      <w:r>
        <w:rPr>
          <w:color w:val="0000FF"/>
        </w:rPr>
        <w:t>#endif</w:t>
      </w:r>
      <w:r>
        <w:br/>
        <w:t xml:space="preserve"> </w:t>
      </w:r>
      <w:r>
        <w:br/>
        <w:t>HandleSmoke();</w:t>
      </w:r>
    </w:p>
    <w:p w:rsidR="004553B9" w:rsidRDefault="004553B9" w:rsidP="004553B9">
      <w:pPr>
        <w:pStyle w:val="ppCodeIndent"/>
      </w:pPr>
    </w:p>
    <w:p w:rsidR="004553B9" w:rsidRDefault="002D292D" w:rsidP="004553B9">
      <w:pPr>
        <w:pStyle w:val="ppCodeIndent"/>
      </w:pPr>
      <w:r>
        <w:t>HandleCollision(gameTime);</w:t>
      </w:r>
    </w:p>
    <w:p w:rsidR="00196A6A" w:rsidRDefault="00490502">
      <w:pPr>
        <w:pStyle w:val="ppBodyTextIndent"/>
      </w:pPr>
      <w:r>
        <w:t>These instructions</w:t>
      </w:r>
      <w:r w:rsidR="00CD5C63">
        <w:t xml:space="preserve"> remove </w:t>
      </w:r>
      <w:r w:rsidR="00E442DE">
        <w:t xml:space="preserve">the </w:t>
      </w:r>
      <w:r w:rsidR="002D292D">
        <w:t xml:space="preserve">logic now performed by </w:t>
      </w:r>
      <w:r w:rsidR="004553B9" w:rsidRPr="004553B9">
        <w:rPr>
          <w:rStyle w:val="Strong"/>
        </w:rPr>
        <w:t>HandleInput</w:t>
      </w:r>
      <w:r w:rsidR="00574732">
        <w:rPr>
          <w:rStyle w:val="Strong"/>
        </w:rPr>
        <w:t xml:space="preserve"> </w:t>
      </w:r>
      <w:r w:rsidR="00574732">
        <w:t>and cause</w:t>
      </w:r>
      <w:r w:rsidR="008E3024">
        <w:t xml:space="preserve"> the</w:t>
      </w:r>
      <w:r w:rsidR="00B83CBD">
        <w:t xml:space="preserve"> </w:t>
      </w:r>
      <w:r w:rsidR="00B51454">
        <w:t>virtual</w:t>
      </w:r>
      <w:r w:rsidR="008E3024">
        <w:t>-</w:t>
      </w:r>
      <w:r w:rsidR="002D292D">
        <w:t>thumbstick</w:t>
      </w:r>
      <w:r w:rsidR="008E3024">
        <w:t>-</w:t>
      </w:r>
      <w:r w:rsidR="002D292D">
        <w:t xml:space="preserve">related logic </w:t>
      </w:r>
      <w:r w:rsidR="00574732">
        <w:t xml:space="preserve">to compile </w:t>
      </w:r>
      <w:r w:rsidR="002D292D">
        <w:t xml:space="preserve">when </w:t>
      </w:r>
      <w:r w:rsidR="00574732">
        <w:t xml:space="preserve">targeting </w:t>
      </w:r>
      <w:r w:rsidR="002D292D">
        <w:t xml:space="preserve">the </w:t>
      </w:r>
      <w:r w:rsidR="003D68F4">
        <w:t xml:space="preserve">Windows </w:t>
      </w:r>
      <w:r w:rsidR="002D292D">
        <w:t>Phone 7</w:t>
      </w:r>
      <w:r w:rsidR="00574732">
        <w:t xml:space="preserve"> only</w:t>
      </w:r>
      <w:r w:rsidR="002D292D">
        <w:t>.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SetMotion</w:t>
      </w:r>
      <w:r w:rsidR="002D292D">
        <w:t xml:space="preserve"> method</w:t>
      </w:r>
      <w:r w:rsidR="00F80A8C">
        <w:t>.</w:t>
      </w:r>
    </w:p>
    <w:p w:rsidR="00196A6A" w:rsidRDefault="005267F3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tab/>
        <w:t xml:space="preserve">Other than adding keyboard input support, </w:t>
      </w:r>
      <w:r w:rsidR="008E3024">
        <w:t xml:space="preserve">you are also changing </w:t>
      </w:r>
      <w:r>
        <w:t xml:space="preserve">the logic that checks whether the beekeeper is leaving the screen bounds. The next exercise provides more information about the </w:t>
      </w:r>
      <w:r w:rsidRPr="004553B9">
        <w:rPr>
          <w:rStyle w:val="Strong"/>
        </w:rPr>
        <w:t>safeArea</w:t>
      </w:r>
      <w:r>
        <w:t xml:space="preserve"> variable used in the new logic.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 w:rsidRPr="00637093">
        <w:rPr>
          <w:color w:val="0000FF"/>
        </w:rPr>
        <w:t>private</w:t>
      </w:r>
      <w:r>
        <w:t> </w:t>
      </w:r>
      <w:r w:rsidRPr="00637093">
        <w:rPr>
          <w:color w:val="2B91AF"/>
        </w:rPr>
        <w:t>Vector2</w:t>
      </w:r>
      <w:r>
        <w:t> SetMotion(</w:t>
      </w:r>
      <w:r w:rsidRPr="00637093"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 w:rsidRPr="00637093">
        <w:rPr>
          <w:color w:val="008000"/>
        </w:rPr>
        <w:t>// Calculate the beekeeper location, if allow moving</w:t>
      </w:r>
      <w:r>
        <w:br/>
        <w:t>    </w:t>
      </w:r>
      <w:r w:rsidRPr="00637093">
        <w:rPr>
          <w:color w:val="2B91AF"/>
        </w:rPr>
        <w:t>Rectangle</w:t>
      </w:r>
      <w:r>
        <w:t> safeArea = SafeArea;</w:t>
      </w:r>
      <w:r>
        <w:br/>
        <w:t xml:space="preserve"> </w:t>
      </w:r>
      <w:r>
        <w:br/>
        <w:t>    </w:t>
      </w:r>
      <w:r w:rsidRPr="00637093">
        <w:rPr>
          <w:color w:val="2B91AF"/>
        </w:rPr>
        <w:t>PlayerIndex</w:t>
      </w:r>
      <w:r>
        <w:t> playerIndex;</w:t>
      </w:r>
      <w:r>
        <w:br/>
        <w:t xml:space="preserve"> </w:t>
      </w:r>
      <w:r>
        <w:br/>
        <w:t>    </w:t>
      </w:r>
      <w:r w:rsidRPr="00637093">
        <w:rPr>
          <w:color w:val="2B91AF"/>
        </w:rPr>
        <w:t>Vector2</w:t>
      </w:r>
      <w:r>
        <w:t> leftThumbstick = </w:t>
      </w:r>
      <w:r w:rsidRPr="00637093">
        <w:rPr>
          <w:color w:val="2B91AF"/>
        </w:rPr>
        <w:t>VirtualThumbsticks</w:t>
      </w:r>
      <w:r>
        <w:t>.LeftThumbstick;</w:t>
      </w:r>
      <w:r>
        <w:br/>
        <w:t xml:space="preserve"> </w:t>
      </w:r>
      <w:r>
        <w:br/>
        <w:t>    </w:t>
      </w:r>
      <w:r w:rsidRPr="00637093">
        <w:rPr>
          <w:color w:val="008000"/>
        </w:rPr>
        <w:t>// Move on to keyboard input if we still have nothing</w:t>
      </w:r>
      <w:r>
        <w:br/>
        <w:t>    </w:t>
      </w:r>
      <w:r w:rsidRPr="00637093">
        <w:rPr>
          <w:color w:val="0000FF"/>
        </w:rPr>
        <w:t>if</w:t>
      </w:r>
      <w:r>
        <w:t> (leftThumbstick == </w:t>
      </w:r>
      <w:r w:rsidRPr="00637093">
        <w:rPr>
          <w:color w:val="2B91AF"/>
        </w:rPr>
        <w:t>Vector2</w:t>
      </w:r>
      <w:r>
        <w:t>.Zero)</w:t>
      </w:r>
      <w:r>
        <w:br/>
        <w:t>    {</w:t>
      </w:r>
      <w:r>
        <w:br/>
        <w:t>        </w:t>
      </w:r>
      <w:r w:rsidRPr="00637093">
        <w:rPr>
          <w:color w:val="0000FF"/>
        </w:rPr>
        <w:t>float</w:t>
      </w:r>
      <w:r>
        <w:t> vecX = 0;</w:t>
      </w:r>
      <w:r>
        <w:br/>
        <w:t>        </w:t>
      </w:r>
      <w:r w:rsidRPr="00637093">
        <w:rPr>
          <w:color w:val="0000FF"/>
        </w:rPr>
        <w:t>float</w:t>
      </w:r>
      <w:r>
        <w:t> vecY = 0;</w:t>
      </w:r>
      <w:r>
        <w:br/>
        <w:t xml:space="preserve"> </w:t>
      </w:r>
      <w:r>
        <w:br/>
        <w:t>        </w:t>
      </w:r>
      <w:r w:rsidRPr="00637093">
        <w:rPr>
          <w:color w:val="0000FF"/>
        </w:rPr>
        <w:t>if</w:t>
      </w:r>
      <w:r>
        <w:t> (input.IsKeyDown(</w:t>
      </w:r>
      <w:r w:rsidRPr="00637093">
        <w:rPr>
          <w:color w:val="2B91AF"/>
        </w:rPr>
        <w:t>Keys</w:t>
      </w:r>
      <w:r>
        <w:t>.Left, ControllingPlayer, </w:t>
      </w:r>
      <w:r w:rsidRPr="00637093">
        <w:rPr>
          <w:color w:val="0000FF"/>
        </w:rPr>
        <w:t>out</w:t>
      </w:r>
      <w:r>
        <w:t> playerIndex))</w:t>
      </w:r>
      <w:r>
        <w:br/>
        <w:t>        {</w:t>
      </w:r>
      <w:r>
        <w:br/>
        <w:t>            vecX--;</w:t>
      </w:r>
      <w:r>
        <w:br/>
        <w:t>        }</w:t>
      </w:r>
      <w:r>
        <w:br/>
        <w:t>        </w:t>
      </w:r>
      <w:r w:rsidRPr="00637093">
        <w:rPr>
          <w:color w:val="0000FF"/>
        </w:rPr>
        <w:t>if</w:t>
      </w:r>
      <w:r>
        <w:t> (input.IsKeyDown(</w:t>
      </w:r>
      <w:r w:rsidRPr="00637093">
        <w:rPr>
          <w:color w:val="2B91AF"/>
        </w:rPr>
        <w:t>Keys</w:t>
      </w:r>
      <w:r>
        <w:t>.Right, ControllingPlayer, </w:t>
      </w:r>
      <w:r w:rsidRPr="00637093">
        <w:rPr>
          <w:color w:val="0000FF"/>
        </w:rPr>
        <w:t>out</w:t>
      </w:r>
      <w:r>
        <w:t> playerIndex))</w:t>
      </w:r>
      <w:r>
        <w:br/>
        <w:t>        {</w:t>
      </w:r>
      <w:r>
        <w:br/>
        <w:t>            vecX++;</w:t>
      </w:r>
      <w:r>
        <w:br/>
        <w:t>        }</w:t>
      </w:r>
      <w:r>
        <w:br/>
        <w:t>        </w:t>
      </w:r>
      <w:r w:rsidRPr="00637093">
        <w:rPr>
          <w:color w:val="0000FF"/>
        </w:rPr>
        <w:t>if</w:t>
      </w:r>
      <w:r>
        <w:t> (input.IsKeyDown(</w:t>
      </w:r>
      <w:r w:rsidRPr="00637093">
        <w:rPr>
          <w:color w:val="2B91AF"/>
        </w:rPr>
        <w:t>Keys</w:t>
      </w:r>
      <w:r>
        <w:t>.Up, ControllingPlayer, </w:t>
      </w:r>
      <w:r w:rsidRPr="00637093">
        <w:rPr>
          <w:color w:val="0000FF"/>
        </w:rPr>
        <w:t>out</w:t>
      </w:r>
      <w:r>
        <w:t> playerIndex))</w:t>
      </w:r>
      <w:r>
        <w:br/>
        <w:t>        {</w:t>
      </w:r>
      <w:r>
        <w:br/>
        <w:t>            vecY--;</w:t>
      </w:r>
      <w:r>
        <w:br/>
      </w:r>
      <w:r>
        <w:lastRenderedPageBreak/>
        <w:t>        }</w:t>
      </w:r>
      <w:r>
        <w:br/>
        <w:t>        </w:t>
      </w:r>
      <w:r w:rsidRPr="00637093">
        <w:rPr>
          <w:color w:val="0000FF"/>
        </w:rPr>
        <w:t>if</w:t>
      </w:r>
      <w:r>
        <w:t> (input.IsKeyDown(</w:t>
      </w:r>
      <w:r w:rsidRPr="00637093">
        <w:rPr>
          <w:color w:val="2B91AF"/>
        </w:rPr>
        <w:t>Keys</w:t>
      </w:r>
      <w:r>
        <w:t>.Down, ControllingPlayer, </w:t>
      </w:r>
      <w:r w:rsidRPr="00637093">
        <w:rPr>
          <w:color w:val="0000FF"/>
        </w:rPr>
        <w:t>out</w:t>
      </w:r>
      <w:r>
        <w:t> playerIndex))</w:t>
      </w:r>
      <w:r>
        <w:br/>
        <w:t>        {</w:t>
      </w:r>
      <w:r>
        <w:br/>
        <w:t>            vecY++;</w:t>
      </w:r>
      <w:r>
        <w:br/>
        <w:t>        }</w:t>
      </w:r>
      <w:r>
        <w:br/>
        <w:t xml:space="preserve"> </w:t>
      </w:r>
      <w:r>
        <w:br/>
        <w:t>        leftThumbstick = </w:t>
      </w:r>
      <w:r w:rsidRPr="00637093">
        <w:rPr>
          <w:color w:val="0000FF"/>
        </w:rPr>
        <w:t>new</w:t>
      </w:r>
      <w:r>
        <w:t> </w:t>
      </w:r>
      <w:r w:rsidRPr="00637093">
        <w:rPr>
          <w:color w:val="2B91AF"/>
        </w:rPr>
        <w:t>Vector2</w:t>
      </w:r>
      <w:r>
        <w:t>(vecX, vecY);</w:t>
      </w:r>
      <w:r>
        <w:br/>
        <w:t>    }</w:t>
      </w:r>
      <w:r>
        <w:br/>
        <w:t xml:space="preserve"> </w:t>
      </w:r>
      <w:r>
        <w:br/>
        <w:t>    </w:t>
      </w:r>
      <w:r w:rsidRPr="00637093">
        <w:rPr>
          <w:color w:val="2B91AF"/>
        </w:rPr>
        <w:t>Vector2</w:t>
      </w:r>
      <w:r>
        <w:t> movementVector = leftThumbstick * 12f;</w:t>
      </w:r>
      <w:r>
        <w:br/>
        <w:t xml:space="preserve"> </w:t>
      </w:r>
      <w:r>
        <w:br/>
        <w:t>    </w:t>
      </w:r>
      <w:r w:rsidRPr="00637093">
        <w:rPr>
          <w:color w:val="2B91AF"/>
        </w:rPr>
        <w:t>Rectangle</w:t>
      </w:r>
      <w:r>
        <w:t> futureBounds = beeKeeper.Bounds;</w:t>
      </w:r>
      <w:r>
        <w:br/>
        <w:t>    futureBounds.X += (</w:t>
      </w:r>
      <w:r w:rsidRPr="00637093">
        <w:rPr>
          <w:color w:val="0000FF"/>
        </w:rPr>
        <w:t>int</w:t>
      </w:r>
      <w:r>
        <w:t>)movementVector.X;</w:t>
      </w:r>
      <w:r>
        <w:br/>
        <w:t>    futureBounds.Y += (</w:t>
      </w:r>
      <w:r w:rsidRPr="00637093">
        <w:rPr>
          <w:color w:val="0000FF"/>
        </w:rPr>
        <w:t>int</w:t>
      </w:r>
      <w:r>
        <w:t>)movementVector.Y;</w:t>
      </w:r>
      <w:r>
        <w:br/>
        <w:t xml:space="preserve"> </w:t>
      </w:r>
      <w:r>
        <w:br/>
        <w:t>    </w:t>
      </w:r>
      <w:r w:rsidRPr="00637093">
        <w:rPr>
          <w:color w:val="0000FF"/>
        </w:rPr>
        <w:t>if</w:t>
      </w:r>
      <w:r>
        <w:t> (futureBounds.Left &lt;= safeArea.Left || </w:t>
      </w:r>
    </w:p>
    <w:p w:rsidR="004553B9" w:rsidRDefault="002D292D" w:rsidP="004553B9">
      <w:pPr>
        <w:pStyle w:val="ppCodeIndent"/>
      </w:pPr>
      <w:r>
        <w:t>        futureBounds.Right &gt;= safeArea.Right)</w:t>
      </w:r>
      <w:r>
        <w:br/>
        <w:t>    {</w:t>
      </w:r>
      <w:r>
        <w:br/>
        <w:t>        movementVector.X = 0;</w:t>
      </w:r>
      <w:r>
        <w:br/>
        <w:t>    }</w:t>
      </w:r>
      <w:r>
        <w:br/>
        <w:t>    </w:t>
      </w:r>
      <w:r w:rsidRPr="00637093">
        <w:rPr>
          <w:color w:val="0000FF"/>
        </w:rPr>
        <w:t>if</w:t>
      </w:r>
      <w:r>
        <w:t> (futureBounds.Top &lt;= safeArea.Top || </w:t>
      </w:r>
    </w:p>
    <w:p w:rsidR="004553B9" w:rsidRDefault="002D292D" w:rsidP="004553B9">
      <w:pPr>
        <w:pStyle w:val="ppCodeIndent"/>
      </w:pPr>
      <w:r>
        <w:t>        futureBounds.Bottom &gt;= safeArea.Bottom)</w:t>
      </w:r>
      <w:r>
        <w:br/>
        <w:t>    {</w:t>
      </w:r>
      <w:r>
        <w:br/>
        <w:t>        movementVector.Y = 0;</w:t>
      </w:r>
      <w:r>
        <w:br/>
        <w:t>    }</w:t>
      </w:r>
      <w:r>
        <w:br/>
        <w:t xml:space="preserve"> </w:t>
      </w:r>
      <w:r>
        <w:br/>
        <w:t>    </w:t>
      </w:r>
      <w:r w:rsidRPr="00637093">
        <w:rPr>
          <w:color w:val="0000FF"/>
        </w:rPr>
        <w:t>if</w:t>
      </w:r>
      <w:r>
        <w:t> (movementVector == </w:t>
      </w:r>
      <w:r w:rsidRPr="00637093">
        <w:rPr>
          <w:color w:val="2B91AF"/>
        </w:rPr>
        <w:t>Vector2</w:t>
      </w:r>
      <w:r>
        <w:t>.Zero)</w:t>
      </w:r>
      <w:r>
        <w:br/>
        <w:t>    {</w:t>
      </w:r>
      <w:r>
        <w:br/>
        <w:t>        IsInMotion = </w:t>
      </w:r>
      <w:r w:rsidRPr="00637093">
        <w:rPr>
          <w:color w:val="0000FF"/>
        </w:rPr>
        <w:t>false</w:t>
      </w:r>
      <w:r>
        <w:t>;</w:t>
      </w:r>
      <w:r>
        <w:br/>
        <w:t>        beeKeeper.SetMovement(</w:t>
      </w:r>
      <w:r w:rsidRPr="00637093">
        <w:rPr>
          <w:color w:val="2B91AF"/>
        </w:rPr>
        <w:t>Vector2</w:t>
      </w:r>
      <w:r>
        <w:t>.Zero);</w:t>
      </w:r>
      <w:r>
        <w:br/>
        <w:t>    }</w:t>
      </w:r>
      <w:r>
        <w:br/>
        <w:t>    </w:t>
      </w:r>
      <w:r w:rsidRPr="00637093">
        <w:rPr>
          <w:color w:val="0000FF"/>
        </w:rPr>
        <w:t>else</w:t>
      </w:r>
      <w:r>
        <w:br/>
        <w:t>    {</w:t>
      </w:r>
      <w:r>
        <w:br/>
        <w:t>        </w:t>
      </w:r>
      <w:r w:rsidRPr="00637093">
        <w:rPr>
          <w:color w:val="2B91AF"/>
        </w:rPr>
        <w:t>Vector2</w:t>
      </w:r>
      <w:r>
        <w:t> beekeeperCalculatedPosition =</w:t>
      </w:r>
      <w:r>
        <w:br/>
        <w:t>            </w:t>
      </w:r>
      <w:r w:rsidRPr="00637093">
        <w:rPr>
          <w:color w:val="0000FF"/>
        </w:rPr>
        <w:t>new</w:t>
      </w:r>
      <w:r>
        <w:t> </w:t>
      </w:r>
      <w:r w:rsidRPr="00637093">
        <w:rPr>
          <w:color w:val="2B91AF"/>
        </w:rPr>
        <w:t>Vector2</w:t>
      </w:r>
      <w:r>
        <w:t>(beeKeeper.CentralCollisionArea.X, </w:t>
      </w:r>
    </w:p>
    <w:p w:rsidR="00196A6A" w:rsidRDefault="002D292D">
      <w:pPr>
        <w:pStyle w:val="ppCodeIndent"/>
      </w:pPr>
      <w:r>
        <w:t>                beeKeeper.CentralCollisionArea.Y) + movementVector;</w:t>
      </w:r>
      <w:r>
        <w:br/>
        <w:t xml:space="preserve"> </w:t>
      </w:r>
      <w:r>
        <w:br/>
        <w:t>        </w:t>
      </w:r>
      <w:r w:rsidRPr="00637093">
        <w:rPr>
          <w:color w:val="0000FF"/>
        </w:rPr>
        <w:t>if</w:t>
      </w:r>
      <w:r>
        <w:t> (!CheckBeehiveCollision(beekeeperCalculatedPosition))</w:t>
      </w:r>
      <w:r>
        <w:br/>
        <w:t>        {</w:t>
      </w:r>
      <w:r>
        <w:br/>
        <w:t>            beeKeeper.SetMovement(movementVector);</w:t>
      </w:r>
      <w:r>
        <w:br/>
        <w:t>            IsInMotion = </w:t>
      </w:r>
      <w:r w:rsidRPr="00637093">
        <w:rPr>
          <w:color w:val="0000FF"/>
        </w:rPr>
        <w:t>true</w:t>
      </w:r>
      <w:r>
        <w:t>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 w:rsidRPr="00637093">
        <w:rPr>
          <w:color w:val="0000FF"/>
        </w:rPr>
        <w:t>return</w:t>
      </w:r>
      <w:r>
        <w:t> movementVector;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037506">
        <w:rPr>
          <w:rStyle w:val="Strong"/>
        </w:rPr>
        <w:t>HandleVatCollision</w:t>
      </w:r>
      <w:r w:rsidR="002D292D">
        <w:t xml:space="preserve"> method</w:t>
      </w:r>
      <w:r w:rsidR="00B82D98">
        <w:t>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lastRenderedPageBreak/>
        <w:t>private</w:t>
      </w:r>
      <w:r>
        <w:t> </w:t>
      </w:r>
      <w:r>
        <w:rPr>
          <w:color w:val="0000FF"/>
        </w:rPr>
        <w:t>bool</w:t>
      </w:r>
      <w:r>
        <w:t> HandleVatCollision()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(beeKeeper.Bounds.HasCollision(vat.VatDepositArea))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(jar.HasHoney &amp;&amp; !beeKeeper.IsStung &amp;&amp; </w:t>
      </w:r>
    </w:p>
    <w:p w:rsidR="004553B9" w:rsidRDefault="002D292D" w:rsidP="004553B9">
      <w:pPr>
        <w:pStyle w:val="ppCodeIndent"/>
      </w:pPr>
      <w:r>
        <w:t>            !beeKeeper.IsDepostingHoney &amp;&amp; movementVector == </w:t>
      </w:r>
      <w:r>
        <w:rPr>
          <w:color w:val="2B91AF"/>
        </w:rPr>
        <w:t>Vector2</w:t>
      </w:r>
      <w:r>
        <w:t>.Zero)</w:t>
      </w:r>
      <w:r>
        <w:br/>
        <w:t>        {</w:t>
      </w:r>
      <w:r>
        <w:br/>
        <w:t>            beeKeeper.StartTransferHoney(4, EndHoneyDeposit);</w:t>
      </w:r>
      <w:r>
        <w:br/>
        <w:t>        }</w:t>
      </w:r>
      <w:r>
        <w:br/>
        <w:t xml:space="preserve"> </w:t>
      </w:r>
      <w:r>
        <w:br/>
        <w:t>        </w:t>
      </w:r>
      <w:r>
        <w:rPr>
          <w:color w:val="0000FF"/>
        </w:rPr>
        <w:t>return</w:t>
      </w:r>
      <w:r>
        <w:t> </w:t>
      </w:r>
      <w:r>
        <w:rPr>
          <w:color w:val="0000FF"/>
        </w:rPr>
        <w:t>true</w:t>
      </w:r>
      <w:r>
        <w:t>;</w:t>
      </w:r>
      <w:r>
        <w:br/>
        <w:t>    }</w:t>
      </w:r>
      <w:r>
        <w:br/>
        <w:t xml:space="preserve"> </w:t>
      </w:r>
      <w:r>
        <w:br/>
        <w:t>    beeKeeper.EndTransferHoney();</w:t>
      </w:r>
      <w:r>
        <w:br/>
        <w:t>    </w:t>
      </w:r>
      <w:r>
        <w:rPr>
          <w:color w:val="0000FF"/>
        </w:rPr>
        <w:t>return</w:t>
      </w:r>
      <w:r>
        <w:t> </w:t>
      </w:r>
      <w:r>
        <w:rPr>
          <w:color w:val="0000FF"/>
        </w:rPr>
        <w:t>false</w:t>
      </w:r>
      <w:r>
        <w:t>;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HandleBeeKeeperBeehiveCollision</w:t>
      </w:r>
      <w:r w:rsidR="002D292D">
        <w:t xml:space="preserve"> method</w:t>
      </w:r>
      <w:r w:rsidR="00393F91">
        <w:t>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private</w:t>
      </w:r>
      <w:r>
        <w:t> </w:t>
      </w:r>
      <w:r>
        <w:rPr>
          <w:color w:val="0000FF"/>
        </w:rPr>
        <w:t>bool</w:t>
      </w:r>
      <w:r>
        <w:t> HandleBeeKeeperBeehiveCollision()</w:t>
      </w:r>
      <w:r>
        <w:br/>
        <w:t>{</w:t>
      </w:r>
      <w:r>
        <w:br/>
        <w:t>    </w:t>
      </w:r>
      <w:r>
        <w:rPr>
          <w:color w:val="0000FF"/>
        </w:rPr>
        <w:t>bool</w:t>
      </w:r>
      <w:r>
        <w:t> isCollidingWithBeehive = </w:t>
      </w:r>
      <w:r>
        <w:rPr>
          <w:color w:val="0000FF"/>
        </w:rPr>
        <w:t>false</w:t>
      </w:r>
      <w:r>
        <w:t>;</w:t>
      </w:r>
      <w:r>
        <w:br/>
        <w:t xml:space="preserve"> </w:t>
      </w:r>
      <w:r>
        <w:br/>
        <w:t>    </w:t>
      </w:r>
      <w:r>
        <w:rPr>
          <w:color w:val="2B91AF"/>
        </w:rPr>
        <w:t>Beehive</w:t>
      </w:r>
      <w:r>
        <w:t> collidedBeehive = </w:t>
      </w:r>
      <w:r>
        <w:rPr>
          <w:color w:val="0000FF"/>
        </w:rPr>
        <w:t>null</w:t>
      </w:r>
      <w:r>
        <w:t>;</w:t>
      </w:r>
      <w:r>
        <w:br/>
        <w:t xml:space="preserve"> </w:t>
      </w:r>
      <w:r>
        <w:br/>
        <w:t>    </w:t>
      </w:r>
      <w:r>
        <w:rPr>
          <w:color w:val="008000"/>
        </w:rPr>
        <w:t>// Goes over all the beehives</w:t>
      </w:r>
      <w:r>
        <w:br/>
        <w:t>    </w:t>
      </w:r>
      <w:r>
        <w:rPr>
          <w:color w:val="0000FF"/>
        </w:rPr>
        <w:t>foreach</w:t>
      </w:r>
      <w:r>
        <w:t> (</w:t>
      </w:r>
      <w:r>
        <w:rPr>
          <w:color w:val="2B91AF"/>
        </w:rPr>
        <w:t>Beehive</w:t>
      </w:r>
      <w:r>
        <w:t> beehive </w:t>
      </w:r>
      <w:r>
        <w:rPr>
          <w:color w:val="0000FF"/>
        </w:rPr>
        <w:t>in</w:t>
      </w:r>
      <w:r>
        <w:t> beehives)</w:t>
      </w:r>
      <w:r>
        <w:br/>
        <w:t>    {</w:t>
      </w:r>
      <w:r>
        <w:br/>
        <w:t>        </w:t>
      </w:r>
      <w:r>
        <w:rPr>
          <w:color w:val="008000"/>
        </w:rPr>
        <w:t>// If the beekeeper intersects with the beehive</w:t>
      </w:r>
      <w:r>
        <w:br/>
        <w:t>        </w:t>
      </w:r>
      <w:r>
        <w:rPr>
          <w:color w:val="0000FF"/>
        </w:rPr>
        <w:t>if</w:t>
      </w:r>
      <w:r>
        <w:t> (beeKeeper.Bounds.HasCollision(beehive.Bounds))</w:t>
      </w:r>
      <w:r>
        <w:br/>
        <w:t>        {</w:t>
      </w:r>
      <w:r>
        <w:br/>
        <w:t>            </w:t>
      </w:r>
      <w:r>
        <w:rPr>
          <w:color w:val="0000FF"/>
        </w:rPr>
        <w:t>if</w:t>
      </w:r>
      <w:r>
        <w:t> (movementVector == </w:t>
      </w:r>
      <w:r>
        <w:rPr>
          <w:color w:val="2B91AF"/>
        </w:rPr>
        <w:t>Vector2</w:t>
      </w:r>
      <w:r>
        <w:t>.Zero)</w:t>
      </w:r>
      <w:r>
        <w:br/>
        <w:t>            {</w:t>
      </w:r>
      <w:r>
        <w:br/>
        <w:t>                collidedBeehive = beehive;</w:t>
      </w:r>
      <w:r>
        <w:br/>
        <w:t>                isCollidingWithBeehive = </w:t>
      </w:r>
      <w:r>
        <w:rPr>
          <w:color w:val="0000FF"/>
        </w:rPr>
        <w:t>true</w:t>
      </w:r>
      <w:r>
        <w:t>;</w:t>
      </w:r>
      <w:r>
        <w:br/>
        <w:t>            }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beehive.AllowBeesToGenerate = </w:t>
      </w:r>
      <w:r>
        <w:rPr>
          <w:color w:val="0000FF"/>
        </w:rPr>
        <w:t>true</w:t>
      </w:r>
      <w:r>
        <w:t>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(collidedBeehive != </w:t>
      </w:r>
      <w:r>
        <w:rPr>
          <w:color w:val="0000FF"/>
        </w:rPr>
        <w:t>null</w:t>
      </w:r>
      <w:r>
        <w:t>)</w:t>
      </w:r>
      <w:r>
        <w:br/>
        <w:t>    {</w:t>
      </w:r>
      <w:r>
        <w:br/>
        <w:t>        </w:t>
      </w:r>
      <w:r>
        <w:rPr>
          <w:color w:val="008000"/>
        </w:rPr>
        <w:t>// The beehive has honey, the jar can carry more honey, and the 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008000"/>
        </w:rPr>
        <w:t>// beekeeper is not stung</w:t>
      </w:r>
      <w:r>
        <w:br/>
        <w:t>        </w:t>
      </w:r>
      <w:r>
        <w:rPr>
          <w:color w:val="0000FF"/>
        </w:rPr>
        <w:t>if</w:t>
      </w:r>
      <w:r>
        <w:t> (collidedBeehive.HasHoney &amp;&amp; jar.CanCarryMore &amp;&amp; </w:t>
      </w:r>
    </w:p>
    <w:p w:rsidR="004553B9" w:rsidRDefault="002D292D" w:rsidP="004553B9">
      <w:pPr>
        <w:pStyle w:val="ppCodeIndent"/>
      </w:pPr>
      <w:r>
        <w:lastRenderedPageBreak/>
        <w:t>            !beeKeeper.IsStung)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 Take honey from the beehive and put it in the jar</w:t>
      </w:r>
      <w:r>
        <w:br/>
        <w:t>            collidedBeehive.DecreaseHoney(1);</w:t>
      </w:r>
      <w:r>
        <w:br/>
        <w:t>            jar.IncreaseHoney(1);</w:t>
      </w:r>
      <w:r>
        <w:br/>
        <w:t>            beeKeeper.IsCollectingHoney = </w:t>
      </w:r>
      <w:r>
        <w:rPr>
          <w:color w:val="0000FF"/>
        </w:rPr>
        <w:t>true</w:t>
      </w:r>
      <w:r>
        <w:t>;</w:t>
      </w:r>
      <w:r>
        <w:br/>
        <w:t>            </w:t>
      </w:r>
      <w:r>
        <w:rPr>
          <w:color w:val="2B91AF"/>
        </w:rPr>
        <w:t>AudioManager</w:t>
      </w:r>
      <w:r>
        <w:t>.PlaySound(</w:t>
      </w:r>
      <w:r>
        <w:rPr>
          <w:color w:val="A31515"/>
        </w:rPr>
        <w:t>"FillingHoneyPot_Loop"</w:t>
      </w:r>
      <w:r>
        <w:t>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beeKeeper.IsCollectingHoney = </w:t>
      </w:r>
      <w:r>
        <w:rPr>
          <w:color w:val="0000FF"/>
        </w:rPr>
        <w:t>false</w:t>
      </w:r>
      <w:r>
        <w:t>;</w:t>
      </w:r>
      <w:r>
        <w:br/>
        <w:t>        }</w:t>
      </w:r>
      <w:r>
        <w:br/>
        <w:t xml:space="preserve"> </w:t>
      </w:r>
      <w:r>
        <w:br/>
        <w:t>        </w:t>
      </w:r>
      <w:r>
        <w:rPr>
          <w:color w:val="008000"/>
        </w:rPr>
        <w:t>// Bees are not allowed to regenerate while the beekeeper is colliding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008000"/>
        </w:rPr>
        <w:t>// with their beehive</w:t>
      </w:r>
      <w:r>
        <w:br/>
        <w:t>        isCollidingWithBeehive = </w:t>
      </w:r>
      <w:r>
        <w:rPr>
          <w:color w:val="0000FF"/>
        </w:rPr>
        <w:t>true</w:t>
      </w:r>
      <w:r>
        <w:t>;</w:t>
      </w:r>
      <w:r>
        <w:br/>
        <w:t>        collidedBeehive.AllowBeesToGenerate = </w:t>
      </w:r>
      <w:r>
        <w:rPr>
          <w:color w:val="0000FF"/>
        </w:rPr>
        <w:t>false</w:t>
      </w:r>
      <w:r>
        <w:t>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  <w:t>    {</w:t>
      </w:r>
      <w:r>
        <w:br/>
        <w:t>        beeKeeper.IsCollectingHoney = </w:t>
      </w:r>
      <w:r>
        <w:rPr>
          <w:color w:val="0000FF"/>
        </w:rPr>
        <w:t>false</w:t>
      </w:r>
      <w:r>
        <w:t>;</w:t>
      </w:r>
      <w:r>
        <w:br/>
        <w:t>        </w:t>
      </w:r>
      <w:r>
        <w:rPr>
          <w:color w:val="2B91AF"/>
        </w:rPr>
        <w:t>AudioManager</w:t>
      </w:r>
      <w:r>
        <w:t>.StopSound(</w:t>
      </w:r>
      <w:r>
        <w:rPr>
          <w:color w:val="A31515"/>
        </w:rPr>
        <w:t>"FillingHoneyPot_Loop"</w:t>
      </w:r>
      <w:r>
        <w:t>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return</w:t>
      </w:r>
      <w:r>
        <w:t> isCollidingWithBeehive;</w:t>
      </w:r>
      <w:r>
        <w:br/>
        <w:t>}</w:t>
      </w:r>
    </w:p>
    <w:p w:rsidR="00196A6A" w:rsidRDefault="002D292D">
      <w:pPr>
        <w:pStyle w:val="ppNumberList"/>
      </w:pPr>
      <w:r>
        <w:t xml:space="preserve">Replace the </w:t>
      </w:r>
      <w:r w:rsidR="004553B9" w:rsidRPr="004553B9">
        <w:rPr>
          <w:rStyle w:val="Strong"/>
        </w:rPr>
        <w:t>HandleThumbStick</w:t>
      </w:r>
      <w:r>
        <w:t xml:space="preserve"> method</w:t>
      </w:r>
      <w:r w:rsidR="00393F91">
        <w:t>.</w:t>
      </w:r>
    </w:p>
    <w:p w:rsidR="00196A6A" w:rsidRDefault="002B2434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rPr>
          <w:b/>
          <w:bCs/>
        </w:rPr>
        <w:tab/>
      </w:r>
      <w:r>
        <w:t xml:space="preserve">We remove some logic that </w:t>
      </w:r>
      <w:r>
        <w:rPr>
          <w:b/>
          <w:bCs/>
        </w:rPr>
        <w:t>HandleInput</w:t>
      </w:r>
      <w:r w:rsidR="008E3024">
        <w:rPr>
          <w:bCs/>
        </w:rPr>
        <w:t xml:space="preserve"> now handles</w:t>
      </w:r>
      <w:r>
        <w:t>, and make the method exist only when targeting the Windows Phone 7.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#if</w:t>
      </w:r>
      <w:r>
        <w:t> WINDOWS_PHONE</w:t>
      </w:r>
      <w:r>
        <w:br/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</w:r>
      <w:r>
        <w:rPr>
          <w:color w:val="808080"/>
        </w:rPr>
        <w:t>///</w:t>
      </w:r>
      <w:r>
        <w:rPr>
          <w:color w:val="008000"/>
        </w:rPr>
        <w:t> Handle thumbstick logic</w:t>
      </w:r>
      <w:r>
        <w:br/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</w:r>
      <w:r>
        <w:rPr>
          <w:color w:val="0000FF"/>
        </w:rPr>
        <w:t>private</w:t>
      </w:r>
      <w:r>
        <w:t> </w:t>
      </w:r>
      <w:r>
        <w:rPr>
          <w:color w:val="0000FF"/>
        </w:rPr>
        <w:t>void</w:t>
      </w:r>
      <w:r>
        <w:t> HandleThumbStick()</w:t>
      </w:r>
      <w:r>
        <w:br/>
        <w:t>{</w:t>
      </w:r>
      <w:r>
        <w:br/>
        <w:t>    </w:t>
      </w:r>
      <w:r>
        <w:rPr>
          <w:color w:val="008000"/>
        </w:rPr>
        <w:t>// Calculate the rectangle of the outer circle of the thumbstick</w:t>
      </w:r>
      <w:r>
        <w:br/>
        <w:t>    </w:t>
      </w:r>
      <w:r>
        <w:rPr>
          <w:color w:val="2B91AF"/>
        </w:rPr>
        <w:t>Rectangle</w:t>
      </w:r>
      <w:r>
        <w:t> outerControlstick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(0, </w:t>
      </w:r>
    </w:p>
    <w:p w:rsidR="004553B9" w:rsidRDefault="002D292D" w:rsidP="004553B9">
      <w:pPr>
        <w:pStyle w:val="ppCodeIndent"/>
      </w:pPr>
      <w:r>
        <w:t>        (</w:t>
      </w:r>
      <w:r>
        <w:rPr>
          <w:color w:val="0000FF"/>
        </w:rPr>
        <w:t>int</w:t>
      </w:r>
      <w:r>
        <w:t>)controlstickBoundryPosition.Y - 35,</w:t>
      </w:r>
      <w:r>
        <w:br/>
        <w:t>        controlstickBoundry.Width + 60, controlstickBoundry.Height + 60);</w:t>
      </w:r>
      <w:r>
        <w:br/>
        <w:t xml:space="preserve"> </w:t>
      </w:r>
      <w:r>
        <w:br/>
        <w:t>    </w:t>
      </w:r>
      <w:r>
        <w:rPr>
          <w:color w:val="008000"/>
        </w:rPr>
        <w:t>// Reset the thumbstick position when it is idle</w:t>
      </w:r>
      <w:r>
        <w:br/>
        <w:t>    </w:t>
      </w:r>
      <w:r>
        <w:rPr>
          <w:color w:val="0000FF"/>
        </w:rPr>
        <w:t>if</w:t>
      </w:r>
      <w:r>
        <w:t> (</w:t>
      </w:r>
      <w:r>
        <w:rPr>
          <w:color w:val="2B91AF"/>
        </w:rPr>
        <w:t>VirtualThumbsticks</w:t>
      </w:r>
      <w:r>
        <w:t>.LeftThumbstick == </w:t>
      </w:r>
      <w:r>
        <w:rPr>
          <w:color w:val="2B91AF"/>
        </w:rPr>
        <w:t>Vector2</w:t>
      </w:r>
      <w:r>
        <w:t>.Zero)</w:t>
      </w:r>
      <w:r>
        <w:br/>
        <w:t>    {</w:t>
      </w:r>
      <w:r>
        <w:br/>
        <w:t>        IsInMotion = </w:t>
      </w:r>
      <w:r>
        <w:rPr>
          <w:color w:val="0000FF"/>
        </w:rPr>
        <w:t>false</w:t>
      </w:r>
      <w:r>
        <w:t>;</w:t>
      </w:r>
      <w:r>
        <w:br/>
        <w:t>        controlstick</w:t>
      </w:r>
      <w:r w:rsidR="00816793">
        <w:t>Startup</w:t>
      </w:r>
      <w:r>
        <w:t>Position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(55, 369);</w:t>
      </w:r>
      <w:r>
        <w:br/>
        <w:t>    }</w:t>
      </w:r>
      <w:r>
        <w:br/>
      </w:r>
      <w:r>
        <w:lastRenderedPageBreak/>
        <w:t>    </w:t>
      </w:r>
      <w:r>
        <w:rPr>
          <w:color w:val="0000FF"/>
        </w:rPr>
        <w:t>else</w:t>
      </w:r>
      <w:r>
        <w:br/>
        <w:t>    {</w:t>
      </w:r>
      <w:r>
        <w:br/>
        <w:t>        </w:t>
      </w:r>
      <w:r>
        <w:rPr>
          <w:color w:val="008000"/>
        </w:rPr>
        <w:t>// If not in motion and the touch point is not in the control bounds -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008000"/>
        </w:rPr>
        <w:t>// there is no movement</w:t>
      </w:r>
      <w:r>
        <w:br/>
        <w:t>        </w:t>
      </w:r>
      <w:r>
        <w:rPr>
          <w:color w:val="2B91AF"/>
        </w:rPr>
        <w:t>Rectangle</w:t>
      </w:r>
      <w:r>
        <w:t> touchRectangle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((</w:t>
      </w:r>
      <w:r>
        <w:rPr>
          <w:color w:val="0000FF"/>
        </w:rPr>
        <w:t>int</w:t>
      </w:r>
      <w:r>
        <w:t>)lastTouchPosition.X, </w:t>
      </w:r>
    </w:p>
    <w:p w:rsidR="004553B9" w:rsidRDefault="002D292D" w:rsidP="004553B9">
      <w:pPr>
        <w:pStyle w:val="ppCodeIndent"/>
      </w:pPr>
      <w:r>
        <w:t>            (</w:t>
      </w:r>
      <w:r>
        <w:rPr>
          <w:color w:val="0000FF"/>
        </w:rPr>
        <w:t>int</w:t>
      </w:r>
      <w:r>
        <w:t>)lastTouchPosition.Y, 1, 1);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(!outerControlstick.Contains(touchRectangle))</w:t>
      </w:r>
      <w:r>
        <w:br/>
        <w:t>        {</w:t>
      </w:r>
      <w:r>
        <w:br/>
        <w:t>            controlstick</w:t>
      </w:r>
      <w:r w:rsidR="00816793">
        <w:t>Startup</w:t>
      </w:r>
      <w:r>
        <w:t>Position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(55, 369);</w:t>
      </w:r>
      <w:r>
        <w:br/>
        <w:t>            IsInMotion = </w:t>
      </w:r>
      <w:r>
        <w:rPr>
          <w:color w:val="0000FF"/>
        </w:rPr>
        <w:t>false</w:t>
      </w:r>
      <w:r>
        <w:t>;</w:t>
      </w:r>
      <w:r>
        <w:br/>
        <w:t>            </w:t>
      </w:r>
      <w:r>
        <w:rPr>
          <w:color w:val="0000FF"/>
        </w:rPr>
        <w:t>return</w:t>
      </w:r>
      <w:r>
        <w:t>;</w:t>
      </w:r>
      <w:r>
        <w:br/>
        <w:t>        }</w:t>
      </w:r>
      <w:r>
        <w:br/>
        <w:t xml:space="preserve"> </w:t>
      </w:r>
      <w:r>
        <w:br/>
        <w:t>        </w:t>
      </w:r>
      <w:r>
        <w:rPr>
          <w:color w:val="008000"/>
        </w:rPr>
        <w:t>// Moves the thumbstick's inner circle</w:t>
      </w:r>
      <w:r>
        <w:br/>
        <w:t>        </w:t>
      </w:r>
      <w:r>
        <w:rPr>
          <w:color w:val="0000FF"/>
        </w:rPr>
        <w:t>float</w:t>
      </w:r>
      <w:r>
        <w:t> radious = controlstick.Width / 2 + 35;</w:t>
      </w:r>
      <w:r>
        <w:br/>
        <w:t>        controlstick</w:t>
      </w:r>
      <w:r w:rsidR="00816793">
        <w:t>Startup</w:t>
      </w:r>
      <w:r>
        <w:t>Position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(55, 369) + </w:t>
      </w:r>
    </w:p>
    <w:p w:rsidR="00196A6A" w:rsidRDefault="002D292D">
      <w:pPr>
        <w:pStyle w:val="ppCodeIndent"/>
      </w:pPr>
      <w:r>
        <w:t>            (</w:t>
      </w:r>
      <w:r>
        <w:rPr>
          <w:color w:val="2B91AF"/>
        </w:rPr>
        <w:t>VirtualThumbsticks</w:t>
      </w:r>
      <w:r>
        <w:t>.LeftThumbstick * radious);</w:t>
      </w:r>
      <w:r>
        <w:br/>
        <w:t>    }</w:t>
      </w:r>
      <w:r>
        <w:br/>
        <w:t>}</w:t>
      </w:r>
      <w:r>
        <w:br/>
      </w:r>
      <w:r>
        <w:rPr>
          <w:color w:val="0000FF"/>
        </w:rPr>
        <w:t>#endif</w:t>
      </w:r>
    </w:p>
    <w:p w:rsidR="004553B9" w:rsidRDefault="00BE079E" w:rsidP="004553B9">
      <w:pPr>
        <w:pStyle w:val="ppNumberList"/>
      </w:pPr>
      <w:r>
        <w:t xml:space="preserve">In the </w:t>
      </w:r>
      <w:r w:rsidR="004553B9" w:rsidRPr="004553B9">
        <w:rPr>
          <w:rStyle w:val="Strong"/>
        </w:rPr>
        <w:t>CheckIfCurrentGameFinished</w:t>
      </w:r>
      <w:r w:rsidR="00304E90">
        <w:rPr>
          <w:rStyle w:val="Strong"/>
          <w:b w:val="0"/>
        </w:rPr>
        <w:t xml:space="preserve"> </w:t>
      </w:r>
      <w:r w:rsidR="00304E90">
        <w:t>method</w:t>
      </w:r>
      <w:r w:rsidR="00F12922">
        <w:t xml:space="preserve">, </w:t>
      </w:r>
      <w:r w:rsidR="009C6333">
        <w:t xml:space="preserve">modify </w:t>
      </w:r>
      <w:r w:rsidR="002D292D">
        <w:t xml:space="preserve">all references to the variable </w:t>
      </w:r>
      <w:r w:rsidR="008E3024">
        <w:t xml:space="preserve">from </w:t>
      </w:r>
      <w:r w:rsidR="004553B9" w:rsidRPr="004553B9">
        <w:rPr>
          <w:rStyle w:val="Strong"/>
        </w:rPr>
        <w:t>userTapToExit</w:t>
      </w:r>
      <w:r w:rsidR="002D292D">
        <w:t xml:space="preserve"> to </w:t>
      </w:r>
      <w:r w:rsidR="004553B9" w:rsidRPr="004553B9">
        <w:rPr>
          <w:rStyle w:val="Strong"/>
        </w:rPr>
        <w:t>userInputToExit</w:t>
      </w:r>
      <w:r w:rsidR="002D292D">
        <w:t>.</w:t>
      </w:r>
    </w:p>
    <w:p w:rsidR="004553B9" w:rsidRDefault="00A236C9" w:rsidP="004553B9">
      <w:pPr>
        <w:pStyle w:val="ppNumberList"/>
      </w:pPr>
      <w:r>
        <w:t>From</w:t>
      </w:r>
      <w:r w:rsidR="00BE079E">
        <w:t xml:space="preserve"> the </w:t>
      </w:r>
      <w:r w:rsidR="004553B9" w:rsidRPr="004553B9">
        <w:rPr>
          <w:rStyle w:val="Strong"/>
        </w:rPr>
        <w:t xml:space="preserve">ScreenManager </w:t>
      </w:r>
      <w:r w:rsidR="00BE079E">
        <w:t xml:space="preserve">project folder, open </w:t>
      </w:r>
      <w:r w:rsidR="004553B9" w:rsidRPr="004553B9">
        <w:rPr>
          <w:rStyle w:val="Strong"/>
        </w:rPr>
        <w:t>GameScreen.cs</w:t>
      </w:r>
      <w:r w:rsidR="008E3024">
        <w:rPr>
          <w:b/>
          <w:bCs/>
        </w:rPr>
        <w:t xml:space="preserve">, </w:t>
      </w:r>
      <w:r w:rsidR="002D292D">
        <w:t xml:space="preserve">and add a </w:t>
      </w:r>
      <w:r w:rsidR="004553B9" w:rsidRPr="004553B9">
        <w:rPr>
          <w:rStyle w:val="Strong"/>
        </w:rPr>
        <w:t>using</w:t>
      </w:r>
      <w:r w:rsidR="002D292D">
        <w:t xml:space="preserve"> statement for </w:t>
      </w:r>
      <w:r w:rsidR="004553B9" w:rsidRPr="004553B9">
        <w:rPr>
          <w:rStyle w:val="Strong"/>
        </w:rPr>
        <w:t>Microsoft.Xna.Framework.Graphics</w:t>
      </w:r>
      <w:r w:rsidR="002D292D">
        <w:t>.</w:t>
      </w:r>
    </w:p>
    <w:p w:rsidR="00196A6A" w:rsidRDefault="002D292D">
      <w:pPr>
        <w:pStyle w:val="ppNumberList"/>
      </w:pPr>
      <w:r>
        <w:t xml:space="preserve">In the same file, add the </w:t>
      </w:r>
      <w:r w:rsidR="00CE3823">
        <w:rPr>
          <w:b/>
          <w:bCs/>
        </w:rPr>
        <w:t>SafeArea</w:t>
      </w:r>
      <w:r w:rsidR="00037506" w:rsidRPr="00037506">
        <w:t>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2B91AF"/>
        </w:rPr>
        <w:t>Rectangle</w:t>
      </w:r>
      <w:r>
        <w:t> SafeArea</w:t>
      </w:r>
      <w:r>
        <w:br/>
        <w:t>{</w:t>
      </w:r>
      <w:r>
        <w:br/>
        <w:t>    </w:t>
      </w:r>
      <w:r>
        <w:rPr>
          <w:color w:val="0000FF"/>
        </w:rPr>
        <w:t>get</w:t>
      </w:r>
      <w:r>
        <w:br/>
        <w:t>    {</w:t>
      </w:r>
      <w:r>
        <w:br/>
        <w:t>        </w:t>
      </w:r>
      <w:r>
        <w:rPr>
          <w:color w:val="2B91AF"/>
        </w:rPr>
        <w:t>Viewport</w:t>
      </w:r>
      <w:r>
        <w:t> viewport = ScreenManager.Game.GraphicsDevice.Viewport;</w:t>
      </w:r>
      <w:r>
        <w:br/>
        <w:t xml:space="preserve"> </w:t>
      </w:r>
      <w:r>
        <w:br/>
        <w:t>        </w:t>
      </w:r>
      <w:r>
        <w:rPr>
          <w:color w:val="0000FF"/>
        </w:rPr>
        <w:t>return</w:t>
      </w:r>
      <w:r>
        <w:t> viewport.TitleSafeArea;</w:t>
      </w:r>
      <w:r>
        <w:br/>
        <w:t>    }</w:t>
      </w:r>
      <w:r>
        <w:br/>
        <w:t>}</w:t>
      </w:r>
    </w:p>
    <w:p w:rsidR="008E3024" w:rsidRDefault="002D292D" w:rsidP="004308E2">
      <w:pPr>
        <w:pStyle w:val="ppNumberList"/>
        <w:numPr>
          <w:ilvl w:val="0"/>
          <w:numId w:val="0"/>
        </w:numPr>
        <w:ind w:left="717"/>
      </w:pPr>
      <w:r>
        <w:t xml:space="preserve">Finally, the beekeeper </w:t>
      </w:r>
      <w:r w:rsidR="00BE079E">
        <w:t xml:space="preserve">needs </w:t>
      </w:r>
      <w:r>
        <w:t xml:space="preserve">to react to the new input method supported by the gameplay screen. </w:t>
      </w:r>
    </w:p>
    <w:p w:rsidR="00196A6A" w:rsidRDefault="002D292D">
      <w:pPr>
        <w:pStyle w:val="ppNumberList"/>
      </w:pPr>
      <w:r>
        <w:t xml:space="preserve">Open </w:t>
      </w:r>
      <w:r w:rsidR="00D54150" w:rsidRPr="004553B9">
        <w:rPr>
          <w:rStyle w:val="Strong"/>
        </w:rPr>
        <w:t>Bee</w:t>
      </w:r>
      <w:r w:rsidR="00D54150">
        <w:rPr>
          <w:rStyle w:val="Strong"/>
        </w:rPr>
        <w:t>K</w:t>
      </w:r>
      <w:r w:rsidR="00D54150" w:rsidRPr="004553B9">
        <w:rPr>
          <w:rStyle w:val="Strong"/>
        </w:rPr>
        <w:t>eeper</w:t>
      </w:r>
      <w:r w:rsidR="004553B9" w:rsidRPr="004553B9">
        <w:rPr>
          <w:rStyle w:val="Strong"/>
        </w:rPr>
        <w:t>.cs</w:t>
      </w:r>
      <w:r w:rsidR="008E3024">
        <w:rPr>
          <w:rStyle w:val="Strong"/>
          <w:b w:val="0"/>
        </w:rPr>
        <w:t>,</w:t>
      </w:r>
      <w:r>
        <w:rPr>
          <w:b/>
          <w:bCs/>
        </w:rPr>
        <w:t xml:space="preserve"> </w:t>
      </w:r>
      <w:r>
        <w:t xml:space="preserve">and add </w:t>
      </w:r>
      <w:r w:rsidR="00CE3823">
        <w:t xml:space="preserve">a field definition to the </w:t>
      </w:r>
      <w:r w:rsidR="00CE3823">
        <w:rPr>
          <w:b/>
          <w:bCs/>
        </w:rPr>
        <w:t>Bee</w:t>
      </w:r>
      <w:r w:rsidR="00D54150">
        <w:rPr>
          <w:b/>
          <w:bCs/>
        </w:rPr>
        <w:t>K</w:t>
      </w:r>
      <w:r w:rsidR="00CE3823">
        <w:rPr>
          <w:b/>
          <w:bCs/>
        </w:rPr>
        <w:t>eeper</w:t>
      </w:r>
      <w:r w:rsidR="00CE3823">
        <w:t xml:space="preserve"> class.</w:t>
      </w:r>
    </w:p>
    <w:p w:rsidR="004553B9" w:rsidRDefault="00037506" w:rsidP="004553B9">
      <w:pPr>
        <w:pStyle w:val="ppCodeIndent"/>
      </w:pPr>
      <w:r w:rsidRPr="00037506">
        <w:rPr>
          <w:color w:val="2B91AF"/>
        </w:rPr>
        <w:t>WalkingDirection</w:t>
      </w:r>
      <w:r w:rsidR="002D292D">
        <w:t> newDirection = </w:t>
      </w:r>
      <w:r w:rsidRPr="00037506">
        <w:rPr>
          <w:color w:val="2B91AF"/>
        </w:rPr>
        <w:t>WalkingDirection</w:t>
      </w:r>
      <w:r w:rsidR="002D292D">
        <w:t>.Up;</w:t>
      </w:r>
    </w:p>
    <w:p w:rsidR="00196A6A" w:rsidRDefault="002D292D">
      <w:pPr>
        <w:pStyle w:val="ppNumberList"/>
      </w:pPr>
      <w:r>
        <w:t xml:space="preserve">In the same class, </w:t>
      </w:r>
      <w:r w:rsidR="009C6333">
        <w:t xml:space="preserve">modify </w:t>
      </w:r>
      <w:r>
        <w:t xml:space="preserve">the </w:t>
      </w:r>
      <w:r w:rsidR="004553B9" w:rsidRPr="004553B9">
        <w:rPr>
          <w:rStyle w:val="Strong"/>
        </w:rPr>
        <w:t>GetSpriteEffect</w:t>
      </w:r>
      <w:r>
        <w:t xml:space="preserve"> method</w:t>
      </w:r>
      <w:r w:rsidR="002D5A02">
        <w:t>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lastRenderedPageBreak/>
        <w:t>private</w:t>
      </w:r>
      <w:r>
        <w:t> </w:t>
      </w:r>
      <w:r>
        <w:rPr>
          <w:color w:val="2B91AF"/>
        </w:rPr>
        <w:t>SpriteEffects</w:t>
      </w:r>
      <w:r>
        <w:t> GetSpriteEffect(</w:t>
      </w:r>
      <w:r>
        <w:rPr>
          <w:color w:val="2B91AF"/>
        </w:rPr>
        <w:t>Vector2</w:t>
      </w:r>
      <w:r>
        <w:t> movementDirection)</w:t>
      </w:r>
      <w:r>
        <w:br/>
        <w:t>{</w:t>
      </w:r>
      <w:r>
        <w:br/>
        <w:t>    </w:t>
      </w:r>
      <w:r>
        <w:rPr>
          <w:color w:val="008000"/>
        </w:rPr>
        <w:t>// Checks if there is any movement input</w:t>
      </w:r>
      <w:r>
        <w:br/>
        <w:t>    </w:t>
      </w:r>
      <w:r>
        <w:rPr>
          <w:color w:val="0000FF"/>
        </w:rPr>
        <w:t>if</w:t>
      </w:r>
      <w:r>
        <w:t> (movementDirection != </w:t>
      </w:r>
      <w:r>
        <w:rPr>
          <w:color w:val="2B91AF"/>
        </w:rPr>
        <w:t>Vector2</w:t>
      </w:r>
      <w:r>
        <w:t>.Zero)</w:t>
      </w:r>
      <w:r>
        <w:br/>
        <w:t>    {</w:t>
      </w:r>
      <w:r>
        <w:br/>
        <w:t>        </w:t>
      </w:r>
      <w:r>
        <w:rPr>
          <w:color w:val="008000"/>
        </w:rPr>
        <w:t>// If beekeeper is facing left</w:t>
      </w:r>
      <w:r>
        <w:br/>
        <w:t>        </w:t>
      </w:r>
      <w:r>
        <w:rPr>
          <w:color w:val="0000FF"/>
        </w:rPr>
        <w:t>if</w:t>
      </w:r>
      <w:r>
        <w:t> (movementDirection.X &lt; 0)</w:t>
      </w:r>
      <w:r>
        <w:br/>
        <w:t>        {</w:t>
      </w:r>
      <w:r>
        <w:br/>
        <w:t>            lastEffect = </w:t>
      </w:r>
      <w:r>
        <w:rPr>
          <w:color w:val="2B91AF"/>
        </w:rPr>
        <w:t>SpriteEffects</w:t>
      </w:r>
      <w:r>
        <w:t>.FlipHorizontally;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(movementDirection.X &gt; 0)</w:t>
      </w:r>
      <w:r>
        <w:br/>
        <w:t>        {</w:t>
      </w:r>
      <w:r>
        <w:br/>
        <w:t>            lastEffect = </w:t>
      </w:r>
      <w:r>
        <w:rPr>
          <w:color w:val="2B91AF"/>
        </w:rPr>
        <w:t>SpriteEffects</w:t>
      </w:r>
      <w:r>
        <w:t>.None;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return</w:t>
      </w:r>
      <w:r>
        <w:t> lastEffect;</w:t>
      </w:r>
      <w:r>
        <w:br/>
        <w:t>}</w:t>
      </w:r>
    </w:p>
    <w:p w:rsidR="00196A6A" w:rsidRDefault="002D5A02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DetermineDirection</w:t>
      </w:r>
      <w:r w:rsidR="002D292D">
        <w:t xml:space="preserve">, </w:t>
      </w:r>
      <w:r w:rsidR="004553B9" w:rsidRPr="004553B9">
        <w:rPr>
          <w:rStyle w:val="Strong"/>
        </w:rPr>
        <w:t>DetermineDirectionDominantX</w:t>
      </w:r>
      <w:r w:rsidR="002D292D">
        <w:t xml:space="preserve"> and </w:t>
      </w:r>
      <w:r w:rsidR="004553B9" w:rsidRPr="004553B9">
        <w:rPr>
          <w:rStyle w:val="Strong"/>
        </w:rPr>
        <w:t>DetermineDirectionDominantY</w:t>
      </w:r>
      <w:r w:rsidR="002D292D">
        <w:t xml:space="preserve"> methods</w:t>
      </w:r>
      <w:r>
        <w:t>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private</w:t>
      </w:r>
      <w:r>
        <w:t> </w:t>
      </w:r>
      <w:r>
        <w:rPr>
          <w:color w:val="0000FF"/>
        </w:rPr>
        <w:t>void</w:t>
      </w:r>
      <w:r>
        <w:t> DetermineDirection(</w:t>
      </w:r>
      <w:r>
        <w:rPr>
          <w:color w:val="2B91AF"/>
        </w:rPr>
        <w:t>Vector2</w:t>
      </w:r>
      <w:r>
        <w:t> movement, </w:t>
      </w:r>
    </w:p>
    <w:p w:rsidR="004553B9" w:rsidRDefault="002D292D" w:rsidP="004553B9">
      <w:pPr>
        <w:pStyle w:val="ppCodeIndent"/>
      </w:pPr>
      <w:r>
        <w:t>    </w:t>
      </w:r>
      <w:r>
        <w:rPr>
          <w:color w:val="0000FF"/>
        </w:rPr>
        <w:t>ref</w:t>
      </w:r>
      <w:r>
        <w:t> </w:t>
      </w:r>
      <w:r>
        <w:rPr>
          <w:color w:val="2B91AF"/>
        </w:rPr>
        <w:t>WalkingDirection</w:t>
      </w:r>
      <w:r>
        <w:t xml:space="preserve"> tempDirection, </w:t>
      </w:r>
      <w:r>
        <w:rPr>
          <w:color w:val="0000FF"/>
        </w:rPr>
        <w:t>ref</w:t>
      </w:r>
      <w:r>
        <w:t> </w:t>
      </w:r>
      <w:r>
        <w:rPr>
          <w:color w:val="2B91AF"/>
        </w:rPr>
        <w:t>Vector2</w:t>
      </w:r>
      <w:r>
        <w:t> smokeAdjustment)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(movement == </w:t>
      </w:r>
      <w:r>
        <w:rPr>
          <w:color w:val="2B91AF"/>
        </w:rPr>
        <w:t>Vector2</w:t>
      </w:r>
      <w:r>
        <w:t>.Zero)</w:t>
      </w:r>
      <w:r>
        <w:br/>
        <w:t>    {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</w:t>
      </w:r>
      <w:r>
        <w:rPr>
          <w:color w:val="2B91AF"/>
        </w:rPr>
        <w:t>Math</w:t>
      </w:r>
      <w:r>
        <w:t>.Abs(movement.X) &gt; </w:t>
      </w:r>
      <w:r>
        <w:rPr>
          <w:color w:val="2B91AF"/>
        </w:rPr>
        <w:t>Math</w:t>
      </w:r>
      <w:r>
        <w:t>.Abs(movement.Y))</w:t>
      </w:r>
      <w:r>
        <w:br/>
        <w:t>    {</w:t>
      </w:r>
      <w:r>
        <w:br/>
        <w:t>        DetermineDirectionDominantX(movement, </w:t>
      </w:r>
      <w:r>
        <w:rPr>
          <w:color w:val="0000FF"/>
        </w:rPr>
        <w:t>ref</w:t>
      </w:r>
      <w:r>
        <w:t> tempDirection, </w:t>
      </w:r>
    </w:p>
    <w:p w:rsidR="004553B9" w:rsidRDefault="002D292D" w:rsidP="004553B9">
      <w:pPr>
        <w:pStyle w:val="ppCodeIndent"/>
      </w:pPr>
      <w:r>
        <w:t>            </w:t>
      </w:r>
      <w:r>
        <w:rPr>
          <w:color w:val="0000FF"/>
        </w:rPr>
        <w:t>ref</w:t>
      </w:r>
      <w:r>
        <w:t> smokeAdjustment);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  <w:t>    {</w:t>
      </w:r>
      <w:r>
        <w:br/>
        <w:t>        DetermineDirectionDominantY(movement, </w:t>
      </w:r>
      <w:r>
        <w:rPr>
          <w:color w:val="0000FF"/>
        </w:rPr>
        <w:t>ref</w:t>
      </w:r>
      <w:r>
        <w:t> tempDirection, </w:t>
      </w:r>
    </w:p>
    <w:p w:rsidR="004553B9" w:rsidRDefault="002D292D" w:rsidP="004553B9">
      <w:pPr>
        <w:pStyle w:val="ppCodeIndent"/>
      </w:pPr>
      <w:r>
        <w:t>            </w:t>
      </w:r>
      <w:r>
        <w:rPr>
          <w:color w:val="0000FF"/>
        </w:rPr>
        <w:t>ref</w:t>
      </w:r>
      <w:r>
        <w:t> smokeAdjustment);</w:t>
      </w:r>
      <w:r>
        <w:br/>
        <w:t>    }</w:t>
      </w:r>
      <w:r>
        <w:br/>
        <w:t>}</w:t>
      </w:r>
      <w:r>
        <w:br/>
        <w:t xml:space="preserve"> </w:t>
      </w:r>
      <w:r>
        <w:br/>
      </w:r>
      <w:r>
        <w:rPr>
          <w:color w:val="0000FF"/>
        </w:rPr>
        <w:t>private</w:t>
      </w:r>
      <w:r>
        <w:t> </w:t>
      </w:r>
      <w:r>
        <w:rPr>
          <w:color w:val="0000FF"/>
        </w:rPr>
        <w:t>void</w:t>
      </w:r>
      <w:r>
        <w:t> DetermineDirectionDominantX(</w:t>
      </w:r>
      <w:r>
        <w:rPr>
          <w:color w:val="2B91AF"/>
        </w:rPr>
        <w:t>Vector2</w:t>
      </w:r>
      <w:r>
        <w:t> movement, </w:t>
      </w:r>
    </w:p>
    <w:p w:rsidR="004553B9" w:rsidRDefault="002D292D" w:rsidP="004553B9">
      <w:pPr>
        <w:pStyle w:val="ppCodeIndent"/>
      </w:pPr>
      <w:r>
        <w:t>    </w:t>
      </w:r>
      <w:r>
        <w:rPr>
          <w:color w:val="0000FF"/>
        </w:rPr>
        <w:t>ref</w:t>
      </w:r>
      <w:r>
        <w:t> </w:t>
      </w:r>
      <w:r>
        <w:rPr>
          <w:color w:val="2B91AF"/>
        </w:rPr>
        <w:t>WalkingDirection</w:t>
      </w:r>
      <w:r>
        <w:t xml:space="preserve"> tempDirection, </w:t>
      </w:r>
      <w:r>
        <w:rPr>
          <w:color w:val="0000FF"/>
        </w:rPr>
        <w:t>ref</w:t>
      </w:r>
      <w:r>
        <w:t> </w:t>
      </w:r>
      <w:r>
        <w:rPr>
          <w:color w:val="2B91AF"/>
        </w:rPr>
        <w:t>Vector2</w:t>
      </w:r>
      <w:r>
        <w:t> smokeAdjustment)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(movement.X &gt; 0)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(movement.Y &gt; 0.25f)</w:t>
      </w:r>
      <w:r>
        <w:br/>
      </w:r>
      <w:r>
        <w:lastRenderedPageBreak/>
        <w:t>        {</w:t>
      </w:r>
      <w:r>
        <w:br/>
        <w:t>            tempDirection = </w:t>
      </w:r>
      <w:r>
        <w:rPr>
          <w:color w:val="2B91AF"/>
        </w:rPr>
        <w:t>WalkingDirection</w:t>
      </w:r>
      <w:r>
        <w:t>.RightDown;</w:t>
      </w:r>
      <w:r>
        <w:br/>
        <w:t>            smokeAdjustment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</w:t>
      </w:r>
      <w:r>
        <w:rPr>
          <w:color w:val="2B91AF"/>
        </w:rPr>
        <w:t>UIConstants</w:t>
      </w:r>
      <w:r>
        <w:t>.SprayRightOffset,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.SprayDownOffset);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(movement.Y &lt; -0.25f)</w:t>
      </w:r>
      <w:r>
        <w:br/>
        <w:t>        {</w:t>
      </w:r>
      <w:r>
        <w:br/>
        <w:t>            tempDirection = </w:t>
      </w:r>
      <w:r>
        <w:rPr>
          <w:color w:val="2B91AF"/>
        </w:rPr>
        <w:t>WalkingDirection</w:t>
      </w:r>
      <w:r>
        <w:t>.RightUp;</w:t>
      </w:r>
      <w:r>
        <w:br/>
        <w:t>            smokeAdjustment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</w:t>
      </w:r>
      <w:r>
        <w:rPr>
          <w:color w:val="2B91AF"/>
        </w:rPr>
        <w:t>UIConstants</w:t>
      </w:r>
      <w:r>
        <w:t>.SprayRightOffset,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.SprayUpOffset);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tempDirection = </w:t>
      </w:r>
      <w:r>
        <w:rPr>
          <w:color w:val="2B91AF"/>
        </w:rPr>
        <w:t>WalkingDirection</w:t>
      </w:r>
      <w:r>
        <w:t>.Right;</w:t>
      </w:r>
      <w:r>
        <w:br/>
        <w:t>            smokeAdjustment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</w:t>
      </w:r>
      <w:r>
        <w:rPr>
          <w:color w:val="2B91AF"/>
        </w:rPr>
        <w:t>UIConstants</w:t>
      </w:r>
      <w:r>
        <w:t>.SprayRightOffset,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.SprayMiddleOffset);</w:t>
      </w:r>
      <w:r>
        <w:br/>
        <w:t>        }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(movement.Y &gt; 0.25f)</w:t>
      </w:r>
      <w:r>
        <w:br/>
        <w:t>        {</w:t>
      </w:r>
      <w:r>
        <w:br/>
        <w:t>            tempDirection = </w:t>
      </w:r>
      <w:r>
        <w:rPr>
          <w:color w:val="2B91AF"/>
        </w:rPr>
        <w:t>WalkingDirection</w:t>
      </w:r>
      <w:r>
        <w:t>.LeftDown;</w:t>
      </w:r>
      <w:r>
        <w:br/>
        <w:t>            smokeAdjustment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(-</w:t>
      </w:r>
      <w:r>
        <w:rPr>
          <w:color w:val="2B91AF"/>
        </w:rPr>
        <w:t>UIConstants</w:t>
      </w:r>
      <w:r>
        <w:t xml:space="preserve">.SprayLeftOffset, 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.SprayDownOffset);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(movement.Y &lt; -0.25f)</w:t>
      </w:r>
      <w:r>
        <w:br/>
        <w:t>        {</w:t>
      </w:r>
      <w:r>
        <w:br/>
        <w:t>            tempDirection = </w:t>
      </w:r>
      <w:r>
        <w:rPr>
          <w:color w:val="2B91AF"/>
        </w:rPr>
        <w:t>WalkingDirection</w:t>
      </w:r>
      <w:r>
        <w:t>.LeftUp;</w:t>
      </w:r>
      <w:r>
        <w:br/>
        <w:t>            smokeAdjustment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(-</w:t>
      </w:r>
      <w:r>
        <w:rPr>
          <w:color w:val="2B91AF"/>
        </w:rPr>
        <w:t>UIConstants</w:t>
      </w:r>
      <w:r>
        <w:t>.SprayLeftOffset,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.SprayUpOffset);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tempDirection = </w:t>
      </w:r>
      <w:r>
        <w:rPr>
          <w:color w:val="2B91AF"/>
        </w:rPr>
        <w:t>WalkingDirection</w:t>
      </w:r>
      <w:r>
        <w:t>.Left;</w:t>
      </w:r>
      <w:r>
        <w:br/>
        <w:t>            smokeAdjustment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(-</w:t>
      </w:r>
      <w:r>
        <w:rPr>
          <w:color w:val="2B91AF"/>
        </w:rPr>
        <w:t>UIConstants</w:t>
      </w:r>
      <w:r>
        <w:t>.SprayLeftOffset,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.SprayMiddleOffset);</w:t>
      </w:r>
      <w:r>
        <w:br/>
        <w:t>        }</w:t>
      </w:r>
      <w:r>
        <w:br/>
        <w:t>    }</w:t>
      </w:r>
      <w:r>
        <w:br/>
        <w:t>}</w:t>
      </w:r>
      <w:r>
        <w:br/>
        <w:t xml:space="preserve"> </w:t>
      </w:r>
      <w:r>
        <w:br/>
      </w:r>
      <w:r>
        <w:rPr>
          <w:color w:val="0000FF"/>
        </w:rPr>
        <w:t>private</w:t>
      </w:r>
      <w:r>
        <w:t> </w:t>
      </w:r>
      <w:r>
        <w:rPr>
          <w:color w:val="0000FF"/>
        </w:rPr>
        <w:t>void</w:t>
      </w:r>
      <w:r>
        <w:t> DetermineDirectionDominantY(</w:t>
      </w:r>
      <w:r>
        <w:rPr>
          <w:color w:val="2B91AF"/>
        </w:rPr>
        <w:t>Vector2</w:t>
      </w:r>
      <w:r>
        <w:t> movement, </w:t>
      </w:r>
    </w:p>
    <w:p w:rsidR="004553B9" w:rsidRDefault="002D292D" w:rsidP="004553B9">
      <w:pPr>
        <w:pStyle w:val="ppCodeIndent"/>
      </w:pPr>
      <w:r>
        <w:t>    </w:t>
      </w:r>
      <w:r>
        <w:rPr>
          <w:color w:val="0000FF"/>
        </w:rPr>
        <w:t>ref</w:t>
      </w:r>
      <w:r>
        <w:t> </w:t>
      </w:r>
      <w:r>
        <w:rPr>
          <w:color w:val="2B91AF"/>
        </w:rPr>
        <w:t>WalkingDirection</w:t>
      </w:r>
      <w:r>
        <w:t xml:space="preserve"> tempDirection, </w:t>
      </w:r>
      <w:r>
        <w:rPr>
          <w:color w:val="0000FF"/>
        </w:rPr>
        <w:t>ref</w:t>
      </w:r>
      <w:r>
        <w:t> </w:t>
      </w:r>
      <w:r>
        <w:rPr>
          <w:color w:val="2B91AF"/>
        </w:rPr>
        <w:t>Vector2</w:t>
      </w:r>
      <w:r>
        <w:t> smokeAdjustment)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(movement.Y &gt; 0)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(movement.X &gt; 0.25f)</w:t>
      </w:r>
      <w:r>
        <w:br/>
        <w:t>        {</w:t>
      </w:r>
      <w:r>
        <w:br/>
      </w:r>
      <w:r>
        <w:lastRenderedPageBreak/>
        <w:t>            tempDirection = </w:t>
      </w:r>
      <w:r>
        <w:rPr>
          <w:color w:val="2B91AF"/>
        </w:rPr>
        <w:t>WalkingDirection</w:t>
      </w:r>
      <w:r>
        <w:t>.RightDown;</w:t>
      </w:r>
      <w:r>
        <w:br/>
        <w:t>            smokeAdjustment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</w:t>
      </w:r>
      <w:r>
        <w:rPr>
          <w:color w:val="2B91AF"/>
        </w:rPr>
        <w:t>UIConstants</w:t>
      </w:r>
      <w:r>
        <w:t>.SprayRightOffset,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.SprayDownOffset);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(movement.X &lt; -0.25f)</w:t>
      </w:r>
      <w:r>
        <w:br/>
        <w:t>        {</w:t>
      </w:r>
      <w:r>
        <w:br/>
        <w:t>            tempDirection = </w:t>
      </w:r>
      <w:r>
        <w:rPr>
          <w:color w:val="2B91AF"/>
        </w:rPr>
        <w:t>WalkingDirection</w:t>
      </w:r>
      <w:r>
        <w:t>.LeftDown;</w:t>
      </w:r>
      <w:r>
        <w:br/>
        <w:t>            smokeAdjustment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(-</w:t>
      </w:r>
      <w:r>
        <w:rPr>
          <w:color w:val="2B91AF"/>
        </w:rPr>
        <w:t>UIConstants</w:t>
      </w:r>
      <w:r>
        <w:t>.SprayLeftOffset,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.SprayDownOffset);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tempDirection = </w:t>
      </w:r>
      <w:r>
        <w:rPr>
          <w:color w:val="2B91AF"/>
        </w:rPr>
        <w:t>WalkingDirection</w:t>
      </w:r>
      <w:r>
        <w:t>.Down;</w:t>
      </w:r>
      <w:r>
        <w:br/>
        <w:t>            smokeAdjustment = </w:t>
      </w:r>
      <w:r>
        <w:rPr>
          <w:color w:val="2B91AF"/>
        </w:rPr>
        <w:t>Vector2</w:t>
      </w:r>
      <w:r>
        <w:t>.Zero;</w:t>
      </w:r>
      <w:r>
        <w:br/>
        <w:t>        }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(movement.X &gt; 0.25f)</w:t>
      </w:r>
      <w:r>
        <w:br/>
        <w:t>        {</w:t>
      </w:r>
      <w:r>
        <w:br/>
        <w:t>            tempDirection = </w:t>
      </w:r>
      <w:r>
        <w:rPr>
          <w:color w:val="2B91AF"/>
        </w:rPr>
        <w:t>WalkingDirection</w:t>
      </w:r>
      <w:r>
        <w:t>.RightUp;</w:t>
      </w:r>
      <w:r>
        <w:br/>
        <w:t>            smokeAdjustment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</w:t>
      </w:r>
      <w:r>
        <w:rPr>
          <w:color w:val="2B91AF"/>
        </w:rPr>
        <w:t>UIConstants</w:t>
      </w:r>
      <w:r>
        <w:t>.SprayRightOffset,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.SprayUpOffset);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(movement.X &lt; -0.25f)</w:t>
      </w:r>
      <w:r>
        <w:br/>
        <w:t>        {</w:t>
      </w:r>
      <w:r>
        <w:br/>
        <w:t>            tempDirection = </w:t>
      </w:r>
      <w:r>
        <w:rPr>
          <w:color w:val="2B91AF"/>
        </w:rPr>
        <w:t>WalkingDirection</w:t>
      </w:r>
      <w:r>
        <w:t>.LeftUp;</w:t>
      </w:r>
      <w:r>
        <w:br/>
        <w:t>            smokeAdjustment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(-</w:t>
      </w:r>
      <w:r>
        <w:rPr>
          <w:color w:val="2B91AF"/>
        </w:rPr>
        <w:t>UIConstants</w:t>
      </w:r>
      <w:r>
        <w:t>.SprayLeftOffset,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.SprayUpOffset);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tempDirection = </w:t>
      </w:r>
      <w:r>
        <w:rPr>
          <w:color w:val="2B91AF"/>
        </w:rPr>
        <w:t>WalkingDirection</w:t>
      </w:r>
      <w:r>
        <w:t>.Up;</w:t>
      </w:r>
      <w:r>
        <w:br/>
        <w:t>            smokeAdjustment = </w:t>
      </w:r>
      <w:r>
        <w:rPr>
          <w:color w:val="2B91AF"/>
        </w:rPr>
        <w:t>Vector2</w:t>
      </w:r>
      <w:r>
        <w:t>.Zero;</w:t>
      </w:r>
      <w:r>
        <w:br/>
        <w:t>        }</w:t>
      </w:r>
      <w:r>
        <w:br/>
        <w:t>    }</w:t>
      </w:r>
      <w:r>
        <w:br/>
        <w:t>}</w:t>
      </w:r>
    </w:p>
    <w:p w:rsidR="00196A6A" w:rsidRDefault="002D292D">
      <w:pPr>
        <w:pStyle w:val="ppNumberList"/>
      </w:pPr>
      <w:r>
        <w:t xml:space="preserve">Replace the </w:t>
      </w:r>
      <w:r w:rsidR="004553B9" w:rsidRPr="004553B9">
        <w:rPr>
          <w:rStyle w:val="Strong"/>
        </w:rPr>
        <w:t>Draw</w:t>
      </w:r>
      <w:r>
        <w:t xml:space="preserve"> method</w:t>
      </w:r>
      <w:r w:rsidR="002D5A02">
        <w:t>.</w:t>
      </w:r>
    </w:p>
    <w:p w:rsidR="00196A6A" w:rsidRDefault="00B01AE0">
      <w:pPr>
        <w:pStyle w:val="ppBodyTextIndent"/>
      </w:pPr>
      <w:r w:rsidRPr="00B01AE0">
        <w:rPr>
          <w:rStyle w:val="Strong"/>
        </w:rPr>
        <w:t>Note</w:t>
      </w:r>
      <w:r w:rsidR="0038500C" w:rsidRPr="0038500C">
        <w:rPr>
          <w:rStyle w:val="Strong"/>
          <w:b w:val="0"/>
          <w:bCs w:val="0"/>
        </w:rPr>
        <w:tab/>
      </w:r>
      <w:r w:rsidR="008E6FB4" w:rsidRPr="00D17E10">
        <w:t xml:space="preserve">Compare the new method with the previous method to understand the exact scope of the changes </w:t>
      </w:r>
      <w:r w:rsidR="008E6FB4">
        <w:t xml:space="preserve">you </w:t>
      </w:r>
      <w:r w:rsidR="008E6FB4" w:rsidRPr="00D17E10">
        <w:t>made to the method.</w:t>
      </w:r>
      <w:r w:rsidR="008E6FB4">
        <w:t xml:space="preserve"> </w:t>
      </w:r>
      <w:r w:rsidRPr="00B01AE0">
        <w:t xml:space="preserve">Even though there are </w:t>
      </w:r>
      <w:r w:rsidR="00EC1692">
        <w:t>few</w:t>
      </w:r>
      <w:r w:rsidRPr="00B01AE0">
        <w:t xml:space="preserve"> differences, it is easier to provide the entire method than provide instructions to make the changes.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Draw(</w:t>
      </w:r>
      <w:r>
        <w:rPr>
          <w:color w:val="2B91AF"/>
        </w:rPr>
        <w:t>GameTime</w:t>
      </w:r>
      <w:r>
        <w:t> gameTime)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(!(gamePlayScreen.IsActive &amp;&amp; gamePlayScreen.IsStarted))</w:t>
      </w:r>
      <w:r>
        <w:br/>
        <w:t>    {</w:t>
      </w:r>
      <w:r>
        <w:br/>
        <w:t>        </w:t>
      </w:r>
      <w:r>
        <w:rPr>
          <w:color w:val="0000FF"/>
        </w:rPr>
        <w:t>base</w:t>
      </w:r>
      <w:r>
        <w:t>.Draw(gameTime);</w:t>
      </w:r>
      <w:r>
        <w:br/>
      </w:r>
      <w:r>
        <w:lastRenderedPageBreak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Make sure not to draw the beekeeper while flashing</w:t>
      </w:r>
      <w:r>
        <w:br/>
        <w:t>    </w:t>
      </w:r>
      <w:r>
        <w:rPr>
          <w:color w:val="0000FF"/>
        </w:rPr>
        <w:t>if</w:t>
      </w:r>
      <w:r>
        <w:t> (isStung || isFlashing)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(stungDrawingCounter != stungDrawingInterval)</w:t>
      </w:r>
      <w:r>
        <w:br/>
        <w:t>        {</w:t>
      </w:r>
      <w:r>
        <w:br/>
        <w:t>            </w:t>
      </w:r>
      <w:r>
        <w:rPr>
          <w:color w:val="0000FF"/>
        </w:rPr>
        <w:t>if</w:t>
      </w:r>
      <w:r>
        <w:t> (isDrawnLastStungInterval)</w:t>
      </w:r>
      <w:r>
        <w:br/>
        <w:t>            {</w:t>
      </w:r>
      <w:r>
        <w:br/>
        <w:t>                </w:t>
      </w:r>
      <w:r>
        <w:rPr>
          <w:color w:val="0000FF"/>
        </w:rPr>
        <w:t>return</w:t>
      </w:r>
      <w:r>
        <w:t>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spriteBatch.Begin();</w:t>
      </w:r>
      <w:r>
        <w:br/>
        <w:t xml:space="preserve"> </w:t>
      </w:r>
      <w:r>
        <w:br/>
        <w:t>    </w:t>
      </w:r>
      <w:r>
        <w:rPr>
          <w:color w:val="008000"/>
        </w:rPr>
        <w:t>// if stung we want to show another animation</w:t>
      </w:r>
      <w:r>
        <w:br/>
        <w:t>    </w:t>
      </w:r>
      <w:r>
        <w:rPr>
          <w:color w:val="0000FF"/>
        </w:rPr>
        <w:t>if</w:t>
      </w:r>
      <w:r>
        <w:t> (isStung)</w:t>
      </w:r>
      <w:r>
        <w:br/>
        <w:t>    {</w:t>
      </w:r>
      <w:r>
        <w:br/>
        <w:t>        spriteBatch.Draw(Game.Content.Load&lt;</w:t>
      </w:r>
      <w:r>
        <w:rPr>
          <w:color w:val="2B91AF"/>
        </w:rPr>
        <w:t>Texture2D</w:t>
      </w:r>
      <w:r>
        <w:t>&gt;(</w:t>
      </w:r>
      <w:r>
        <w:rPr>
          <w:color w:val="A31515"/>
        </w:rPr>
        <w:t>"Textures/hit"</w:t>
      </w:r>
      <w:r>
        <w:t>), </w:t>
      </w:r>
    </w:p>
    <w:p w:rsidR="004553B9" w:rsidRDefault="002D292D" w:rsidP="004553B9">
      <w:pPr>
        <w:pStyle w:val="ppCodeIndent"/>
      </w:pPr>
      <w:r>
        <w:t>            position, </w:t>
      </w:r>
      <w:r>
        <w:rPr>
          <w:color w:val="2B91AF"/>
        </w:rPr>
        <w:t>Color</w:t>
      </w:r>
      <w:r>
        <w:t>.White);</w:t>
      </w:r>
      <w:r>
        <w:br/>
        <w:t>        spriteBatch.End();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If collecting honey, draw the appropriate animation</w:t>
      </w:r>
      <w:r>
        <w:br/>
        <w:t>    </w:t>
      </w:r>
      <w:r>
        <w:rPr>
          <w:color w:val="0000FF"/>
        </w:rPr>
        <w:t>if</w:t>
      </w:r>
      <w:r>
        <w:t> (IsCollectingHoney)</w:t>
      </w:r>
      <w:r>
        <w:br/>
        <w:t>    {</w:t>
      </w:r>
      <w:r>
        <w:br/>
        <w:t>        AnimationDefinitions[BeekeeperCollectingHoneyAnimationKey].Draw(</w:t>
      </w:r>
    </w:p>
    <w:p w:rsidR="004553B9" w:rsidRDefault="002D292D" w:rsidP="004553B9">
      <w:pPr>
        <w:pStyle w:val="ppCodeIndent"/>
      </w:pPr>
      <w:r>
        <w:t xml:space="preserve">            spriteBatch, position, </w:t>
      </w:r>
      <w:r>
        <w:rPr>
          <w:color w:val="2B91AF"/>
        </w:rPr>
        <w:t>SpriteEffects</w:t>
      </w:r>
      <w:r>
        <w:t>.None);</w:t>
      </w:r>
      <w:r>
        <w:br/>
        <w:t>        spriteBatch.End();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(isDepositingHoney)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(velocity != </w:t>
      </w:r>
      <w:r>
        <w:rPr>
          <w:color w:val="2B91AF"/>
        </w:rPr>
        <w:t>Vector2</w:t>
      </w:r>
      <w:r>
        <w:t>.Zero)</w:t>
      </w:r>
      <w:r>
        <w:br/>
        <w:t>        {</w:t>
      </w:r>
      <w:r>
        <w:br/>
        <w:t>            isDepositingHoney = </w:t>
      </w:r>
      <w:r>
        <w:rPr>
          <w:color w:val="0000FF"/>
        </w:rPr>
        <w:t>false</w:t>
      </w:r>
      <w:r>
        <w:t>;</w:t>
      </w:r>
      <w:r>
        <w:br/>
        <w:t>            </w:t>
      </w:r>
      <w:r>
        <w:rPr>
          <w:color w:val="2B91AF"/>
        </w:rPr>
        <w:t>AudioManager</w:t>
      </w:r>
      <w:r>
        <w:t>.StopSound(</w:t>
      </w:r>
      <w:r>
        <w:rPr>
          <w:color w:val="A31515"/>
        </w:rPr>
        <w:t>"DepositingIntoVat_Loop"</w:t>
      </w:r>
      <w:r>
        <w:t>);</w:t>
      </w:r>
      <w:r>
        <w:br/>
        <w:t>        }</w:t>
      </w:r>
      <w:r>
        <w:br/>
        <w:t xml:space="preserve"> </w:t>
      </w:r>
      <w:r>
        <w:br/>
        <w:t>        </w:t>
      </w:r>
      <w:r>
        <w:rPr>
          <w:color w:val="008000"/>
        </w:rPr>
        <w:t>// We want the deposit duration to sync with the deposit  </w:t>
      </w:r>
      <w:r>
        <w:br/>
        <w:t>        </w:t>
      </w:r>
      <w:r>
        <w:rPr>
          <w:color w:val="008000"/>
        </w:rPr>
        <w:t>// animation</w:t>
      </w:r>
      <w:r>
        <w:br/>
        <w:t>        </w:t>
      </w:r>
      <w:r>
        <w:rPr>
          <w:color w:val="008000"/>
        </w:rPr>
        <w:t>// So we manage the timing ourselves</w:t>
      </w:r>
      <w:r>
        <w:br/>
        <w:t>        </w:t>
      </w:r>
      <w:r>
        <w:rPr>
          <w:color w:val="0000FF"/>
        </w:rPr>
        <w:t>if</w:t>
      </w:r>
      <w:r>
        <w:t> (depositHoneyUpdatingTimer != </w:t>
      </w:r>
      <w:r>
        <w:rPr>
          <w:color w:val="2B91AF"/>
        </w:rPr>
        <w:t>TimeSpan</w:t>
      </w:r>
      <w:r>
        <w:t>.Zero &amp;&amp;</w:t>
      </w:r>
      <w:r>
        <w:br/>
        <w:t>            depositHoneyUpdatingTimer + depositHoneyUpdatingInterval &lt; </w:t>
      </w:r>
    </w:p>
    <w:p w:rsidR="004553B9" w:rsidRDefault="002D292D" w:rsidP="004553B9">
      <w:pPr>
        <w:pStyle w:val="ppCodeIndent"/>
      </w:pPr>
      <w:r>
        <w:lastRenderedPageBreak/>
        <w:t>            gameTime.TotalGameTime)</w:t>
      </w:r>
      <w:r>
        <w:br/>
        <w:t>        {</w:t>
      </w:r>
      <w:r>
        <w:br/>
        <w:t>            depositHoneyTimerCounter++;</w:t>
      </w:r>
      <w:r>
        <w:br/>
        <w:t>            depositHoneyUpdatingTimer = </w:t>
      </w:r>
      <w:r>
        <w:rPr>
          <w:color w:val="2B91AF"/>
        </w:rPr>
        <w:t>TimeSpan</w:t>
      </w:r>
      <w:r>
        <w:t>.Zero;</w:t>
      </w:r>
      <w:r>
        <w:br/>
        <w:t>        }</w:t>
      </w:r>
      <w:r>
        <w:br/>
        <w:t xml:space="preserve"> </w:t>
      </w:r>
      <w:r>
        <w:br/>
        <w:t>        AnimationDefinitions[BeekeeperDesposingHoneyAnimationKey].Draw(</w:t>
      </w:r>
    </w:p>
    <w:p w:rsidR="004553B9" w:rsidRDefault="002D292D" w:rsidP="004553B9">
      <w:pPr>
        <w:pStyle w:val="ppCodeIndent"/>
      </w:pPr>
      <w:r>
        <w:t xml:space="preserve">            spriteBatch, position, </w:t>
      </w:r>
      <w:r>
        <w:rPr>
          <w:color w:val="2B91AF"/>
        </w:rPr>
        <w:t>SpriteEffects</w:t>
      </w:r>
      <w:r>
        <w:t>.None);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(depositHoneyTimerCounter == honeyDepositFrameCount - 1)</w:t>
      </w:r>
      <w:r>
        <w:br/>
        <w:t>        {</w:t>
      </w:r>
      <w:r>
        <w:br/>
        <w:t>            isDepositingHoney = </w:t>
      </w:r>
      <w:r>
        <w:rPr>
          <w:color w:val="0000FF"/>
        </w:rPr>
        <w:t>false</w:t>
      </w:r>
      <w:r>
        <w:t>;</w:t>
      </w:r>
      <w:r>
        <w:br/>
        <w:t>            depositHoneyCallback.Invoke(</w:t>
      </w:r>
      <w:r>
        <w:rPr>
          <w:color w:val="0000FF"/>
        </w:rPr>
        <w:t>null</w:t>
      </w:r>
      <w:r>
        <w:t>);</w:t>
      </w:r>
      <w:r>
        <w:br/>
        <w:t>            AnimationDefinitions[</w:t>
      </w:r>
    </w:p>
    <w:p w:rsidR="004553B9" w:rsidRDefault="002D292D" w:rsidP="004553B9">
      <w:pPr>
        <w:pStyle w:val="ppCodeIndent"/>
      </w:pPr>
      <w:r>
        <w:t>                BeekeeperDesposingHoneyAnimationKey].PlayFromFrameIndex(0);</w:t>
      </w:r>
      <w:r>
        <w:br/>
        <w:t>        }</w:t>
      </w:r>
      <w:r>
        <w:br/>
        <w:t xml:space="preserve"> </w:t>
      </w:r>
      <w:r>
        <w:br/>
        <w:t>        spriteBatch.End();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bool</w:t>
      </w:r>
      <w:r>
        <w:t> hadDirectionChanged = </w:t>
      </w:r>
      <w:r>
        <w:rPr>
          <w:color w:val="0000FF"/>
        </w:rPr>
        <w:t>false</w:t>
      </w:r>
      <w:r>
        <w:t>;</w:t>
      </w:r>
      <w:r>
        <w:br/>
        <w:t xml:space="preserve"> </w:t>
      </w:r>
      <w:r>
        <w:br/>
        <w:t>    </w:t>
      </w:r>
      <w:r>
        <w:rPr>
          <w:color w:val="008000"/>
        </w:rPr>
        <w:t>// See if the direction changed</w:t>
      </w:r>
      <w:r>
        <w:br/>
        <w:t>    </w:t>
      </w:r>
      <w:r>
        <w:rPr>
          <w:color w:val="0000FF"/>
        </w:rPr>
        <w:t>if</w:t>
      </w:r>
      <w:r>
        <w:t> (newDirection != direction)</w:t>
      </w:r>
      <w:r>
        <w:br/>
        <w:t>    {</w:t>
      </w:r>
      <w:r>
        <w:br/>
        <w:t>        hadDirectionChanged = </w:t>
      </w:r>
      <w:r>
        <w:rPr>
          <w:color w:val="0000FF"/>
        </w:rPr>
        <w:t>true</w:t>
      </w:r>
      <w:r>
        <w:t>;</w:t>
      </w:r>
      <w:r>
        <w:br/>
        <w:t>        direction = newDirection;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(hadDirectionChanged)</w:t>
      </w:r>
      <w:r>
        <w:br/>
        <w:t>    {</w:t>
      </w:r>
      <w:r>
        <w:br/>
        <w:t>        </w:t>
      </w:r>
      <w:r>
        <w:rPr>
          <w:color w:val="008000"/>
        </w:rPr>
        <w:t>// Update the animation</w:t>
      </w:r>
      <w:r>
        <w:br/>
        <w:t>        lastFrameCounter = 0;</w:t>
      </w:r>
      <w:r>
        <w:br/>
        <w:t>        AnimationDefinitions[LegAnimationKey].PlayFromFrameIndex(</w:t>
      </w:r>
    </w:p>
    <w:p w:rsidR="004553B9" w:rsidRDefault="002D292D" w:rsidP="004553B9">
      <w:pPr>
        <w:pStyle w:val="ppCodeIndent"/>
      </w:pPr>
      <w:r>
        <w:t>            lastFrameCounter + (</w:t>
      </w:r>
      <w:r>
        <w:rPr>
          <w:color w:val="0000FF"/>
        </w:rPr>
        <w:t>int</w:t>
      </w:r>
      <w:r>
        <w:t>)direction);</w:t>
      </w:r>
      <w:r>
        <w:br/>
        <w:t>        AnimationDefinitions[ShootingAnimationKey].PlayFromFrameIndex(</w:t>
      </w:r>
    </w:p>
    <w:p w:rsidR="004553B9" w:rsidRDefault="002D292D" w:rsidP="004553B9">
      <w:pPr>
        <w:pStyle w:val="ppCodeIndent"/>
      </w:pPr>
      <w:r>
        <w:t>            lastFrameCounter + (</w:t>
      </w:r>
      <w:r>
        <w:rPr>
          <w:color w:val="0000FF"/>
        </w:rPr>
        <w:t>int</w:t>
      </w:r>
      <w:r>
        <w:t>)direction);</w:t>
      </w:r>
      <w:r>
        <w:br/>
        <w:t>        AnimationDefinitions[BodyAnimationKey].PlayFromFrameIndex(</w:t>
      </w:r>
    </w:p>
    <w:p w:rsidR="004553B9" w:rsidRDefault="002D292D" w:rsidP="004553B9">
      <w:pPr>
        <w:pStyle w:val="ppCodeIndent"/>
      </w:pPr>
      <w:r>
        <w:t>            lastFrameCounter + (</w:t>
      </w:r>
      <w:r>
        <w:rPr>
          <w:color w:val="0000FF"/>
        </w:rPr>
        <w:t>int</w:t>
      </w:r>
      <w:r>
        <w:t>)direction);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  <w:t>    {</w:t>
      </w:r>
      <w:r>
        <w:br/>
        <w:t>        </w:t>
      </w:r>
      <w:r>
        <w:rPr>
          <w:color w:val="008000"/>
        </w:rPr>
        <w:t>// Because our animation is 8 cells, but the row is 16 cells,</w:t>
      </w:r>
      <w:r>
        <w:br/>
        <w:t>        </w:t>
      </w:r>
      <w:r>
        <w:rPr>
          <w:color w:val="008000"/>
        </w:rPr>
        <w:t>// we need to reset the counter after 8 rounds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(lastFrameCounter == 8)</w:t>
      </w:r>
      <w:r>
        <w:br/>
        <w:t>        {</w:t>
      </w:r>
      <w:r>
        <w:br/>
      </w:r>
      <w:r>
        <w:lastRenderedPageBreak/>
        <w:t>            lastFrameCounter = 0;</w:t>
      </w:r>
      <w:r>
        <w:br/>
        <w:t>            AnimationDefinitions[LegAnimationKey].PlayFromFrameIndex(</w:t>
      </w:r>
    </w:p>
    <w:p w:rsidR="004553B9" w:rsidRDefault="002D292D" w:rsidP="004553B9">
      <w:pPr>
        <w:pStyle w:val="ppCodeIndent"/>
      </w:pPr>
      <w:r>
        <w:t>                lastFrameCounter + (</w:t>
      </w:r>
      <w:r>
        <w:rPr>
          <w:color w:val="0000FF"/>
        </w:rPr>
        <w:t>int</w:t>
      </w:r>
      <w:r>
        <w:t>)direction);</w:t>
      </w:r>
      <w:r>
        <w:br/>
        <w:t>            AnimationDefinitions[ShootingAnimationKey].PlayFromFrameIndex(</w:t>
      </w:r>
      <w:r>
        <w:br/>
        <w:t>                lastFrameCounter + (</w:t>
      </w:r>
      <w:r>
        <w:rPr>
          <w:color w:val="0000FF"/>
        </w:rPr>
        <w:t>int</w:t>
      </w:r>
      <w:r>
        <w:t>)direction);</w:t>
      </w:r>
      <w:r>
        <w:br/>
        <w:t>            AnimationDefinitions[BodyAnimationKey].PlayFromFrameIndex(</w:t>
      </w:r>
    </w:p>
    <w:p w:rsidR="004553B9" w:rsidRDefault="002D292D" w:rsidP="004553B9">
      <w:pPr>
        <w:pStyle w:val="ppCodeIndent"/>
      </w:pPr>
      <w:r>
        <w:t>                lastFrameCounter + (</w:t>
      </w:r>
      <w:r>
        <w:rPr>
          <w:color w:val="0000FF"/>
        </w:rPr>
        <w:t>int</w:t>
      </w:r>
      <w:r>
        <w:t>)direction);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lastFrameCounter++;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 xml:space="preserve"> </w:t>
      </w:r>
      <w:r>
        <w:br/>
        <w:t>    AnimationDefinitions[LegAnimationKey].Draw(spriteBatch, position, 1f, 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2B91AF"/>
        </w:rPr>
        <w:t>SpriteEffects</w:t>
      </w:r>
      <w:r>
        <w:t>.None);</w:t>
      </w:r>
      <w:r>
        <w:br/>
        <w:t xml:space="preserve">  </w:t>
      </w:r>
      <w:r>
        <w:br/>
        <w:t>    </w:t>
      </w:r>
      <w:r>
        <w:rPr>
          <w:color w:val="0000FF"/>
        </w:rPr>
        <w:t>if</w:t>
      </w:r>
      <w:r>
        <w:t> (needToShootSmoke)</w:t>
      </w:r>
      <w:r>
        <w:br/>
        <w:t>    {</w:t>
      </w:r>
      <w:r>
        <w:br/>
        <w:t>        </w:t>
      </w:r>
      <w:r>
        <w:rPr>
          <w:color w:val="008000"/>
        </w:rPr>
        <w:t>// Draw the body</w:t>
      </w:r>
      <w:r>
        <w:br/>
        <w:t>        AnimationDefinitions[ShootingAnimationKey].Draw(spriteBatch, position,</w:t>
      </w:r>
    </w:p>
    <w:p w:rsidR="004553B9" w:rsidRDefault="002D292D" w:rsidP="004553B9">
      <w:pPr>
        <w:pStyle w:val="ppCodeIndent"/>
      </w:pPr>
      <w:r>
        <w:t>            1f, </w:t>
      </w:r>
      <w:r>
        <w:rPr>
          <w:color w:val="2B91AF"/>
        </w:rPr>
        <w:t>SpriteEffects</w:t>
      </w:r>
      <w:r>
        <w:t>.None);</w:t>
      </w:r>
      <w:r>
        <w:br/>
        <w:t xml:space="preserve"> </w:t>
      </w:r>
      <w:r>
        <w:br/>
        <w:t>        </w:t>
      </w:r>
      <w:r>
        <w:rPr>
          <w:color w:val="008000"/>
        </w:rPr>
        <w:t>// If true we need to draw smoke</w:t>
      </w:r>
      <w:r>
        <w:br/>
        <w:t>        </w:t>
      </w:r>
      <w:r>
        <w:rPr>
          <w:color w:val="0000FF"/>
        </w:rPr>
        <w:t>if</w:t>
      </w:r>
      <w:r>
        <w:t> (smokeAdjustment != </w:t>
      </w:r>
      <w:r>
        <w:rPr>
          <w:color w:val="2B91AF"/>
        </w:rPr>
        <w:t>Vector2</w:t>
      </w:r>
      <w:r>
        <w:t>.Zero)</w:t>
      </w:r>
      <w:r>
        <w:br/>
        <w:t>        {</w:t>
      </w:r>
      <w:r>
        <w:br/>
        <w:t>            AnimationDefinitions[SmokeAnimationKey].Draw(spriteBatch, </w:t>
      </w:r>
    </w:p>
    <w:p w:rsidR="004553B9" w:rsidRDefault="002D292D" w:rsidP="004553B9">
      <w:pPr>
        <w:pStyle w:val="ppCodeIndent"/>
      </w:pPr>
      <w:r>
        <w:t>                position + smokeAdjustment, 1f, currentEffect);</w:t>
      </w:r>
      <w:r>
        <w:br/>
        <w:t>        }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  <w:t>    {</w:t>
      </w:r>
      <w:r>
        <w:br/>
        <w:t>        AnimationDefinitions[BodyAnimationKey].Draw(spriteBatch, position, </w:t>
      </w:r>
    </w:p>
    <w:p w:rsidR="004553B9" w:rsidRDefault="002D292D" w:rsidP="004553B9">
      <w:pPr>
        <w:pStyle w:val="ppCodeIndent"/>
      </w:pPr>
      <w:r>
        <w:t>            1f, </w:t>
      </w:r>
      <w:r>
        <w:rPr>
          <w:color w:val="2B91AF"/>
        </w:rPr>
        <w:t>SpriteEffects</w:t>
      </w:r>
      <w:r>
        <w:t>.None);</w:t>
      </w:r>
      <w:r>
        <w:br/>
        <w:t>    }</w:t>
      </w:r>
      <w:r>
        <w:br/>
        <w:t>    spriteBatch.End();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.Draw(gameTime);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SetDirection</w:t>
      </w:r>
      <w:r w:rsidR="002D292D">
        <w:t xml:space="preserve"> method</w:t>
      </w:r>
      <w:r w:rsidR="00EC1692">
        <w:t>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SetDirection(</w:t>
      </w:r>
      <w:r>
        <w:rPr>
          <w:color w:val="2B91AF"/>
        </w:rPr>
        <w:t>Vector2</w:t>
      </w:r>
      <w:r>
        <w:t> movementDirection)</w:t>
      </w:r>
      <w:r>
        <w:br/>
        <w:t>{</w:t>
      </w:r>
      <w:r>
        <w:br/>
        <w:t>    DetermineDirection(movementDirection, </w:t>
      </w:r>
      <w:r>
        <w:rPr>
          <w:color w:val="0000FF"/>
        </w:rPr>
        <w:t>ref</w:t>
      </w:r>
      <w:r>
        <w:t> newDirection, 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0000FF"/>
        </w:rPr>
        <w:t>ref</w:t>
      </w:r>
      <w:r>
        <w:t> smokeAdjustment);</w:t>
      </w:r>
      <w:r>
        <w:br/>
        <w:t>    currentEffect = GetSpriteEffect(movementDirection);</w:t>
      </w:r>
      <w:r>
        <w:br/>
        <w:t>}</w:t>
      </w:r>
    </w:p>
    <w:p w:rsidR="008E3024" w:rsidRDefault="002D292D" w:rsidP="004553B9">
      <w:pPr>
        <w:pStyle w:val="ppNumberList"/>
      </w:pPr>
      <w:r>
        <w:lastRenderedPageBreak/>
        <w:t xml:space="preserve">Compile and run the game. </w:t>
      </w:r>
    </w:p>
    <w:p w:rsidR="004553B9" w:rsidRDefault="001F54FE" w:rsidP="004308E2">
      <w:pPr>
        <w:pStyle w:val="ppNumberList"/>
        <w:numPr>
          <w:ilvl w:val="0"/>
          <w:numId w:val="0"/>
        </w:numPr>
        <w:ind w:left="717"/>
      </w:pPr>
      <w:r>
        <w:t xml:space="preserve">The game </w:t>
      </w:r>
      <w:r w:rsidR="002D292D">
        <w:t xml:space="preserve">should now play just as it did on the phone, </w:t>
      </w:r>
      <w:r w:rsidR="00E42A69">
        <w:t>al</w:t>
      </w:r>
      <w:r w:rsidR="002D292D">
        <w:t xml:space="preserve">though the game still </w:t>
      </w:r>
      <w:r w:rsidR="00E332C9">
        <w:t xml:space="preserve">shuts down </w:t>
      </w:r>
      <w:r w:rsidR="002D292D">
        <w:t xml:space="preserve">when </w:t>
      </w:r>
      <w:r w:rsidR="008E3024">
        <w:t xml:space="preserve">you try </w:t>
      </w:r>
      <w:r w:rsidR="002D292D">
        <w:t xml:space="preserve">to save high-score data. </w:t>
      </w:r>
      <w:r w:rsidR="008E3024">
        <w:t>We address t</w:t>
      </w:r>
      <w:r w:rsidR="002D292D">
        <w:t>his issue in the next task.</w:t>
      </w:r>
    </w:p>
    <w:p w:rsidR="0079739B" w:rsidRDefault="0079739B" w:rsidP="0079739B">
      <w:pPr>
        <w:pStyle w:val="Heading1"/>
      </w:pPr>
      <w:bookmarkStart w:id="13" w:name="_Toc278487460"/>
      <w:r>
        <w:t>Saving and loading high-score data</w:t>
      </w:r>
      <w:r w:rsidR="00D85B63">
        <w:t>—</w:t>
      </w:r>
      <w:r>
        <w:t>the high-score screen</w:t>
      </w:r>
      <w:bookmarkEnd w:id="13"/>
    </w:p>
    <w:p w:rsidR="004553B9" w:rsidRDefault="008E3024" w:rsidP="004553B9">
      <w:pPr>
        <w:pStyle w:val="ppBodyText"/>
      </w:pPr>
      <w:r>
        <w:t>Isolated storage s</w:t>
      </w:r>
      <w:r w:rsidR="002D292D">
        <w:t>tor</w:t>
      </w:r>
      <w:r>
        <w:t>es</w:t>
      </w:r>
      <w:r w:rsidR="002D292D">
        <w:t xml:space="preserve"> and load</w:t>
      </w:r>
      <w:r>
        <w:t>s the</w:t>
      </w:r>
      <w:r w:rsidR="002D292D">
        <w:t xml:space="preserve"> high-score data on the </w:t>
      </w:r>
      <w:r w:rsidR="003D68F4">
        <w:t xml:space="preserve">Windows </w:t>
      </w:r>
      <w:r w:rsidR="002D292D">
        <w:t xml:space="preserve">Phone 7. </w:t>
      </w:r>
      <w:r>
        <w:t>Do not use isolated storage w</w:t>
      </w:r>
      <w:r w:rsidR="002D292D">
        <w:t xml:space="preserve">hen </w:t>
      </w:r>
      <w:r>
        <w:t xml:space="preserve">you target </w:t>
      </w:r>
      <w:r w:rsidR="002D292D">
        <w:t xml:space="preserve">a </w:t>
      </w:r>
      <w:r w:rsidR="003D68F4">
        <w:t xml:space="preserve">Windows </w:t>
      </w:r>
      <w:r w:rsidR="002D292D">
        <w:t xml:space="preserve">environment or </w:t>
      </w:r>
      <w:r w:rsidR="00842661">
        <w:t>Xbox 360</w:t>
      </w:r>
      <w:r w:rsidR="002D292D">
        <w:t xml:space="preserve">. Instead, </w:t>
      </w:r>
      <w:r>
        <w:t xml:space="preserve">make your </w:t>
      </w:r>
      <w:r w:rsidR="002D292D">
        <w:t>alterations</w:t>
      </w:r>
      <w:r w:rsidR="004A08D0">
        <w:t xml:space="preserve"> </w:t>
      </w:r>
      <w:r w:rsidR="002D292D">
        <w:t xml:space="preserve">for the </w:t>
      </w:r>
      <w:r w:rsidR="003D68F4">
        <w:t xml:space="preserve">Windows </w:t>
      </w:r>
      <w:r w:rsidR="002D292D">
        <w:t xml:space="preserve">and Xbox 360 versions </w:t>
      </w:r>
      <w:r>
        <w:t>by using</w:t>
      </w:r>
      <w:r w:rsidR="002D292D">
        <w:t xml:space="preserve"> the proper method of storage, named “Storage</w:t>
      </w:r>
      <w:r w:rsidR="00265FAF">
        <w:t>.”</w:t>
      </w:r>
      <w:r w:rsidR="002D292D">
        <w:t xml:space="preserve"> </w:t>
      </w:r>
      <w:r w:rsidR="0079739B">
        <w:t>T</w:t>
      </w:r>
      <w:r w:rsidR="002D292D">
        <w:t>his task focus</w:t>
      </w:r>
      <w:r w:rsidR="0079739B">
        <w:t>es</w:t>
      </w:r>
      <w:r w:rsidR="002D292D">
        <w:t xml:space="preserve"> on the logic contained in the </w:t>
      </w:r>
      <w:r w:rsidR="004553B9" w:rsidRPr="004553B9">
        <w:rPr>
          <w:rStyle w:val="Strong"/>
        </w:rPr>
        <w:t>HighScoreScreen</w:t>
      </w:r>
      <w:r w:rsidR="002D292D">
        <w:t xml:space="preserve"> class.</w:t>
      </w:r>
    </w:p>
    <w:p w:rsidR="004553B9" w:rsidRDefault="007A6A9B" w:rsidP="007A6A9B">
      <w:pPr>
        <w:pStyle w:val="ppBodyTextIndent"/>
      </w:pPr>
      <w:r w:rsidRPr="00F06BC1">
        <w:rPr>
          <w:rStyle w:val="Strong"/>
        </w:rPr>
        <w:t>Note</w:t>
      </w:r>
      <w:r>
        <w:rPr>
          <w:rStyle w:val="Strong"/>
        </w:rPr>
        <w:tab/>
      </w:r>
      <w:r w:rsidR="0079739B">
        <w:t xml:space="preserve">For more information </w:t>
      </w:r>
      <w:r w:rsidR="008E3024">
        <w:t xml:space="preserve">about </w:t>
      </w:r>
      <w:r w:rsidR="0079739B">
        <w:t xml:space="preserve">using isolated storage on </w:t>
      </w:r>
      <w:r w:rsidR="003D68F4">
        <w:t xml:space="preserve">Windows </w:t>
      </w:r>
      <w:r w:rsidR="0079739B">
        <w:t xml:space="preserve">Phone 7, see </w:t>
      </w:r>
      <w:hyperlink r:id="rId18" w:history="1">
        <w:r w:rsidR="0079739B" w:rsidRPr="00B41666">
          <w:rPr>
            <w:rStyle w:val="Hyperlink"/>
          </w:rPr>
          <w:t>http://msdn.microsoft.com/en-us/library/ff402541%28VS.92%29.aspx</w:t>
        </w:r>
      </w:hyperlink>
      <w:r w:rsidR="0079739B">
        <w:t xml:space="preserve">. For more information </w:t>
      </w:r>
      <w:r w:rsidR="008E3024">
        <w:t xml:space="preserve">about </w:t>
      </w:r>
      <w:r w:rsidR="0079739B">
        <w:t xml:space="preserve">the Storage mechanism on </w:t>
      </w:r>
      <w:r w:rsidR="003D68F4">
        <w:t xml:space="preserve">Windows </w:t>
      </w:r>
      <w:r w:rsidR="0079739B">
        <w:t xml:space="preserve">and </w:t>
      </w:r>
      <w:r w:rsidR="00842661">
        <w:t>Xbox 360</w:t>
      </w:r>
      <w:r w:rsidR="0079739B">
        <w:t xml:space="preserve">, see </w:t>
      </w:r>
      <w:hyperlink r:id="rId19" w:history="1">
        <w:r w:rsidR="0079739B" w:rsidRPr="00B41666">
          <w:rPr>
            <w:rStyle w:val="Hyperlink"/>
          </w:rPr>
          <w:t>http://msdn.microsoft.com/en-us/library/bb200105.aspx</w:t>
        </w:r>
      </w:hyperlink>
    </w:p>
    <w:p w:rsidR="004553B9" w:rsidRDefault="0079739B" w:rsidP="004553B9">
      <w:pPr>
        <w:pStyle w:val="ppProcedureStart"/>
      </w:pPr>
      <w:r>
        <w:t>To add Storage support</w:t>
      </w:r>
    </w:p>
    <w:p w:rsidR="004553B9" w:rsidRPr="00270300" w:rsidRDefault="004A08D0" w:rsidP="00270300">
      <w:pPr>
        <w:pStyle w:val="ppNumberList"/>
        <w:numPr>
          <w:ilvl w:val="0"/>
          <w:numId w:val="142"/>
        </w:numPr>
      </w:pPr>
      <w:r w:rsidRPr="00270300">
        <w:t xml:space="preserve">To the </w:t>
      </w:r>
      <w:r w:rsidRPr="00270300">
        <w:rPr>
          <w:rStyle w:val="Strong"/>
          <w:b w:val="0"/>
          <w:bCs w:val="0"/>
        </w:rPr>
        <w:t>HoneycombRush – Windows</w:t>
      </w:r>
      <w:r w:rsidRPr="00270300">
        <w:t xml:space="preserve"> project</w:t>
      </w:r>
      <w:r w:rsidR="00111E9F">
        <w:t>,</w:t>
      </w:r>
      <w:r w:rsidRPr="00270300">
        <w:t xml:space="preserve"> add </w:t>
      </w:r>
      <w:r w:rsidR="002D292D" w:rsidRPr="00270300">
        <w:t xml:space="preserve">a reference to </w:t>
      </w:r>
      <w:r w:rsidR="004553B9" w:rsidRPr="00F12922">
        <w:rPr>
          <w:rStyle w:val="Strong"/>
        </w:rPr>
        <w:t>Microsoft.Xna.Framework.Storage</w:t>
      </w:r>
      <w:r w:rsidR="002D292D" w:rsidRPr="00270300">
        <w:t>.</w:t>
      </w:r>
    </w:p>
    <w:p w:rsidR="002D292D" w:rsidRPr="004A08D0" w:rsidRDefault="00A236C9" w:rsidP="004A08D0">
      <w:pPr>
        <w:pStyle w:val="ppNumberList"/>
      </w:pPr>
      <w:r>
        <w:t>From</w:t>
      </w:r>
      <w:r w:rsidR="004A08D0" w:rsidRPr="004A08D0">
        <w:t xml:space="preserve"> the Screens project folder </w:t>
      </w:r>
      <w:r w:rsidR="004A08D0">
        <w:t>o</w:t>
      </w:r>
      <w:r w:rsidR="004A08D0" w:rsidRPr="004A08D0">
        <w:t xml:space="preserve">pen </w:t>
      </w:r>
      <w:r w:rsidR="002D292D" w:rsidRPr="004A08D0">
        <w:t xml:space="preserve">the </w:t>
      </w:r>
      <w:r w:rsidR="004553B9" w:rsidRPr="004553B9">
        <w:rPr>
          <w:rStyle w:val="Strong"/>
        </w:rPr>
        <w:t>HighScoreScreen.cs</w:t>
      </w:r>
      <w:r w:rsidR="002D292D" w:rsidRPr="004A08D0">
        <w:t xml:space="preserve"> file</w:t>
      </w:r>
      <w:r w:rsidR="00111E9F">
        <w:t>,</w:t>
      </w:r>
      <w:r w:rsidR="002D292D" w:rsidRPr="004A08D0">
        <w:t xml:space="preserve"> and add the following </w:t>
      </w:r>
      <w:r w:rsidR="004553B9" w:rsidRPr="004553B9">
        <w:rPr>
          <w:rStyle w:val="Strong"/>
        </w:rPr>
        <w:t>using</w:t>
      </w:r>
      <w:r w:rsidR="002D292D" w:rsidRPr="004A08D0">
        <w:t xml:space="preserve"> statements: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using</w:t>
      </w:r>
      <w:r>
        <w:t> </w:t>
      </w:r>
      <w:r w:rsidRPr="00FF65AB">
        <w:t>Microsoft.Xna.Framework.GamerServices</w:t>
      </w:r>
      <w:r>
        <w:t>;</w:t>
      </w:r>
    </w:p>
    <w:p w:rsidR="004553B9" w:rsidRDefault="004553B9" w:rsidP="004553B9">
      <w:pPr>
        <w:pStyle w:val="ppCodeIndent"/>
      </w:pPr>
    </w:p>
    <w:p w:rsidR="004553B9" w:rsidRDefault="002D292D" w:rsidP="004553B9">
      <w:pPr>
        <w:pStyle w:val="ppCodeIndent"/>
      </w:pPr>
      <w:r>
        <w:rPr>
          <w:color w:val="0000FF"/>
        </w:rPr>
        <w:t>#if</w:t>
      </w:r>
      <w:r>
        <w:t> !WINDOWS_PHONE</w:t>
      </w:r>
      <w:r>
        <w:br/>
      </w:r>
      <w:r>
        <w:rPr>
          <w:color w:val="0000FF"/>
        </w:rPr>
        <w:t>using</w:t>
      </w:r>
      <w:r>
        <w:t> Microsoft.Xna.Framework.Storage;</w:t>
      </w:r>
      <w:r>
        <w:br/>
      </w:r>
      <w:r>
        <w:rPr>
          <w:color w:val="0000FF"/>
        </w:rPr>
        <w:t>#endif</w:t>
      </w:r>
    </w:p>
    <w:p w:rsidR="00196A6A" w:rsidRDefault="008344B7">
      <w:pPr>
        <w:pStyle w:val="ppNumberList"/>
      </w:pPr>
      <w:r>
        <w:t>Add the following fields and properties</w:t>
      </w:r>
      <w:r w:rsidR="002D292D">
        <w:t xml:space="preserve"> </w:t>
      </w:r>
      <w:r w:rsidR="004A08D0">
        <w:t xml:space="preserve">to the </w:t>
      </w:r>
      <w:r w:rsidR="004A08D0" w:rsidRPr="004A08D0">
        <w:rPr>
          <w:rStyle w:val="Strong"/>
        </w:rPr>
        <w:t>HighScoreScreen</w:t>
      </w:r>
      <w:r w:rsidR="004A08D0">
        <w:t xml:space="preserve"> class</w:t>
      </w:r>
      <w:r w:rsidR="00657C40">
        <w:t>: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2B91AF"/>
        </w:rPr>
        <w:t>Rectangle</w:t>
      </w:r>
      <w:r>
        <w:t> safeArea;</w:t>
      </w:r>
      <w:r>
        <w:br/>
        <w:t xml:space="preserve"> </w:t>
      </w:r>
      <w:r>
        <w:br/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bool</w:t>
      </w:r>
      <w:r>
        <w:t> HighscoreLoaded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</w:p>
    <w:p w:rsidR="004553B9" w:rsidRDefault="004553B9" w:rsidP="004553B9">
      <w:pPr>
        <w:pStyle w:val="ppCodeIndent"/>
      </w:pP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bool</w:t>
      </w:r>
      <w:r>
        <w:t> HighscoreSaved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 xml:space="preserve"> </w:t>
      </w:r>
      <w:r>
        <w:br/>
      </w:r>
      <w:r>
        <w:rPr>
          <w:color w:val="0000FF"/>
        </w:rPr>
        <w:t>#if</w:t>
      </w:r>
      <w:r>
        <w:t> !WINDOWS_PHONE</w:t>
      </w:r>
      <w:r>
        <w:br/>
      </w:r>
      <w:r>
        <w:rPr>
          <w:color w:val="0000FF"/>
        </w:rPr>
        <w:t>static</w:t>
      </w:r>
      <w:r>
        <w:t> </w:t>
      </w:r>
      <w:r>
        <w:rPr>
          <w:color w:val="0000FF"/>
        </w:rPr>
        <w:t>bool</w:t>
      </w:r>
      <w:r>
        <w:t> shouldSaveHighScore;</w:t>
      </w:r>
      <w:r>
        <w:br/>
      </w:r>
      <w:r>
        <w:rPr>
          <w:color w:val="0000FF"/>
        </w:rPr>
        <w:t>static</w:t>
      </w:r>
      <w:r>
        <w:t> </w:t>
      </w:r>
      <w:r>
        <w:rPr>
          <w:color w:val="0000FF"/>
        </w:rPr>
        <w:t>bool</w:t>
      </w:r>
      <w:r>
        <w:t> savingHighscore;</w:t>
      </w:r>
      <w:r>
        <w:br/>
      </w:r>
      <w:r>
        <w:rPr>
          <w:color w:val="0000FF"/>
        </w:rPr>
        <w:t>static</w:t>
      </w:r>
      <w:r>
        <w:t> </w:t>
      </w:r>
      <w:r>
        <w:rPr>
          <w:color w:val="0000FF"/>
        </w:rPr>
        <w:t>bool</w:t>
      </w:r>
      <w:r>
        <w:t> loadingHighscore;</w:t>
      </w:r>
      <w:r>
        <w:br/>
      </w:r>
      <w:r>
        <w:rPr>
          <w:color w:val="0000FF"/>
        </w:rPr>
        <w:t>static</w:t>
      </w:r>
      <w:r>
        <w:t> </w:t>
      </w:r>
      <w:r>
        <w:rPr>
          <w:color w:val="0000FF"/>
        </w:rPr>
        <w:t>bool</w:t>
      </w:r>
      <w:r>
        <w:t> deviceSelectorLaunched;</w:t>
      </w:r>
      <w:r>
        <w:br/>
        <w:t xml:space="preserve"> </w:t>
      </w:r>
      <w:r>
        <w:br/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2B91AF"/>
        </w:rPr>
        <w:t>StorageDevice</w:t>
      </w:r>
      <w:r>
        <w:t> Storage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  <w:r>
        <w:br/>
      </w:r>
      <w:r>
        <w:rPr>
          <w:color w:val="0000FF"/>
        </w:rPr>
        <w:t>#endif</w:t>
      </w:r>
    </w:p>
    <w:p w:rsidR="00196A6A" w:rsidRDefault="00B776D5">
      <w:pPr>
        <w:pStyle w:val="ppNumberList"/>
      </w:pPr>
      <w:r>
        <w:lastRenderedPageBreak/>
        <w:t>A</w:t>
      </w:r>
      <w:r w:rsidR="004A08D0">
        <w:t xml:space="preserve">dd </w:t>
      </w:r>
      <w:r>
        <w:t>a</w:t>
      </w:r>
      <w:r w:rsidR="002D292D">
        <w:t xml:space="preserve"> static constructor</w:t>
      </w:r>
      <w:r>
        <w:t>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static</w:t>
      </w:r>
      <w:r>
        <w:t> HighScoreScreen()</w:t>
      </w:r>
      <w:r>
        <w:br/>
        <w:t>{</w:t>
      </w:r>
      <w:r>
        <w:br/>
        <w:t>    HighscoreLoaded = </w:t>
      </w:r>
      <w:r>
        <w:rPr>
          <w:color w:val="0000FF"/>
        </w:rPr>
        <w:t>false</w:t>
      </w:r>
      <w:r>
        <w:t>;</w:t>
      </w:r>
    </w:p>
    <w:p w:rsidR="004553B9" w:rsidRDefault="002D292D" w:rsidP="004553B9">
      <w:pPr>
        <w:pStyle w:val="ppCodeIndent"/>
      </w:pPr>
      <w:r>
        <w:t>    HighscoreSaved = </w:t>
      </w:r>
      <w:r>
        <w:rPr>
          <w:color w:val="0000FF"/>
        </w:rPr>
        <w:t>false</w:t>
      </w:r>
      <w:r>
        <w:t>;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HighScoreScreen</w:t>
      </w:r>
      <w:r w:rsidR="002D292D">
        <w:t xml:space="preserve"> class’s constructor</w:t>
      </w:r>
      <w:r w:rsidR="00B776D5">
        <w:t>.</w:t>
      </w:r>
    </w:p>
    <w:p w:rsidR="00196A6A" w:rsidRDefault="00AC3E47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rPr>
          <w:b/>
          <w:bCs/>
        </w:rPr>
        <w:tab/>
      </w:r>
      <w:r>
        <w:t xml:space="preserve">The new constructor ensures that the screen </w:t>
      </w:r>
      <w:r w:rsidR="00111E9F">
        <w:t>does not appear</w:t>
      </w:r>
      <w:r>
        <w:t xml:space="preserve"> before high-score data is loaded.</w:t>
      </w:r>
    </w:p>
    <w:p w:rsidR="00270300" w:rsidRPr="00270300" w:rsidRDefault="00270300" w:rsidP="00270300">
      <w:pPr>
        <w:pStyle w:val="ppCodeLanguageIndent"/>
      </w:pPr>
      <w:r w:rsidRPr="00270300">
        <w:t>C#</w:t>
      </w:r>
    </w:p>
    <w:p w:rsidR="00196A6A" w:rsidRDefault="002D292D">
      <w:pPr>
        <w:pStyle w:val="CodeIndent"/>
      </w:pPr>
      <w:r>
        <w:rPr>
          <w:color w:val="0000FF"/>
        </w:rPr>
        <w:t>public</w:t>
      </w:r>
      <w:r>
        <w:t> HighScoreScreen()</w:t>
      </w:r>
      <w:r>
        <w:br/>
        <w:t>{</w:t>
      </w:r>
      <w:r>
        <w:br/>
        <w:t>    EnabledGestures = </w:t>
      </w:r>
      <w:r>
        <w:rPr>
          <w:color w:val="2B91AF"/>
        </w:rPr>
        <w:t>GestureType</w:t>
      </w:r>
      <w:r>
        <w:t>.Tap;</w:t>
      </w:r>
      <w:r>
        <w:br/>
        <w:t>    </w:t>
      </w:r>
      <w:r>
        <w:rPr>
          <w:color w:val="0000FF"/>
        </w:rPr>
        <w:t>if</w:t>
      </w:r>
      <w:r>
        <w:t> (HighscoreLoaded == </w:t>
      </w:r>
      <w:r>
        <w:rPr>
          <w:color w:val="0000FF"/>
        </w:rPr>
        <w:t>false</w:t>
      </w:r>
      <w:r>
        <w:t>)</w:t>
      </w:r>
      <w:r>
        <w:br/>
        <w:t>    {</w:t>
      </w:r>
      <w:r>
        <w:br/>
        <w:t>        </w:t>
      </w:r>
      <w:r>
        <w:rPr>
          <w:color w:val="0000FF"/>
        </w:rPr>
        <w:t>throw</w:t>
      </w:r>
      <w:r>
        <w:t>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InvalidOperationException</w:t>
      </w:r>
      <w:r>
        <w:t>(</w:t>
      </w:r>
      <w:r>
        <w:rPr>
          <w:color w:val="A31515"/>
        </w:rPr>
        <w:t>"Missing highscore data"</w:t>
      </w:r>
      <w:r>
        <w:t>);</w:t>
      </w:r>
      <w:r>
        <w:br/>
        <w:t>    }</w:t>
      </w:r>
      <w:r>
        <w:br/>
        <w:t xml:space="preserve"> </w:t>
      </w:r>
      <w:r>
        <w:br/>
        <w:t>    numberPlaceMapping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Dictionary</w:t>
      </w:r>
      <w:r>
        <w:t>&lt;</w:t>
      </w:r>
      <w:r>
        <w:rPr>
          <w:color w:val="0000FF"/>
        </w:rPr>
        <w:t>int</w:t>
      </w:r>
      <w:r>
        <w:t>, </w:t>
      </w:r>
      <w:r>
        <w:rPr>
          <w:color w:val="0000FF"/>
        </w:rPr>
        <w:t>string</w:t>
      </w:r>
      <w:r>
        <w:t>&gt;();</w:t>
      </w:r>
      <w:r>
        <w:br/>
        <w:t>    InitializeMapping();</w:t>
      </w:r>
      <w:r>
        <w:br/>
        <w:t>}</w:t>
      </w:r>
    </w:p>
    <w:p w:rsidR="00196A6A" w:rsidRDefault="002D292D">
      <w:pPr>
        <w:pStyle w:val="ppNumberList"/>
      </w:pPr>
      <w:r>
        <w:t xml:space="preserve">Modify the </w:t>
      </w:r>
      <w:r w:rsidR="004553B9" w:rsidRPr="004553B9">
        <w:rPr>
          <w:rStyle w:val="Strong"/>
        </w:rPr>
        <w:t>LoadContent</w:t>
      </w:r>
      <w:r>
        <w:t xml:space="preserve"> method</w:t>
      </w:r>
      <w:r w:rsidR="00AC3E47">
        <w:t>.</w:t>
      </w:r>
    </w:p>
    <w:p w:rsidR="009B321D" w:rsidRPr="009B321D" w:rsidRDefault="009B321D" w:rsidP="009B321D">
      <w:pPr>
        <w:pStyle w:val="ppCodeLanguageIndent"/>
      </w:pPr>
      <w:r w:rsidRPr="009B321D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LoadContent()</w:t>
      </w:r>
      <w:r>
        <w:br/>
        <w:t>{</w:t>
      </w:r>
      <w:r>
        <w:br/>
        <w:t>    highScoreFont = Load&lt;</w:t>
      </w:r>
      <w:r>
        <w:rPr>
          <w:color w:val="2B91AF"/>
        </w:rPr>
        <w:t>SpriteFont</w:t>
      </w:r>
      <w:r>
        <w:t>&gt;(</w:t>
      </w:r>
      <w:r>
        <w:rPr>
          <w:color w:val="A31515"/>
        </w:rPr>
        <w:t>@"Fonts\HighScoreFont"</w:t>
      </w:r>
      <w:r>
        <w:t>);</w:t>
      </w:r>
      <w:r>
        <w:br/>
        <w:t xml:space="preserve"> </w:t>
      </w:r>
      <w:r>
        <w:br/>
        <w:t>    safeArea = SafeArea;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.LoadContent();</w:t>
      </w:r>
      <w:r>
        <w:br/>
        <w:t>}</w:t>
      </w:r>
    </w:p>
    <w:p w:rsidR="00196A6A" w:rsidRDefault="00AC3E47">
      <w:pPr>
        <w:pStyle w:val="ppNumberList"/>
      </w:pPr>
      <w:r>
        <w:t>O</w:t>
      </w:r>
      <w:r w:rsidR="002D292D">
        <w:t xml:space="preserve">verride the </w:t>
      </w:r>
      <w:r w:rsidR="004553B9" w:rsidRPr="004553B9">
        <w:rPr>
          <w:rStyle w:val="Strong"/>
        </w:rPr>
        <w:t>Update</w:t>
      </w:r>
      <w:r w:rsidR="002D292D">
        <w:t xml:space="preserve"> method</w:t>
      </w:r>
      <w:r>
        <w:t>.</w:t>
      </w:r>
    </w:p>
    <w:p w:rsidR="009B321D" w:rsidRPr="009B321D" w:rsidRDefault="009B321D" w:rsidP="009B321D">
      <w:pPr>
        <w:pStyle w:val="ppCodeLanguageIndent"/>
      </w:pPr>
      <w:r w:rsidRPr="009B321D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Update(</w:t>
      </w:r>
      <w:r>
        <w:rPr>
          <w:color w:val="2B91AF"/>
        </w:rPr>
        <w:t>GameTime</w:t>
      </w:r>
      <w:r>
        <w:t> gameTime, </w:t>
      </w:r>
      <w:r>
        <w:rPr>
          <w:color w:val="0000FF"/>
        </w:rPr>
        <w:t>bool</w:t>
      </w:r>
      <w:r>
        <w:t> otherScreenHasFocus, </w:t>
      </w:r>
    </w:p>
    <w:p w:rsidR="004553B9" w:rsidRDefault="002D292D" w:rsidP="004553B9">
      <w:pPr>
        <w:pStyle w:val="ppCodeIndent"/>
      </w:pPr>
      <w:r>
        <w:t>    </w:t>
      </w:r>
      <w:r>
        <w:rPr>
          <w:color w:val="0000FF"/>
        </w:rPr>
        <w:t>bool</w:t>
      </w:r>
      <w:r>
        <w:t> coveredByOtherScreen)</w:t>
      </w:r>
      <w:r>
        <w:br/>
        <w:t>{</w:t>
      </w:r>
      <w:r>
        <w:br/>
      </w:r>
      <w:r>
        <w:rPr>
          <w:color w:val="0000FF"/>
        </w:rPr>
        <w:t>#if</w:t>
      </w:r>
      <w:r>
        <w:t> !WINDOWS_PHONE</w:t>
      </w:r>
      <w:r>
        <w:br/>
        <w:t>    </w:t>
      </w:r>
      <w:r>
        <w:rPr>
          <w:color w:val="0000FF"/>
        </w:rPr>
        <w:t>if</w:t>
      </w:r>
      <w:r>
        <w:t> (shouldSaveHighScore)</w:t>
      </w:r>
      <w:r>
        <w:br/>
        <w:t>    {</w:t>
      </w:r>
      <w:r>
        <w:br/>
        <w:t>        SaveHighscore();</w:t>
      </w:r>
      <w:r>
        <w:br/>
        <w:t>    }</w:t>
      </w:r>
      <w:r>
        <w:br/>
      </w:r>
      <w:r>
        <w:rPr>
          <w:color w:val="0000FF"/>
        </w:rPr>
        <w:t>#endif</w:t>
      </w:r>
      <w:r>
        <w:br/>
      </w:r>
      <w:r>
        <w:lastRenderedPageBreak/>
        <w:t xml:space="preserve"> </w:t>
      </w:r>
      <w:r>
        <w:br/>
        <w:t>    </w:t>
      </w:r>
      <w:r>
        <w:rPr>
          <w:color w:val="0000FF"/>
        </w:rPr>
        <w:t>base</w:t>
      </w:r>
      <w:r>
        <w:t>.Update(gameTime, otherScreenHasFocus, coveredByOtherScreen);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Draw</w:t>
      </w:r>
      <w:r w:rsidR="002D292D">
        <w:t xml:space="preserve"> method</w:t>
      </w:r>
      <w:r w:rsidR="00AC3E47">
        <w:t>.</w:t>
      </w:r>
    </w:p>
    <w:p w:rsidR="009B321D" w:rsidRPr="009B321D" w:rsidRDefault="009B321D" w:rsidP="009B321D">
      <w:pPr>
        <w:pStyle w:val="ppCodeLanguageIndent"/>
      </w:pPr>
      <w:r w:rsidRPr="009B321D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Draw(</w:t>
      </w:r>
      <w:r>
        <w:rPr>
          <w:color w:val="2B91AF"/>
        </w:rPr>
        <w:t>GameTime</w:t>
      </w:r>
      <w:r>
        <w:t> gameTime)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(HighscoreLoaded == </w:t>
      </w:r>
      <w:r>
        <w:rPr>
          <w:color w:val="0000FF"/>
        </w:rPr>
        <w:t>false</w:t>
      </w:r>
      <w:r>
        <w:t>)</w:t>
      </w:r>
      <w:r>
        <w:br/>
        <w:t>    {</w:t>
      </w:r>
      <w:r>
        <w:br/>
        <w:t>        </w:t>
      </w:r>
      <w:r>
        <w:rPr>
          <w:color w:val="0000FF"/>
        </w:rPr>
        <w:t>base</w:t>
      </w:r>
      <w:r>
        <w:t>.Draw(gameTime);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ScreenManager.SpriteBatch.Begin();</w:t>
      </w:r>
      <w:r>
        <w:br/>
        <w:t xml:space="preserve"> </w:t>
      </w:r>
      <w:r>
        <w:br/>
        <w:t>    </w:t>
      </w:r>
      <w:r>
        <w:rPr>
          <w:color w:val="008000"/>
        </w:rPr>
        <w:t>// Draw the highscores table</w:t>
      </w:r>
      <w:r>
        <w:br/>
        <w:t>    </w:t>
      </w:r>
      <w:r>
        <w:rPr>
          <w:color w:val="0000FF"/>
        </w:rPr>
        <w:t>for</w:t>
      </w:r>
      <w:r>
        <w:t> (</w:t>
      </w:r>
      <w:r>
        <w:rPr>
          <w:color w:val="0000FF"/>
        </w:rPr>
        <w:t>int</w:t>
      </w:r>
      <w:r>
        <w:t> i = 0; i &lt; highScore.Count; i++)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(!</w:t>
      </w:r>
      <w:r>
        <w:rPr>
          <w:color w:val="0000FF"/>
        </w:rPr>
        <w:t>string</w:t>
      </w:r>
      <w:r>
        <w:t>.IsNullOrEmpty(highScore[i].Key))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 Draw place number</w:t>
      </w:r>
      <w:r>
        <w:br/>
        <w:t>            ScreenManager.SpriteBatch.DrawString(highScoreFont, </w:t>
      </w:r>
    </w:p>
    <w:p w:rsidR="004553B9" w:rsidRDefault="002D292D" w:rsidP="004553B9">
      <w:pPr>
        <w:pStyle w:val="ppCodeIndent"/>
      </w:pPr>
      <w:r>
        <w:t xml:space="preserve">                GetPlaceString(i), 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(20, i * 72 + 86), </w:t>
      </w:r>
      <w:r>
        <w:rPr>
          <w:color w:val="2B91AF"/>
        </w:rPr>
        <w:t>Color</w:t>
      </w:r>
      <w:r>
        <w:t>.Black);</w:t>
      </w:r>
      <w:r>
        <w:br/>
        <w:t xml:space="preserve"> </w:t>
      </w:r>
      <w:r>
        <w:br/>
        <w:t>            </w:t>
      </w:r>
      <w:r>
        <w:rPr>
          <w:color w:val="008000"/>
        </w:rPr>
        <w:t>// Draw Name</w:t>
      </w:r>
      <w:r>
        <w:br/>
        <w:t>            ScreenManager.SpriteBatch.DrawString(highScoreFont, </w:t>
      </w:r>
    </w:p>
    <w:p w:rsidR="004553B9" w:rsidRDefault="002D292D" w:rsidP="004553B9">
      <w:pPr>
        <w:pStyle w:val="ppCodeIndent"/>
      </w:pPr>
      <w:r>
        <w:t xml:space="preserve">                highScore[i].Key, 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(210, i * 72 + 86),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Color</w:t>
      </w:r>
      <w:r>
        <w:t>.DarkRed);</w:t>
      </w:r>
      <w:r>
        <w:br/>
        <w:t xml:space="preserve"> </w:t>
      </w:r>
      <w:r>
        <w:br/>
        <w:t>            </w:t>
      </w:r>
      <w:r>
        <w:rPr>
          <w:color w:val="008000"/>
        </w:rPr>
        <w:t>// Draw score</w:t>
      </w:r>
      <w:r>
        <w:br/>
        <w:t>            ScreenManager.SpriteBatch.DrawString(highScoreFont, </w:t>
      </w:r>
    </w:p>
    <w:p w:rsidR="004553B9" w:rsidRDefault="002D292D" w:rsidP="004553B9">
      <w:pPr>
        <w:pStyle w:val="ppCodeIndent"/>
      </w:pPr>
      <w:r>
        <w:t xml:space="preserve">                highScore[i].Value.ToString(), 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(560, i * 72 + 86),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Color</w:t>
      </w:r>
      <w:r>
        <w:t>.Yellow);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ScreenManager.SpriteBatch.End();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.Draw(gameTime);</w:t>
      </w:r>
      <w:r>
        <w:br/>
        <w:t>}</w:t>
      </w:r>
    </w:p>
    <w:p w:rsidR="004553B9" w:rsidRDefault="007C45C4" w:rsidP="004553B9">
      <w:pPr>
        <w:pStyle w:val="ppNumberList"/>
      </w:pPr>
      <w:r>
        <w:t xml:space="preserve">Add the </w:t>
      </w:r>
      <w:r w:rsidR="00037506">
        <w:rPr>
          <w:b/>
          <w:bCs/>
        </w:rPr>
        <w:t>HighScoreChanged</w:t>
      </w:r>
      <w:r>
        <w:t xml:space="preserve"> method.</w:t>
      </w:r>
    </w:p>
    <w:p w:rsidR="009B321D" w:rsidRPr="009B321D" w:rsidRDefault="009B321D" w:rsidP="009B321D">
      <w:pPr>
        <w:pStyle w:val="ppCodeLanguageIndent"/>
      </w:pPr>
      <w:r w:rsidRPr="009B321D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void</w:t>
      </w:r>
      <w:r>
        <w:t> HighScoreChanged()</w:t>
      </w:r>
      <w:r>
        <w:br/>
        <w:t>{</w:t>
      </w:r>
      <w:r>
        <w:br/>
        <w:t>    HighscoreSaved = </w:t>
      </w:r>
      <w:r>
        <w:rPr>
          <w:color w:val="0000FF"/>
        </w:rPr>
        <w:t>false</w:t>
      </w:r>
      <w:r>
        <w:t>;</w:t>
      </w:r>
      <w:r>
        <w:br/>
        <w:t>}</w:t>
      </w:r>
    </w:p>
    <w:p w:rsidR="00196A6A" w:rsidRDefault="007C45C4">
      <w:pPr>
        <w:pStyle w:val="ppNumberList"/>
      </w:pPr>
      <w:r>
        <w:lastRenderedPageBreak/>
        <w:t>A</w:t>
      </w:r>
      <w:r w:rsidR="004A08D0">
        <w:t xml:space="preserve">dd </w:t>
      </w:r>
      <w:r>
        <w:t xml:space="preserve">the </w:t>
      </w:r>
      <w:r w:rsidR="00037506">
        <w:rPr>
          <w:b/>
          <w:bCs/>
        </w:rPr>
        <w:t>InitializeStorageDevice</w:t>
      </w:r>
      <w:r>
        <w:rPr>
          <w:b/>
          <w:bCs/>
        </w:rPr>
        <w:t xml:space="preserve"> </w:t>
      </w:r>
      <w:r>
        <w:t xml:space="preserve">and </w:t>
      </w:r>
      <w:r w:rsidR="00037506">
        <w:rPr>
          <w:b/>
          <w:bCs/>
        </w:rPr>
        <w:t>GetDevice</w:t>
      </w:r>
      <w:r>
        <w:t xml:space="preserve"> methods</w:t>
      </w:r>
      <w:r w:rsidR="002D292D">
        <w:t xml:space="preserve">. </w:t>
      </w:r>
    </w:p>
    <w:p w:rsidR="00196A6A" w:rsidRDefault="007C45C4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rPr>
          <w:b/>
          <w:bCs/>
        </w:rPr>
        <w:tab/>
      </w:r>
      <w:r w:rsidR="002D292D">
        <w:t xml:space="preserve">These methods </w:t>
      </w:r>
      <w:r w:rsidR="004A08D0">
        <w:t>enable</w:t>
      </w:r>
      <w:r w:rsidR="002D292D">
        <w:t xml:space="preserve"> the asynchronous initialization of the storage device used in storage operations</w:t>
      </w:r>
      <w:r>
        <w:t>.</w:t>
      </w:r>
    </w:p>
    <w:p w:rsidR="009B321D" w:rsidRPr="009B321D" w:rsidRDefault="009B321D" w:rsidP="009B321D">
      <w:pPr>
        <w:pStyle w:val="ppCodeLanguageIndent"/>
      </w:pPr>
      <w:r w:rsidRPr="009B321D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#if</w:t>
      </w:r>
      <w:r>
        <w:t> !WINDOWS_PHONE</w:t>
      </w:r>
      <w:r>
        <w:br/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void</w:t>
      </w:r>
      <w:r>
        <w:t> InitializeStorageDevice()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(Storage == </w:t>
      </w:r>
      <w:r>
        <w:rPr>
          <w:color w:val="0000FF"/>
        </w:rPr>
        <w:t>null</w:t>
      </w:r>
      <w:r>
        <w:t> &amp;&amp; </w:t>
      </w:r>
      <w:r>
        <w:rPr>
          <w:color w:val="2B91AF"/>
        </w:rPr>
        <w:t>Guide</w:t>
      </w:r>
      <w:r>
        <w:t>.IsVisible == </w:t>
      </w:r>
      <w:r>
        <w:rPr>
          <w:color w:val="0000FF"/>
        </w:rPr>
        <w:t>false</w:t>
      </w:r>
      <w:r>
        <w:t> &amp;&amp; </w:t>
      </w:r>
    </w:p>
    <w:p w:rsidR="004553B9" w:rsidRDefault="002D292D" w:rsidP="004553B9">
      <w:pPr>
        <w:pStyle w:val="ppCodeIndent"/>
      </w:pPr>
      <w:r>
        <w:t>        deviceSelectorLaunched == </w:t>
      </w:r>
      <w:r>
        <w:rPr>
          <w:color w:val="0000FF"/>
        </w:rPr>
        <w:t>false</w:t>
      </w:r>
      <w:r>
        <w:t>)</w:t>
      </w:r>
      <w:r>
        <w:br/>
        <w:t>    {</w:t>
      </w:r>
      <w:r>
        <w:br/>
        <w:t>        deviceSelectorLaunched = </w:t>
      </w:r>
      <w:r>
        <w:rPr>
          <w:color w:val="0000FF"/>
        </w:rPr>
        <w:t>true</w:t>
      </w:r>
      <w:r>
        <w:t>;</w:t>
      </w:r>
      <w:r>
        <w:br/>
        <w:t>        </w:t>
      </w:r>
      <w:r>
        <w:rPr>
          <w:color w:val="2B91AF"/>
        </w:rPr>
        <w:t>StorageDevice</w:t>
      </w:r>
      <w:r>
        <w:t>.BeginShowSelector(</w:t>
      </w:r>
      <w:r>
        <w:rPr>
          <w:color w:val="2B91AF"/>
        </w:rPr>
        <w:t>PlayerIndex</w:t>
      </w:r>
      <w:r>
        <w:t>.One, GetDevice, </w:t>
      </w:r>
      <w:r>
        <w:rPr>
          <w:color w:val="0000FF"/>
        </w:rPr>
        <w:t>null</w:t>
      </w:r>
      <w:r>
        <w:t>);</w:t>
      </w:r>
      <w:r>
        <w:br/>
        <w:t>    }</w:t>
      </w:r>
      <w:r>
        <w:br/>
        <w:t>}</w:t>
      </w:r>
      <w:r>
        <w:br/>
        <w:t xml:space="preserve"> </w:t>
      </w:r>
      <w:r>
        <w:br/>
      </w:r>
      <w:r>
        <w:rPr>
          <w:color w:val="0000FF"/>
        </w:rPr>
        <w:t>static</w:t>
      </w:r>
      <w:r>
        <w:t> </w:t>
      </w:r>
      <w:r>
        <w:rPr>
          <w:color w:val="0000FF"/>
        </w:rPr>
        <w:t>void</w:t>
      </w:r>
      <w:r>
        <w:t> GetDevice(</w:t>
      </w:r>
      <w:r>
        <w:rPr>
          <w:color w:val="2B91AF"/>
        </w:rPr>
        <w:t>IAsyncResult</w:t>
      </w:r>
      <w:r>
        <w:t> result)</w:t>
      </w:r>
      <w:r>
        <w:br/>
        <w:t>{</w:t>
      </w:r>
      <w:r>
        <w:br/>
        <w:t>    Storage = </w:t>
      </w:r>
      <w:r>
        <w:rPr>
          <w:color w:val="2B91AF"/>
        </w:rPr>
        <w:t>StorageDevice</w:t>
      </w:r>
      <w:r>
        <w:t>.EndShowSelector(result);</w:t>
      </w:r>
      <w:r>
        <w:br/>
        <w:t>    deviceSelectorLaunched = </w:t>
      </w:r>
      <w:r>
        <w:rPr>
          <w:color w:val="0000FF"/>
        </w:rPr>
        <w:t>false</w:t>
      </w:r>
      <w:r>
        <w:t>;</w:t>
      </w:r>
      <w:r>
        <w:br/>
        <w:t>}</w:t>
      </w:r>
      <w:r>
        <w:br/>
      </w:r>
      <w:r>
        <w:rPr>
          <w:color w:val="0000FF"/>
        </w:rPr>
        <w:t>#endif</w:t>
      </w:r>
    </w:p>
    <w:p w:rsidR="00196A6A" w:rsidRDefault="00C60B65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SaveHighscore</w:t>
      </w:r>
      <w:r w:rsidR="002D292D">
        <w:t xml:space="preserve"> method</w:t>
      </w:r>
      <w:r w:rsidR="00111E9F">
        <w:t>,</w:t>
      </w:r>
      <w:r w:rsidR="002D292D">
        <w:t xml:space="preserve"> and add two </w:t>
      </w:r>
      <w:r w:rsidR="00111E9F">
        <w:t xml:space="preserve">more </w:t>
      </w:r>
      <w:r w:rsidR="002D292D">
        <w:t>methods</w:t>
      </w:r>
      <w:r w:rsidR="00BB02D3">
        <w:t xml:space="preserve">, </w:t>
      </w:r>
      <w:r w:rsidR="00037506">
        <w:rPr>
          <w:b/>
          <w:bCs/>
        </w:rPr>
        <w:t>SaveHighscoreToStorage</w:t>
      </w:r>
      <w:r w:rsidR="007C45C4">
        <w:t xml:space="preserve"> and </w:t>
      </w:r>
      <w:r w:rsidR="00037506">
        <w:rPr>
          <w:b/>
          <w:bCs/>
        </w:rPr>
        <w:t>SaveContainerOpened</w:t>
      </w:r>
      <w:r w:rsidR="007C45C4">
        <w:t>.</w:t>
      </w:r>
    </w:p>
    <w:p w:rsidR="00196A6A" w:rsidRDefault="007C45C4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rPr>
          <w:b/>
          <w:bCs/>
        </w:rPr>
        <w:tab/>
      </w:r>
      <w:r>
        <w:t xml:space="preserve">These </w:t>
      </w:r>
      <w:r w:rsidR="00111E9F">
        <w:t xml:space="preserve">new </w:t>
      </w:r>
      <w:r>
        <w:t xml:space="preserve">methods </w:t>
      </w:r>
      <w:r w:rsidR="002D292D">
        <w:t xml:space="preserve">support the asynchronous nature of the high-score saving operation on </w:t>
      </w:r>
      <w:r w:rsidR="003D68F4">
        <w:t xml:space="preserve">Windows </w:t>
      </w:r>
      <w:r w:rsidR="002D292D">
        <w:t xml:space="preserve">and </w:t>
      </w:r>
      <w:r w:rsidR="00842661">
        <w:t>Xbox 360</w:t>
      </w:r>
      <w:r>
        <w:t>.</w:t>
      </w:r>
    </w:p>
    <w:p w:rsidR="009B321D" w:rsidRPr="009B321D" w:rsidRDefault="009B321D" w:rsidP="009B321D">
      <w:pPr>
        <w:pStyle w:val="ppCodeLanguageIndent"/>
      </w:pPr>
      <w:r w:rsidRPr="009B321D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void</w:t>
      </w:r>
      <w:r>
        <w:t> SaveHighscore()</w:t>
      </w:r>
      <w:r>
        <w:br/>
        <w:t>{</w:t>
      </w:r>
      <w:r>
        <w:br/>
      </w:r>
      <w:r w:rsidRPr="00B924D6">
        <w:rPr>
          <w:color w:val="0000FF"/>
        </w:rPr>
        <w:t>#if</w:t>
      </w:r>
      <w:r>
        <w:rPr>
          <w:color w:val="008000"/>
        </w:rPr>
        <w:t> </w:t>
      </w:r>
      <w:r w:rsidRPr="00B924D6">
        <w:t>WINDOWS_PHONE</w:t>
      </w:r>
      <w:r>
        <w:br/>
        <w:t>    </w:t>
      </w:r>
      <w:r>
        <w:rPr>
          <w:color w:val="008000"/>
        </w:rPr>
        <w:t>// Get the place to store the data</w:t>
      </w:r>
      <w:r>
        <w:br/>
        <w:t>    </w:t>
      </w:r>
      <w:r>
        <w:rPr>
          <w:color w:val="0000FF"/>
        </w:rPr>
        <w:t>using</w:t>
      </w:r>
      <w:r>
        <w:t> (</w:t>
      </w:r>
      <w:r>
        <w:rPr>
          <w:color w:val="2B91AF"/>
        </w:rPr>
        <w:t>IsolatedStorageFile</w:t>
      </w:r>
      <w:r>
        <w:t> isf = 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2B91AF"/>
        </w:rPr>
        <w:t>IsolatedStorageFile</w:t>
      </w:r>
      <w:r>
        <w:t>.GetUserStoreForApplication())</w:t>
      </w:r>
      <w:r>
        <w:br/>
        <w:t>    {</w:t>
      </w:r>
      <w:r>
        <w:br/>
        <w:t>        </w:t>
      </w:r>
      <w:r>
        <w:rPr>
          <w:color w:val="008000"/>
        </w:rPr>
        <w:t>// Create the file to save the data</w:t>
      </w:r>
      <w:r>
        <w:br/>
        <w:t>        </w:t>
      </w:r>
      <w:r>
        <w:rPr>
          <w:color w:val="0000FF"/>
        </w:rPr>
        <w:t>using</w:t>
      </w:r>
      <w:r>
        <w:t> (</w:t>
      </w:r>
      <w:r>
        <w:rPr>
          <w:color w:val="2B91AF"/>
        </w:rPr>
        <w:t>IsolatedStorageFileStream</w:t>
      </w:r>
      <w:r>
        <w:t> isfs = </w:t>
      </w:r>
    </w:p>
    <w:p w:rsidR="004553B9" w:rsidRDefault="002D292D" w:rsidP="004553B9">
      <w:pPr>
        <w:pStyle w:val="ppCodeIndent"/>
      </w:pPr>
      <w:r>
        <w:t>            isf.CreateFile(</w:t>
      </w:r>
      <w:r>
        <w:rPr>
          <w:color w:val="2B91AF"/>
        </w:rPr>
        <w:t>HighScoreScreen</w:t>
      </w:r>
      <w:r>
        <w:t>.HighScoreFilename))</w:t>
      </w:r>
      <w:r>
        <w:br/>
        <w:t>        {</w:t>
      </w:r>
      <w:r>
        <w:br/>
        <w:t>            </w:t>
      </w:r>
      <w:r>
        <w:rPr>
          <w:color w:val="0000FF"/>
        </w:rPr>
        <w:t>using</w:t>
      </w:r>
      <w:r>
        <w:t> (</w:t>
      </w:r>
      <w:r>
        <w:rPr>
          <w:color w:val="2B91AF"/>
        </w:rPr>
        <w:t>StreamWriter</w:t>
      </w:r>
      <w:r>
        <w:t> writer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StreamWriter</w:t>
      </w:r>
      <w:r>
        <w:t>(isfs))</w:t>
      </w:r>
      <w:r>
        <w:br/>
        <w:t>            {</w:t>
      </w:r>
      <w:r>
        <w:br/>
        <w:t>                </w:t>
      </w:r>
      <w:r>
        <w:rPr>
          <w:color w:val="0000FF"/>
        </w:rPr>
        <w:t>for</w:t>
      </w:r>
      <w:r>
        <w:t> (</w:t>
      </w:r>
      <w:r>
        <w:rPr>
          <w:color w:val="0000FF"/>
        </w:rPr>
        <w:t>int</w:t>
      </w:r>
      <w:r>
        <w:t> i = 0; i &lt; highScore.Count; i++)</w:t>
      </w:r>
      <w:r>
        <w:br/>
        <w:t>                {</w:t>
      </w:r>
      <w:r>
        <w:br/>
        <w:t>                    </w:t>
      </w:r>
      <w:r>
        <w:rPr>
          <w:color w:val="008000"/>
        </w:rPr>
        <w:t>// Write the scores</w:t>
      </w:r>
      <w:r>
        <w:br/>
        <w:t>                    writer.WriteLine(highScore[i].Key);</w:t>
      </w:r>
      <w:r>
        <w:br/>
        <w:t>                    writer.WriteLine(highScore[i].Value.ToString());</w:t>
      </w:r>
      <w:r>
        <w:br/>
        <w:t>                }</w:t>
      </w:r>
      <w:r>
        <w:br/>
      </w:r>
      <w:r>
        <w:lastRenderedPageBreak/>
        <w:t>            }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HighscoreSaved = </w:t>
      </w:r>
      <w:r>
        <w:rPr>
          <w:color w:val="0000FF"/>
        </w:rPr>
        <w:t>true</w:t>
      </w:r>
      <w:r>
        <w:t>;</w:t>
      </w:r>
      <w:r>
        <w:br/>
      </w:r>
      <w:r w:rsidRPr="00B924D6">
        <w:rPr>
          <w:color w:val="0000FF"/>
        </w:rPr>
        <w:t>#else</w:t>
      </w:r>
      <w:r>
        <w:br/>
        <w:t>    </w:t>
      </w:r>
      <w:r>
        <w:rPr>
          <w:color w:val="0000FF"/>
        </w:rPr>
        <w:t>if</w:t>
      </w:r>
      <w:r>
        <w:t> (Storage == </w:t>
      </w:r>
      <w:r>
        <w:rPr>
          <w:color w:val="0000FF"/>
        </w:rPr>
        <w:t>null</w:t>
      </w:r>
      <w:r>
        <w:t> || Storage.IsConnected == </w:t>
      </w:r>
      <w:r>
        <w:rPr>
          <w:color w:val="0000FF"/>
        </w:rPr>
        <w:t>false</w:t>
      </w:r>
      <w:r>
        <w:t>)</w:t>
      </w:r>
      <w:r>
        <w:br/>
        <w:t>    {</w:t>
      </w:r>
      <w:r>
        <w:br/>
        <w:t>        shouldSaveHighScore = </w:t>
      </w:r>
      <w:r>
        <w:rPr>
          <w:color w:val="0000FF"/>
        </w:rPr>
        <w:t>true</w:t>
      </w:r>
      <w:r>
        <w:t>;</w:t>
      </w:r>
      <w:r>
        <w:br/>
        <w:t>        </w:t>
      </w:r>
      <w:r>
        <w:rPr>
          <w:color w:val="008000"/>
        </w:rPr>
        <w:t>// We do not have a storage device, initialize it                </w:t>
      </w:r>
      <w:r>
        <w:br/>
        <w:t>        InitializeStorageDevice();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(!savingHighscore)</w:t>
      </w:r>
      <w:r>
        <w:br/>
        <w:t>    {</w:t>
      </w:r>
      <w:r>
        <w:br/>
        <w:t>        shouldSaveHighScore = </w:t>
      </w:r>
      <w:r>
        <w:rPr>
          <w:color w:val="0000FF"/>
        </w:rPr>
        <w:t>false</w:t>
      </w:r>
      <w:r>
        <w:t>;</w:t>
      </w:r>
      <w:r>
        <w:br/>
        <w:t>        savingHighscore = </w:t>
      </w:r>
      <w:r>
        <w:rPr>
          <w:color w:val="0000FF"/>
        </w:rPr>
        <w:t>true</w:t>
      </w:r>
      <w:r>
        <w:t>;</w:t>
      </w:r>
      <w:r>
        <w:br/>
        <w:t>        SaveHighscoreToStorage();</w:t>
      </w:r>
      <w:r>
        <w:br/>
        <w:t>    }</w:t>
      </w:r>
      <w:r>
        <w:br/>
      </w:r>
      <w:r w:rsidRPr="00B924D6">
        <w:rPr>
          <w:color w:val="0000FF"/>
        </w:rPr>
        <w:t>#endif</w:t>
      </w:r>
      <w:r w:rsidRPr="00B924D6">
        <w:rPr>
          <w:color w:val="0000FF"/>
        </w:rPr>
        <w:br/>
      </w:r>
      <w:r>
        <w:t>}</w:t>
      </w:r>
      <w:r>
        <w:br/>
        <w:t xml:space="preserve"> </w:t>
      </w:r>
      <w:r>
        <w:br/>
      </w:r>
      <w:r>
        <w:rPr>
          <w:color w:val="0000FF"/>
        </w:rPr>
        <w:t>#if</w:t>
      </w:r>
      <w:r>
        <w:t> !WINDOWS_PHONE</w:t>
      </w:r>
      <w:r>
        <w:br/>
      </w:r>
      <w:r>
        <w:rPr>
          <w:color w:val="0000FF"/>
        </w:rPr>
        <w:t>private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void</w:t>
      </w:r>
      <w:r>
        <w:t> SaveHighscoreToStorage()</w:t>
      </w:r>
      <w:r>
        <w:br/>
        <w:t>{</w:t>
      </w:r>
      <w:r>
        <w:br/>
        <w:t>    Storage.BeginOpenContainer(</w:t>
      </w:r>
      <w:r>
        <w:rPr>
          <w:color w:val="2B91AF"/>
        </w:rPr>
        <w:t>HoneycombRush</w:t>
      </w:r>
      <w:r>
        <w:t>.GameName, SaveContainerOpened, 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0000FF"/>
        </w:rPr>
        <w:t>null</w:t>
      </w:r>
      <w:r>
        <w:t>);</w:t>
      </w:r>
      <w:r>
        <w:br/>
        <w:t>}</w:t>
      </w:r>
      <w:r>
        <w:br/>
        <w:t xml:space="preserve"> </w:t>
      </w:r>
      <w:r>
        <w:br/>
      </w:r>
      <w:r>
        <w:rPr>
          <w:color w:val="0000FF"/>
        </w:rPr>
        <w:t>private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void</w:t>
      </w:r>
      <w:r>
        <w:t> SaveContainerOpened(</w:t>
      </w:r>
      <w:r>
        <w:rPr>
          <w:color w:val="2B91AF"/>
        </w:rPr>
        <w:t>IAsyncResult</w:t>
      </w:r>
      <w:r>
        <w:t> result)</w:t>
      </w:r>
      <w:r>
        <w:br/>
        <w:t>{</w:t>
      </w:r>
      <w:r>
        <w:br/>
        <w:t>    </w:t>
      </w:r>
      <w:r>
        <w:rPr>
          <w:color w:val="2B91AF"/>
        </w:rPr>
        <w:t>StorageContainer</w:t>
      </w:r>
      <w:r>
        <w:t> container = Storage.EndOpenContainer(result);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(container.FileExists(HighScoreFilename))</w:t>
      </w:r>
      <w:r>
        <w:br/>
        <w:t>    {</w:t>
      </w:r>
      <w:r>
        <w:br/>
        <w:t>        container.DeleteFile(HighScoreFilename);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2B91AF"/>
        </w:rPr>
        <w:t>Stream</w:t>
      </w:r>
      <w:r>
        <w:t> stream = container.CreateFile(HighScoreFilename);</w:t>
      </w:r>
      <w:r>
        <w:br/>
        <w:t xml:space="preserve"> </w:t>
      </w:r>
      <w:r>
        <w:br/>
        <w:t>    </w:t>
      </w:r>
      <w:r>
        <w:rPr>
          <w:color w:val="0000FF"/>
        </w:rPr>
        <w:t>using</w:t>
      </w:r>
      <w:r>
        <w:t> (</w:t>
      </w:r>
      <w:r>
        <w:rPr>
          <w:color w:val="2B91AF"/>
        </w:rPr>
        <w:t>StreamWriter</w:t>
      </w:r>
      <w:r>
        <w:t> writer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StreamWriter</w:t>
      </w:r>
      <w:r>
        <w:t>(stream))</w:t>
      </w:r>
      <w:r>
        <w:br/>
        <w:t>    {</w:t>
      </w:r>
      <w:r>
        <w:br/>
        <w:t>        </w:t>
      </w:r>
      <w:r>
        <w:rPr>
          <w:color w:val="0000FF"/>
        </w:rPr>
        <w:t>for</w:t>
      </w:r>
      <w:r>
        <w:t> (</w:t>
      </w:r>
      <w:r>
        <w:rPr>
          <w:color w:val="0000FF"/>
        </w:rPr>
        <w:t>int</w:t>
      </w:r>
      <w:r>
        <w:t> i = 0; i &lt; highScore.Count; i++)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 Write the scores</w:t>
      </w:r>
      <w:r>
        <w:br/>
        <w:t>            writer.WriteLine(highScore[i].Key);</w:t>
      </w:r>
      <w:r>
        <w:br/>
        <w:t>            writer.WriteLine(highScore[i].Value.ToString());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</w:r>
      <w:r>
        <w:lastRenderedPageBreak/>
        <w:t>    HighscoreSaved = </w:t>
      </w:r>
      <w:r>
        <w:rPr>
          <w:color w:val="0000FF"/>
        </w:rPr>
        <w:t>true</w:t>
      </w:r>
      <w:r>
        <w:t>;</w:t>
      </w:r>
      <w:r>
        <w:br/>
        <w:t>    savingHighscore = </w:t>
      </w:r>
      <w:r>
        <w:rPr>
          <w:color w:val="0000FF"/>
        </w:rPr>
        <w:t>false</w:t>
      </w:r>
      <w:r>
        <w:t>;</w:t>
      </w:r>
      <w:r>
        <w:br/>
        <w:t>}</w:t>
      </w:r>
      <w:r>
        <w:br/>
      </w:r>
      <w:r>
        <w:rPr>
          <w:color w:val="0000FF"/>
        </w:rPr>
        <w:t>#endif</w:t>
      </w:r>
    </w:p>
    <w:p w:rsidR="00196A6A" w:rsidRDefault="00C60B65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LoadHighscores</w:t>
      </w:r>
      <w:r w:rsidR="002D292D">
        <w:t xml:space="preserve"> method</w:t>
      </w:r>
      <w:r w:rsidR="00111E9F">
        <w:t>,</w:t>
      </w:r>
      <w:r w:rsidR="002D292D">
        <w:t xml:space="preserve"> </w:t>
      </w:r>
      <w:r w:rsidR="004A0294">
        <w:t xml:space="preserve">and add two </w:t>
      </w:r>
      <w:r w:rsidR="00111E9F">
        <w:t xml:space="preserve">more </w:t>
      </w:r>
      <w:r w:rsidR="004A0294">
        <w:t>methods</w:t>
      </w:r>
      <w:r w:rsidR="00BB02D3">
        <w:t xml:space="preserve">, </w:t>
      </w:r>
      <w:r w:rsidR="00037506">
        <w:rPr>
          <w:b/>
          <w:bCs/>
        </w:rPr>
        <w:t>LoadHighscoreFromStorage</w:t>
      </w:r>
      <w:r w:rsidR="004A0294">
        <w:t xml:space="preserve"> and </w:t>
      </w:r>
      <w:r w:rsidR="00037506">
        <w:rPr>
          <w:b/>
          <w:bCs/>
        </w:rPr>
        <w:t>LoadContainerOpened</w:t>
      </w:r>
      <w:r w:rsidR="004A0294">
        <w:t>.</w:t>
      </w:r>
    </w:p>
    <w:p w:rsidR="00196A6A" w:rsidRDefault="004A0294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rPr>
          <w:b/>
          <w:bCs/>
        </w:rPr>
        <w:tab/>
      </w:r>
      <w:r>
        <w:t xml:space="preserve">These </w:t>
      </w:r>
      <w:r w:rsidR="00111E9F">
        <w:t xml:space="preserve">new </w:t>
      </w:r>
      <w:r>
        <w:t xml:space="preserve">methods support the asynchronous nature of the high-score loading operation on </w:t>
      </w:r>
      <w:r w:rsidR="003D68F4">
        <w:t xml:space="preserve">Windows </w:t>
      </w:r>
      <w:r>
        <w:t xml:space="preserve">and </w:t>
      </w:r>
      <w:r w:rsidR="00842661">
        <w:t>Xbox 360</w:t>
      </w:r>
      <w:r>
        <w:t>.</w:t>
      </w:r>
    </w:p>
    <w:p w:rsidR="009B321D" w:rsidRPr="009B321D" w:rsidRDefault="009B321D" w:rsidP="009B321D">
      <w:pPr>
        <w:pStyle w:val="ppCodeLanguageIndent"/>
      </w:pPr>
      <w:r w:rsidRPr="009B321D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void</w:t>
      </w:r>
      <w:r>
        <w:t> LoadHighscores()</w:t>
      </w:r>
      <w:r>
        <w:br/>
        <w:t>{</w:t>
      </w:r>
      <w:r>
        <w:br/>
      </w:r>
      <w:r w:rsidRPr="00176A86">
        <w:rPr>
          <w:color w:val="0000FF"/>
        </w:rPr>
        <w:t>#if</w:t>
      </w:r>
      <w:r>
        <w:rPr>
          <w:color w:val="008000"/>
        </w:rPr>
        <w:t> </w:t>
      </w:r>
      <w:r w:rsidRPr="00176A86">
        <w:t>WINDOWS_PHONE</w:t>
      </w:r>
      <w:r>
        <w:br/>
        <w:t>    </w:t>
      </w:r>
      <w:r>
        <w:rPr>
          <w:color w:val="008000"/>
        </w:rPr>
        <w:t>// Get the place the data stored</w:t>
      </w:r>
      <w:r>
        <w:br/>
        <w:t>    </w:t>
      </w:r>
      <w:r>
        <w:rPr>
          <w:color w:val="0000FF"/>
        </w:rPr>
        <w:t>using</w:t>
      </w:r>
      <w:r>
        <w:t> (</w:t>
      </w:r>
      <w:r>
        <w:rPr>
          <w:color w:val="2B91AF"/>
        </w:rPr>
        <w:t>IsolatedStorageFile</w:t>
      </w:r>
      <w:r>
        <w:t> isf = 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2B91AF"/>
        </w:rPr>
        <w:t>IsolatedStorageFile</w:t>
      </w:r>
      <w:r>
        <w:t>.GetUserStoreForApplication())</w:t>
      </w:r>
      <w:r>
        <w:br/>
        <w:t>    {</w:t>
      </w:r>
      <w:r>
        <w:br/>
        <w:t>        </w:t>
      </w:r>
      <w:r>
        <w:rPr>
          <w:color w:val="008000"/>
        </w:rPr>
        <w:t>// Try to open the file</w:t>
      </w:r>
      <w:r>
        <w:br/>
        <w:t>        </w:t>
      </w:r>
      <w:r>
        <w:rPr>
          <w:color w:val="0000FF"/>
        </w:rPr>
        <w:t>if</w:t>
      </w:r>
      <w:r>
        <w:t> (isf.FileExists(</w:t>
      </w:r>
      <w:r>
        <w:rPr>
          <w:color w:val="2B91AF"/>
        </w:rPr>
        <w:t>HighScoreScreen</w:t>
      </w:r>
      <w:r>
        <w:t>.HighScoreFilename))</w:t>
      </w:r>
      <w:r>
        <w:br/>
        <w:t>        {</w:t>
      </w:r>
      <w:r>
        <w:br/>
        <w:t>            </w:t>
      </w:r>
      <w:r>
        <w:rPr>
          <w:color w:val="0000FF"/>
        </w:rPr>
        <w:t>using</w:t>
      </w:r>
      <w:r>
        <w:t> (</w:t>
      </w:r>
      <w:r>
        <w:rPr>
          <w:color w:val="2B91AF"/>
        </w:rPr>
        <w:t>IsolatedStorageFileStream</w:t>
      </w:r>
      <w:r>
        <w:t> isfs = isf.OpenFile(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HighScoreScreen</w:t>
      </w:r>
      <w:r>
        <w:t>.HighScoreFilename, </w:t>
      </w:r>
      <w:r>
        <w:rPr>
          <w:color w:val="2B91AF"/>
        </w:rPr>
        <w:t>FileMode</w:t>
      </w:r>
      <w:r>
        <w:t>.Open))</w:t>
      </w:r>
      <w:r>
        <w:br/>
        <w:t>            {</w:t>
      </w:r>
      <w:r>
        <w:br/>
        <w:t>                </w:t>
      </w:r>
      <w:r>
        <w:rPr>
          <w:color w:val="008000"/>
        </w:rPr>
        <w:t>// Get the stream to read the data</w:t>
      </w:r>
      <w:r>
        <w:br/>
        <w:t>                </w:t>
      </w:r>
      <w:r>
        <w:rPr>
          <w:color w:val="0000FF"/>
        </w:rPr>
        <w:t>using</w:t>
      </w:r>
      <w:r>
        <w:t> (</w:t>
      </w:r>
      <w:r>
        <w:rPr>
          <w:color w:val="2B91AF"/>
        </w:rPr>
        <w:t>StreamReader</w:t>
      </w:r>
      <w:r>
        <w:t> reader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StreamReader</w:t>
      </w:r>
      <w:r>
        <w:t>(isfs))</w:t>
      </w:r>
      <w:r>
        <w:br/>
        <w:t>                {</w:t>
      </w:r>
      <w:r>
        <w:br/>
        <w:t>                    </w:t>
      </w:r>
      <w:r>
        <w:rPr>
          <w:color w:val="008000"/>
        </w:rPr>
        <w:t>// Read the highscores</w:t>
      </w:r>
      <w:r>
        <w:br/>
        <w:t>                    </w:t>
      </w:r>
      <w:r>
        <w:rPr>
          <w:color w:val="0000FF"/>
        </w:rPr>
        <w:t>int</w:t>
      </w:r>
      <w:r>
        <w:t> i = 0;</w:t>
      </w:r>
      <w:r>
        <w:br/>
        <w:t>                    </w:t>
      </w:r>
      <w:r>
        <w:rPr>
          <w:color w:val="0000FF"/>
        </w:rPr>
        <w:t>while</w:t>
      </w:r>
      <w:r>
        <w:t> (!reader.EndOfStream)</w:t>
      </w:r>
      <w:r>
        <w:br/>
        <w:t>                    {</w:t>
      </w:r>
      <w:r>
        <w:br/>
        <w:t>                        </w:t>
      </w:r>
      <w:r>
        <w:rPr>
          <w:color w:val="0000FF"/>
        </w:rPr>
        <w:t>string</w:t>
      </w:r>
      <w:r>
        <w:t> name = reader.ReadLine();</w:t>
      </w:r>
      <w:r>
        <w:br/>
        <w:t>                        </w:t>
      </w:r>
      <w:r>
        <w:rPr>
          <w:color w:val="0000FF"/>
        </w:rPr>
        <w:t>string</w:t>
      </w:r>
      <w:r>
        <w:t> score = reader.ReadLine();</w:t>
      </w:r>
      <w:r>
        <w:br/>
        <w:t>                        highScore[i++]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KeyValuePair</w:t>
      </w:r>
      <w:r>
        <w:t>&lt;</w:t>
      </w:r>
      <w:r>
        <w:rPr>
          <w:color w:val="0000FF"/>
        </w:rPr>
        <w:t>string</w:t>
      </w:r>
      <w:r>
        <w:t>, </w:t>
      </w:r>
      <w:r>
        <w:rPr>
          <w:color w:val="0000FF"/>
        </w:rPr>
        <w:t>int</w:t>
      </w:r>
      <w:r>
        <w:t>&gt;(name, </w:t>
      </w:r>
    </w:p>
    <w:p w:rsidR="004553B9" w:rsidRDefault="002D292D" w:rsidP="004553B9">
      <w:pPr>
        <w:pStyle w:val="ppCodeIndent"/>
      </w:pPr>
      <w:r>
        <w:t>                            </w:t>
      </w:r>
      <w:r>
        <w:rPr>
          <w:color w:val="0000FF"/>
        </w:rPr>
        <w:t>int</w:t>
      </w:r>
      <w:r>
        <w:t>.Parse(score));</w:t>
      </w:r>
      <w:r>
        <w:br/>
        <w:t>                    }</w:t>
      </w:r>
      <w:r>
        <w:br/>
        <w:t>                }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OrderGameScore();</w:t>
      </w:r>
      <w:r>
        <w:br/>
        <w:t xml:space="preserve"> </w:t>
      </w:r>
      <w:r>
        <w:br/>
        <w:t>    HighscoreLoaded = </w:t>
      </w:r>
      <w:r>
        <w:rPr>
          <w:color w:val="0000FF"/>
        </w:rPr>
        <w:t>true</w:t>
      </w:r>
      <w:r>
        <w:t>;</w:t>
      </w:r>
      <w:r>
        <w:br/>
      </w:r>
      <w:r w:rsidRPr="00176A86">
        <w:rPr>
          <w:color w:val="0000FF"/>
        </w:rPr>
        <w:t>#else</w:t>
      </w:r>
      <w:r>
        <w:br/>
        <w:t>    </w:t>
      </w:r>
      <w:r>
        <w:rPr>
          <w:color w:val="0000FF"/>
        </w:rPr>
        <w:t>if</w:t>
      </w:r>
      <w:r>
        <w:t> (Storage == </w:t>
      </w:r>
      <w:r>
        <w:rPr>
          <w:color w:val="0000FF"/>
        </w:rPr>
        <w:t>null</w:t>
      </w:r>
      <w:r>
        <w:t> || Storage.IsConnected == </w:t>
      </w:r>
      <w:r>
        <w:rPr>
          <w:color w:val="0000FF"/>
        </w:rPr>
        <w:t>false</w:t>
      </w:r>
      <w:r>
        <w:t>)</w:t>
      </w:r>
      <w:r>
        <w:br/>
        <w:t>    {</w:t>
      </w:r>
      <w:r>
        <w:br/>
        <w:t>        </w:t>
      </w:r>
      <w:r>
        <w:rPr>
          <w:color w:val="008000"/>
        </w:rPr>
        <w:t>// We do not have a storage device, initialize it                </w:t>
      </w:r>
      <w:r>
        <w:br/>
        <w:t>        InitializeStorageDevice();</w:t>
      </w:r>
      <w:r>
        <w:br/>
      </w:r>
      <w:r>
        <w:lastRenderedPageBreak/>
        <w:t>    }</w:t>
      </w:r>
      <w:r>
        <w:br/>
        <w:t>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(!loadingHighscore)</w:t>
      </w:r>
      <w:r>
        <w:br/>
        <w:t>    {</w:t>
      </w:r>
      <w:r>
        <w:br/>
        <w:t>        loadingHighscore = </w:t>
      </w:r>
      <w:r>
        <w:rPr>
          <w:color w:val="0000FF"/>
        </w:rPr>
        <w:t>true</w:t>
      </w:r>
      <w:r>
        <w:t>;</w:t>
      </w:r>
      <w:r>
        <w:br/>
        <w:t>        LoadHighscoreFromStorage();</w:t>
      </w:r>
      <w:r>
        <w:br/>
        <w:t>    }</w:t>
      </w:r>
      <w:r>
        <w:br/>
      </w:r>
      <w:r w:rsidRPr="00176A86">
        <w:rPr>
          <w:color w:val="0000FF"/>
        </w:rPr>
        <w:t>#endif</w:t>
      </w:r>
      <w:r w:rsidRPr="00176A86">
        <w:rPr>
          <w:color w:val="0000FF"/>
        </w:rPr>
        <w:br/>
      </w:r>
      <w:r>
        <w:t>}</w:t>
      </w:r>
      <w:r>
        <w:br/>
        <w:t xml:space="preserve"> </w:t>
      </w:r>
      <w:r>
        <w:br/>
      </w:r>
      <w:r>
        <w:rPr>
          <w:color w:val="0000FF"/>
        </w:rPr>
        <w:t>#if</w:t>
      </w:r>
      <w:r>
        <w:t> !WINDOWS_PHONE</w:t>
      </w:r>
      <w:r>
        <w:br/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void</w:t>
      </w:r>
      <w:r>
        <w:t> LoadHighscoreFromStorage()</w:t>
      </w:r>
      <w:r>
        <w:br/>
        <w:t>{</w:t>
      </w:r>
      <w:r>
        <w:br/>
        <w:t>    Storage.BeginOpenContainer(</w:t>
      </w:r>
      <w:r>
        <w:rPr>
          <w:color w:val="2B91AF"/>
        </w:rPr>
        <w:t>HoneycombRush</w:t>
      </w:r>
      <w:r>
        <w:t>.GameName, LoadContainerOpened, 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0000FF"/>
        </w:rPr>
        <w:t>null</w:t>
      </w:r>
      <w:r>
        <w:t>);</w:t>
      </w:r>
      <w:r>
        <w:br/>
        <w:t>}</w:t>
      </w:r>
      <w:r>
        <w:br/>
        <w:t xml:space="preserve"> </w:t>
      </w:r>
      <w:r>
        <w:br/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void</w:t>
      </w:r>
      <w:r>
        <w:t> LoadContainerOpened(</w:t>
      </w:r>
      <w:r>
        <w:rPr>
          <w:color w:val="2B91AF"/>
        </w:rPr>
        <w:t>IAsyncResult</w:t>
      </w:r>
      <w:r>
        <w:t> result)</w:t>
      </w:r>
      <w:r>
        <w:br/>
        <w:t>{</w:t>
      </w:r>
      <w:r>
        <w:br/>
        <w:t>    </w:t>
      </w:r>
      <w:r>
        <w:rPr>
          <w:color w:val="2B91AF"/>
        </w:rPr>
        <w:t>StorageContainer</w:t>
      </w:r>
      <w:r>
        <w:t> container = Storage.EndOpenContainer(result);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(container.FileExists(HighScoreFilename))</w:t>
      </w:r>
      <w:r>
        <w:br/>
        <w:t>    {</w:t>
      </w:r>
      <w:r>
        <w:br/>
        <w:t>        </w:t>
      </w:r>
      <w:r>
        <w:rPr>
          <w:color w:val="2B91AF"/>
        </w:rPr>
        <w:t>Stream</w:t>
      </w:r>
      <w:r>
        <w:t> stream = container.OpenFile(HighScoreFilename, </w:t>
      </w:r>
      <w:r>
        <w:rPr>
          <w:color w:val="2B91AF"/>
        </w:rPr>
        <w:t>FileMode</w:t>
      </w:r>
      <w:r>
        <w:t>.Open);</w:t>
      </w:r>
      <w:r>
        <w:br/>
        <w:t xml:space="preserve"> </w:t>
      </w:r>
      <w:r>
        <w:br/>
        <w:t>        </w:t>
      </w:r>
      <w:r>
        <w:rPr>
          <w:color w:val="0000FF"/>
        </w:rPr>
        <w:t>using</w:t>
      </w:r>
      <w:r>
        <w:t> (</w:t>
      </w:r>
      <w:r>
        <w:rPr>
          <w:color w:val="2B91AF"/>
        </w:rPr>
        <w:t>StreamReader</w:t>
      </w:r>
      <w:r>
        <w:t> reader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StreamReader</w:t>
      </w:r>
      <w:r>
        <w:t>(stream))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 Read the highscores</w:t>
      </w:r>
      <w:r>
        <w:br/>
        <w:t>            </w:t>
      </w:r>
      <w:r>
        <w:rPr>
          <w:color w:val="0000FF"/>
        </w:rPr>
        <w:t>int</w:t>
      </w:r>
      <w:r>
        <w:t> i = 0;</w:t>
      </w:r>
      <w:r>
        <w:br/>
        <w:t>            </w:t>
      </w:r>
      <w:r>
        <w:rPr>
          <w:color w:val="0000FF"/>
        </w:rPr>
        <w:t>while</w:t>
      </w:r>
      <w:r>
        <w:t> (!reader.EndOfStream)</w:t>
      </w:r>
      <w:r>
        <w:br/>
        <w:t>            {</w:t>
      </w:r>
      <w:r>
        <w:br/>
        <w:t>                </w:t>
      </w:r>
      <w:r>
        <w:rPr>
          <w:color w:val="0000FF"/>
        </w:rPr>
        <w:t>string</w:t>
      </w:r>
      <w:r>
        <w:t> name = reader.ReadLine();</w:t>
      </w:r>
      <w:r>
        <w:br/>
        <w:t>                </w:t>
      </w:r>
      <w:r>
        <w:rPr>
          <w:color w:val="0000FF"/>
        </w:rPr>
        <w:t>string</w:t>
      </w:r>
      <w:r>
        <w:t> score = reader.ReadLine();</w:t>
      </w:r>
      <w:r>
        <w:br/>
        <w:t>                highScore[i++]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KeyValuePair</w:t>
      </w:r>
      <w:r>
        <w:t>&lt;</w:t>
      </w:r>
      <w:r>
        <w:rPr>
          <w:color w:val="0000FF"/>
        </w:rPr>
        <w:t>string</w:t>
      </w:r>
      <w:r>
        <w:t>, </w:t>
      </w:r>
      <w:r>
        <w:rPr>
          <w:color w:val="0000FF"/>
        </w:rPr>
        <w:t>int</w:t>
      </w:r>
      <w:r>
        <w:t>&gt;(name, </w:t>
      </w:r>
    </w:p>
    <w:p w:rsidR="004553B9" w:rsidRDefault="002D292D" w:rsidP="004553B9">
      <w:pPr>
        <w:pStyle w:val="ppCodeIndent"/>
      </w:pPr>
      <w:r>
        <w:t>                    </w:t>
      </w:r>
      <w:r>
        <w:rPr>
          <w:color w:val="0000FF"/>
        </w:rPr>
        <w:t>int</w:t>
      </w:r>
      <w:r>
        <w:t>.Parse(score));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OrderGameScore();</w:t>
      </w:r>
      <w:r>
        <w:br/>
        <w:t xml:space="preserve"> </w:t>
      </w:r>
      <w:r>
        <w:br/>
        <w:t>    HighscoreLoaded = </w:t>
      </w:r>
      <w:r>
        <w:rPr>
          <w:color w:val="0000FF"/>
        </w:rPr>
        <w:t>true</w:t>
      </w:r>
      <w:r>
        <w:t>;</w:t>
      </w:r>
      <w:r>
        <w:br/>
        <w:t>    loadingHighscore = </w:t>
      </w:r>
      <w:r>
        <w:rPr>
          <w:color w:val="0000FF"/>
        </w:rPr>
        <w:t>false</w:t>
      </w:r>
      <w:r>
        <w:t>;</w:t>
      </w:r>
      <w:r>
        <w:br/>
        <w:t>}</w:t>
      </w:r>
      <w:r>
        <w:br/>
      </w:r>
      <w:r>
        <w:rPr>
          <w:color w:val="0000FF"/>
        </w:rPr>
        <w:t>#endif</w:t>
      </w:r>
    </w:p>
    <w:p w:rsidR="00196A6A" w:rsidRDefault="002D292D">
      <w:pPr>
        <w:pStyle w:val="ppNumberList"/>
      </w:pPr>
      <w:r>
        <w:t xml:space="preserve">Open </w:t>
      </w:r>
      <w:r w:rsidR="004553B9" w:rsidRPr="004553B9">
        <w:rPr>
          <w:rStyle w:val="Strong"/>
        </w:rPr>
        <w:t>HoneycombRush.cs</w:t>
      </w:r>
      <w:r w:rsidR="00111E9F">
        <w:rPr>
          <w:rStyle w:val="Strong"/>
          <w:b w:val="0"/>
        </w:rPr>
        <w:t xml:space="preserve">, </w:t>
      </w:r>
      <w:r>
        <w:t xml:space="preserve">and add </w:t>
      </w:r>
      <w:r w:rsidR="00D762FA">
        <w:t>a</w:t>
      </w:r>
      <w:r>
        <w:t xml:space="preserve"> field to the </w:t>
      </w:r>
      <w:r w:rsidR="004553B9" w:rsidRPr="004553B9">
        <w:rPr>
          <w:rStyle w:val="Strong"/>
        </w:rPr>
        <w:t>HoneycombRush</w:t>
      </w:r>
      <w:r w:rsidR="00D762FA">
        <w:t>.</w:t>
      </w:r>
    </w:p>
    <w:p w:rsidR="009B321D" w:rsidRPr="009B321D" w:rsidRDefault="009B321D" w:rsidP="009B321D">
      <w:pPr>
        <w:pStyle w:val="ppCodeLanguageIndent"/>
      </w:pPr>
      <w:r w:rsidRPr="009B321D">
        <w:t>C#</w:t>
      </w:r>
    </w:p>
    <w:p w:rsidR="004553B9" w:rsidRDefault="002D292D" w:rsidP="004553B9">
      <w:pPr>
        <w:pStyle w:val="ppCodeIndent"/>
      </w:pPr>
      <w:r w:rsidRPr="002E11AD">
        <w:rPr>
          <w:color w:val="0000FF"/>
        </w:rPr>
        <w:t>public</w:t>
      </w:r>
      <w:r>
        <w:t> </w:t>
      </w:r>
      <w:r w:rsidRPr="002E11AD">
        <w:rPr>
          <w:color w:val="0000FF"/>
        </w:rPr>
        <w:t>static</w:t>
      </w:r>
      <w:r>
        <w:t> </w:t>
      </w:r>
      <w:r w:rsidRPr="002E11AD">
        <w:rPr>
          <w:color w:val="2B91AF"/>
        </w:rPr>
        <w:t>String</w:t>
      </w:r>
      <w:r>
        <w:t> GameName = </w:t>
      </w:r>
      <w:r w:rsidRPr="002E11AD">
        <w:rPr>
          <w:color w:val="A31515"/>
        </w:rPr>
        <w:t>"Honeycomb Rush"</w:t>
      </w:r>
      <w:r>
        <w:t>;</w:t>
      </w:r>
    </w:p>
    <w:p w:rsidR="00611B92" w:rsidRDefault="0079739B" w:rsidP="0079739B">
      <w:pPr>
        <w:pStyle w:val="Heading1"/>
      </w:pPr>
      <w:bookmarkStart w:id="14" w:name="_Toc278358524"/>
      <w:bookmarkStart w:id="15" w:name="_Toc278487461"/>
      <w:r>
        <w:lastRenderedPageBreak/>
        <w:t>Saving and loading high-score data</w:t>
      </w:r>
      <w:r w:rsidR="00D85B63">
        <w:t>—</w:t>
      </w:r>
      <w:r>
        <w:t>other screens</w:t>
      </w:r>
      <w:bookmarkEnd w:id="14"/>
      <w:bookmarkEnd w:id="15"/>
    </w:p>
    <w:p w:rsidR="004553B9" w:rsidRDefault="002D292D" w:rsidP="004553B9">
      <w:pPr>
        <w:pStyle w:val="ppBodyText"/>
      </w:pPr>
      <w:r>
        <w:t xml:space="preserve">This task is a continuation of the previous </w:t>
      </w:r>
      <w:r w:rsidR="00AA2BFA">
        <w:t>task</w:t>
      </w:r>
      <w:r>
        <w:t xml:space="preserve">. The high-score screen now </w:t>
      </w:r>
      <w:r w:rsidR="00AA2BFA">
        <w:t xml:space="preserve">operates </w:t>
      </w:r>
      <w:r>
        <w:t xml:space="preserve">with the </w:t>
      </w:r>
      <w:r w:rsidR="00AA2BFA">
        <w:t xml:space="preserve">correct </w:t>
      </w:r>
      <w:r>
        <w:t xml:space="preserve">storage mechanism when </w:t>
      </w:r>
      <w:r w:rsidR="00111E9F">
        <w:t xml:space="preserve">it </w:t>
      </w:r>
      <w:r>
        <w:t>target</w:t>
      </w:r>
      <w:r w:rsidR="00111E9F">
        <w:t>s</w:t>
      </w:r>
      <w:r>
        <w:t xml:space="preserve"> the </w:t>
      </w:r>
      <w:r w:rsidR="003D68F4">
        <w:t xml:space="preserve">Windows </w:t>
      </w:r>
      <w:r>
        <w:t xml:space="preserve">platform. </w:t>
      </w:r>
      <w:r w:rsidR="00FD6AB2">
        <w:t xml:space="preserve">However, keep in mind that </w:t>
      </w:r>
      <w:r>
        <w:t xml:space="preserve">storage operations on the </w:t>
      </w:r>
      <w:r w:rsidR="003D68F4">
        <w:t xml:space="preserve">Windows </w:t>
      </w:r>
      <w:r>
        <w:t>platform are asynchronous</w:t>
      </w:r>
      <w:r w:rsidR="00111E9F">
        <w:t xml:space="preserve">. This means you need to modify </w:t>
      </w:r>
      <w:r w:rsidR="00AA2BFA">
        <w:t xml:space="preserve">parts of the game </w:t>
      </w:r>
      <w:r>
        <w:t xml:space="preserve">to </w:t>
      </w:r>
      <w:r w:rsidR="00AA2BFA">
        <w:t>manage this issue</w:t>
      </w:r>
      <w:r>
        <w:t xml:space="preserve">. The most notable change </w:t>
      </w:r>
      <w:r w:rsidR="00F41459">
        <w:t>is</w:t>
      </w:r>
      <w:r>
        <w:t xml:space="preserve"> that now the player enter</w:t>
      </w:r>
      <w:r w:rsidR="00F41459">
        <w:t>s</w:t>
      </w:r>
      <w:r>
        <w:t xml:space="preserve"> </w:t>
      </w:r>
      <w:r w:rsidR="00F41459">
        <w:t xml:space="preserve">a </w:t>
      </w:r>
      <w:r>
        <w:t xml:space="preserve">name when transitioning from the level-over screen to the high-score screen, instead of </w:t>
      </w:r>
      <w:r w:rsidR="00FD6AB2">
        <w:t xml:space="preserve">entering a name </w:t>
      </w:r>
      <w:r>
        <w:t xml:space="preserve">directly after finishing the last level. </w:t>
      </w:r>
    </w:p>
    <w:p w:rsidR="004553B9" w:rsidRDefault="002D292D" w:rsidP="004553B9">
      <w:pPr>
        <w:pStyle w:val="ppProcedureStart"/>
      </w:pPr>
      <w:r>
        <w:t xml:space="preserve">To </w:t>
      </w:r>
      <w:r w:rsidR="00111E9F">
        <w:t xml:space="preserve">use </w:t>
      </w:r>
      <w:r>
        <w:t>the new high-score screen</w:t>
      </w:r>
    </w:p>
    <w:p w:rsidR="004553B9" w:rsidRPr="009B321D" w:rsidRDefault="00A236C9" w:rsidP="009B321D">
      <w:pPr>
        <w:pStyle w:val="ppNumberList"/>
        <w:numPr>
          <w:ilvl w:val="0"/>
          <w:numId w:val="143"/>
        </w:numPr>
      </w:pPr>
      <w:r w:rsidRPr="009B321D">
        <w:t>From</w:t>
      </w:r>
      <w:r w:rsidR="00F41459" w:rsidRPr="009B321D">
        <w:t xml:space="preserve"> the </w:t>
      </w:r>
      <w:r w:rsidR="00037506">
        <w:rPr>
          <w:b/>
          <w:bCs/>
        </w:rPr>
        <w:t>Screens</w:t>
      </w:r>
      <w:r w:rsidR="00F41459" w:rsidRPr="009B321D">
        <w:t xml:space="preserve"> project folder</w:t>
      </w:r>
      <w:r w:rsidR="00FD6AB2">
        <w:t>,</w:t>
      </w:r>
      <w:r w:rsidR="00F41459" w:rsidRPr="009B321D">
        <w:t xml:space="preserve"> open </w:t>
      </w:r>
      <w:r w:rsidR="002D292D" w:rsidRPr="009B321D">
        <w:t xml:space="preserve">the </w:t>
      </w:r>
      <w:r w:rsidR="004553B9" w:rsidRPr="00F12922">
        <w:rPr>
          <w:rStyle w:val="Strong"/>
        </w:rPr>
        <w:t>MainMenuScreen.cs</w:t>
      </w:r>
      <w:r w:rsidR="002D292D" w:rsidRPr="009B321D">
        <w:t xml:space="preserve"> file</w:t>
      </w:r>
      <w:r w:rsidR="00FD6AB2">
        <w:t>,</w:t>
      </w:r>
      <w:r w:rsidR="002D292D" w:rsidRPr="009B321D">
        <w:t xml:space="preserve"> and add the following </w:t>
      </w:r>
      <w:r w:rsidR="004553B9" w:rsidRPr="009B321D">
        <w:rPr>
          <w:rStyle w:val="Strong"/>
          <w:b w:val="0"/>
          <w:bCs w:val="0"/>
        </w:rPr>
        <w:t>using</w:t>
      </w:r>
      <w:r w:rsidR="002D292D" w:rsidRPr="009B321D">
        <w:t xml:space="preserve"> statements:</w:t>
      </w:r>
    </w:p>
    <w:p w:rsidR="009B321D" w:rsidRPr="009B321D" w:rsidRDefault="009B321D" w:rsidP="009B321D">
      <w:pPr>
        <w:pStyle w:val="ppCodeLanguageIndent"/>
      </w:pPr>
      <w:r w:rsidRPr="009B321D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using</w:t>
      </w:r>
      <w:r>
        <w:t> Microsoft.Xna.Framework.GamerServices;</w:t>
      </w:r>
      <w:r>
        <w:br/>
      </w:r>
      <w:r>
        <w:rPr>
          <w:color w:val="0000FF"/>
        </w:rPr>
        <w:t>#if</w:t>
      </w:r>
      <w:r>
        <w:t> !WINDOWS_PHONE</w:t>
      </w:r>
      <w:r>
        <w:br/>
      </w:r>
      <w:r>
        <w:rPr>
          <w:color w:val="0000FF"/>
        </w:rPr>
        <w:t>using</w:t>
      </w:r>
      <w:r>
        <w:t> Microsoft.Xna.Framework.Storage;</w:t>
      </w:r>
      <w:r>
        <w:br/>
      </w:r>
      <w:r>
        <w:rPr>
          <w:color w:val="0000FF"/>
        </w:rPr>
        <w:t>#endif</w:t>
      </w:r>
    </w:p>
    <w:p w:rsidR="00196A6A" w:rsidRDefault="002D292D">
      <w:pPr>
        <w:pStyle w:val="ppNumberList"/>
      </w:pPr>
      <w:r>
        <w:t xml:space="preserve">In the same file, add </w:t>
      </w:r>
      <w:r w:rsidR="00D762FA">
        <w:t>a</w:t>
      </w:r>
      <w:r>
        <w:t xml:space="preserve"> field to the </w:t>
      </w:r>
      <w:r w:rsidR="004553B9" w:rsidRPr="004553B9">
        <w:rPr>
          <w:rStyle w:val="Strong"/>
        </w:rPr>
        <w:t>MainMenuScreen</w:t>
      </w:r>
      <w:r>
        <w:t xml:space="preserve"> class</w:t>
      </w:r>
      <w:r w:rsidR="00D762FA">
        <w:t>.</w:t>
      </w:r>
    </w:p>
    <w:p w:rsidR="00AB4579" w:rsidRPr="00AB4579" w:rsidRDefault="00AB4579" w:rsidP="00AB4579">
      <w:pPr>
        <w:pStyle w:val="ppCodeLanguageIndent"/>
      </w:pPr>
      <w:r w:rsidRPr="00AB4579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bool</w:t>
      </w:r>
      <w:r>
        <w:t> isExiting = </w:t>
      </w:r>
      <w:r>
        <w:rPr>
          <w:color w:val="0000FF"/>
        </w:rPr>
        <w:t>false</w:t>
      </w:r>
      <w:r>
        <w:t>;</w:t>
      </w:r>
    </w:p>
    <w:p w:rsidR="004553B9" w:rsidRDefault="00D762FA" w:rsidP="004553B9">
      <w:pPr>
        <w:pStyle w:val="ppNumberList"/>
      </w:pPr>
      <w:r>
        <w:t>Override</w:t>
      </w:r>
      <w:r w:rsidR="002D292D">
        <w:t xml:space="preserve"> the </w:t>
      </w:r>
      <w:r w:rsidR="004553B9" w:rsidRPr="004553B9">
        <w:rPr>
          <w:rStyle w:val="Strong"/>
        </w:rPr>
        <w:t>Update</w:t>
      </w:r>
      <w:r w:rsidR="002D292D">
        <w:t xml:space="preserve"> and </w:t>
      </w:r>
      <w:r w:rsidR="004553B9" w:rsidRPr="004553B9">
        <w:rPr>
          <w:rStyle w:val="Strong"/>
        </w:rPr>
        <w:t>HandleInput</w:t>
      </w:r>
      <w:r w:rsidR="002D292D">
        <w:t xml:space="preserve"> methods</w:t>
      </w:r>
      <w:r>
        <w:t>.</w:t>
      </w:r>
    </w:p>
    <w:p w:rsidR="00AB4579" w:rsidRPr="00AB4579" w:rsidRDefault="00AB4579" w:rsidP="00AB4579">
      <w:pPr>
        <w:pStyle w:val="ppCodeLanguageIndent"/>
      </w:pPr>
      <w:r w:rsidRPr="00AB4579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Update(</w:t>
      </w:r>
      <w:r>
        <w:rPr>
          <w:color w:val="2B91AF"/>
        </w:rPr>
        <w:t>GameTime</w:t>
      </w:r>
      <w:r>
        <w:t> gameTime, </w:t>
      </w:r>
      <w:r>
        <w:rPr>
          <w:color w:val="0000FF"/>
        </w:rPr>
        <w:t>bool</w:t>
      </w:r>
      <w:r>
        <w:t> otherScreenHasFocus, </w:t>
      </w:r>
    </w:p>
    <w:p w:rsidR="004553B9" w:rsidRDefault="002D292D" w:rsidP="004553B9">
      <w:pPr>
        <w:pStyle w:val="ppCodeIndent"/>
      </w:pPr>
      <w:r>
        <w:t>    </w:t>
      </w:r>
      <w:r>
        <w:rPr>
          <w:color w:val="0000FF"/>
        </w:rPr>
        <w:t>bool</w:t>
      </w:r>
      <w:r>
        <w:t> coveredByOtherScreen)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(isExiting)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(!</w:t>
      </w:r>
      <w:r>
        <w:rPr>
          <w:color w:val="2B91AF"/>
        </w:rPr>
        <w:t>HighScoreScreen</w:t>
      </w:r>
      <w:r>
        <w:t>.HighscoreSaved)</w:t>
      </w:r>
      <w:r>
        <w:br/>
        <w:t>        {</w:t>
      </w:r>
      <w:r>
        <w:br/>
        <w:t>            </w:t>
      </w:r>
      <w:r>
        <w:rPr>
          <w:color w:val="2B91AF"/>
        </w:rPr>
        <w:t>HighScoreScreen</w:t>
      </w:r>
      <w:r>
        <w:t>.SaveHighscore();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isExiting = </w:t>
      </w:r>
      <w:r>
        <w:rPr>
          <w:color w:val="0000FF"/>
        </w:rPr>
        <w:t>false</w:t>
      </w:r>
      <w:r>
        <w:t>;</w:t>
      </w:r>
      <w:r>
        <w:br/>
        <w:t>            ScreenManager.Game.Exit();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.Update(gameTime, otherScreenHasFocus, coveredByOtherScreen);</w:t>
      </w:r>
      <w:r>
        <w:br/>
        <w:t>}</w:t>
      </w:r>
      <w:r>
        <w:br/>
        <w:t xml:space="preserve"> </w:t>
      </w:r>
      <w:r>
        <w:br/>
      </w: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HandleInput(</w:t>
      </w:r>
      <w:r>
        <w:rPr>
          <w:color w:val="2B91AF"/>
        </w:rPr>
        <w:t>GameTime</w:t>
      </w:r>
      <w:r>
        <w:t> gameTime, </w:t>
      </w:r>
      <w:r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(isExiting)</w:t>
      </w:r>
      <w:r>
        <w:br/>
      </w:r>
      <w:r>
        <w:lastRenderedPageBreak/>
        <w:t>    {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.HandleInput(gameTime, input);</w:t>
      </w:r>
      <w:r>
        <w:br/>
        <w:t>}</w:t>
      </w:r>
    </w:p>
    <w:p w:rsidR="00196A6A" w:rsidRDefault="00C60B65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OnCancel</w:t>
      </w:r>
      <w:r w:rsidR="002D292D">
        <w:t xml:space="preserve"> method</w:t>
      </w:r>
      <w:r w:rsidR="00634411">
        <w:t>.</w:t>
      </w:r>
    </w:p>
    <w:p w:rsidR="00AB4579" w:rsidRPr="00AB4579" w:rsidRDefault="00AB4579" w:rsidP="00AB4579">
      <w:pPr>
        <w:pStyle w:val="ppCodeLanguageIndent"/>
      </w:pPr>
      <w:r w:rsidRPr="00AB4579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protected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OnCancel(</w:t>
      </w:r>
      <w:r>
        <w:rPr>
          <w:color w:val="2B91AF"/>
        </w:rPr>
        <w:t>PlayerIndex</w:t>
      </w:r>
      <w:r>
        <w:t> playerIndex)</w:t>
      </w:r>
      <w:r>
        <w:br/>
        <w:t>{</w:t>
      </w:r>
      <w:r>
        <w:br/>
        <w:t>    isExiting = </w:t>
      </w:r>
      <w:r>
        <w:rPr>
          <w:color w:val="0000FF"/>
        </w:rPr>
        <w:t>true</w:t>
      </w:r>
      <w:r>
        <w:t>;            </w:t>
      </w:r>
      <w:r>
        <w:br/>
        <w:t xml:space="preserve"> </w:t>
      </w:r>
      <w:r>
        <w:br/>
        <w:t>    </w:t>
      </w:r>
      <w:r>
        <w:rPr>
          <w:color w:val="2B91AF"/>
        </w:rPr>
        <w:t>AudioManager</w:t>
      </w:r>
      <w:r>
        <w:t>.StopSound(</w:t>
      </w:r>
      <w:r>
        <w:rPr>
          <w:color w:val="A31515"/>
        </w:rPr>
        <w:t>"MenuMusic_Loop"</w:t>
      </w:r>
      <w:r>
        <w:t>);</w:t>
      </w:r>
      <w:r>
        <w:br/>
        <w:t>}</w:t>
      </w:r>
    </w:p>
    <w:p w:rsidR="004553B9" w:rsidRDefault="00A236C9" w:rsidP="004553B9">
      <w:pPr>
        <w:pStyle w:val="ppNumberList"/>
      </w:pPr>
      <w:r>
        <w:t>From</w:t>
      </w:r>
      <w:r w:rsidR="00C60B65">
        <w:t xml:space="preserve"> the </w:t>
      </w:r>
      <w:r w:rsidR="00C60B65">
        <w:rPr>
          <w:b/>
          <w:bCs/>
        </w:rPr>
        <w:t>Screens</w:t>
      </w:r>
      <w:r w:rsidR="00C60B65">
        <w:t xml:space="preserve"> project folder</w:t>
      </w:r>
      <w:r w:rsidR="00FD6AB2">
        <w:t>,</w:t>
      </w:r>
      <w:r w:rsidR="00C60B65">
        <w:t xml:space="preserve"> open </w:t>
      </w:r>
      <w:r w:rsidR="004553B9" w:rsidRPr="004553B9">
        <w:rPr>
          <w:rStyle w:val="Strong"/>
        </w:rPr>
        <w:t>LevelOverScreen.cs</w:t>
      </w:r>
      <w:r w:rsidR="00FD6AB2">
        <w:t xml:space="preserve">, </w:t>
      </w:r>
      <w:r w:rsidR="002D292D">
        <w:t xml:space="preserve">and add the following </w:t>
      </w:r>
      <w:r w:rsidR="00037506" w:rsidRPr="00037506">
        <w:rPr>
          <w:rStyle w:val="Strong"/>
          <w:b w:val="0"/>
          <w:bCs w:val="0"/>
        </w:rPr>
        <w:t>using</w:t>
      </w:r>
      <w:r w:rsidR="002D292D">
        <w:t xml:space="preserve"> statement:</w:t>
      </w:r>
    </w:p>
    <w:p w:rsidR="00AB4579" w:rsidRPr="00AB4579" w:rsidRDefault="00AB4579" w:rsidP="00AB4579">
      <w:pPr>
        <w:pStyle w:val="ppCodeLanguageIndent"/>
      </w:pPr>
      <w:r w:rsidRPr="00AB4579">
        <w:t>C#</w:t>
      </w:r>
    </w:p>
    <w:p w:rsidR="004553B9" w:rsidRDefault="002D292D" w:rsidP="004553B9">
      <w:pPr>
        <w:pStyle w:val="ppCodeIndent"/>
      </w:pPr>
      <w:r w:rsidRPr="00693533">
        <w:rPr>
          <w:color w:val="0000FF"/>
        </w:rPr>
        <w:t>using</w:t>
      </w:r>
      <w:r w:rsidRPr="00693533">
        <w:t xml:space="preserve"> Microsoft.Xna.Framework.GamerServices;</w:t>
      </w:r>
    </w:p>
    <w:p w:rsidR="004553B9" w:rsidRDefault="0094019F" w:rsidP="004553B9">
      <w:pPr>
        <w:pStyle w:val="ppNumberList"/>
      </w:pPr>
      <w:r>
        <w:t>M</w:t>
      </w:r>
      <w:r w:rsidR="00C60B65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LevelOverScreen</w:t>
      </w:r>
      <w:r w:rsidR="002D292D">
        <w:t xml:space="preserve"> class by changing the </w:t>
      </w:r>
      <w:r w:rsidR="004553B9" w:rsidRPr="004553B9">
        <w:rPr>
          <w:rStyle w:val="Strong"/>
        </w:rPr>
        <w:t>StartNewLevelOrExit</w:t>
      </w:r>
      <w:r w:rsidR="002D292D">
        <w:t xml:space="preserve"> method</w:t>
      </w:r>
      <w:r>
        <w:t>.</w:t>
      </w:r>
    </w:p>
    <w:p w:rsidR="00AB4579" w:rsidRPr="00AB4579" w:rsidRDefault="00AB4579" w:rsidP="00AB4579">
      <w:pPr>
        <w:pStyle w:val="ppCodeLanguageIndent"/>
      </w:pPr>
      <w:r w:rsidRPr="00AB4579">
        <w:t>C#</w:t>
      </w:r>
    </w:p>
    <w:p w:rsidR="004553B9" w:rsidRDefault="002D292D" w:rsidP="004553B9">
      <w:pPr>
        <w:pStyle w:val="ppCodeIndent"/>
      </w:pPr>
      <w:r w:rsidRPr="00E00B3B">
        <w:rPr>
          <w:color w:val="0000FF"/>
        </w:rPr>
        <w:t>private</w:t>
      </w:r>
      <w:r>
        <w:t> </w:t>
      </w:r>
      <w:r w:rsidRPr="00E00B3B">
        <w:rPr>
          <w:color w:val="0000FF"/>
        </w:rPr>
        <w:t>void</w:t>
      </w:r>
      <w:r>
        <w:t> StartNewLevelOrExit(</w:t>
      </w:r>
      <w:r w:rsidRPr="00E00B3B"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 w:rsidRPr="00E00B3B">
        <w:rPr>
          <w:color w:val="008000"/>
        </w:rPr>
        <w:t>// If there is no next level - go to high score screen</w:t>
      </w:r>
      <w:r>
        <w:br/>
        <w:t>    </w:t>
      </w:r>
      <w:r w:rsidRPr="00E00B3B">
        <w:rPr>
          <w:color w:val="0000FF"/>
        </w:rPr>
        <w:t>if</w:t>
      </w:r>
      <w:r>
        <w:t> (!difficultyMode.HasValue)</w:t>
      </w:r>
      <w:r>
        <w:br/>
        <w:t>    {</w:t>
      </w:r>
      <w:r>
        <w:br/>
        <w:t>        </w:t>
      </w:r>
      <w:r w:rsidRPr="00E00B3B">
        <w:rPr>
          <w:color w:val="008000"/>
        </w:rPr>
        <w:t>// If is in high score, gets is name</w:t>
      </w:r>
      <w:r>
        <w:br/>
        <w:t>        </w:t>
      </w:r>
      <w:r w:rsidRPr="00E00B3B">
        <w:rPr>
          <w:color w:val="0000FF"/>
        </w:rPr>
        <w:t>if</w:t>
      </w:r>
      <w:r>
        <w:t> (</w:t>
      </w:r>
      <w:r w:rsidRPr="00E00B3B">
        <w:rPr>
          <w:color w:val="2B91AF"/>
        </w:rPr>
        <w:t>GameplayScreen</w:t>
      </w:r>
      <w:r>
        <w:t>.FinalScore != 0 &amp;&amp; </w:t>
      </w:r>
    </w:p>
    <w:p w:rsidR="004553B9" w:rsidRDefault="002D292D" w:rsidP="004553B9">
      <w:pPr>
        <w:pStyle w:val="ppCodeIndent"/>
      </w:pPr>
      <w:r>
        <w:t>            </w:t>
      </w:r>
      <w:proofErr w:type="gramStart"/>
      <w:r w:rsidRPr="00E00B3B">
        <w:rPr>
          <w:color w:val="2B91AF"/>
        </w:rPr>
        <w:t>HighScoreScreen</w:t>
      </w:r>
      <w:r>
        <w:t>.IsInHighscores(</w:t>
      </w:r>
      <w:proofErr w:type="gramEnd"/>
      <w:r w:rsidRPr="00E00B3B">
        <w:rPr>
          <w:color w:val="2B91AF"/>
        </w:rPr>
        <w:t>GameplayScreen</w:t>
      </w:r>
      <w:r>
        <w:t>.FinalScore))</w:t>
      </w:r>
      <w:r>
        <w:br/>
        <w:t>        {</w:t>
      </w:r>
      <w:r>
        <w:br/>
        <w:t>            </w:t>
      </w:r>
      <w:r w:rsidRPr="00E00B3B">
        <w:rPr>
          <w:color w:val="2B91AF"/>
        </w:rPr>
        <w:t>Guide</w:t>
      </w:r>
      <w:r>
        <w:t>.BeginShowKeyboardInput(</w:t>
      </w:r>
      <w:r w:rsidRPr="00E00B3B">
        <w:rPr>
          <w:color w:val="2B91AF"/>
        </w:rPr>
        <w:t>PlayerIndex</w:t>
      </w:r>
      <w:r>
        <w:t>.One,</w:t>
      </w:r>
      <w:r>
        <w:br/>
        <w:t>                </w:t>
      </w:r>
      <w:r w:rsidRPr="00E00B3B">
        <w:rPr>
          <w:color w:val="A31515"/>
        </w:rPr>
        <w:t>"Player Name"</w:t>
      </w:r>
      <w:r>
        <w:t>, </w:t>
      </w:r>
      <w:r w:rsidRPr="00E00B3B">
        <w:rPr>
          <w:color w:val="A31515"/>
        </w:rPr>
        <w:t>"What is your name (max 15 characters)?"</w:t>
      </w:r>
      <w:r>
        <w:t>, </w:t>
      </w:r>
    </w:p>
    <w:p w:rsidR="004553B9" w:rsidRDefault="002D292D" w:rsidP="004553B9">
      <w:pPr>
        <w:pStyle w:val="ppCodeIndent"/>
      </w:pPr>
      <w:r>
        <w:t>                </w:t>
      </w:r>
      <w:r w:rsidRPr="00E00B3B">
        <w:rPr>
          <w:color w:val="A31515"/>
        </w:rPr>
        <w:t>"Player"</w:t>
      </w:r>
      <w:r>
        <w:t>, AfterPlayerEnterName, </w:t>
      </w:r>
      <w:r w:rsidRPr="00E00B3B">
        <w:rPr>
          <w:color w:val="0000FF"/>
        </w:rPr>
        <w:t>null</w:t>
      </w:r>
      <w:r>
        <w:t>);</w:t>
      </w:r>
      <w:r>
        <w:br/>
        <w:t>        }</w:t>
      </w:r>
      <w:r>
        <w:br/>
        <w:t>        </w:t>
      </w:r>
      <w:r w:rsidRPr="00E00B3B">
        <w:rPr>
          <w:color w:val="0000FF"/>
        </w:rPr>
        <w:t>else</w:t>
      </w:r>
      <w:r>
        <w:br/>
        <w:t>        {</w:t>
      </w:r>
      <w:r>
        <w:br/>
        <w:t>            </w:t>
      </w:r>
      <w:r w:rsidRPr="00E00B3B">
        <w:rPr>
          <w:color w:val="0000FF"/>
        </w:rPr>
        <w:t>foreach</w:t>
      </w:r>
      <w:r>
        <w:t> (</w:t>
      </w:r>
      <w:r w:rsidRPr="00E00B3B">
        <w:rPr>
          <w:color w:val="2B91AF"/>
        </w:rPr>
        <w:t>GameScreen</w:t>
      </w:r>
      <w:r>
        <w:t> screen </w:t>
      </w:r>
      <w:r w:rsidRPr="00E00B3B">
        <w:rPr>
          <w:color w:val="0000FF"/>
        </w:rPr>
        <w:t>in</w:t>
      </w:r>
      <w:r>
        <w:t> ScreenManager.GetScreens())</w:t>
      </w:r>
      <w:r>
        <w:br/>
        <w:t>            {</w:t>
      </w:r>
      <w:r>
        <w:br/>
        <w:t>                screen.ExitScreen();</w:t>
      </w:r>
      <w:r>
        <w:br/>
        <w:t>            }</w:t>
      </w:r>
      <w:r>
        <w:br/>
        <w:t xml:space="preserve"> </w:t>
      </w:r>
      <w:r>
        <w:br/>
        <w:t>            ScreenManager.AddScreen(</w:t>
      </w:r>
      <w:r w:rsidRPr="00E00B3B">
        <w:rPr>
          <w:color w:val="0000FF"/>
        </w:rPr>
        <w:t>new</w:t>
      </w:r>
      <w:r>
        <w:t> </w:t>
      </w:r>
      <w:r w:rsidRPr="00E00B3B">
        <w:rPr>
          <w:color w:val="2B91AF"/>
        </w:rPr>
        <w:t>BackgroundScreen</w:t>
      </w:r>
      <w:r>
        <w:t>(</w:t>
      </w:r>
      <w:r w:rsidRPr="00E00B3B">
        <w:rPr>
          <w:color w:val="A31515"/>
        </w:rPr>
        <w:t>"highScoreScreen"</w:t>
      </w:r>
      <w:r>
        <w:t>), </w:t>
      </w:r>
    </w:p>
    <w:p w:rsidR="004553B9" w:rsidRDefault="002D292D" w:rsidP="004553B9">
      <w:pPr>
        <w:pStyle w:val="ppCodeIndent"/>
      </w:pPr>
      <w:r>
        <w:t>                </w:t>
      </w:r>
      <w:r w:rsidRPr="00E00B3B">
        <w:rPr>
          <w:color w:val="0000FF"/>
        </w:rPr>
        <w:t>null</w:t>
      </w:r>
      <w:r>
        <w:t>);</w:t>
      </w:r>
      <w:r>
        <w:br/>
        <w:t>            ScreenManager.AddScreen(</w:t>
      </w:r>
      <w:r w:rsidRPr="00E00B3B">
        <w:rPr>
          <w:color w:val="0000FF"/>
        </w:rPr>
        <w:t>new</w:t>
      </w:r>
      <w:r>
        <w:t> </w:t>
      </w:r>
      <w:r w:rsidRPr="00E00B3B">
        <w:rPr>
          <w:color w:val="2B91AF"/>
        </w:rPr>
        <w:t>HighScoreScreen</w:t>
      </w:r>
      <w:r>
        <w:t>(), </w:t>
      </w:r>
      <w:r w:rsidRPr="00E00B3B">
        <w:rPr>
          <w:color w:val="0000FF"/>
        </w:rPr>
        <w:t>null</w:t>
      </w:r>
      <w:r>
        <w:t>);</w:t>
      </w:r>
      <w:r>
        <w:br/>
        <w:t>        }</w:t>
      </w:r>
      <w:r>
        <w:br/>
      </w:r>
      <w:r>
        <w:lastRenderedPageBreak/>
        <w:t>    }</w:t>
      </w:r>
      <w:r>
        <w:br/>
        <w:t>    </w:t>
      </w:r>
      <w:r w:rsidRPr="00E00B3B">
        <w:rPr>
          <w:color w:val="008000"/>
        </w:rPr>
        <w:t>// If not already loading</w:t>
      </w:r>
      <w:r>
        <w:br/>
        <w:t>    </w:t>
      </w:r>
      <w:r w:rsidRPr="00E00B3B">
        <w:rPr>
          <w:color w:val="0000FF"/>
        </w:rPr>
        <w:t>else</w:t>
      </w:r>
      <w:r>
        <w:t> </w:t>
      </w:r>
      <w:r w:rsidRPr="00E00B3B">
        <w:rPr>
          <w:color w:val="0000FF"/>
        </w:rPr>
        <w:t>if</w:t>
      </w:r>
      <w:r>
        <w:t> (!isLoading)</w:t>
      </w:r>
      <w:r>
        <w:br/>
        <w:t>    {</w:t>
      </w:r>
      <w:r>
        <w:br/>
        <w:t>        </w:t>
      </w:r>
      <w:r w:rsidRPr="00E00B3B">
        <w:rPr>
          <w:color w:val="008000"/>
        </w:rPr>
        <w:t>// Start loading the resources in an additional thread</w:t>
      </w:r>
      <w:r>
        <w:br/>
        <w:t>        thread = </w:t>
      </w:r>
      <w:r w:rsidRPr="00E00B3B">
        <w:rPr>
          <w:color w:val="0000FF"/>
        </w:rPr>
        <w:t>new</w:t>
      </w:r>
      <w:r>
        <w:t> </w:t>
      </w:r>
      <w:r w:rsidRPr="00E00B3B">
        <w:rPr>
          <w:color w:val="2B91AF"/>
        </w:rPr>
        <w:t>Thread</w:t>
      </w:r>
      <w:r>
        <w:t>(</w:t>
      </w:r>
      <w:r w:rsidRPr="00E00B3B">
        <w:rPr>
          <w:color w:val="0000FF"/>
        </w:rPr>
        <w:t>new</w:t>
      </w:r>
      <w:r>
        <w:t> </w:t>
      </w:r>
      <w:r w:rsidRPr="00E00B3B">
        <w:rPr>
          <w:color w:val="2B91AF"/>
        </w:rPr>
        <w:t>ThreadStart</w:t>
      </w:r>
      <w:r>
        <w:t>(gameplayScreen.LoadAssets));</w:t>
      </w:r>
      <w:r>
        <w:br/>
        <w:t xml:space="preserve"> </w:t>
      </w:r>
      <w:r>
        <w:br/>
        <w:t>        isLoading = </w:t>
      </w:r>
      <w:r w:rsidRPr="00E00B3B">
        <w:rPr>
          <w:color w:val="0000FF"/>
        </w:rPr>
        <w:t>true</w:t>
      </w:r>
      <w:r>
        <w:t>;</w:t>
      </w:r>
      <w:r>
        <w:br/>
        <w:t>        thread.Start();</w:t>
      </w:r>
      <w:r>
        <w:br/>
        <w:t>    }</w:t>
      </w:r>
      <w:r>
        <w:br/>
        <w:t>}</w:t>
      </w:r>
    </w:p>
    <w:p w:rsidR="00196A6A" w:rsidRDefault="002D292D">
      <w:pPr>
        <w:pStyle w:val="ppNumberList"/>
      </w:pPr>
      <w:r>
        <w:t xml:space="preserve">Replace the </w:t>
      </w:r>
      <w:r w:rsidR="004553B9" w:rsidRPr="004553B9">
        <w:rPr>
          <w:rStyle w:val="Strong"/>
        </w:rPr>
        <w:t>Update</w:t>
      </w:r>
      <w:r>
        <w:t xml:space="preserve"> method</w:t>
      </w:r>
      <w:r w:rsidR="0094019F">
        <w:t>.</w:t>
      </w:r>
    </w:p>
    <w:p w:rsidR="00AB4579" w:rsidRPr="00AB4579" w:rsidRDefault="00AB4579" w:rsidP="00AB4579">
      <w:pPr>
        <w:pStyle w:val="ppCodeLanguageIndent"/>
      </w:pPr>
      <w:r w:rsidRPr="00AB4579">
        <w:t>C#</w:t>
      </w:r>
    </w:p>
    <w:p w:rsidR="004553B9" w:rsidRDefault="002D292D" w:rsidP="004553B9">
      <w:pPr>
        <w:pStyle w:val="ppCodeIndent"/>
      </w:pPr>
      <w:proofErr w:type="gramStart"/>
      <w:r>
        <w:rPr>
          <w:color w:val="0000FF"/>
        </w:rPr>
        <w:t>public</w:t>
      </w:r>
      <w:proofErr w:type="gramEnd"/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Update(</w:t>
      </w:r>
      <w:r>
        <w:rPr>
          <w:color w:val="2B91AF"/>
        </w:rPr>
        <w:t>GameTime</w:t>
      </w:r>
      <w:r>
        <w:t> gameTime, </w:t>
      </w:r>
      <w:r>
        <w:rPr>
          <w:color w:val="0000FF"/>
        </w:rPr>
        <w:t>bool</w:t>
      </w:r>
      <w:r>
        <w:t> otherScreenHasFocus, </w:t>
      </w:r>
      <w:r>
        <w:rPr>
          <w:color w:val="0000FF"/>
        </w:rPr>
        <w:t>bool</w:t>
      </w:r>
      <w:r>
        <w:t> coveredByOtherScreen)</w:t>
      </w:r>
      <w:r>
        <w:br/>
        <w:t>{</w:t>
      </w:r>
      <w:r>
        <w:br/>
        <w:t>    </w:t>
      </w:r>
      <w:r>
        <w:rPr>
          <w:color w:val="008000"/>
        </w:rPr>
        <w:t>// If necessary, load the highscore. Remember that calling LoadHighscores multiple times does not have</w:t>
      </w:r>
      <w:r>
        <w:br/>
        <w:t>    </w:t>
      </w:r>
      <w:r>
        <w:rPr>
          <w:color w:val="008000"/>
        </w:rPr>
        <w:t>// and adverse effect. Highscore will only be loaded once.</w:t>
      </w:r>
      <w:r>
        <w:br/>
        <w:t>    </w:t>
      </w:r>
      <w:r>
        <w:rPr>
          <w:color w:val="0000FF"/>
        </w:rPr>
        <w:t>if</w:t>
      </w:r>
      <w:r>
        <w:t> (!</w:t>
      </w:r>
      <w:r>
        <w:rPr>
          <w:color w:val="2B91AF"/>
        </w:rPr>
        <w:t>HighScoreScreen</w:t>
      </w:r>
      <w:r>
        <w:t>.HighscoreLoaded)</w:t>
      </w:r>
      <w:r>
        <w:br/>
        <w:t>    {</w:t>
      </w:r>
      <w:r>
        <w:br/>
        <w:t>        </w:t>
      </w:r>
      <w:r>
        <w:rPr>
          <w:color w:val="2B91AF"/>
        </w:rPr>
        <w:t>HighScoreScreen</w:t>
      </w:r>
      <w:r>
        <w:t>.LoadHighscores();</w:t>
      </w:r>
      <w:r>
        <w:br/>
        <w:t>    }</w:t>
      </w:r>
      <w:r>
        <w:br/>
        <w:t>    </w:t>
      </w:r>
      <w:r>
        <w:rPr>
          <w:color w:val="008000"/>
        </w:rPr>
        <w:t>// If additional thread is running, do nothing</w:t>
      </w:r>
      <w:r>
        <w:br/>
        <w:t>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</w:t>
      </w:r>
      <w:r>
        <w:rPr>
          <w:color w:val="0000FF"/>
        </w:rPr>
        <w:t>null</w:t>
      </w:r>
      <w:r>
        <w:t> != thread)</w:t>
      </w:r>
      <w:r>
        <w:br/>
        <w:t>    {</w:t>
      </w:r>
      <w:r>
        <w:br/>
        <w:t>        </w:t>
      </w:r>
      <w:r>
        <w:rPr>
          <w:color w:val="008000"/>
        </w:rPr>
        <w:t>// If additional thread finished loading and the screen is not exiting</w:t>
      </w:r>
      <w:r>
        <w:br/>
        <w:t>        </w:t>
      </w:r>
      <w:r>
        <w:rPr>
          <w:color w:val="0000FF"/>
        </w:rPr>
        <w:t>if</w:t>
      </w:r>
      <w:r>
        <w:t> (thread.ThreadState == </w:t>
      </w:r>
      <w:r>
        <w:rPr>
          <w:color w:val="2B91AF"/>
        </w:rPr>
        <w:t>ThreadState</w:t>
      </w:r>
      <w:r>
        <w:t>.Stopped &amp;&amp; !IsExiting)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 Move on to the game play screen once highscore data is loaded                    </w:t>
      </w:r>
      <w:r>
        <w:br/>
        <w:t>            </w:t>
      </w:r>
      <w:r>
        <w:rPr>
          <w:color w:val="0000FF"/>
        </w:rPr>
        <w:t>foreach</w:t>
      </w:r>
      <w:r>
        <w:t> (</w:t>
      </w:r>
      <w:r>
        <w:rPr>
          <w:color w:val="2B91AF"/>
        </w:rPr>
        <w:t>GameScreen</w:t>
      </w:r>
      <w:r>
        <w:t> screen </w:t>
      </w:r>
      <w:r>
        <w:rPr>
          <w:color w:val="0000FF"/>
        </w:rPr>
        <w:t>in</w:t>
      </w:r>
      <w:r>
        <w:t> ScreenManager.GetScreens())</w:t>
      </w:r>
      <w:r>
        <w:br/>
        <w:t>            {</w:t>
      </w:r>
      <w:r>
        <w:br/>
        <w:t>                screen.ExitScreen();</w:t>
      </w:r>
      <w:r>
        <w:br/>
        <w:t>            }</w:t>
      </w:r>
      <w:r>
        <w:br/>
        <w:t xml:space="preserve"> </w:t>
      </w:r>
      <w:r>
        <w:br/>
        <w:t>            ScreenManager.AddScreen(gameplayScreen, </w:t>
      </w:r>
      <w:r>
        <w:rPr>
          <w:color w:val="0000FF"/>
        </w:rPr>
        <w:t>null</w:t>
      </w:r>
      <w:r>
        <w:t>);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.Update(gameTime, otherScreenHasFocus, coveredByOtherScreen);</w:t>
      </w:r>
      <w:r>
        <w:br/>
        <w:t>}</w:t>
      </w:r>
    </w:p>
    <w:p w:rsidR="004553B9" w:rsidRDefault="00B7577F" w:rsidP="004553B9">
      <w:pPr>
        <w:pStyle w:val="ppNumberList"/>
      </w:pPr>
      <w:r>
        <w:t xml:space="preserve">Add the </w:t>
      </w:r>
      <w:r w:rsidR="00037506">
        <w:rPr>
          <w:b/>
          <w:bCs/>
        </w:rPr>
        <w:t>AfterPlayerEnterName</w:t>
      </w:r>
      <w:r>
        <w:t xml:space="preserve"> method.</w:t>
      </w:r>
    </w:p>
    <w:p w:rsidR="00AB4579" w:rsidRPr="00AB4579" w:rsidRDefault="00AB4579" w:rsidP="00AB4579">
      <w:pPr>
        <w:pStyle w:val="ppCodeLanguageIndent"/>
      </w:pPr>
      <w:r w:rsidRPr="00AB4579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private</w:t>
      </w:r>
      <w:r>
        <w:t> </w:t>
      </w:r>
      <w:r>
        <w:rPr>
          <w:color w:val="0000FF"/>
        </w:rPr>
        <w:t>void</w:t>
      </w:r>
      <w:r>
        <w:t> AfterPlayerEnterName(</w:t>
      </w:r>
      <w:r>
        <w:rPr>
          <w:color w:val="2B91AF"/>
        </w:rPr>
        <w:t>IAsyncResult</w:t>
      </w:r>
      <w:r>
        <w:t> result)</w:t>
      </w:r>
      <w:r>
        <w:br/>
        <w:t>{</w:t>
      </w:r>
      <w:r>
        <w:br/>
      </w:r>
      <w:r>
        <w:lastRenderedPageBreak/>
        <w:t>    </w:t>
      </w:r>
      <w:r>
        <w:rPr>
          <w:color w:val="008000"/>
        </w:rPr>
        <w:t>// Gets the name entered</w:t>
      </w:r>
      <w:r>
        <w:br/>
        <w:t>    </w:t>
      </w:r>
      <w:r>
        <w:rPr>
          <w:color w:val="0000FF"/>
        </w:rPr>
        <w:t>string</w:t>
      </w:r>
      <w:r>
        <w:t> playerName = </w:t>
      </w:r>
      <w:r>
        <w:rPr>
          <w:color w:val="2B91AF"/>
        </w:rPr>
        <w:t>Guide</w:t>
      </w:r>
      <w:r>
        <w:t>.EndShowKeyboardInput(result);</w:t>
      </w:r>
      <w:r>
        <w:br/>
        <w:t>    </w:t>
      </w:r>
      <w:r>
        <w:rPr>
          <w:color w:val="0000FF"/>
        </w:rPr>
        <w:t>if</w:t>
      </w:r>
      <w:r>
        <w:t> (!</w:t>
      </w:r>
      <w:r>
        <w:rPr>
          <w:color w:val="0000FF"/>
        </w:rPr>
        <w:t>string</w:t>
      </w:r>
      <w:r>
        <w:t>.IsNullOrEmpty(playerName))</w:t>
      </w:r>
      <w:r>
        <w:br/>
        <w:t>    {</w:t>
      </w:r>
      <w:r>
        <w:br/>
        <w:t>        </w:t>
      </w:r>
      <w:r>
        <w:rPr>
          <w:color w:val="008000"/>
        </w:rPr>
        <w:t>// Ensure that it is valid</w:t>
      </w:r>
      <w:r>
        <w:br/>
        <w:t>        </w:t>
      </w:r>
      <w:r>
        <w:rPr>
          <w:color w:val="0000FF"/>
        </w:rPr>
        <w:t>if</w:t>
      </w:r>
      <w:r>
        <w:t> (playerName != </w:t>
      </w:r>
      <w:r>
        <w:rPr>
          <w:color w:val="0000FF"/>
        </w:rPr>
        <w:t>null</w:t>
      </w:r>
      <w:r>
        <w:t> &amp;&amp; playerName.Length &gt; 15)</w:t>
      </w:r>
      <w:r>
        <w:br/>
        <w:t>            playerName = playerName.Substring(0, 15);</w:t>
      </w:r>
      <w:r>
        <w:br/>
        <w:t xml:space="preserve"> </w:t>
      </w:r>
      <w:r>
        <w:br/>
        <w:t>        </w:t>
      </w:r>
      <w:r>
        <w:rPr>
          <w:color w:val="008000"/>
        </w:rPr>
        <w:t>// Puts it in high score</w:t>
      </w:r>
      <w:r>
        <w:br/>
        <w:t>        </w:t>
      </w:r>
      <w:r>
        <w:rPr>
          <w:color w:val="2B91AF"/>
        </w:rPr>
        <w:t>HighScoreScreen</w:t>
      </w:r>
      <w:r>
        <w:t>.PutHighScore(playerName, </w:t>
      </w:r>
      <w:r>
        <w:rPr>
          <w:color w:val="2B91AF"/>
        </w:rPr>
        <w:t>GameplayScreen</w:t>
      </w:r>
      <w:r>
        <w:t>.FinalScore);</w:t>
      </w:r>
      <w:r>
        <w:br/>
        <w:t>        </w:t>
      </w:r>
      <w:r>
        <w:rPr>
          <w:color w:val="2B91AF"/>
        </w:rPr>
        <w:t>HighScoreScreen</w:t>
      </w:r>
      <w:r>
        <w:t>.HighScoreChanged();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Moves to the next screen</w:t>
      </w:r>
      <w:r>
        <w:br/>
        <w:t>    </w:t>
      </w:r>
      <w:r>
        <w:rPr>
          <w:color w:val="0000FF"/>
        </w:rPr>
        <w:t>foreach</w:t>
      </w:r>
      <w:r>
        <w:t> (</w:t>
      </w:r>
      <w:r>
        <w:rPr>
          <w:color w:val="2B91AF"/>
        </w:rPr>
        <w:t>GameScreen</w:t>
      </w:r>
      <w:r>
        <w:t> screen </w:t>
      </w:r>
      <w:r>
        <w:rPr>
          <w:color w:val="0000FF"/>
        </w:rPr>
        <w:t>in</w:t>
      </w:r>
      <w:r>
        <w:t> ScreenManager.GetScreens())</w:t>
      </w:r>
      <w:r>
        <w:br/>
        <w:t>    {</w:t>
      </w:r>
      <w:r>
        <w:br/>
        <w:t>        screen.ExitScreen();</w:t>
      </w:r>
      <w:r>
        <w:br/>
        <w:t>    }</w:t>
      </w:r>
      <w:r>
        <w:br/>
        <w:t xml:space="preserve"> </w:t>
      </w:r>
      <w:r>
        <w:br/>
        <w:t>    ScreenManager.AddScreen(</w:t>
      </w:r>
      <w:r>
        <w:rPr>
          <w:color w:val="0000FF"/>
        </w:rPr>
        <w:t>new</w:t>
      </w:r>
      <w:r>
        <w:t> </w:t>
      </w:r>
      <w:r>
        <w:rPr>
          <w:color w:val="2B91AF"/>
        </w:rPr>
        <w:t>BackgroundScreen</w:t>
      </w:r>
      <w:r>
        <w:t>(</w:t>
      </w:r>
      <w:r>
        <w:rPr>
          <w:color w:val="A31515"/>
        </w:rPr>
        <w:t>"highScoreScreen"</w:t>
      </w:r>
      <w:r>
        <w:t>), </w:t>
      </w:r>
      <w:r>
        <w:rPr>
          <w:color w:val="0000FF"/>
        </w:rPr>
        <w:t>null</w:t>
      </w:r>
      <w:r>
        <w:t>);</w:t>
      </w:r>
      <w:r>
        <w:br/>
        <w:t>    ScreenManager.AddScreen(</w:t>
      </w:r>
      <w:r>
        <w:rPr>
          <w:color w:val="0000FF"/>
        </w:rPr>
        <w:t>new</w:t>
      </w:r>
      <w:r>
        <w:t> </w:t>
      </w:r>
      <w:r>
        <w:rPr>
          <w:color w:val="2B91AF"/>
        </w:rPr>
        <w:t>HighScoreScreen</w:t>
      </w:r>
      <w:r>
        <w:t>(), </w:t>
      </w:r>
      <w:r>
        <w:rPr>
          <w:color w:val="0000FF"/>
        </w:rPr>
        <w:t>null</w:t>
      </w:r>
      <w:r>
        <w:t>);</w:t>
      </w:r>
      <w:r>
        <w:br/>
        <w:t>}</w:t>
      </w:r>
    </w:p>
    <w:p w:rsidR="004553B9" w:rsidRDefault="002D292D" w:rsidP="004553B9">
      <w:pPr>
        <w:pStyle w:val="ppNumberList"/>
      </w:pPr>
      <w:r>
        <w:t xml:space="preserve">Open the </w:t>
      </w:r>
      <w:r w:rsidR="004553B9" w:rsidRPr="004553B9">
        <w:rPr>
          <w:rStyle w:val="Strong"/>
        </w:rPr>
        <w:t>GameplayScreen.cs</w:t>
      </w:r>
      <w:r>
        <w:t xml:space="preserve"> file, remove the </w:t>
      </w:r>
      <w:r w:rsidR="004553B9" w:rsidRPr="004553B9">
        <w:rPr>
          <w:rStyle w:val="Strong"/>
        </w:rPr>
        <w:t>Score</w:t>
      </w:r>
      <w:r>
        <w:t xml:space="preserve"> property from the </w:t>
      </w:r>
      <w:r w:rsidR="004553B9" w:rsidRPr="004553B9">
        <w:rPr>
          <w:rStyle w:val="Strong"/>
        </w:rPr>
        <w:t>GameplayScreen</w:t>
      </w:r>
      <w:r>
        <w:t xml:space="preserve"> class</w:t>
      </w:r>
      <w:r w:rsidR="00FD6AB2">
        <w:t>,</w:t>
      </w:r>
      <w:r>
        <w:t xml:space="preserve"> and </w:t>
      </w:r>
      <w:r w:rsidR="009C6333">
        <w:t xml:space="preserve">replace it with </w:t>
      </w:r>
      <w:r>
        <w:t>the following field:</w:t>
      </w:r>
    </w:p>
    <w:p w:rsidR="00AB4579" w:rsidRPr="00AB4579" w:rsidRDefault="00AB4579" w:rsidP="00AB4579">
      <w:pPr>
        <w:pStyle w:val="ppCodeLanguageIndent"/>
      </w:pPr>
      <w:r w:rsidRPr="00AB4579">
        <w:t>C#</w:t>
      </w:r>
    </w:p>
    <w:p w:rsidR="004553B9" w:rsidRDefault="002D292D" w:rsidP="004553B9">
      <w:pPr>
        <w:pStyle w:val="ppCodeIndent"/>
      </w:pPr>
      <w:r w:rsidRPr="003F4E2D">
        <w:rPr>
          <w:color w:val="0000FF"/>
        </w:rPr>
        <w:t>public static</w:t>
      </w:r>
      <w:r>
        <w:t> int FinalScore;</w:t>
      </w:r>
    </w:p>
    <w:p w:rsidR="00196A6A" w:rsidRDefault="002D292D">
      <w:pPr>
        <w:pStyle w:val="ppNumberList"/>
      </w:pPr>
      <w:r>
        <w:t xml:space="preserve">In the same class, modify the </w:t>
      </w:r>
      <w:r w:rsidR="004553B9" w:rsidRPr="004553B9">
        <w:rPr>
          <w:rStyle w:val="Strong"/>
        </w:rPr>
        <w:t>DrawLevelEndIfNecessary</w:t>
      </w:r>
      <w:r>
        <w:t xml:space="preserve"> method</w:t>
      </w:r>
      <w:r w:rsidR="00B7577F">
        <w:t>.</w:t>
      </w:r>
    </w:p>
    <w:p w:rsidR="00AB4579" w:rsidRPr="00AB4579" w:rsidRDefault="00AB4579" w:rsidP="00AB4579">
      <w:pPr>
        <w:pStyle w:val="ppCodeLanguageIndent"/>
      </w:pPr>
      <w:r w:rsidRPr="00AB4579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private</w:t>
      </w:r>
      <w:r>
        <w:t> </w:t>
      </w:r>
      <w:r>
        <w:rPr>
          <w:color w:val="0000FF"/>
        </w:rPr>
        <w:t>void</w:t>
      </w:r>
      <w:r>
        <w:t> DrawLevelEndIfNecessary()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(isLevelEnd)</w:t>
      </w:r>
      <w:r>
        <w:br/>
        <w:t>    {</w:t>
      </w:r>
      <w:r>
        <w:br/>
        <w:t>        </w:t>
      </w:r>
      <w:r>
        <w:rPr>
          <w:color w:val="0000FF"/>
        </w:rPr>
        <w:t>string</w:t>
      </w:r>
      <w:r>
        <w:t> stringToDisplay = </w:t>
      </w:r>
      <w:r>
        <w:rPr>
          <w:color w:val="0000FF"/>
        </w:rPr>
        <w:t>string</w:t>
      </w:r>
      <w:r>
        <w:t>.Empty;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(isUserWon)</w:t>
      </w:r>
      <w:r>
        <w:br/>
        <w:t>        {</w:t>
      </w:r>
      <w:r>
        <w:br/>
        <w:t>            </w:t>
      </w:r>
      <w:r>
        <w:rPr>
          <w:color w:val="0000FF"/>
        </w:rPr>
        <w:t>if</w:t>
      </w:r>
      <w:r>
        <w:t> (FinalScore != 0 &amp;&amp; </w:t>
      </w:r>
      <w:r>
        <w:rPr>
          <w:color w:val="2B91AF"/>
        </w:rPr>
        <w:t>HighScoreScreen</w:t>
      </w:r>
      <w:r>
        <w:t>.IsInHighscores(FinalScore))</w:t>
      </w:r>
      <w:r>
        <w:br/>
        <w:t>            {</w:t>
      </w:r>
      <w:r>
        <w:br/>
        <w:t>                stringToDisplay = </w:t>
      </w:r>
      <w:r>
        <w:rPr>
          <w:color w:val="A31515"/>
        </w:rPr>
        <w:t>"It's a new\nHigh-Score!"</w:t>
      </w:r>
      <w:r>
        <w:t>;</w:t>
      </w:r>
      <w:r>
        <w:br/>
        <w:t>            }</w:t>
      </w:r>
      <w:r>
        <w:br/>
        <w:t>            </w:t>
      </w:r>
      <w:r>
        <w:rPr>
          <w:color w:val="0000FF"/>
        </w:rPr>
        <w:t>else</w:t>
      </w:r>
      <w:r>
        <w:br/>
        <w:t>            {</w:t>
      </w:r>
      <w:r>
        <w:br/>
        <w:t>                stringToDisplay = </w:t>
      </w:r>
      <w:r>
        <w:rPr>
          <w:color w:val="A31515"/>
        </w:rPr>
        <w:t>"You Win!"</w:t>
      </w:r>
      <w:r>
        <w:t>;</w:t>
      </w:r>
      <w:r>
        <w:br/>
        <w:t>            }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</w:r>
      <w:r>
        <w:lastRenderedPageBreak/>
        <w:t>        {</w:t>
      </w:r>
      <w:r>
        <w:br/>
        <w:t>            stringToDisplay = </w:t>
      </w:r>
      <w:r>
        <w:rPr>
          <w:color w:val="A31515"/>
        </w:rPr>
        <w:t>"Time Is Up!"</w:t>
      </w:r>
      <w:r>
        <w:t>;</w:t>
      </w:r>
      <w:r>
        <w:br/>
        <w:t>        }</w:t>
      </w:r>
      <w:r>
        <w:br/>
        <w:t xml:space="preserve"> </w:t>
      </w:r>
      <w:r>
        <w:br/>
        <w:t>        </w:t>
      </w:r>
      <w:r>
        <w:rPr>
          <w:color w:val="2B91AF"/>
        </w:rPr>
        <w:t>Vector2</w:t>
      </w:r>
      <w:r>
        <w:t> stringVector = font36px.MeasureString(stringToDisplay);</w:t>
      </w:r>
      <w:r>
        <w:br/>
        <w:t xml:space="preserve"> </w:t>
      </w:r>
      <w:r>
        <w:br/>
        <w:t>        ScreenManager.SpriteBatch.DrawString(font36px, stringToDisplay,</w:t>
      </w:r>
      <w:r>
        <w:br/>
        <w:t>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(ScreenManager.GraphicsDevice.Viewport.Width / 2 -</w:t>
      </w:r>
    </w:p>
    <w:p w:rsidR="004553B9" w:rsidRDefault="002D292D" w:rsidP="004553B9">
      <w:pPr>
        <w:pStyle w:val="ppCodeIndent"/>
      </w:pPr>
      <w:r>
        <w:t>                stringVector.X / 2,</w:t>
      </w:r>
    </w:p>
    <w:p w:rsidR="004553B9" w:rsidRDefault="002D292D" w:rsidP="004553B9">
      <w:pPr>
        <w:pStyle w:val="ppCodeIndent"/>
      </w:pPr>
      <w:r>
        <w:t>                ScreenManager.GraphicsDevice.Viewport.Height / 2 -</w:t>
      </w:r>
    </w:p>
    <w:p w:rsidR="004553B9" w:rsidRDefault="002D292D" w:rsidP="004553B9">
      <w:pPr>
        <w:pStyle w:val="ppCodeIndent"/>
      </w:pPr>
      <w:r>
        <w:t xml:space="preserve">                stringVector.Y / 2), </w:t>
      </w:r>
      <w:r>
        <w:rPr>
          <w:color w:val="2B91AF"/>
        </w:rPr>
        <w:t>Color</w:t>
      </w:r>
      <w:r>
        <w:t>.White);</w:t>
      </w:r>
      <w:r>
        <w:br/>
        <w:t>    }</w:t>
      </w:r>
      <w:r>
        <w:br/>
        <w:t>}</w:t>
      </w:r>
    </w:p>
    <w:p w:rsidR="004553B9" w:rsidRDefault="002D292D" w:rsidP="004553B9">
      <w:pPr>
        <w:pStyle w:val="ppNumberList"/>
      </w:pPr>
      <w:r>
        <w:t xml:space="preserve">Remove the </w:t>
      </w:r>
      <w:r w:rsidR="004553B9" w:rsidRPr="004553B9">
        <w:rPr>
          <w:rStyle w:val="Strong"/>
        </w:rPr>
        <w:t>CheckIsInHighScore</w:t>
      </w:r>
      <w:r>
        <w:t xml:space="preserve"> method.</w:t>
      </w:r>
    </w:p>
    <w:p w:rsidR="00196A6A" w:rsidRDefault="00C60B65">
      <w:pPr>
        <w:pStyle w:val="ppNumberList"/>
      </w:pPr>
      <w:r>
        <w:t>Modify</w:t>
      </w:r>
      <w:r w:rsidR="002D292D">
        <w:t xml:space="preserve"> the </w:t>
      </w:r>
      <w:r w:rsidR="004553B9" w:rsidRPr="004553B9">
        <w:rPr>
          <w:rStyle w:val="Strong"/>
        </w:rPr>
        <w:t>CheckIfCurrentGameFinished</w:t>
      </w:r>
      <w:r w:rsidR="002D292D">
        <w:t xml:space="preserve"> method</w:t>
      </w:r>
      <w:r w:rsidR="00D409CA">
        <w:t>.</w:t>
      </w:r>
    </w:p>
    <w:p w:rsidR="00AB4579" w:rsidRPr="00AB4579" w:rsidRDefault="00AB4579" w:rsidP="00AB4579">
      <w:pPr>
        <w:pStyle w:val="ppCodeLanguageIndent"/>
      </w:pPr>
      <w:r w:rsidRPr="00AB4579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private</w:t>
      </w:r>
      <w:r>
        <w:t> </w:t>
      </w:r>
      <w:r>
        <w:rPr>
          <w:color w:val="0000FF"/>
        </w:rPr>
        <w:t>bool</w:t>
      </w:r>
      <w:r>
        <w:t> CheckIfCurrentGameFinished()</w:t>
      </w:r>
      <w:r>
        <w:br/>
        <w:t>{</w:t>
      </w:r>
      <w:r>
        <w:br/>
        <w:t>    levelEnded = </w:t>
      </w:r>
      <w:r>
        <w:rPr>
          <w:color w:val="0000FF"/>
        </w:rPr>
        <w:t>false</w:t>
      </w:r>
      <w:r>
        <w:t>;</w:t>
      </w:r>
      <w:r>
        <w:br/>
        <w:t>    isUserWon = vat.CurrentVatCapacity &gt;= vat.MaxVatCapacity;</w:t>
      </w:r>
      <w:r>
        <w:br/>
        <w:t xml:space="preserve"> </w:t>
      </w:r>
      <w:r>
        <w:br/>
        <w:t>    </w:t>
      </w:r>
      <w:r>
        <w:rPr>
          <w:color w:val="008000"/>
        </w:rPr>
        <w:t>// If the vat is full, the player wins</w:t>
      </w:r>
      <w:r>
        <w:br/>
        <w:t>    </w:t>
      </w:r>
      <w:r>
        <w:rPr>
          <w:color w:val="0000FF"/>
        </w:rPr>
        <w:t>if</w:t>
      </w:r>
      <w:r>
        <w:t> (isUserWon || gameElapsed &lt;= </w:t>
      </w:r>
      <w:r>
        <w:rPr>
          <w:color w:val="2B91AF"/>
        </w:rPr>
        <w:t>TimeSpan</w:t>
      </w:r>
      <w:r>
        <w:t>.Zero)</w:t>
      </w:r>
      <w:r>
        <w:br/>
        <w:t>    {</w:t>
      </w:r>
      <w:r>
        <w:br/>
        <w:t>        levelEnded = </w:t>
      </w:r>
      <w:r>
        <w:rPr>
          <w:color w:val="0000FF"/>
        </w:rPr>
        <w:t>true</w:t>
      </w:r>
      <w:r>
        <w:t>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(gameDifficultyLevel == </w:t>
      </w:r>
      <w:r>
        <w:rPr>
          <w:color w:val="2B91AF"/>
        </w:rPr>
        <w:t>DifficultyMode</w:t>
      </w:r>
      <w:r>
        <w:t>.Hard)</w:t>
      </w:r>
      <w:r>
        <w:br/>
        <w:t>        {</w:t>
      </w:r>
      <w:r>
        <w:br/>
        <w:t>            FinalScore = </w:t>
      </w:r>
      <w:r>
        <w:rPr>
          <w:color w:val="2B91AF"/>
        </w:rPr>
        <w:t>ConfigurationManager</w:t>
      </w:r>
      <w:r>
        <w:t>.ModesConfiguration[</w:t>
      </w:r>
    </w:p>
    <w:p w:rsidR="004553B9" w:rsidRDefault="002D292D" w:rsidP="004553B9">
      <w:pPr>
        <w:pStyle w:val="ppCodeIndent"/>
      </w:pPr>
      <w:r>
        <w:t>                gameDifficultyLevel].HighScoreFactor * </w:t>
      </w:r>
    </w:p>
    <w:p w:rsidR="004553B9" w:rsidRDefault="002D292D" w:rsidP="004553B9">
      <w:pPr>
        <w:pStyle w:val="ppCodeIndent"/>
      </w:pPr>
      <w:r>
        <w:t>                (</w:t>
      </w:r>
      <w:r>
        <w:rPr>
          <w:color w:val="0000FF"/>
        </w:rPr>
        <w:t>int</w:t>
      </w:r>
      <w:r>
        <w:t>)gameElapsed.TotalMilliseconds;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FinalScore = 0;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if true, game is over</w:t>
      </w:r>
      <w:r>
        <w:br/>
        <w:t>    </w:t>
      </w:r>
      <w:r>
        <w:rPr>
          <w:color w:val="0000FF"/>
        </w:rPr>
        <w:t>if</w:t>
      </w:r>
      <w:r>
        <w:t> (gameElapsed &lt;= </w:t>
      </w:r>
      <w:r>
        <w:rPr>
          <w:color w:val="2B91AF"/>
        </w:rPr>
        <w:t>TimeSpan</w:t>
      </w:r>
      <w:r>
        <w:t>.Zero || levelEnded)</w:t>
      </w:r>
      <w:r>
        <w:br/>
        <w:t>    {</w:t>
      </w:r>
      <w:r>
        <w:br/>
        <w:t>        isLevelEnd = </w:t>
      </w:r>
      <w:r>
        <w:rPr>
          <w:color w:val="0000FF"/>
        </w:rPr>
        <w:t>true</w:t>
      </w:r>
      <w:r>
        <w:t>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(userInputToExit)</w:t>
      </w:r>
      <w:r>
        <w:br/>
        <w:t>        {</w:t>
      </w:r>
      <w:r>
        <w:br/>
        <w:t>            ScreenManager.RemoveScreen(</w:t>
      </w:r>
      <w:r>
        <w:rPr>
          <w:color w:val="0000FF"/>
        </w:rPr>
        <w:t>this</w:t>
      </w:r>
      <w:r>
        <w:t>);</w:t>
      </w:r>
      <w:r>
        <w:br/>
        <w:t xml:space="preserve"> </w:t>
      </w:r>
      <w:r>
        <w:br/>
      </w:r>
      <w:r>
        <w:lastRenderedPageBreak/>
        <w:t>            </w:t>
      </w:r>
      <w:r>
        <w:rPr>
          <w:color w:val="0000FF"/>
        </w:rPr>
        <w:t>if</w:t>
      </w:r>
      <w:r>
        <w:t> (isUserWon) </w:t>
      </w:r>
      <w:r>
        <w:rPr>
          <w:color w:val="008000"/>
        </w:rPr>
        <w:t>// True - the user won</w:t>
      </w:r>
      <w:r>
        <w:br/>
        <w:t>            {</w:t>
      </w:r>
      <w:r>
        <w:br/>
        <w:t>                </w:t>
      </w:r>
      <w:r>
        <w:rPr>
          <w:color w:val="2B91AF"/>
        </w:rPr>
        <w:t>AudioManager</w:t>
      </w:r>
      <w:r>
        <w:t>.PlaySound(</w:t>
      </w:r>
      <w:r>
        <w:rPr>
          <w:color w:val="A31515"/>
        </w:rPr>
        <w:t>"Victory"</w:t>
      </w:r>
      <w:r>
        <w:t>);</w:t>
      </w:r>
      <w:r>
        <w:br/>
        <w:t>            }</w:t>
      </w:r>
      <w:r>
        <w:br/>
        <w:t>            </w:t>
      </w:r>
      <w:r>
        <w:rPr>
          <w:color w:val="0000FF"/>
        </w:rPr>
        <w:t>else</w:t>
      </w:r>
      <w:r>
        <w:br/>
        <w:t>            {</w:t>
      </w:r>
      <w:r>
        <w:br/>
        <w:t>                </w:t>
      </w:r>
      <w:r>
        <w:rPr>
          <w:color w:val="2B91AF"/>
        </w:rPr>
        <w:t>AudioManager</w:t>
      </w:r>
      <w:r>
        <w:t>.PlaySound(</w:t>
      </w:r>
      <w:r>
        <w:rPr>
          <w:color w:val="A31515"/>
        </w:rPr>
        <w:t>"Defeat"</w:t>
      </w:r>
      <w:r>
        <w:t>);</w:t>
      </w:r>
      <w:r>
        <w:br/>
        <w:t>            }</w:t>
      </w:r>
      <w:r>
        <w:br/>
        <w:t xml:space="preserve"> </w:t>
      </w:r>
      <w:r>
        <w:br/>
        <w:t>            MoveToNextScreen(isUserWon);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return</w:t>
      </w:r>
      <w:r>
        <w:t> </w:t>
      </w:r>
      <w:r>
        <w:rPr>
          <w:color w:val="0000FF"/>
        </w:rPr>
        <w:t>false</w:t>
      </w:r>
      <w:r>
        <w:t>;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UnloadContent</w:t>
      </w:r>
      <w:r w:rsidR="002D292D">
        <w:t xml:space="preserve"> method</w:t>
      </w:r>
      <w:r w:rsidR="00A12A79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UnloadContent()</w:t>
      </w:r>
      <w:r>
        <w:br/>
        <w:t>{</w:t>
      </w:r>
      <w:r>
        <w:br/>
        <w:t>    </w:t>
      </w:r>
      <w:r>
        <w:rPr>
          <w:color w:val="0000FF"/>
        </w:rPr>
        <w:t>var</w:t>
      </w:r>
      <w:r>
        <w:t> componentList = ScreenManager.Game.Components;</w:t>
      </w:r>
      <w:r>
        <w:br/>
        <w:t xml:space="preserve"> </w:t>
      </w:r>
      <w:r>
        <w:br/>
        <w:t>    </w:t>
      </w:r>
      <w:r>
        <w:rPr>
          <w:color w:val="0000FF"/>
        </w:rPr>
        <w:t>for</w:t>
      </w:r>
      <w:r>
        <w:t> (</w:t>
      </w:r>
      <w:r>
        <w:rPr>
          <w:color w:val="0000FF"/>
        </w:rPr>
        <w:t>int</w:t>
      </w:r>
      <w:r>
        <w:t> index = 0; index &lt; componentList.Count; index++)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(componentList[index] </w:t>
      </w:r>
      <w:r>
        <w:rPr>
          <w:color w:val="0000FF"/>
        </w:rPr>
        <w:t>is</w:t>
      </w:r>
      <w:r>
        <w:t> </w:t>
      </w:r>
      <w:r>
        <w:rPr>
          <w:color w:val="2B91AF"/>
        </w:rPr>
        <w:t>TexturedDrawableGameComponent</w:t>
      </w:r>
      <w:r>
        <w:t> || </w:t>
      </w:r>
    </w:p>
    <w:p w:rsidR="004553B9" w:rsidRDefault="002D292D" w:rsidP="004553B9">
      <w:pPr>
        <w:pStyle w:val="ppCodeIndent"/>
      </w:pPr>
      <w:r>
        <w:t>            componentList[index] </w:t>
      </w:r>
      <w:r>
        <w:rPr>
          <w:color w:val="0000FF"/>
        </w:rPr>
        <w:t>is</w:t>
      </w:r>
      <w:r>
        <w:t> </w:t>
      </w:r>
      <w:r>
        <w:rPr>
          <w:color w:val="2B91AF"/>
        </w:rPr>
        <w:t>ScoreBar</w:t>
      </w:r>
      <w:r>
        <w:t>)</w:t>
      </w:r>
      <w:r>
        <w:br/>
        <w:t>        {</w:t>
      </w:r>
      <w:r>
        <w:br/>
        <w:t>            componentList.RemoveAt(index);</w:t>
      </w:r>
      <w:r>
        <w:br/>
        <w:t>            index--;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.UnloadContent();</w:t>
      </w:r>
      <w:r>
        <w:br/>
        <w:t>}</w:t>
      </w:r>
    </w:p>
    <w:p w:rsidR="004553B9" w:rsidRDefault="002D292D" w:rsidP="004553B9">
      <w:pPr>
        <w:pStyle w:val="ppNumberList"/>
      </w:pPr>
      <w:r>
        <w:t xml:space="preserve">Remove the </w:t>
      </w:r>
      <w:r w:rsidR="004553B9" w:rsidRPr="004553B9">
        <w:rPr>
          <w:rStyle w:val="Strong"/>
        </w:rPr>
        <w:t>AfterPlayerEnterName</w:t>
      </w:r>
      <w:r>
        <w:t xml:space="preserve"> method.</w:t>
      </w:r>
    </w:p>
    <w:p w:rsidR="004553B9" w:rsidRDefault="002D292D" w:rsidP="004553B9">
      <w:pPr>
        <w:pStyle w:val="ppNumberList"/>
      </w:pPr>
      <w:r>
        <w:t xml:space="preserve">Open the </w:t>
      </w:r>
      <w:r w:rsidR="004553B9" w:rsidRPr="004553B9">
        <w:rPr>
          <w:rStyle w:val="Strong"/>
        </w:rPr>
        <w:t>HoneycombRush.cs</w:t>
      </w:r>
      <w:r>
        <w:rPr>
          <w:b/>
          <w:bCs/>
        </w:rPr>
        <w:t xml:space="preserve"> </w:t>
      </w:r>
      <w:r>
        <w:t>file</w:t>
      </w:r>
      <w:r w:rsidR="00FD6AB2">
        <w:t>,</w:t>
      </w:r>
      <w:r>
        <w:t xml:space="preserve"> and add the following </w:t>
      </w:r>
      <w:r w:rsidR="004553B9" w:rsidRPr="004553B9">
        <w:rPr>
          <w:rStyle w:val="Strong"/>
        </w:rPr>
        <w:t>using</w:t>
      </w:r>
      <w:r>
        <w:t xml:space="preserve"> statement: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using</w:t>
      </w:r>
      <w:r>
        <w:t> Microsoft.Xna.Framework.GamerServices;</w:t>
      </w:r>
    </w:p>
    <w:p w:rsidR="004553B9" w:rsidRDefault="002D292D" w:rsidP="004553B9">
      <w:pPr>
        <w:pStyle w:val="ppNumberList"/>
      </w:pPr>
      <w:r>
        <w:t xml:space="preserve">In the same file, add the following statement to the </w:t>
      </w:r>
      <w:r w:rsidR="004553B9" w:rsidRPr="004553B9">
        <w:rPr>
          <w:rStyle w:val="Strong"/>
        </w:rPr>
        <w:t>HoneycombRush</w:t>
      </w:r>
      <w:r>
        <w:t xml:space="preserve"> class’s constructor:</w:t>
      </w:r>
    </w:p>
    <w:p w:rsidR="00196A6A" w:rsidRDefault="00DE2728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tab/>
      </w:r>
      <w:r w:rsidRPr="004553B9">
        <w:rPr>
          <w:rStyle w:val="Strong"/>
        </w:rPr>
        <w:t>GamerServicesComponent</w:t>
      </w:r>
      <w:r>
        <w:t xml:space="preserve"> is required to display the prompt where the player enters a name after achieving a high</w:t>
      </w:r>
      <w:r w:rsidR="00892E82">
        <w:t xml:space="preserve"> </w:t>
      </w:r>
      <w:r>
        <w:t>score.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196A6A" w:rsidRDefault="002D292D">
      <w:pPr>
        <w:pStyle w:val="CodeIndent"/>
      </w:pPr>
      <w:r>
        <w:rPr>
          <w:color w:val="0000FF"/>
        </w:rPr>
        <w:lastRenderedPageBreak/>
        <w:t>#if</w:t>
      </w:r>
      <w:r>
        <w:t> WINDOWS</w:t>
      </w:r>
      <w:r>
        <w:br/>
        <w:t>            Components.Add(</w:t>
      </w:r>
      <w:r>
        <w:rPr>
          <w:color w:val="0000FF"/>
        </w:rPr>
        <w:t>new</w:t>
      </w:r>
      <w:r>
        <w:t> </w:t>
      </w:r>
      <w:r>
        <w:rPr>
          <w:color w:val="2B91AF"/>
        </w:rPr>
        <w:t>GamerServicesComponent</w:t>
      </w:r>
      <w:r>
        <w:t>(</w:t>
      </w:r>
      <w:r>
        <w:rPr>
          <w:color w:val="0000FF"/>
        </w:rPr>
        <w:t>this</w:t>
      </w:r>
      <w:r>
        <w:t>));</w:t>
      </w:r>
      <w:r>
        <w:br/>
      </w:r>
      <w:r>
        <w:rPr>
          <w:color w:val="0000FF"/>
        </w:rPr>
        <w:t>#endif</w:t>
      </w:r>
    </w:p>
    <w:p w:rsidR="00FD6AB2" w:rsidRDefault="002D292D">
      <w:pPr>
        <w:pStyle w:val="ppNumberList"/>
      </w:pPr>
      <w:r>
        <w:t xml:space="preserve">Compile and run the game. </w:t>
      </w:r>
    </w:p>
    <w:p w:rsidR="00196A6A" w:rsidRDefault="009463A5" w:rsidP="004308E2">
      <w:pPr>
        <w:pStyle w:val="ppNumberList"/>
        <w:numPr>
          <w:ilvl w:val="0"/>
          <w:numId w:val="0"/>
        </w:numPr>
        <w:ind w:left="717"/>
      </w:pPr>
      <w:r>
        <w:t xml:space="preserve">The game </w:t>
      </w:r>
      <w:r w:rsidR="002D292D">
        <w:t xml:space="preserve">should now be </w:t>
      </w:r>
      <w:r w:rsidR="00B51454">
        <w:t>operational</w:t>
      </w:r>
      <w:r w:rsidR="002D292D">
        <w:t xml:space="preserve"> and free of errors. Note that since </w:t>
      </w:r>
      <w:r>
        <w:t xml:space="preserve">the gameplay elements </w:t>
      </w:r>
      <w:proofErr w:type="gramStart"/>
      <w:r>
        <w:t xml:space="preserve">are </w:t>
      </w:r>
      <w:r w:rsidR="00892E82">
        <w:t>not</w:t>
      </w:r>
      <w:r w:rsidR="00FD6AB2">
        <w:t xml:space="preserve"> </w:t>
      </w:r>
      <w:r w:rsidR="002D292D">
        <w:t>position</w:t>
      </w:r>
      <w:r>
        <w:t>ed</w:t>
      </w:r>
      <w:proofErr w:type="gramEnd"/>
      <w:r w:rsidR="00892E82">
        <w:t xml:space="preserve"> properly</w:t>
      </w:r>
      <w:r w:rsidR="002D292D">
        <w:t>, part of the game will appear off screen.</w:t>
      </w:r>
    </w:p>
    <w:p w:rsidR="00D67323" w:rsidRPr="00D67323" w:rsidRDefault="00D67323" w:rsidP="00D67323">
      <w:pPr>
        <w:pStyle w:val="Heading1"/>
      </w:pPr>
      <w:bookmarkStart w:id="16" w:name="_Toc278487462"/>
      <w:r w:rsidRPr="00D67323">
        <w:t>Introducing high-definition assets</w:t>
      </w:r>
      <w:bookmarkEnd w:id="16"/>
    </w:p>
    <w:p w:rsidR="004553B9" w:rsidRDefault="00D67323" w:rsidP="004553B9">
      <w:pPr>
        <w:pStyle w:val="ppBodyText"/>
      </w:pPr>
      <w:r>
        <w:t>At this stage, w</w:t>
      </w:r>
      <w:r w:rsidR="002D292D">
        <w:t xml:space="preserve">hile the game now functions on a </w:t>
      </w:r>
      <w:r w:rsidR="003D68F4">
        <w:t xml:space="preserve">Windows </w:t>
      </w:r>
      <w:r w:rsidR="002D292D">
        <w:t xml:space="preserve">platform, </w:t>
      </w:r>
      <w:r>
        <w:t>a</w:t>
      </w:r>
      <w:r w:rsidR="002D292D">
        <w:t xml:space="preserve">ll of the game’s assets </w:t>
      </w:r>
      <w:r w:rsidR="00FD6AB2">
        <w:t>have</w:t>
      </w:r>
      <w:r w:rsidR="002D292D">
        <w:t xml:space="preserve"> a low resolution</w:t>
      </w:r>
      <w:r w:rsidR="00FD6AB2">
        <w:t>—because the original display is</w:t>
      </w:r>
      <w:r w:rsidR="002D292D">
        <w:t xml:space="preserve"> </w:t>
      </w:r>
      <w:r w:rsidR="00FD6AB2">
        <w:t>for</w:t>
      </w:r>
      <w:r w:rsidR="002D292D">
        <w:t xml:space="preserve"> a </w:t>
      </w:r>
      <w:r w:rsidR="003D68F4">
        <w:t xml:space="preserve">Windows </w:t>
      </w:r>
      <w:r w:rsidR="002D292D">
        <w:t>Phone 7 device</w:t>
      </w:r>
      <w:r w:rsidR="00FD6AB2">
        <w:t xml:space="preserve">. </w:t>
      </w:r>
      <w:r w:rsidR="00950B57">
        <w:t>All the</w:t>
      </w:r>
      <w:r w:rsidR="002D292D">
        <w:t xml:space="preserve"> game elements </w:t>
      </w:r>
      <w:proofErr w:type="gramStart"/>
      <w:r w:rsidR="002D292D">
        <w:t>are positioned</w:t>
      </w:r>
      <w:proofErr w:type="gramEnd"/>
      <w:r w:rsidR="002D292D">
        <w:t xml:space="preserve"> at hard-coded locations based on the resolution</w:t>
      </w:r>
      <w:r w:rsidR="00874319">
        <w:t xml:space="preserve"> of Windows Phone 7</w:t>
      </w:r>
      <w:r w:rsidR="002D292D">
        <w:t xml:space="preserve">. </w:t>
      </w:r>
      <w:r>
        <w:t>T</w:t>
      </w:r>
      <w:r w:rsidR="002D292D">
        <w:t>his task</w:t>
      </w:r>
      <w:r>
        <w:t>’s objective is to</w:t>
      </w:r>
      <w:r w:rsidR="002D292D">
        <w:t xml:space="preserve"> improve the game’s presentation on Windows, while preserving its presentation on </w:t>
      </w:r>
      <w:r w:rsidR="003D68F4">
        <w:t xml:space="preserve">Windows </w:t>
      </w:r>
      <w:r w:rsidR="002D292D">
        <w:t xml:space="preserve">Phone 7. </w:t>
      </w:r>
    </w:p>
    <w:p w:rsidR="004553B9" w:rsidRDefault="002D292D" w:rsidP="004553B9">
      <w:pPr>
        <w:pStyle w:val="ppProcedureStart"/>
      </w:pPr>
      <w:r>
        <w:t>To add high-definition assets to the project</w:t>
      </w:r>
    </w:p>
    <w:p w:rsidR="00196A6A" w:rsidRDefault="001A3B4B">
      <w:pPr>
        <w:pStyle w:val="ppNumberList"/>
        <w:numPr>
          <w:ilvl w:val="0"/>
          <w:numId w:val="144"/>
        </w:numPr>
      </w:pPr>
      <w:r>
        <w:rPr>
          <w:highlight w:val="yellow"/>
        </w:rPr>
        <w:t xml:space="preserve">In </w:t>
      </w:r>
      <w:r>
        <w:rPr>
          <w:b/>
          <w:bCs/>
          <w:highlight w:val="yellow"/>
        </w:rPr>
        <w:t xml:space="preserve">Solution </w:t>
      </w:r>
      <w:r w:rsidR="00037506">
        <w:rPr>
          <w:b/>
          <w:bCs/>
          <w:highlight w:val="yellow"/>
        </w:rPr>
        <w:t>Explorer</w:t>
      </w:r>
      <w:r w:rsidR="00037506" w:rsidRPr="00037506">
        <w:rPr>
          <w:highlight w:val="yellow"/>
        </w:rPr>
        <w:t>,</w:t>
      </w:r>
      <w:r>
        <w:rPr>
          <w:highlight w:val="yellow"/>
        </w:rPr>
        <w:t xml:space="preserve"> right-click</w:t>
      </w:r>
      <w:r w:rsidR="00037506" w:rsidRPr="00037506">
        <w:rPr>
          <w:highlight w:val="yellow"/>
        </w:rPr>
        <w:t xml:space="preserve"> the </w:t>
      </w:r>
      <w:r w:rsidR="00037506" w:rsidRPr="00037506">
        <w:rPr>
          <w:rStyle w:val="Strong"/>
          <w:highlight w:val="yellow"/>
        </w:rPr>
        <w:t>HoneycombRushContent</w:t>
      </w:r>
      <w:r w:rsidR="002D292D" w:rsidRPr="00971E5F">
        <w:t xml:space="preserve"> content project, and </w:t>
      </w:r>
      <w:r>
        <w:t xml:space="preserve">then click </w:t>
      </w:r>
      <w:r w:rsidR="00037506">
        <w:rPr>
          <w:b/>
          <w:bCs/>
        </w:rPr>
        <w:t>Remove</w:t>
      </w:r>
      <w:r>
        <w:t xml:space="preserve">. </w:t>
      </w:r>
    </w:p>
    <w:p w:rsidR="00196A6A" w:rsidRDefault="001A3B4B">
      <w:pPr>
        <w:pStyle w:val="ppNumberList"/>
        <w:numPr>
          <w:ilvl w:val="0"/>
          <w:numId w:val="144"/>
        </w:numPr>
      </w:pPr>
      <w:r>
        <w:t xml:space="preserve">In </w:t>
      </w:r>
      <w:r>
        <w:rPr>
          <w:b/>
          <w:bCs/>
        </w:rPr>
        <w:t>Solution Explorer</w:t>
      </w:r>
      <w:r>
        <w:t xml:space="preserve">, right-click the </w:t>
      </w:r>
      <w:r>
        <w:rPr>
          <w:b/>
          <w:bCs/>
        </w:rPr>
        <w:t>HoneycombRush</w:t>
      </w:r>
      <w:r>
        <w:t xml:space="preserve"> solution, point to </w:t>
      </w:r>
      <w:r>
        <w:rPr>
          <w:b/>
          <w:bCs/>
        </w:rPr>
        <w:t>Add</w:t>
      </w:r>
      <w:r w:rsidR="00950B57">
        <w:rPr>
          <w:bCs/>
        </w:rPr>
        <w:t>,</w:t>
      </w:r>
      <w:r>
        <w:t xml:space="preserve"> and then </w:t>
      </w:r>
      <w:r w:rsidR="0022232E">
        <w:t xml:space="preserve">click </w:t>
      </w:r>
      <w:r>
        <w:rPr>
          <w:b/>
          <w:bCs/>
        </w:rPr>
        <w:t>New Project</w:t>
      </w:r>
      <w:r w:rsidR="00037506" w:rsidRPr="00037506">
        <w:t>.</w:t>
      </w:r>
      <w:r>
        <w:t xml:space="preserve"> </w:t>
      </w:r>
    </w:p>
    <w:p w:rsidR="00196A6A" w:rsidRDefault="00CC2DF5">
      <w:pPr>
        <w:pStyle w:val="ppNumberList"/>
        <w:numPr>
          <w:ilvl w:val="0"/>
          <w:numId w:val="144"/>
        </w:numPr>
      </w:pPr>
      <w:r>
        <w:t xml:space="preserve">In the Add New Project dialog box, </w:t>
      </w:r>
      <w:r w:rsidR="00950B57">
        <w:t>s</w:t>
      </w:r>
      <w:r>
        <w:t xml:space="preserve">elect </w:t>
      </w:r>
      <w:r>
        <w:rPr>
          <w:b/>
          <w:bCs/>
        </w:rPr>
        <w:t>XNA Game Studio 4.0</w:t>
      </w:r>
      <w:r>
        <w:t xml:space="preserve"> in the left</w:t>
      </w:r>
      <w:r w:rsidR="00950B57">
        <w:t>,</w:t>
      </w:r>
      <w:r>
        <w:t xml:space="preserve"> and then</w:t>
      </w:r>
      <w:r w:rsidR="00950B57">
        <w:t xml:space="preserve"> click</w:t>
      </w:r>
      <w:r>
        <w:t xml:space="preserve"> </w:t>
      </w:r>
      <w:r>
        <w:rPr>
          <w:b/>
          <w:bCs/>
        </w:rPr>
        <w:t>Empty Content Project (4.0)</w:t>
      </w:r>
      <w:r>
        <w:t xml:space="preserve">. </w:t>
      </w:r>
    </w:p>
    <w:p w:rsidR="00196A6A" w:rsidRDefault="00CC2DF5">
      <w:pPr>
        <w:pStyle w:val="ppNumberList"/>
        <w:numPr>
          <w:ilvl w:val="0"/>
          <w:numId w:val="144"/>
        </w:numPr>
      </w:pPr>
      <w:r>
        <w:t xml:space="preserve">In the </w:t>
      </w:r>
      <w:r>
        <w:rPr>
          <w:b/>
          <w:bCs/>
        </w:rPr>
        <w:t>Name</w:t>
      </w:r>
      <w:r>
        <w:t xml:space="preserve"> box</w:t>
      </w:r>
      <w:r w:rsidR="00950B57">
        <w:t>,</w:t>
      </w:r>
      <w:r>
        <w:t xml:space="preserve"> type </w:t>
      </w:r>
      <w:r w:rsidR="00037506" w:rsidRPr="00037506">
        <w:rPr>
          <w:rStyle w:val="Strong"/>
        </w:rPr>
        <w:t>HoneycombRushContentHD</w:t>
      </w:r>
      <w:r w:rsidR="00950B57">
        <w:rPr>
          <w:rStyle w:val="Strong"/>
          <w:b w:val="0"/>
        </w:rPr>
        <w:t>,</w:t>
      </w:r>
      <w:r>
        <w:rPr>
          <w:rStyle w:val="Strong"/>
        </w:rPr>
        <w:t xml:space="preserve"> </w:t>
      </w:r>
      <w:r w:rsidR="00037506" w:rsidRPr="00037506">
        <w:rPr>
          <w:rStyle w:val="Strong"/>
          <w:b w:val="0"/>
          <w:bCs w:val="0"/>
        </w:rPr>
        <w:t>an</w:t>
      </w:r>
      <w:r>
        <w:t xml:space="preserve">d then click </w:t>
      </w:r>
      <w:r w:rsidR="00FB6965">
        <w:rPr>
          <w:b/>
          <w:bCs/>
        </w:rPr>
        <w:t>OK</w:t>
      </w:r>
      <w:r w:rsidR="002D292D" w:rsidRPr="00971E5F">
        <w:t xml:space="preserve">. </w:t>
      </w:r>
    </w:p>
    <w:p w:rsidR="00196A6A" w:rsidRDefault="000B336C">
      <w:pPr>
        <w:pStyle w:val="ppNumberList"/>
      </w:pPr>
      <w:r>
        <w:t xml:space="preserve">In </w:t>
      </w:r>
      <w:r>
        <w:rPr>
          <w:b/>
          <w:bCs/>
        </w:rPr>
        <w:t>Solution Explorer</w:t>
      </w:r>
      <w:r w:rsidR="00037506" w:rsidRPr="00037506">
        <w:t>,</w:t>
      </w:r>
      <w:r>
        <w:t xml:space="preserve"> right-click the </w:t>
      </w:r>
      <w:r w:rsidRPr="00CC2DF5">
        <w:rPr>
          <w:rStyle w:val="Strong"/>
        </w:rPr>
        <w:t>HoneycombRushContentHD</w:t>
      </w:r>
      <w:r>
        <w:t xml:space="preserve"> project</w:t>
      </w:r>
      <w:r w:rsidR="00950B57">
        <w:t>,</w:t>
      </w:r>
      <w:r>
        <w:t xml:space="preserve"> and press </w:t>
      </w:r>
      <w:r>
        <w:rPr>
          <w:b/>
          <w:bCs/>
        </w:rPr>
        <w:t>F4</w:t>
      </w:r>
      <w:r>
        <w:t xml:space="preserve"> to open </w:t>
      </w:r>
      <w:r w:rsidR="002D292D">
        <w:t>the new content project’s properties</w:t>
      </w:r>
      <w:r>
        <w:t>.</w:t>
      </w:r>
    </w:p>
    <w:p w:rsidR="00196A6A" w:rsidRDefault="000B336C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Content Root Directory</w:t>
      </w:r>
      <w:r w:rsidR="002D292D">
        <w:t xml:space="preserve"> to “</w:t>
      </w:r>
      <w:r w:rsidR="002D292D" w:rsidRPr="0040371C">
        <w:t>Content</w:t>
      </w:r>
      <w:r w:rsidR="00265FAF">
        <w:t>.”</w:t>
      </w:r>
    </w:p>
    <w:p w:rsidR="002D292D" w:rsidRDefault="00943F7B" w:rsidP="00943F7B">
      <w:pPr>
        <w:pStyle w:val="ppNumberList"/>
      </w:pPr>
      <w:r>
        <w:t xml:space="preserve">In the lab’s installation folder under </w:t>
      </w:r>
      <w:r w:rsidR="004553B9" w:rsidRPr="004553B9">
        <w:rPr>
          <w:rStyle w:val="Strong"/>
        </w:rPr>
        <w:t>Assets\Media</w:t>
      </w:r>
      <w:r w:rsidR="00950B57">
        <w:rPr>
          <w:rStyle w:val="Strong"/>
          <w:b w:val="0"/>
        </w:rPr>
        <w:t>,</w:t>
      </w:r>
      <w:r>
        <w:rPr>
          <w:b/>
          <w:bCs/>
        </w:rPr>
        <w:t xml:space="preserve"> </w:t>
      </w:r>
      <w:r>
        <w:t xml:space="preserve">add </w:t>
      </w:r>
      <w:r w:rsidR="002D292D">
        <w:t xml:space="preserve">all </w:t>
      </w:r>
      <w:r>
        <w:t xml:space="preserve">the </w:t>
      </w:r>
      <w:r w:rsidR="002D292D">
        <w:t>assets to the new content project, while preserving the directory structure</w:t>
      </w:r>
      <w:r w:rsidR="002D292D" w:rsidRPr="00372412">
        <w:t>.</w:t>
      </w:r>
      <w:r w:rsidR="002D292D">
        <w:t xml:space="preserve"> </w:t>
      </w:r>
    </w:p>
    <w:p w:rsidR="002D292D" w:rsidRPr="00E40F9B" w:rsidRDefault="00816BB4" w:rsidP="00743E29">
      <w:pPr>
        <w:pStyle w:val="ppNumberList"/>
      </w:pPr>
      <w:r>
        <w:t>I</w:t>
      </w:r>
      <w:r w:rsidR="00743E29">
        <w:t xml:space="preserve">n </w:t>
      </w:r>
      <w:r w:rsidR="00743E29" w:rsidRPr="00743E29">
        <w:rPr>
          <w:rStyle w:val="Strong"/>
        </w:rPr>
        <w:t>Solution Explorer</w:t>
      </w:r>
      <w:r w:rsidR="00743E29">
        <w:t xml:space="preserve"> </w:t>
      </w:r>
      <w:r w:rsidR="002D292D">
        <w:t xml:space="preserve">right-click </w:t>
      </w:r>
      <w:r w:rsidR="004553B9" w:rsidRPr="004553B9">
        <w:rPr>
          <w:rStyle w:val="Strong"/>
        </w:rPr>
        <w:t>HoneycombRush – Windows</w:t>
      </w:r>
      <w:r w:rsidR="002D292D">
        <w:t xml:space="preserve">, select </w:t>
      </w:r>
      <w:r w:rsidR="004553B9" w:rsidRPr="004553B9">
        <w:rPr>
          <w:rStyle w:val="Strong"/>
        </w:rPr>
        <w:t>Add Content Reference</w:t>
      </w:r>
      <w:r w:rsidR="004553B9" w:rsidRPr="004553B9">
        <w:t>,</w:t>
      </w:r>
      <w:r w:rsidR="002D292D" w:rsidRPr="00E40F9B">
        <w:t xml:space="preserve"> and</w:t>
      </w:r>
      <w:r w:rsidR="002D292D">
        <w:t xml:space="preserve"> then point to the new content project.</w:t>
      </w:r>
    </w:p>
    <w:p w:rsidR="00196A6A" w:rsidRDefault="00816BB4">
      <w:pPr>
        <w:pStyle w:val="ppNumberList"/>
      </w:pPr>
      <w:r>
        <w:t xml:space="preserve">In </w:t>
      </w:r>
      <w:r>
        <w:rPr>
          <w:b/>
          <w:bCs/>
        </w:rPr>
        <w:t>Solution Explorer</w:t>
      </w:r>
      <w:r>
        <w:t xml:space="preserve">, expand </w:t>
      </w:r>
      <w:r w:rsidRPr="00CC2DF5">
        <w:rPr>
          <w:rStyle w:val="Strong"/>
        </w:rPr>
        <w:t>HoneycombRushContentHD</w:t>
      </w:r>
      <w:r w:rsidR="002D292D">
        <w:t xml:space="preserve">, </w:t>
      </w:r>
      <w:r>
        <w:t xml:space="preserve">expand </w:t>
      </w:r>
      <w:r w:rsidR="00943F7B">
        <w:t xml:space="preserve">the </w:t>
      </w:r>
      <w:r w:rsidR="004553B9" w:rsidRPr="004553B9">
        <w:rPr>
          <w:rStyle w:val="Strong"/>
        </w:rPr>
        <w:t>Configuration</w:t>
      </w:r>
      <w:r w:rsidR="00943F7B">
        <w:rPr>
          <w:b/>
          <w:bCs/>
        </w:rPr>
        <w:t xml:space="preserve"> </w:t>
      </w:r>
      <w:r>
        <w:t>project folder,</w:t>
      </w:r>
      <w:r w:rsidDel="009C6333">
        <w:t xml:space="preserve"> </w:t>
      </w:r>
      <w:r>
        <w:t xml:space="preserve">click </w:t>
      </w:r>
      <w:r w:rsidRPr="004553B9">
        <w:rPr>
          <w:rStyle w:val="Strong"/>
        </w:rPr>
        <w:t>Configuration.xml</w:t>
      </w:r>
      <w:r w:rsidR="00950B57">
        <w:rPr>
          <w:rStyle w:val="Strong"/>
          <w:b w:val="0"/>
        </w:rPr>
        <w:t>,</w:t>
      </w:r>
      <w:r>
        <w:t xml:space="preserve"> and </w:t>
      </w:r>
      <w:r>
        <w:rPr>
          <w:rStyle w:val="Strong"/>
          <w:b w:val="0"/>
          <w:bCs w:val="0"/>
        </w:rPr>
        <w:t xml:space="preserve">press </w:t>
      </w:r>
      <w:r>
        <w:rPr>
          <w:rStyle w:val="Strong"/>
        </w:rPr>
        <w:t>F4</w:t>
      </w:r>
      <w:r w:rsidR="00037506">
        <w:rPr>
          <w:rStyle w:val="Strong"/>
          <w:b w:val="0"/>
          <w:bCs w:val="0"/>
        </w:rPr>
        <w:t>.</w:t>
      </w:r>
      <w:r>
        <w:t xml:space="preserve"> </w:t>
      </w:r>
    </w:p>
    <w:p w:rsidR="00196A6A" w:rsidRDefault="00816BB4">
      <w:pPr>
        <w:pStyle w:val="ppNumberList"/>
      </w:pPr>
      <w:r>
        <w:t xml:space="preserve">Change </w:t>
      </w:r>
      <w:r w:rsidRPr="004553B9">
        <w:rPr>
          <w:rStyle w:val="Strong"/>
        </w:rPr>
        <w:t>Build Action</w:t>
      </w:r>
      <w:r>
        <w:t xml:space="preserve"> to </w:t>
      </w:r>
      <w:proofErr w:type="gramStart"/>
      <w:r w:rsidRPr="004553B9">
        <w:rPr>
          <w:rStyle w:val="Strong"/>
        </w:rPr>
        <w:t>None</w:t>
      </w:r>
      <w:proofErr w:type="gramEnd"/>
      <w:r w:rsidR="00950B57">
        <w:rPr>
          <w:rStyle w:val="Strong"/>
          <w:b w:val="0"/>
        </w:rPr>
        <w:t>,</w:t>
      </w:r>
      <w:r>
        <w:t xml:space="preserve"> and </w:t>
      </w:r>
      <w:r w:rsidRPr="004553B9">
        <w:rPr>
          <w:rStyle w:val="Strong"/>
        </w:rPr>
        <w:t>Copy to Output Directory</w:t>
      </w:r>
      <w:r>
        <w:t xml:space="preserve"> to </w:t>
      </w:r>
      <w:r w:rsidRPr="004553B9">
        <w:rPr>
          <w:rStyle w:val="Strong"/>
        </w:rPr>
        <w:t>Copy if newer</w:t>
      </w:r>
      <w:r>
        <w:t>.</w:t>
      </w:r>
    </w:p>
    <w:p w:rsidR="00196A6A" w:rsidRDefault="00816BB4">
      <w:pPr>
        <w:pStyle w:val="ppNumberList"/>
      </w:pPr>
      <w:r>
        <w:t xml:space="preserve">In </w:t>
      </w:r>
      <w:r>
        <w:rPr>
          <w:b/>
          <w:bCs/>
        </w:rPr>
        <w:t>Solution Explorer</w:t>
      </w:r>
      <w:r>
        <w:t xml:space="preserve">, expand </w:t>
      </w:r>
      <w:r w:rsidRPr="00CC2DF5">
        <w:rPr>
          <w:rStyle w:val="Strong"/>
        </w:rPr>
        <w:t>HoneycombRushContentHD</w:t>
      </w:r>
      <w:r>
        <w:t>, expand the</w:t>
      </w:r>
      <w:r w:rsidDel="00816BB4">
        <w:t xml:space="preserve"> </w:t>
      </w:r>
      <w:r w:rsidR="004553B9" w:rsidRPr="004553B9">
        <w:rPr>
          <w:rStyle w:val="Strong"/>
        </w:rPr>
        <w:t>Textures</w:t>
      </w:r>
      <w:r w:rsidR="00943F7B">
        <w:t xml:space="preserve"> project folder,</w:t>
      </w:r>
      <w:r w:rsidR="00943F7B" w:rsidDel="009C6333">
        <w:t xml:space="preserve"> </w:t>
      </w:r>
      <w:r>
        <w:t>click</w:t>
      </w:r>
      <w:r w:rsidR="002D292D">
        <w:t xml:space="preserve"> </w:t>
      </w:r>
      <w:r w:rsidR="004553B9" w:rsidRPr="004553B9">
        <w:rPr>
          <w:rStyle w:val="Strong"/>
        </w:rPr>
        <w:t>AnimationsDefinition.xml</w:t>
      </w:r>
      <w:proofErr w:type="gramStart"/>
      <w:r w:rsidR="00950B57">
        <w:rPr>
          <w:rStyle w:val="Strong"/>
          <w:b w:val="0"/>
        </w:rPr>
        <w:t>,</w:t>
      </w:r>
      <w:r w:rsidR="002D292D">
        <w:t xml:space="preserve">  </w:t>
      </w:r>
      <w:r>
        <w:t>and</w:t>
      </w:r>
      <w:proofErr w:type="gramEnd"/>
      <w:r>
        <w:t xml:space="preserve"> </w:t>
      </w:r>
      <w:r w:rsidR="00950B57">
        <w:t xml:space="preserve">then </w:t>
      </w:r>
      <w:r>
        <w:t xml:space="preserve">press </w:t>
      </w:r>
      <w:r>
        <w:rPr>
          <w:b/>
          <w:bCs/>
        </w:rPr>
        <w:t>F4</w:t>
      </w:r>
      <w:r>
        <w:t>.</w:t>
      </w:r>
    </w:p>
    <w:p w:rsidR="00816BB4" w:rsidRPr="00816BB4" w:rsidRDefault="00816BB4" w:rsidP="00816BB4">
      <w:pPr>
        <w:pStyle w:val="ppNumberList"/>
      </w:pPr>
      <w:r>
        <w:t xml:space="preserve">Change </w:t>
      </w:r>
      <w:r w:rsidRPr="004553B9">
        <w:rPr>
          <w:rStyle w:val="Strong"/>
        </w:rPr>
        <w:t>Build Action</w:t>
      </w:r>
      <w:r>
        <w:t xml:space="preserve"> to </w:t>
      </w:r>
      <w:proofErr w:type="gramStart"/>
      <w:r w:rsidRPr="004553B9">
        <w:rPr>
          <w:rStyle w:val="Strong"/>
        </w:rPr>
        <w:t>None</w:t>
      </w:r>
      <w:proofErr w:type="gramEnd"/>
      <w:r w:rsidR="00950B57">
        <w:rPr>
          <w:rStyle w:val="Strong"/>
          <w:b w:val="0"/>
        </w:rPr>
        <w:t>,</w:t>
      </w:r>
      <w:r>
        <w:t xml:space="preserve"> and </w:t>
      </w:r>
      <w:r w:rsidRPr="004553B9">
        <w:rPr>
          <w:rStyle w:val="Strong"/>
        </w:rPr>
        <w:t>Copy to Output Directory</w:t>
      </w:r>
      <w:r>
        <w:t xml:space="preserve"> to </w:t>
      </w:r>
      <w:r w:rsidRPr="004553B9">
        <w:rPr>
          <w:rStyle w:val="Strong"/>
        </w:rPr>
        <w:t>Copy if newer</w:t>
      </w:r>
      <w:r>
        <w:t>.</w:t>
      </w:r>
    </w:p>
    <w:p w:rsidR="00196A6A" w:rsidRDefault="00021DBC">
      <w:pPr>
        <w:pStyle w:val="ppNumberList"/>
      </w:pPr>
      <w:r>
        <w:lastRenderedPageBreak/>
        <w:t xml:space="preserve">In </w:t>
      </w:r>
      <w:r>
        <w:rPr>
          <w:b/>
          <w:bCs/>
        </w:rPr>
        <w:t>Solution Explorer</w:t>
      </w:r>
      <w:r>
        <w:t xml:space="preserve">, expand </w:t>
      </w:r>
      <w:r w:rsidRPr="00CC2DF5">
        <w:rPr>
          <w:rStyle w:val="Strong"/>
        </w:rPr>
        <w:t>HoneycombRushContentHD</w:t>
      </w:r>
      <w:r>
        <w:t>, expand the</w:t>
      </w:r>
      <w:r w:rsidDel="00816BB4">
        <w:t xml:space="preserve"> </w:t>
      </w:r>
      <w:r>
        <w:rPr>
          <w:rStyle w:val="Strong"/>
        </w:rPr>
        <w:t>Sounds</w:t>
      </w:r>
      <w:r>
        <w:t xml:space="preserve"> project folder</w:t>
      </w:r>
      <w:r w:rsidR="00037506" w:rsidRPr="00037506">
        <w:rPr>
          <w:rStyle w:val="Strong"/>
          <w:b w:val="0"/>
          <w:bCs w:val="0"/>
        </w:rPr>
        <w:t>,</w:t>
      </w:r>
      <w:r w:rsidR="002D292D">
        <w:t xml:space="preserve"> </w:t>
      </w:r>
      <w:r>
        <w:t xml:space="preserve">click </w:t>
      </w:r>
      <w:r w:rsidR="004553B9" w:rsidRPr="004553B9">
        <w:rPr>
          <w:rStyle w:val="Strong"/>
        </w:rPr>
        <w:t>InGameSong_Loop.wav</w:t>
      </w:r>
      <w:r w:rsidR="00950B57">
        <w:rPr>
          <w:rStyle w:val="Strong"/>
          <w:b w:val="0"/>
        </w:rPr>
        <w:t>,</w:t>
      </w:r>
      <w:r w:rsidR="002D292D">
        <w:t xml:space="preserve"> and </w:t>
      </w:r>
      <w:r w:rsidR="00950B57">
        <w:t xml:space="preserve">then </w:t>
      </w:r>
      <w:r>
        <w:t xml:space="preserve">press </w:t>
      </w:r>
      <w:r>
        <w:rPr>
          <w:b/>
          <w:bCs/>
        </w:rPr>
        <w:t>F4</w:t>
      </w:r>
      <w:r>
        <w:t>.</w:t>
      </w:r>
    </w:p>
    <w:p w:rsidR="00196A6A" w:rsidRDefault="00C51082">
      <w:pPr>
        <w:pStyle w:val="ppNumberList"/>
      </w:pPr>
      <w:r>
        <w:t xml:space="preserve">Change </w:t>
      </w:r>
      <w:r>
        <w:rPr>
          <w:b/>
          <w:bCs/>
        </w:rPr>
        <w:t>Content Processor</w:t>
      </w:r>
      <w:r>
        <w:t xml:space="preserve"> to </w:t>
      </w:r>
      <w:r w:rsidRPr="004553B9">
        <w:rPr>
          <w:rStyle w:val="Strong"/>
        </w:rPr>
        <w:t>Song - XNA Framework</w:t>
      </w:r>
      <w:r>
        <w:t>.</w:t>
      </w:r>
    </w:p>
    <w:p w:rsidR="00C51082" w:rsidRDefault="00C51082" w:rsidP="00C51082">
      <w:pPr>
        <w:pStyle w:val="ppNumberList"/>
      </w:pPr>
      <w:r>
        <w:t xml:space="preserve">In </w:t>
      </w:r>
      <w:r>
        <w:rPr>
          <w:b/>
          <w:bCs/>
        </w:rPr>
        <w:t>Solution Explorer</w:t>
      </w:r>
      <w:r>
        <w:t xml:space="preserve">, expand </w:t>
      </w:r>
      <w:r w:rsidRPr="00CC2DF5">
        <w:rPr>
          <w:rStyle w:val="Strong"/>
        </w:rPr>
        <w:t>HoneycombRushContentHD</w:t>
      </w:r>
      <w:r>
        <w:t>, expand the</w:t>
      </w:r>
      <w:r w:rsidDel="00816BB4">
        <w:t xml:space="preserve"> </w:t>
      </w:r>
      <w:r>
        <w:rPr>
          <w:rStyle w:val="Strong"/>
        </w:rPr>
        <w:t>Sounds</w:t>
      </w:r>
      <w:r>
        <w:t xml:space="preserve"> project folder</w:t>
      </w:r>
      <w:r w:rsidRPr="00021DBC">
        <w:rPr>
          <w:rStyle w:val="Strong"/>
          <w:b w:val="0"/>
          <w:bCs w:val="0"/>
        </w:rPr>
        <w:t>,</w:t>
      </w:r>
      <w:r>
        <w:t xml:space="preserve"> click </w:t>
      </w:r>
      <w:r w:rsidRPr="004553B9">
        <w:rPr>
          <w:rStyle w:val="Strong"/>
        </w:rPr>
        <w:t>MenuMusic_Loop.wav</w:t>
      </w:r>
      <w:r w:rsidR="00950B57">
        <w:rPr>
          <w:rStyle w:val="Strong"/>
          <w:b w:val="0"/>
        </w:rPr>
        <w:t>,</w:t>
      </w:r>
      <w:r>
        <w:t xml:space="preserve"> and </w:t>
      </w:r>
      <w:r w:rsidR="00950B57">
        <w:t xml:space="preserve">then </w:t>
      </w:r>
      <w:r>
        <w:t xml:space="preserve">press </w:t>
      </w:r>
      <w:r>
        <w:rPr>
          <w:b/>
          <w:bCs/>
        </w:rPr>
        <w:t>F4</w:t>
      </w:r>
      <w:r>
        <w:t>.</w:t>
      </w:r>
    </w:p>
    <w:p w:rsidR="00196A6A" w:rsidRDefault="00C51082">
      <w:pPr>
        <w:pStyle w:val="ppNumberList"/>
      </w:pPr>
      <w:r>
        <w:t xml:space="preserve">Change </w:t>
      </w:r>
      <w:r>
        <w:rPr>
          <w:b/>
          <w:bCs/>
        </w:rPr>
        <w:t>Content Processor</w:t>
      </w:r>
      <w:r>
        <w:t xml:space="preserve"> to </w:t>
      </w:r>
      <w:r w:rsidRPr="004553B9">
        <w:rPr>
          <w:rStyle w:val="Strong"/>
        </w:rPr>
        <w:t>Song - XNA Framework</w:t>
      </w:r>
      <w:r>
        <w:t>.</w:t>
      </w:r>
    </w:p>
    <w:p w:rsidR="00BE5638" w:rsidRDefault="00420D72" w:rsidP="008B7928">
      <w:pPr>
        <w:pStyle w:val="ppNumberList"/>
      </w:pPr>
      <w:r>
        <w:t>From</w:t>
      </w:r>
      <w:r w:rsidR="008B7928">
        <w:t xml:space="preserve"> the </w:t>
      </w:r>
      <w:r w:rsidR="004553B9" w:rsidRPr="004553B9">
        <w:rPr>
          <w:rStyle w:val="Strong"/>
        </w:rPr>
        <w:t>Screens</w:t>
      </w:r>
      <w:r w:rsidR="008B7928">
        <w:t xml:space="preserve"> project folder</w:t>
      </w:r>
      <w:r w:rsidR="00950B57">
        <w:t>,</w:t>
      </w:r>
      <w:r w:rsidR="008B7928"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MainMenuScreen.cs</w:t>
      </w:r>
      <w:r w:rsidR="002D292D">
        <w:t xml:space="preserve"> file</w:t>
      </w:r>
      <w:r w:rsidR="00BE5638">
        <w:t>.</w:t>
      </w:r>
    </w:p>
    <w:p w:rsidR="00196A6A" w:rsidRDefault="00BE5638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MainMenuScreen</w:t>
      </w:r>
      <w:r w:rsidR="002D292D">
        <w:rPr>
          <w:b/>
          <w:bCs/>
        </w:rPr>
        <w:t xml:space="preserve"> </w:t>
      </w:r>
      <w:r w:rsidR="002D292D">
        <w:t>class’s</w:t>
      </w:r>
      <w:r w:rsidR="002D292D">
        <w:rPr>
          <w:b/>
          <w:bCs/>
        </w:rPr>
        <w:t xml:space="preserve"> </w:t>
      </w:r>
      <w:r w:rsidR="004553B9" w:rsidRPr="004553B9">
        <w:rPr>
          <w:rStyle w:val="Strong"/>
        </w:rPr>
        <w:t xml:space="preserve">StartGameMenuEntrySelected </w:t>
      </w:r>
      <w:r w:rsidR="002D292D">
        <w:t>method</w:t>
      </w:r>
      <w:r w:rsidR="009D75B7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void</w:t>
      </w:r>
      <w:r>
        <w:t> StartGameMenuEntrySelected(</w:t>
      </w:r>
      <w:r>
        <w:rPr>
          <w:color w:val="0000FF"/>
        </w:rPr>
        <w:t>object</w:t>
      </w:r>
      <w:r>
        <w:t> sender, </w:t>
      </w:r>
      <w:r>
        <w:rPr>
          <w:color w:val="2B91AF"/>
        </w:rPr>
        <w:t>EventArgs</w:t>
      </w:r>
      <w:r>
        <w:t> e)</w:t>
      </w:r>
      <w:r>
        <w:br/>
        <w:t>{</w:t>
      </w:r>
      <w:r>
        <w:br/>
        <w:t>    </w:t>
      </w:r>
      <w:r>
        <w:rPr>
          <w:color w:val="0000FF"/>
        </w:rPr>
        <w:t>foreach</w:t>
      </w:r>
      <w:r>
        <w:t> (</w:t>
      </w:r>
      <w:r>
        <w:rPr>
          <w:color w:val="2B91AF"/>
        </w:rPr>
        <w:t>GameScreen</w:t>
      </w:r>
      <w:r>
        <w:t> screen </w:t>
      </w:r>
      <w:r>
        <w:rPr>
          <w:color w:val="0000FF"/>
        </w:rPr>
        <w:t>in</w:t>
      </w:r>
      <w:r>
        <w:t> ScreenManager.GetScreens())</w:t>
      </w:r>
      <w:r>
        <w:br/>
        <w:t>        screen.ExitScreen();</w:t>
      </w:r>
      <w:r>
        <w:br/>
      </w:r>
      <w:r w:rsidRPr="00D75B70">
        <w:rPr>
          <w:color w:val="0000FF"/>
        </w:rPr>
        <w:t>#if</w:t>
      </w:r>
      <w:r>
        <w:t> WINDOWS_PHONE</w:t>
      </w:r>
      <w:r>
        <w:br/>
        <w:t>    ScreenManager.AddScreen(</w:t>
      </w:r>
      <w:r>
        <w:rPr>
          <w:color w:val="0000FF"/>
        </w:rPr>
        <w:t>new</w:t>
      </w:r>
      <w:r>
        <w:t> </w:t>
      </w:r>
      <w:r>
        <w:rPr>
          <w:color w:val="2B91AF"/>
        </w:rPr>
        <w:t>BackgroundScreen</w:t>
      </w:r>
      <w:r>
        <w:t>(</w:t>
      </w:r>
      <w:r>
        <w:rPr>
          <w:color w:val="A31515"/>
        </w:rPr>
        <w:t>"Instructions"</w:t>
      </w:r>
      <w:r>
        <w:t>), </w:t>
      </w:r>
      <w:r>
        <w:rPr>
          <w:color w:val="0000FF"/>
        </w:rPr>
        <w:t>null</w:t>
      </w:r>
      <w:r>
        <w:t>);</w:t>
      </w:r>
    </w:p>
    <w:p w:rsidR="004553B9" w:rsidRDefault="002D292D" w:rsidP="004553B9">
      <w:pPr>
        <w:pStyle w:val="ppCodeIndent"/>
      </w:pPr>
      <w:r>
        <w:rPr>
          <w:color w:val="0000FF"/>
        </w:rPr>
        <w:t>#</w:t>
      </w:r>
      <w:r w:rsidR="00BE032B">
        <w:rPr>
          <w:color w:val="0000FF"/>
        </w:rPr>
        <w:t>elseif</w:t>
      </w:r>
      <w:r>
        <w:t> XBOX</w:t>
      </w:r>
      <w:r>
        <w:br/>
        <w:t>    ScreenManager.AddScreen(</w:t>
      </w:r>
      <w:r>
        <w:rPr>
          <w:color w:val="0000FF"/>
        </w:rPr>
        <w:t>new</w:t>
      </w:r>
      <w:r>
        <w:t> </w:t>
      </w:r>
      <w:r>
        <w:rPr>
          <w:color w:val="2B91AF"/>
        </w:rPr>
        <w:t>BackgroundScreen</w:t>
      </w:r>
      <w:r>
        <w:t>(</w:t>
      </w:r>
      <w:r>
        <w:rPr>
          <w:color w:val="A31515"/>
        </w:rPr>
        <w:t>"InstructionsXbox"</w:t>
      </w:r>
      <w:r>
        <w:t>), </w:t>
      </w:r>
      <w:r>
        <w:rPr>
          <w:color w:val="0000FF"/>
        </w:rPr>
        <w:t>null</w:t>
      </w:r>
      <w:r>
        <w:t>);</w:t>
      </w:r>
    </w:p>
    <w:p w:rsidR="004553B9" w:rsidRDefault="002D292D" w:rsidP="004553B9">
      <w:pPr>
        <w:pStyle w:val="ppCodeIndent"/>
      </w:pPr>
      <w:r>
        <w:rPr>
          <w:color w:val="0000FF"/>
        </w:rPr>
        <w:t>#else</w:t>
      </w:r>
      <w:r>
        <w:br/>
        <w:t>    ScreenManager.AddScreen(</w:t>
      </w:r>
      <w:r>
        <w:rPr>
          <w:color w:val="0000FF"/>
        </w:rPr>
        <w:t>new</w:t>
      </w:r>
      <w:r>
        <w:t> </w:t>
      </w:r>
      <w:r>
        <w:rPr>
          <w:color w:val="2B91AF"/>
        </w:rPr>
        <w:t>BackgroundScreen</w:t>
      </w:r>
      <w:r>
        <w:t>(</w:t>
      </w:r>
      <w:r>
        <w:rPr>
          <w:color w:val="A31515"/>
        </w:rPr>
        <w:t>"InstructionsPC"</w:t>
      </w:r>
      <w:r>
        <w:t>), </w:t>
      </w:r>
      <w:r>
        <w:rPr>
          <w:color w:val="0000FF"/>
        </w:rPr>
        <w:t>null</w:t>
      </w:r>
      <w:r>
        <w:t>);</w:t>
      </w:r>
      <w:r>
        <w:br/>
      </w:r>
      <w:r>
        <w:rPr>
          <w:color w:val="0000FF"/>
        </w:rPr>
        <w:t>#endif</w:t>
      </w:r>
      <w:r>
        <w:br/>
        <w:t xml:space="preserve"> </w:t>
      </w:r>
      <w:r>
        <w:br/>
        <w:t>    ScreenManager.AddScreen(</w:t>
      </w:r>
      <w:r>
        <w:rPr>
          <w:color w:val="0000FF"/>
        </w:rPr>
        <w:t>new</w:t>
      </w:r>
      <w:r>
        <w:t> </w:t>
      </w:r>
      <w:r>
        <w:rPr>
          <w:color w:val="2B91AF"/>
        </w:rPr>
        <w:t>LoadingAndInstructionScreen</w:t>
      </w:r>
      <w:r>
        <w:t>(), </w:t>
      </w:r>
      <w:r>
        <w:rPr>
          <w:color w:val="0000FF"/>
        </w:rPr>
        <w:t>null</w:t>
      </w:r>
      <w:r>
        <w:t>);</w:t>
      </w:r>
      <w:r>
        <w:br/>
        <w:t xml:space="preserve">  </w:t>
      </w:r>
      <w:r>
        <w:br/>
        <w:t>    </w:t>
      </w:r>
      <w:r>
        <w:rPr>
          <w:color w:val="2B91AF"/>
        </w:rPr>
        <w:t>AudioManager</w:t>
      </w:r>
      <w:r>
        <w:t>.StopSound(</w:t>
      </w:r>
      <w:r>
        <w:rPr>
          <w:color w:val="A31515"/>
        </w:rPr>
        <w:t>"MenuMusic_Loop"</w:t>
      </w:r>
      <w:r>
        <w:t>);</w:t>
      </w:r>
      <w:r>
        <w:br/>
        <w:t>}</w:t>
      </w:r>
    </w:p>
    <w:p w:rsidR="00950B57" w:rsidRDefault="002D292D" w:rsidP="004553B9">
      <w:pPr>
        <w:pStyle w:val="ppNumberList"/>
      </w:pPr>
      <w:r>
        <w:t>Compile and run the game.</w:t>
      </w:r>
    </w:p>
    <w:p w:rsidR="004553B9" w:rsidRDefault="002D292D" w:rsidP="004308E2">
      <w:pPr>
        <w:pStyle w:val="ppNumberList"/>
        <w:numPr>
          <w:ilvl w:val="0"/>
          <w:numId w:val="0"/>
        </w:numPr>
        <w:ind w:left="717"/>
      </w:pPr>
      <w:r>
        <w:t xml:space="preserve">While the game now </w:t>
      </w:r>
      <w:r w:rsidR="00950B57">
        <w:t xml:space="preserve">uses </w:t>
      </w:r>
      <w:r>
        <w:t>higher resolution assets, it looks worse than before since the hard-coded positions do not fit the new assets.</w:t>
      </w:r>
    </w:p>
    <w:p w:rsidR="004553B9" w:rsidRDefault="002D292D" w:rsidP="004553B9">
      <w:pPr>
        <w:pStyle w:val="Heading1"/>
      </w:pPr>
      <w:bookmarkStart w:id="17" w:name="_Toc278358526"/>
      <w:bookmarkStart w:id="18" w:name="_Toc278487463"/>
      <w:r w:rsidRPr="008B7928">
        <w:t>Adding scaling capabilities to all drawing operations</w:t>
      </w:r>
      <w:bookmarkEnd w:id="17"/>
      <w:bookmarkEnd w:id="18"/>
    </w:p>
    <w:p w:rsidR="004553B9" w:rsidRDefault="00950B57" w:rsidP="004553B9">
      <w:pPr>
        <w:pStyle w:val="ppBodyText"/>
      </w:pPr>
      <w:r>
        <w:t>You added h</w:t>
      </w:r>
      <w:r w:rsidR="002D292D">
        <w:t>igh-definition assets</w:t>
      </w:r>
      <w:r w:rsidR="00FF4208">
        <w:t xml:space="preserve"> </w:t>
      </w:r>
      <w:r w:rsidR="002D292D">
        <w:t xml:space="preserve">in the previous task, but </w:t>
      </w:r>
      <w:r>
        <w:t xml:space="preserve">you cannot use them </w:t>
      </w:r>
      <w:r w:rsidR="00FF4208">
        <w:t>in their current form</w:t>
      </w:r>
      <w:r w:rsidR="002D292D">
        <w:t xml:space="preserve"> when </w:t>
      </w:r>
      <w:r>
        <w:t xml:space="preserve">you run </w:t>
      </w:r>
      <w:r w:rsidR="002D292D">
        <w:t xml:space="preserve">in a </w:t>
      </w:r>
      <w:r w:rsidR="003D68F4">
        <w:t xml:space="preserve">Windows </w:t>
      </w:r>
      <w:r>
        <w:t>computer</w:t>
      </w:r>
      <w:r w:rsidR="002D292D">
        <w:t xml:space="preserve"> environment. As </w:t>
      </w:r>
      <w:r w:rsidR="000F198B">
        <w:t>it is preferable</w:t>
      </w:r>
      <w:r w:rsidR="002D292D">
        <w:t xml:space="preserve"> to support monitors with limited capabilities, </w:t>
      </w:r>
      <w:r w:rsidR="000F198B">
        <w:t>the target</w:t>
      </w:r>
      <w:r w:rsidR="002D292D">
        <w:t xml:space="preserve"> for the game </w:t>
      </w:r>
      <w:r w:rsidR="000F198B">
        <w:t xml:space="preserve">is </w:t>
      </w:r>
      <w:r w:rsidR="002D292D">
        <w:t>to run at 800x480</w:t>
      </w:r>
      <w:r>
        <w:t xml:space="preserve">. This </w:t>
      </w:r>
      <w:r w:rsidR="002D292D">
        <w:t>mean</w:t>
      </w:r>
      <w:r>
        <w:t>s</w:t>
      </w:r>
      <w:r w:rsidR="002D292D">
        <w:t xml:space="preserve"> </w:t>
      </w:r>
      <w:r w:rsidR="00C96122">
        <w:t xml:space="preserve">you must scale down </w:t>
      </w:r>
      <w:r w:rsidR="002D292D">
        <w:t>all of the high-definition assets</w:t>
      </w:r>
      <w:r w:rsidR="000F198B">
        <w:t xml:space="preserve"> </w:t>
      </w:r>
      <w:r w:rsidR="002D292D">
        <w:t xml:space="preserve">to fit onto the screen. </w:t>
      </w:r>
    </w:p>
    <w:p w:rsidR="004553B9" w:rsidRDefault="00346E33" w:rsidP="004553B9">
      <w:pPr>
        <w:pStyle w:val="ppProcedureStart"/>
      </w:pPr>
      <w:r>
        <w:t xml:space="preserve">To make it easy </w:t>
      </w:r>
      <w:r w:rsidR="00C96122">
        <w:t xml:space="preserve">to scale </w:t>
      </w:r>
      <w:r>
        <w:t>all drawing operations</w:t>
      </w:r>
    </w:p>
    <w:p w:rsidR="004553B9" w:rsidRPr="00971E5F" w:rsidRDefault="00924E1B" w:rsidP="00971E5F">
      <w:pPr>
        <w:pStyle w:val="ppNumberList"/>
        <w:numPr>
          <w:ilvl w:val="0"/>
          <w:numId w:val="145"/>
        </w:numPr>
      </w:pPr>
      <w:r w:rsidRPr="00971E5F">
        <w:t xml:space="preserve">From the </w:t>
      </w:r>
      <w:r w:rsidR="004553B9" w:rsidRPr="00971E5F">
        <w:rPr>
          <w:rStyle w:val="Strong"/>
          <w:b w:val="0"/>
          <w:bCs w:val="0"/>
        </w:rPr>
        <w:t>Misc</w:t>
      </w:r>
      <w:r w:rsidRPr="00971E5F">
        <w:t xml:space="preserve"> project folder</w:t>
      </w:r>
      <w:r w:rsidR="009655A4">
        <w:t>,</w:t>
      </w:r>
      <w:r w:rsidRPr="00971E5F">
        <w:t xml:space="preserve"> open </w:t>
      </w:r>
      <w:r w:rsidR="002D292D" w:rsidRPr="00971E5F">
        <w:t xml:space="preserve">the </w:t>
      </w:r>
      <w:r w:rsidR="004553B9" w:rsidRPr="00F12922">
        <w:rPr>
          <w:rStyle w:val="Strong"/>
        </w:rPr>
        <w:t>Animation.cs</w:t>
      </w:r>
      <w:r w:rsidR="002D292D" w:rsidRPr="00971E5F">
        <w:t xml:space="preserve"> file</w:t>
      </w:r>
      <w:r w:rsidR="009655A4">
        <w:t>,</w:t>
      </w:r>
      <w:r w:rsidR="002D292D" w:rsidRPr="00971E5F">
        <w:t xml:space="preserve"> and use Visual Studio’s refactoring capabilities to rename </w:t>
      </w:r>
      <w:r w:rsidR="004553B9" w:rsidRPr="00F12922">
        <w:rPr>
          <w:rStyle w:val="Strong"/>
        </w:rPr>
        <w:t>Animation</w:t>
      </w:r>
      <w:r w:rsidR="002D292D" w:rsidRPr="00971E5F">
        <w:t xml:space="preserve"> to </w:t>
      </w:r>
      <w:r w:rsidR="004553B9" w:rsidRPr="00F12922">
        <w:rPr>
          <w:rStyle w:val="Strong"/>
        </w:rPr>
        <w:t>ScaledAnimation</w:t>
      </w:r>
      <w:r w:rsidR="002D292D" w:rsidRPr="00971E5F">
        <w:t>.</w:t>
      </w:r>
    </w:p>
    <w:p w:rsidR="002D292D" w:rsidRDefault="00924E1B" w:rsidP="00924E1B">
      <w:pPr>
        <w:pStyle w:val="ppNumberList"/>
      </w:pPr>
      <w:r>
        <w:t xml:space="preserve">From the </w:t>
      </w:r>
      <w:r w:rsidR="004553B9" w:rsidRPr="004553B9">
        <w:rPr>
          <w:rStyle w:val="Strong"/>
        </w:rPr>
        <w:t>Misc</w:t>
      </w:r>
      <w:r>
        <w:t xml:space="preserve"> project folder</w:t>
      </w:r>
      <w:r w:rsidR="009655A4">
        <w:t>,</w:t>
      </w:r>
      <w:r>
        <w:t xml:space="preserve"> remove </w:t>
      </w:r>
      <w:r w:rsidR="002D292D">
        <w:t xml:space="preserve">the file </w:t>
      </w:r>
      <w:r w:rsidR="004553B9" w:rsidRPr="004553B9">
        <w:rPr>
          <w:rStyle w:val="Strong"/>
        </w:rPr>
        <w:t>Animation.cs</w:t>
      </w:r>
      <w:r w:rsidR="002D292D">
        <w:t xml:space="preserve">. </w:t>
      </w:r>
    </w:p>
    <w:p w:rsidR="00ED3BA3" w:rsidRDefault="00924E1B" w:rsidP="00924E1B">
      <w:pPr>
        <w:pStyle w:val="ppNumberList"/>
      </w:pPr>
      <w:r>
        <w:lastRenderedPageBreak/>
        <w:t xml:space="preserve">From the lab’s installation folder under </w:t>
      </w:r>
      <w:r>
        <w:rPr>
          <w:b/>
          <w:bCs/>
        </w:rPr>
        <w:t>Assets\Code</w:t>
      </w:r>
      <w:r w:rsidRPr="007F46E2">
        <w:t>,</w:t>
      </w:r>
      <w:r>
        <w:t xml:space="preserve"> add </w:t>
      </w:r>
      <w:r w:rsidR="002D292D">
        <w:t xml:space="preserve">the files </w:t>
      </w:r>
      <w:r w:rsidR="002D292D">
        <w:rPr>
          <w:b/>
          <w:bCs/>
        </w:rPr>
        <w:t>ScaledAnimation.cs</w:t>
      </w:r>
      <w:r w:rsidR="002D292D">
        <w:t xml:space="preserve"> and </w:t>
      </w:r>
      <w:r w:rsidR="004553B9" w:rsidRPr="004553B9">
        <w:rPr>
          <w:rStyle w:val="Strong"/>
        </w:rPr>
        <w:t>ScaledSpriteBatch.cs</w:t>
      </w:r>
      <w:r>
        <w:t xml:space="preserve"> </w:t>
      </w:r>
      <w:r w:rsidR="002D292D">
        <w:t xml:space="preserve">to the </w:t>
      </w:r>
      <w:r w:rsidR="004553B9" w:rsidRPr="004553B9">
        <w:rPr>
          <w:rStyle w:val="Strong"/>
        </w:rPr>
        <w:t>Misc</w:t>
      </w:r>
      <w:r w:rsidR="002D292D">
        <w:t xml:space="preserve"> project folder.</w:t>
      </w:r>
    </w:p>
    <w:p w:rsidR="00196A6A" w:rsidRDefault="00037506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 w:rsidR="00ED3BA3">
        <w:tab/>
      </w:r>
      <w:r w:rsidR="004553B9" w:rsidRPr="004553B9">
        <w:rPr>
          <w:rStyle w:val="Strong"/>
        </w:rPr>
        <w:t>ScaledSpriteBatch.cs</w:t>
      </w:r>
      <w:r w:rsidR="002D292D">
        <w:t xml:space="preserve"> defines an alternate sprite batch that hides all </w:t>
      </w:r>
      <w:r w:rsidR="004553B9" w:rsidRPr="004553B9">
        <w:rPr>
          <w:rStyle w:val="Strong"/>
        </w:rPr>
        <w:t>Draw</w:t>
      </w:r>
      <w:r w:rsidR="002D292D">
        <w:t xml:space="preserve"> and </w:t>
      </w:r>
      <w:r w:rsidR="004553B9" w:rsidRPr="004553B9">
        <w:rPr>
          <w:rStyle w:val="Strong"/>
        </w:rPr>
        <w:t>DrawString</w:t>
      </w:r>
      <w:r w:rsidR="002D292D">
        <w:t xml:space="preserve"> methods, replacing them with alternate </w:t>
      </w:r>
      <w:r w:rsidR="00924E1B">
        <w:t>versions</w:t>
      </w:r>
      <w:r w:rsidR="002F40E4">
        <w:t xml:space="preserve"> that </w:t>
      </w:r>
      <w:proofErr w:type="gramStart"/>
      <w:r w:rsidR="002D292D">
        <w:t>are scaled</w:t>
      </w:r>
      <w:proofErr w:type="gramEnd"/>
      <w:r w:rsidR="002D292D">
        <w:t xml:space="preserve"> according to the class’s </w:t>
      </w:r>
      <w:r w:rsidR="004553B9" w:rsidRPr="004553B9">
        <w:rPr>
          <w:rStyle w:val="Strong"/>
        </w:rPr>
        <w:t>ScaleVector</w:t>
      </w:r>
      <w:r w:rsidR="002D292D">
        <w:t xml:space="preserve"> property. </w:t>
      </w:r>
      <w:r w:rsidR="004553B9" w:rsidRPr="004553B9">
        <w:rPr>
          <w:rStyle w:val="Strong"/>
        </w:rPr>
        <w:t>ScaledAnimation.cs</w:t>
      </w:r>
      <w:r w:rsidR="002D292D">
        <w:t xml:space="preserve"> is a version of </w:t>
      </w:r>
      <w:r w:rsidR="004553B9" w:rsidRPr="004553B9">
        <w:rPr>
          <w:rStyle w:val="Strong"/>
        </w:rPr>
        <w:t>Animation.cs</w:t>
      </w:r>
      <w:r w:rsidR="00924E1B">
        <w:t>, which</w:t>
      </w:r>
      <w:r w:rsidR="002D292D">
        <w:t xml:space="preserve"> </w:t>
      </w:r>
      <w:r w:rsidR="009655A4">
        <w:t xml:space="preserve">uses </w:t>
      </w:r>
      <w:r w:rsidR="002D292D">
        <w:t xml:space="preserve">a scaled sprite batch instead of </w:t>
      </w:r>
      <w:r w:rsidR="004F7BCE">
        <w:t xml:space="preserve">the </w:t>
      </w:r>
      <w:r w:rsidR="002D292D">
        <w:t xml:space="preserve">regular </w:t>
      </w:r>
      <w:r w:rsidR="004F7BCE">
        <w:rPr>
          <w:b/>
          <w:bCs/>
        </w:rPr>
        <w:t>SpriteBatch</w:t>
      </w:r>
      <w:r w:rsidR="004F7BCE">
        <w:t xml:space="preserve"> class</w:t>
      </w:r>
      <w:r w:rsidR="002D292D">
        <w:t>.</w:t>
      </w:r>
    </w:p>
    <w:p w:rsidR="00ED3BA3" w:rsidRDefault="00420D72" w:rsidP="00924E1B">
      <w:pPr>
        <w:pStyle w:val="ppNumberList"/>
      </w:pPr>
      <w:r>
        <w:t>From</w:t>
      </w:r>
      <w:r w:rsidR="00924E1B">
        <w:t xml:space="preserve"> the </w:t>
      </w:r>
      <w:r w:rsidR="004553B9" w:rsidRPr="004553B9">
        <w:rPr>
          <w:rStyle w:val="Strong"/>
        </w:rPr>
        <w:t>ScreenManager</w:t>
      </w:r>
      <w:r w:rsidR="00924E1B">
        <w:t xml:space="preserve"> project folder</w:t>
      </w:r>
      <w:r w:rsidR="009655A4">
        <w:t>,</w:t>
      </w:r>
      <w:r w:rsidR="00924E1B">
        <w:t xml:space="preserve"> open </w:t>
      </w:r>
      <w:r w:rsidR="002D292D">
        <w:t xml:space="preserve">the file </w:t>
      </w:r>
      <w:r w:rsidR="004553B9" w:rsidRPr="004553B9">
        <w:rPr>
          <w:rStyle w:val="Strong"/>
        </w:rPr>
        <w:t>ScreenManager.cs</w:t>
      </w:r>
      <w:r w:rsidR="002D292D">
        <w:t xml:space="preserve">. </w:t>
      </w:r>
    </w:p>
    <w:p w:rsidR="00ED3BA3" w:rsidRDefault="002D292D" w:rsidP="00924E1B">
      <w:pPr>
        <w:pStyle w:val="ppNumberList"/>
      </w:pPr>
      <w:r>
        <w:t xml:space="preserve">Locate the </w:t>
      </w:r>
      <w:r w:rsidR="004553B9" w:rsidRPr="004553B9">
        <w:rPr>
          <w:rStyle w:val="Strong"/>
        </w:rPr>
        <w:t>spriteBatch</w:t>
      </w:r>
      <w:r>
        <w:t xml:space="preserve"> field</w:t>
      </w:r>
      <w:r w:rsidR="009655A4">
        <w:t>,</w:t>
      </w:r>
      <w:r>
        <w:t xml:space="preserve"> and </w:t>
      </w:r>
      <w:r w:rsidR="009C6333">
        <w:t xml:space="preserve">modify </w:t>
      </w:r>
      <w:r>
        <w:t xml:space="preserve">its type to </w:t>
      </w:r>
      <w:r w:rsidR="004553B9" w:rsidRPr="004553B9">
        <w:rPr>
          <w:rStyle w:val="Strong"/>
        </w:rPr>
        <w:t>ScaledSpriteBatch</w:t>
      </w:r>
      <w:r>
        <w:t xml:space="preserve">. </w:t>
      </w:r>
    </w:p>
    <w:p w:rsidR="00196A6A" w:rsidRDefault="002D292D">
      <w:pPr>
        <w:pStyle w:val="ppNumberList"/>
      </w:pPr>
      <w:r>
        <w:t xml:space="preserve">Add a field </w:t>
      </w:r>
      <w:r w:rsidR="00ED3BA3">
        <w:t xml:space="preserve">to the </w:t>
      </w:r>
      <w:r w:rsidR="00ED3BA3">
        <w:rPr>
          <w:b/>
          <w:bCs/>
        </w:rPr>
        <w:t>ScreenManager</w:t>
      </w:r>
      <w:r w:rsidR="00ED3BA3">
        <w:t xml:space="preserve"> class</w:t>
      </w:r>
      <w:r w:rsidR="008F6DBC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2B91AF"/>
        </w:rPr>
        <w:t>Vector2</w:t>
      </w:r>
      <w:r>
        <w:t> drawingScale;</w:t>
      </w:r>
    </w:p>
    <w:p w:rsidR="00196A6A" w:rsidRDefault="006E5829">
      <w:pPr>
        <w:pStyle w:val="ppNumberList"/>
      </w:pPr>
      <w:r>
        <w:t>L</w:t>
      </w:r>
      <w:r w:rsidR="002D292D">
        <w:t xml:space="preserve">ocate the </w:t>
      </w:r>
      <w:r w:rsidR="004553B9" w:rsidRPr="004553B9">
        <w:rPr>
          <w:rStyle w:val="Strong"/>
        </w:rPr>
        <w:t>SpriteBatch</w:t>
      </w:r>
      <w:r w:rsidR="002D292D">
        <w:t xml:space="preserve"> property</w:t>
      </w:r>
      <w:r w:rsidR="009655A4">
        <w:t>,</w:t>
      </w:r>
      <w:r w:rsidR="002D292D">
        <w:t xml:space="preserve"> and </w:t>
      </w:r>
      <w:r w:rsidR="009C6333">
        <w:t xml:space="preserve">modify </w:t>
      </w:r>
      <w:r w:rsidR="002D292D">
        <w:t xml:space="preserve">its type to </w:t>
      </w:r>
      <w:r w:rsidR="004553B9" w:rsidRPr="004553B9">
        <w:rPr>
          <w:rStyle w:val="Strong"/>
        </w:rPr>
        <w:t>ScaledSpriteBatch</w:t>
      </w:r>
      <w:r w:rsidR="002D292D">
        <w:t>.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ScreenManager</w:t>
      </w:r>
      <w:r w:rsidR="002D292D">
        <w:t xml:space="preserve"> class’s constructor</w:t>
      </w:r>
      <w:r w:rsidR="008212E2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Pr="00F12922" w:rsidRDefault="00037506" w:rsidP="00F12922">
      <w:pPr>
        <w:pStyle w:val="ppCodeIndent"/>
      </w:pPr>
      <w:proofErr w:type="gramStart"/>
      <w:r w:rsidRPr="00037506">
        <w:rPr>
          <w:color w:val="0000FF"/>
        </w:rPr>
        <w:t>public</w:t>
      </w:r>
      <w:proofErr w:type="gramEnd"/>
      <w:r w:rsidR="002D292D" w:rsidRPr="00F12922">
        <w:t> ScreenManager(</w:t>
      </w:r>
      <w:r w:rsidRPr="00037506">
        <w:rPr>
          <w:color w:val="2B91AF"/>
        </w:rPr>
        <w:t>Game</w:t>
      </w:r>
      <w:r w:rsidR="002D292D" w:rsidRPr="00F12922">
        <w:t> game, </w:t>
      </w:r>
      <w:r w:rsidRPr="00037506">
        <w:rPr>
          <w:color w:val="2B91AF"/>
        </w:rPr>
        <w:t>Vector2</w:t>
      </w:r>
      <w:r w:rsidR="002D292D" w:rsidRPr="00F12922">
        <w:t> drawingScale)</w:t>
      </w:r>
      <w:r w:rsidR="002D292D" w:rsidRPr="00F12922">
        <w:br/>
        <w:t>    : </w:t>
      </w:r>
      <w:r w:rsidRPr="00037506">
        <w:rPr>
          <w:color w:val="0000FF"/>
        </w:rPr>
        <w:t>base</w:t>
      </w:r>
      <w:r w:rsidR="002D292D" w:rsidRPr="00F12922">
        <w:t>(game)</w:t>
      </w:r>
      <w:r w:rsidR="002D292D" w:rsidRPr="00F12922">
        <w:br/>
        <w:t>{</w:t>
      </w:r>
      <w:r w:rsidR="002D292D" w:rsidRPr="00F12922">
        <w:br/>
      </w:r>
      <w:r w:rsidRPr="00037506">
        <w:rPr>
          <w:color w:val="008000"/>
        </w:rPr>
        <w:t>    // we must set EnabledGestures before we can query for them, but</w:t>
      </w:r>
      <w:r w:rsidRPr="00037506">
        <w:rPr>
          <w:color w:val="008000"/>
        </w:rPr>
        <w:br/>
        <w:t>    // we don't assume the game wants to read them.</w:t>
      </w:r>
      <w:r w:rsidRPr="00037506">
        <w:rPr>
          <w:color w:val="008000"/>
        </w:rPr>
        <w:br/>
      </w:r>
      <w:r w:rsidR="002D292D" w:rsidRPr="00F12922">
        <w:t>    </w:t>
      </w:r>
      <w:r w:rsidRPr="00037506">
        <w:rPr>
          <w:color w:val="2B91AF"/>
        </w:rPr>
        <w:t>TouchPanel</w:t>
      </w:r>
      <w:r w:rsidR="002D292D" w:rsidRPr="00F12922">
        <w:t>.EnabledGestures = </w:t>
      </w:r>
      <w:r w:rsidRPr="00037506">
        <w:rPr>
          <w:color w:val="2B91AF"/>
        </w:rPr>
        <w:t>GestureType</w:t>
      </w:r>
      <w:r w:rsidR="002D292D" w:rsidRPr="00F12922">
        <w:t>.None;</w:t>
      </w:r>
      <w:r w:rsidR="002D292D" w:rsidRPr="00F12922">
        <w:br/>
        <w:t xml:space="preserve"> </w:t>
      </w:r>
      <w:r w:rsidR="002D292D" w:rsidRPr="00F12922">
        <w:br/>
        <w:t>    </w:t>
      </w:r>
      <w:r w:rsidRPr="00037506">
        <w:rPr>
          <w:color w:val="0000FF"/>
        </w:rPr>
        <w:t>this</w:t>
      </w:r>
      <w:r w:rsidR="002D292D" w:rsidRPr="00F12922">
        <w:t>.drawingScale = drawingScale;</w:t>
      </w:r>
      <w:r w:rsidR="002D292D" w:rsidRPr="00F12922">
        <w:br/>
        <w:t>}</w:t>
      </w:r>
    </w:p>
    <w:p w:rsidR="00196A6A" w:rsidRDefault="00924E1B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LoadContent</w:t>
      </w:r>
      <w:r w:rsidR="002D292D">
        <w:t xml:space="preserve"> method</w:t>
      </w:r>
      <w:r w:rsidR="00A744A4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proofErr w:type="gramStart"/>
      <w:r>
        <w:rPr>
          <w:color w:val="0000FF"/>
        </w:rPr>
        <w:t>protected</w:t>
      </w:r>
      <w:proofErr w:type="gramEnd"/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LoadContent()</w:t>
      </w:r>
      <w:r>
        <w:br/>
        <w:t>{</w:t>
      </w:r>
      <w:r>
        <w:br/>
        <w:t>    </w:t>
      </w:r>
      <w:r>
        <w:rPr>
          <w:color w:val="008000"/>
        </w:rPr>
        <w:t>// Load content belonging to the screen manager.</w:t>
      </w:r>
      <w:r>
        <w:br/>
        <w:t>    </w:t>
      </w:r>
      <w:r>
        <w:rPr>
          <w:color w:val="2B91AF"/>
        </w:rPr>
        <w:t>ContentManager</w:t>
      </w:r>
      <w:r>
        <w:t> content = Game.Content;</w:t>
      </w:r>
      <w:r>
        <w:br/>
        <w:t xml:space="preserve"> </w:t>
      </w:r>
      <w:r>
        <w:br/>
        <w:t>    spriteBatch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ScaledSpriteBatch</w:t>
      </w:r>
      <w:r>
        <w:t>(Game.GraphicsDevice, drawingScale);</w:t>
      </w:r>
      <w:r>
        <w:br/>
        <w:t>    Game.Services.AddService(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ScaledSpriteBatch</w:t>
      </w:r>
      <w:r>
        <w:t>), spriteBatch); </w:t>
      </w:r>
      <w:r>
        <w:br/>
        <w:t xml:space="preserve"> </w:t>
      </w:r>
      <w:r>
        <w:br/>
        <w:t>    font = content.Load&lt;</w:t>
      </w:r>
      <w:r>
        <w:rPr>
          <w:color w:val="2B91AF"/>
        </w:rPr>
        <w:t>SpriteFont</w:t>
      </w:r>
      <w:r>
        <w:t>&gt;(</w:t>
      </w:r>
      <w:r>
        <w:rPr>
          <w:color w:val="A31515"/>
        </w:rPr>
        <w:t>"Fonts/MenuFont"</w:t>
      </w:r>
      <w:r>
        <w:t>);</w:t>
      </w:r>
      <w:r>
        <w:br/>
        <w:t>    blankTexture = content.Load&lt;</w:t>
      </w:r>
      <w:r>
        <w:rPr>
          <w:color w:val="2B91AF"/>
        </w:rPr>
        <w:t>Texture2D</w:t>
      </w:r>
      <w:r>
        <w:t>&gt;(</w:t>
      </w:r>
      <w:r>
        <w:rPr>
          <w:color w:val="A31515"/>
        </w:rPr>
        <w:t>"Textures/Backgrounds/blank"</w:t>
      </w:r>
      <w:r>
        <w:t>);</w:t>
      </w:r>
      <w:r>
        <w:br/>
        <w:t>    buttonBackground = content.Load&lt;</w:t>
      </w:r>
      <w:r>
        <w:rPr>
          <w:color w:val="2B91AF"/>
        </w:rPr>
        <w:t>Texture2D</w:t>
      </w:r>
      <w:r>
        <w:t>&gt;(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A31515"/>
        </w:rPr>
        <w:t>"Textures/Backgrounds/buttonBackground"</w:t>
      </w:r>
      <w:r>
        <w:t>);</w:t>
      </w:r>
      <w:r>
        <w:br/>
        <w:t xml:space="preserve"> </w:t>
      </w:r>
      <w:r>
        <w:br/>
        <w:t>    </w:t>
      </w:r>
      <w:r>
        <w:rPr>
          <w:color w:val="008000"/>
        </w:rPr>
        <w:t>// Tell each of the screens to load their content.</w:t>
      </w:r>
      <w:r>
        <w:br/>
        <w:t>    </w:t>
      </w:r>
      <w:r>
        <w:rPr>
          <w:color w:val="0000FF"/>
        </w:rPr>
        <w:t>foreach</w:t>
      </w:r>
      <w:r>
        <w:t> (</w:t>
      </w:r>
      <w:r>
        <w:rPr>
          <w:color w:val="2B91AF"/>
        </w:rPr>
        <w:t>GameScreen</w:t>
      </w:r>
      <w:r>
        <w:t> screen </w:t>
      </w:r>
      <w:r>
        <w:rPr>
          <w:color w:val="0000FF"/>
        </w:rPr>
        <w:t>in</w:t>
      </w:r>
      <w:r>
        <w:t> screens)</w:t>
      </w:r>
      <w:r>
        <w:br/>
        <w:t>    {</w:t>
      </w:r>
      <w:r>
        <w:br/>
      </w:r>
      <w:r>
        <w:lastRenderedPageBreak/>
        <w:t>        screen.LoadContent();</w:t>
      </w:r>
      <w:r>
        <w:br/>
        <w:t>    }</w:t>
      </w:r>
      <w:r>
        <w:br/>
        <w:t>}</w:t>
      </w:r>
    </w:p>
    <w:p w:rsidR="004553B9" w:rsidRDefault="002D292D" w:rsidP="004553B9">
      <w:pPr>
        <w:pStyle w:val="ppNumberList"/>
      </w:pPr>
      <w:r>
        <w:t xml:space="preserve">Open the </w:t>
      </w:r>
      <w:r w:rsidR="004553B9" w:rsidRPr="004553B9">
        <w:rPr>
          <w:rStyle w:val="Strong"/>
        </w:rPr>
        <w:t>HoneycombRush</w:t>
      </w:r>
      <w:r>
        <w:t xml:space="preserve"> solution, which houses the </w:t>
      </w:r>
      <w:r w:rsidR="003D68F4">
        <w:t xml:space="preserve">Windows </w:t>
      </w:r>
      <w:r>
        <w:t xml:space="preserve">Phone 7 version of the game, and repeat steps 2 and 3. Note that when </w:t>
      </w:r>
      <w:r w:rsidR="009655A4">
        <w:t>you do</w:t>
      </w:r>
      <w:r>
        <w:t xml:space="preserve"> step 3, </w:t>
      </w:r>
      <w:r w:rsidR="009655A4">
        <w:t xml:space="preserve">you must </w:t>
      </w:r>
      <w:r>
        <w:t xml:space="preserve">add the items already in the </w:t>
      </w:r>
      <w:r w:rsidR="004553B9" w:rsidRPr="004553B9">
        <w:rPr>
          <w:rStyle w:val="Strong"/>
        </w:rPr>
        <w:t>Misc</w:t>
      </w:r>
      <w:r>
        <w:t xml:space="preserve"> folder.</w:t>
      </w:r>
    </w:p>
    <w:p w:rsidR="004553B9" w:rsidRDefault="002D292D" w:rsidP="004553B9">
      <w:pPr>
        <w:pStyle w:val="Heading1"/>
      </w:pPr>
      <w:bookmarkStart w:id="19" w:name="_Toc278358527"/>
      <w:bookmarkStart w:id="20" w:name="_Toc278487464"/>
      <w:r>
        <w:t>Modifying the game to scale all drawing operations</w:t>
      </w:r>
      <w:bookmarkEnd w:id="19"/>
      <w:bookmarkEnd w:id="20"/>
    </w:p>
    <w:p w:rsidR="004553B9" w:rsidRDefault="008412BE" w:rsidP="004553B9">
      <w:pPr>
        <w:pStyle w:val="ppBodyText"/>
      </w:pPr>
      <w:r>
        <w:t>T</w:t>
      </w:r>
      <w:r w:rsidR="002D292D">
        <w:t>he previous task</w:t>
      </w:r>
      <w:r w:rsidR="009655A4">
        <w:t xml:space="preserve"> used the </w:t>
      </w:r>
      <w:r w:rsidR="009655A4" w:rsidRPr="004553B9">
        <w:rPr>
          <w:rStyle w:val="Strong"/>
        </w:rPr>
        <w:t>ScaledSpriteBatch</w:t>
      </w:r>
      <w:r w:rsidR="009655A4">
        <w:rPr>
          <w:rStyle w:val="Strong"/>
        </w:rPr>
        <w:t xml:space="preserve"> </w:t>
      </w:r>
      <w:r w:rsidR="009655A4" w:rsidRPr="00037506">
        <w:rPr>
          <w:rStyle w:val="Strong"/>
          <w:b w:val="0"/>
          <w:bCs w:val="0"/>
        </w:rPr>
        <w:t>class</w:t>
      </w:r>
      <w:r w:rsidR="002D292D">
        <w:t xml:space="preserve"> </w:t>
      </w:r>
      <w:r w:rsidR="009655A4">
        <w:t xml:space="preserve">to </w:t>
      </w:r>
      <w:r w:rsidR="002D292D">
        <w:t>scale all drawing operations</w:t>
      </w:r>
      <w:r w:rsidR="009655A4">
        <w:t>.</w:t>
      </w:r>
      <w:r w:rsidR="002D292D">
        <w:t xml:space="preserve"> </w:t>
      </w:r>
    </w:p>
    <w:p w:rsidR="004553B9" w:rsidRDefault="00346E33" w:rsidP="004553B9">
      <w:pPr>
        <w:pStyle w:val="ppProcedureStart"/>
      </w:pPr>
      <w:r>
        <w:t>To integrate the scaled sprite batch into the game code</w:t>
      </w:r>
    </w:p>
    <w:p w:rsidR="00A80CE6" w:rsidRDefault="002D292D" w:rsidP="00971E5F">
      <w:pPr>
        <w:pStyle w:val="ppNumberList"/>
        <w:numPr>
          <w:ilvl w:val="0"/>
          <w:numId w:val="146"/>
        </w:numPr>
      </w:pPr>
      <w:r w:rsidRPr="00971E5F">
        <w:t xml:space="preserve">Open the </w:t>
      </w:r>
      <w:r w:rsidR="00037506" w:rsidRPr="00037506">
        <w:rPr>
          <w:rStyle w:val="Strong"/>
        </w:rPr>
        <w:t>HoneycombRush - Windows</w:t>
      </w:r>
      <w:r w:rsidRPr="00971E5F">
        <w:t xml:space="preserve"> solution</w:t>
      </w:r>
      <w:r w:rsidR="008412BE" w:rsidRPr="00971E5F">
        <w:t>,</w:t>
      </w:r>
      <w:r w:rsidRPr="00971E5F">
        <w:t xml:space="preserve"> and then open the </w:t>
      </w:r>
      <w:r w:rsidR="00037506" w:rsidRPr="00037506">
        <w:rPr>
          <w:rStyle w:val="Strong"/>
        </w:rPr>
        <w:t>HoneycombRush.cs</w:t>
      </w:r>
      <w:r w:rsidRPr="00971E5F">
        <w:t xml:space="preserve"> file. </w:t>
      </w:r>
    </w:p>
    <w:p w:rsidR="00196A6A" w:rsidRDefault="009C6333">
      <w:pPr>
        <w:pStyle w:val="ppNumberList"/>
        <w:numPr>
          <w:ilvl w:val="0"/>
          <w:numId w:val="146"/>
        </w:numPr>
      </w:pPr>
      <w:r w:rsidRPr="00971E5F">
        <w:t xml:space="preserve">Modify </w:t>
      </w:r>
      <w:r w:rsidR="002D292D" w:rsidRPr="00971E5F">
        <w:t xml:space="preserve">the </w:t>
      </w:r>
      <w:r w:rsidR="00037506" w:rsidRPr="00037506">
        <w:rPr>
          <w:rStyle w:val="Strong"/>
        </w:rPr>
        <w:t>HoneycombRush</w:t>
      </w:r>
      <w:r w:rsidR="002D292D" w:rsidRPr="00971E5F">
        <w:t xml:space="preserve"> class’s constructor</w:t>
      </w:r>
      <w:r w:rsidR="00A80CE6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proofErr w:type="gramStart"/>
      <w:r w:rsidRPr="00F40FD0">
        <w:rPr>
          <w:color w:val="0000FF"/>
        </w:rPr>
        <w:t>public</w:t>
      </w:r>
      <w:proofErr w:type="gramEnd"/>
      <w:r w:rsidRPr="00F40FD0">
        <w:t> HoneycombRush()</w:t>
      </w:r>
      <w:r w:rsidRPr="00F40FD0">
        <w:br/>
        <w:t>{</w:t>
      </w:r>
      <w:r w:rsidRPr="00F40FD0">
        <w:br/>
        <w:t>    </w:t>
      </w:r>
      <w:r w:rsidRPr="00F40FD0">
        <w:rPr>
          <w:color w:val="008000"/>
        </w:rPr>
        <w:t>// Initialize sound system</w:t>
      </w:r>
      <w:r w:rsidRPr="00F40FD0">
        <w:br/>
        <w:t>    </w:t>
      </w:r>
      <w:r w:rsidRPr="00F40FD0">
        <w:rPr>
          <w:color w:val="2B91AF"/>
        </w:rPr>
        <w:t>AudioManager</w:t>
      </w:r>
      <w:r w:rsidRPr="00F40FD0">
        <w:t>.Initialize(</w:t>
      </w:r>
      <w:r w:rsidRPr="00F40FD0">
        <w:rPr>
          <w:color w:val="0000FF"/>
        </w:rPr>
        <w:t>this</w:t>
      </w:r>
      <w:r w:rsidRPr="00F40FD0">
        <w:t>);</w:t>
      </w:r>
      <w:r w:rsidRPr="00F40FD0">
        <w:br/>
        <w:t xml:space="preserve"> </w:t>
      </w:r>
      <w:r w:rsidRPr="00F40FD0">
        <w:br/>
        <w:t>    graphics = </w:t>
      </w:r>
      <w:r w:rsidRPr="00F40FD0">
        <w:rPr>
          <w:color w:val="0000FF"/>
        </w:rPr>
        <w:t>new</w:t>
      </w:r>
      <w:r w:rsidRPr="00F40FD0">
        <w:t> </w:t>
      </w:r>
      <w:r w:rsidRPr="00F40FD0">
        <w:rPr>
          <w:color w:val="2B91AF"/>
        </w:rPr>
        <w:t>GraphicsDeviceManager</w:t>
      </w:r>
      <w:r w:rsidRPr="00F40FD0">
        <w:t>(</w:t>
      </w:r>
      <w:r w:rsidRPr="00F40FD0">
        <w:rPr>
          <w:color w:val="0000FF"/>
        </w:rPr>
        <w:t>this</w:t>
      </w:r>
      <w:r w:rsidRPr="00F40FD0">
        <w:t>);</w:t>
      </w:r>
      <w:r w:rsidRPr="00F40FD0">
        <w:br/>
        <w:t>    Content.RootDirectory = </w:t>
      </w:r>
      <w:r w:rsidRPr="00F40FD0">
        <w:rPr>
          <w:color w:val="A31515"/>
        </w:rPr>
        <w:t>"Content"</w:t>
      </w:r>
      <w:r>
        <w:t>;</w:t>
      </w:r>
      <w:r>
        <w:br/>
        <w:t xml:space="preserve"> </w:t>
      </w:r>
      <w:r>
        <w:br/>
      </w:r>
      <w:r w:rsidRPr="00F40FD0">
        <w:rPr>
          <w:color w:val="0000FF"/>
        </w:rPr>
        <w:t>#if</w:t>
      </w:r>
      <w:r w:rsidRPr="00F40FD0">
        <w:t> WINDOWS_PHONE</w:t>
      </w:r>
      <w:r w:rsidRPr="00F40FD0">
        <w:br/>
        <w:t>    </w:t>
      </w:r>
      <w:r w:rsidRPr="00F40FD0">
        <w:rPr>
          <w:color w:val="008000"/>
        </w:rPr>
        <w:t>// Frame rate is 30 fps by default for Windows Phone.</w:t>
      </w:r>
      <w:r w:rsidRPr="00F40FD0">
        <w:br/>
        <w:t>    TargetElapsedTime = </w:t>
      </w:r>
      <w:r w:rsidRPr="00F40FD0">
        <w:rPr>
          <w:color w:val="2B91AF"/>
        </w:rPr>
        <w:t>TimeSpan</w:t>
      </w:r>
      <w:r w:rsidRPr="00F40FD0">
        <w:t>.FromTicks(333333);</w:t>
      </w:r>
      <w:r w:rsidRPr="00F40FD0">
        <w:br/>
        <w:t xml:space="preserve"> </w:t>
      </w:r>
      <w:r w:rsidRPr="00F40FD0">
        <w:br/>
        <w:t>    graphics.IsFullScreen = </w:t>
      </w:r>
      <w:r w:rsidRPr="00F40FD0">
        <w:rPr>
          <w:color w:val="0000FF"/>
        </w:rPr>
        <w:t>true</w:t>
      </w:r>
      <w:r w:rsidRPr="00F40FD0">
        <w:t>;</w:t>
      </w:r>
      <w:r w:rsidRPr="00F40FD0">
        <w:br/>
        <w:t xml:space="preserve"> </w:t>
      </w:r>
      <w:r w:rsidRPr="00F40FD0">
        <w:br/>
        <w:t>    screenManager = </w:t>
      </w:r>
      <w:r w:rsidRPr="00F40FD0">
        <w:rPr>
          <w:color w:val="0000FF"/>
        </w:rPr>
        <w:t>new</w:t>
      </w:r>
      <w:r w:rsidRPr="00F40FD0">
        <w:t> </w:t>
      </w:r>
      <w:r w:rsidRPr="00F40FD0">
        <w:rPr>
          <w:color w:val="2B91AF"/>
        </w:rPr>
        <w:t>ScreenManager</w:t>
      </w:r>
      <w:r w:rsidRPr="00F40FD0">
        <w:t>(</w:t>
      </w:r>
      <w:r w:rsidRPr="00F40FD0">
        <w:rPr>
          <w:color w:val="0000FF"/>
        </w:rPr>
        <w:t>this</w:t>
      </w:r>
      <w:r w:rsidRPr="00F40FD0">
        <w:t>, </w:t>
      </w:r>
      <w:r w:rsidRPr="00F40FD0">
        <w:rPr>
          <w:color w:val="2B91AF"/>
        </w:rPr>
        <w:t>Vector2</w:t>
      </w:r>
      <w:r w:rsidRPr="00F40FD0">
        <w:t>.One);</w:t>
      </w:r>
      <w:r w:rsidRPr="00F40FD0">
        <w:br/>
      </w:r>
      <w:r w:rsidRPr="00F40FD0">
        <w:rPr>
          <w:color w:val="0000FF"/>
        </w:rPr>
        <w:t>#</w:t>
      </w:r>
      <w:r w:rsidR="00BE032B">
        <w:rPr>
          <w:color w:val="0000FF"/>
        </w:rPr>
        <w:t>elseif</w:t>
      </w:r>
      <w:r w:rsidRPr="00F40FD0">
        <w:t> WINDOWS</w:t>
      </w:r>
      <w:r w:rsidRPr="00F40FD0">
        <w:br/>
        <w:t>    graphics.PreferredBackBufferHeight = 480;</w:t>
      </w:r>
      <w:r w:rsidRPr="00F40FD0">
        <w:br/>
        <w:t>    graphics.PreferredBackBufferWidth = 800;            </w:t>
      </w:r>
      <w:r w:rsidRPr="00F40FD0">
        <w:br/>
        <w:t xml:space="preserve"> </w:t>
      </w:r>
      <w:r w:rsidRPr="00F40FD0">
        <w:br/>
        <w:t>    </w:t>
      </w:r>
      <w:r w:rsidRPr="00F40FD0">
        <w:rPr>
          <w:color w:val="008000"/>
        </w:rPr>
        <w:t>// Make the game windowed</w:t>
      </w:r>
      <w:r w:rsidRPr="00F40FD0">
        <w:br/>
        <w:t>    graphics.IsFullScreen = </w:t>
      </w:r>
      <w:r w:rsidRPr="00F40FD0">
        <w:rPr>
          <w:color w:val="0000FF"/>
        </w:rPr>
        <w:t>false</w:t>
      </w:r>
      <w:r w:rsidRPr="00F40FD0">
        <w:t>;</w:t>
      </w:r>
      <w:r w:rsidRPr="00F40FD0">
        <w:br/>
        <w:t>    IsMouseVisible = </w:t>
      </w:r>
      <w:r w:rsidRPr="00F40FD0">
        <w:rPr>
          <w:color w:val="0000FF"/>
        </w:rPr>
        <w:t>true</w:t>
      </w:r>
      <w:r w:rsidRPr="00F40FD0">
        <w:t>;</w:t>
      </w:r>
      <w:r w:rsidRPr="00F40FD0">
        <w:br/>
        <w:t xml:space="preserve"> </w:t>
      </w:r>
      <w:r w:rsidRPr="00F40FD0">
        <w:br/>
        <w:t>    Components.Add(</w:t>
      </w:r>
      <w:r w:rsidRPr="00F40FD0">
        <w:rPr>
          <w:color w:val="0000FF"/>
        </w:rPr>
        <w:t>new</w:t>
      </w:r>
      <w:r w:rsidRPr="00F40FD0">
        <w:t> </w:t>
      </w:r>
      <w:r w:rsidRPr="00F40FD0">
        <w:rPr>
          <w:color w:val="2B91AF"/>
        </w:rPr>
        <w:t>GamerServicesComponent</w:t>
      </w:r>
      <w:r w:rsidRPr="00F40FD0">
        <w:t>(</w:t>
      </w:r>
      <w:r w:rsidRPr="00F40FD0">
        <w:rPr>
          <w:color w:val="0000FF"/>
        </w:rPr>
        <w:t>this</w:t>
      </w:r>
      <w:r w:rsidRPr="00F40FD0">
        <w:t>));</w:t>
      </w:r>
      <w:r w:rsidRPr="00F40FD0">
        <w:br/>
        <w:t xml:space="preserve"> </w:t>
      </w:r>
      <w:r w:rsidRPr="00F40FD0">
        <w:br/>
        <w:t>    </w:t>
      </w:r>
      <w:r w:rsidRPr="00F40FD0">
        <w:rPr>
          <w:color w:val="2B91AF"/>
        </w:rPr>
        <w:t>Vector2</w:t>
      </w:r>
      <w:r w:rsidRPr="00F40FD0">
        <w:t> scaleVector = </w:t>
      </w:r>
    </w:p>
    <w:p w:rsidR="004553B9" w:rsidRDefault="002D292D" w:rsidP="004553B9">
      <w:pPr>
        <w:pStyle w:val="ppCodeIndent"/>
      </w:pPr>
      <w:r w:rsidRPr="00F40FD0">
        <w:t>        </w:t>
      </w:r>
      <w:proofErr w:type="gramStart"/>
      <w:r w:rsidRPr="00F40FD0">
        <w:rPr>
          <w:color w:val="0000FF"/>
        </w:rPr>
        <w:t>new</w:t>
      </w:r>
      <w:proofErr w:type="gramEnd"/>
      <w:r w:rsidRPr="00F40FD0">
        <w:t> </w:t>
      </w:r>
      <w:r w:rsidRPr="00F40FD0">
        <w:rPr>
          <w:color w:val="2B91AF"/>
        </w:rPr>
        <w:t>Vector2</w:t>
      </w:r>
      <w:r w:rsidRPr="00F40FD0">
        <w:t>(graphics.PreferredBackBufferWidth / 1280f, </w:t>
      </w:r>
      <w:r w:rsidRPr="00F40FD0">
        <w:br/>
        <w:t>        graphics.PreferredBackBufferHeight / 720f);</w:t>
      </w:r>
      <w:r w:rsidRPr="00F40FD0">
        <w:br/>
        <w:t xml:space="preserve"> </w:t>
      </w:r>
      <w:r w:rsidRPr="00F40FD0">
        <w:br/>
        <w:t>    </w:t>
      </w:r>
      <w:r w:rsidRPr="00F40FD0">
        <w:rPr>
          <w:color w:val="2B91AF"/>
        </w:rPr>
        <w:t>UIConstants</w:t>
      </w:r>
      <w:r w:rsidRPr="00F40FD0">
        <w:t>.SetScale(scaleVector);</w:t>
      </w:r>
      <w:r w:rsidRPr="00F40FD0">
        <w:br/>
      </w:r>
      <w:r w:rsidRPr="00F40FD0">
        <w:lastRenderedPageBreak/>
        <w:t xml:space="preserve"> </w:t>
      </w:r>
      <w:r w:rsidRPr="00F40FD0">
        <w:br/>
        <w:t>    </w:t>
      </w:r>
      <w:r w:rsidRPr="00F40FD0">
        <w:rPr>
          <w:color w:val="008000"/>
        </w:rPr>
        <w:t>// Create a new instance of the Screen Manager. Have all drawing scaled </w:t>
      </w:r>
    </w:p>
    <w:p w:rsidR="004553B9" w:rsidRDefault="002D292D" w:rsidP="004553B9">
      <w:pPr>
        <w:pStyle w:val="ppCodeIndent"/>
      </w:pPr>
      <w:r w:rsidRPr="00F40FD0">
        <w:t>    </w:t>
      </w:r>
      <w:r w:rsidRPr="00F40FD0">
        <w:rPr>
          <w:color w:val="008000"/>
        </w:rPr>
        <w:t>// from 720p to the PC's resolution</w:t>
      </w:r>
      <w:r w:rsidRPr="00F40FD0">
        <w:br/>
        <w:t>    screenManager = </w:t>
      </w:r>
      <w:r w:rsidRPr="00F40FD0">
        <w:rPr>
          <w:color w:val="0000FF"/>
        </w:rPr>
        <w:t>new</w:t>
      </w:r>
      <w:r w:rsidRPr="00F40FD0">
        <w:t> </w:t>
      </w:r>
      <w:r w:rsidRPr="00F40FD0">
        <w:rPr>
          <w:color w:val="2B91AF"/>
        </w:rPr>
        <w:t>ScreenManager</w:t>
      </w:r>
      <w:r w:rsidRPr="00F40FD0">
        <w:t>(</w:t>
      </w:r>
      <w:r w:rsidRPr="00F40FD0">
        <w:rPr>
          <w:color w:val="0000FF"/>
        </w:rPr>
        <w:t>this</w:t>
      </w:r>
      <w:r w:rsidRPr="00F40FD0">
        <w:t>, scaleVector);</w:t>
      </w:r>
      <w:r w:rsidRPr="00F40FD0">
        <w:br/>
      </w:r>
      <w:r w:rsidRPr="00F40FD0">
        <w:rPr>
          <w:color w:val="0000FF"/>
        </w:rPr>
        <w:t>#endif</w:t>
      </w:r>
      <w:r w:rsidRPr="00F40FD0">
        <w:br/>
        <w:t xml:space="preserve"> </w:t>
      </w:r>
      <w:r w:rsidRPr="00F40FD0">
        <w:br/>
        <w:t>    screenManager.AddScreen(</w:t>
      </w:r>
      <w:r w:rsidRPr="00F40FD0">
        <w:rPr>
          <w:color w:val="0000FF"/>
        </w:rPr>
        <w:t>new</w:t>
      </w:r>
      <w:r w:rsidRPr="00F40FD0">
        <w:t> </w:t>
      </w:r>
      <w:r w:rsidRPr="00F40FD0">
        <w:rPr>
          <w:color w:val="2B91AF"/>
        </w:rPr>
        <w:t>BackgroundScreen</w:t>
      </w:r>
      <w:r w:rsidRPr="00F40FD0">
        <w:t>(</w:t>
      </w:r>
      <w:r w:rsidRPr="00F40FD0">
        <w:rPr>
          <w:color w:val="A31515"/>
        </w:rPr>
        <w:t>"titleScreen"</w:t>
      </w:r>
      <w:r w:rsidRPr="00F40FD0">
        <w:t>), </w:t>
      </w:r>
      <w:r w:rsidRPr="00F40FD0">
        <w:rPr>
          <w:color w:val="0000FF"/>
        </w:rPr>
        <w:t>null</w:t>
      </w:r>
      <w:r w:rsidRPr="00F40FD0">
        <w:t>);</w:t>
      </w:r>
      <w:r w:rsidRPr="00F40FD0">
        <w:br/>
        <w:t>    screenManager.AddScreen(</w:t>
      </w:r>
      <w:r w:rsidRPr="00F40FD0">
        <w:rPr>
          <w:color w:val="0000FF"/>
        </w:rPr>
        <w:t>new</w:t>
      </w:r>
      <w:r w:rsidRPr="00F40FD0">
        <w:t> </w:t>
      </w:r>
      <w:r w:rsidRPr="00F40FD0">
        <w:rPr>
          <w:color w:val="2B91AF"/>
        </w:rPr>
        <w:t>MainMenuScreen</w:t>
      </w:r>
      <w:r w:rsidRPr="00F40FD0">
        <w:t>(), </w:t>
      </w:r>
      <w:r w:rsidRPr="00F40FD0">
        <w:rPr>
          <w:color w:val="2B91AF"/>
        </w:rPr>
        <w:t>PlayerIndex</w:t>
      </w:r>
      <w:r w:rsidRPr="00F40FD0">
        <w:t>.One);</w:t>
      </w:r>
      <w:r w:rsidRPr="00F40FD0">
        <w:br/>
        <w:t>    Components.Add(screenManager);</w:t>
      </w:r>
      <w:r w:rsidRPr="00F40FD0">
        <w:br/>
        <w:t>}</w:t>
      </w:r>
    </w:p>
    <w:p w:rsidR="00B63423" w:rsidRDefault="008412BE" w:rsidP="004553B9">
      <w:pPr>
        <w:pStyle w:val="ppNumberList"/>
      </w:pPr>
      <w:r>
        <w:t xml:space="preserve">From the </w:t>
      </w:r>
      <w:r w:rsidR="004553B9" w:rsidRPr="004553B9">
        <w:rPr>
          <w:rStyle w:val="Strong"/>
        </w:rPr>
        <w:t>Object</w:t>
      </w:r>
      <w:r>
        <w:rPr>
          <w:b/>
          <w:bCs/>
        </w:rPr>
        <w:t xml:space="preserve"> </w:t>
      </w:r>
      <w:r>
        <w:t>project folder</w:t>
      </w:r>
      <w:r w:rsidR="009655A4">
        <w:t>,</w:t>
      </w:r>
      <w:r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TexturedDrawableGameComponent.cs</w:t>
      </w:r>
      <w:r w:rsidR="002D292D">
        <w:t xml:space="preserve"> file</w:t>
      </w:r>
      <w:r w:rsidR="00B63423">
        <w:t>.</w:t>
      </w:r>
    </w:p>
    <w:p w:rsidR="00196A6A" w:rsidRDefault="00B63423">
      <w:pPr>
        <w:pStyle w:val="ppNumberList"/>
      </w:pPr>
      <w:r>
        <w:t>U</w:t>
      </w:r>
      <w:r w:rsidR="002D292D">
        <w:t xml:space="preserve">se </w:t>
      </w:r>
      <w:r w:rsidR="002F40E4">
        <w:t xml:space="preserve">the </w:t>
      </w:r>
      <w:r w:rsidR="002D292D">
        <w:t>refactoring capabilities</w:t>
      </w:r>
      <w:r w:rsidR="002F40E4">
        <w:t xml:space="preserve"> of Visual Studio</w:t>
      </w:r>
      <w:r w:rsidR="002D292D">
        <w:t xml:space="preserve"> to rename the </w:t>
      </w:r>
      <w:r w:rsidR="004553B9" w:rsidRPr="004553B9">
        <w:rPr>
          <w:rStyle w:val="Strong"/>
        </w:rPr>
        <w:t>spriteBatch</w:t>
      </w:r>
      <w:r w:rsidR="002D292D">
        <w:t xml:space="preserve"> field to </w:t>
      </w:r>
      <w:r w:rsidR="004553B9" w:rsidRPr="004553B9">
        <w:rPr>
          <w:rStyle w:val="Strong"/>
        </w:rPr>
        <w:t>scaledSpriteBatch</w:t>
      </w:r>
      <w:r w:rsidR="002D292D">
        <w:t>.</w:t>
      </w:r>
    </w:p>
    <w:p w:rsidR="004553B9" w:rsidRDefault="009C6333" w:rsidP="004553B9">
      <w:pPr>
        <w:pStyle w:val="ppNumberList"/>
      </w:pPr>
      <w:r>
        <w:t xml:space="preserve">Modify </w:t>
      </w:r>
      <w:r w:rsidR="002D292D">
        <w:t xml:space="preserve">the type of the </w:t>
      </w:r>
      <w:r w:rsidR="004553B9" w:rsidRPr="004553B9">
        <w:rPr>
          <w:rStyle w:val="Strong"/>
        </w:rPr>
        <w:t>scaledSpriteBatch</w:t>
      </w:r>
      <w:r w:rsidR="002D292D">
        <w:rPr>
          <w:b/>
          <w:bCs/>
        </w:rPr>
        <w:t xml:space="preserve"> </w:t>
      </w:r>
      <w:r w:rsidR="002D292D" w:rsidRPr="003B2B7D">
        <w:t>field to</w:t>
      </w:r>
      <w:r w:rsidR="002D292D">
        <w:rPr>
          <w:b/>
          <w:bCs/>
        </w:rPr>
        <w:t xml:space="preserve"> </w:t>
      </w:r>
      <w:r w:rsidR="004553B9" w:rsidRPr="004553B9">
        <w:rPr>
          <w:rStyle w:val="Strong"/>
        </w:rPr>
        <w:t>ScaledSpriteBatch</w:t>
      </w:r>
      <w:r w:rsidR="002D292D">
        <w:t>.</w:t>
      </w:r>
    </w:p>
    <w:p w:rsidR="00196A6A" w:rsidRDefault="00A55F8C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Bounds</w:t>
      </w:r>
      <w:r w:rsidR="002D292D">
        <w:t xml:space="preserve"> property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virtual</w:t>
      </w:r>
      <w:r>
        <w:t> </w:t>
      </w:r>
      <w:r>
        <w:rPr>
          <w:color w:val="2B91AF"/>
        </w:rPr>
        <w:t>Rectangle</w:t>
      </w:r>
      <w:r>
        <w:t> Bounds</w:t>
      </w:r>
      <w:r>
        <w:br/>
        <w:t>{</w:t>
      </w:r>
      <w:r>
        <w:br/>
        <w:t>    </w:t>
      </w:r>
      <w:r>
        <w:rPr>
          <w:color w:val="0000FF"/>
        </w:rPr>
        <w:t>get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(texture == </w:t>
      </w:r>
      <w:r>
        <w:rPr>
          <w:color w:val="0000FF"/>
        </w:rPr>
        <w:t>null</w:t>
      </w:r>
      <w:r>
        <w:t>)</w:t>
      </w:r>
      <w:r>
        <w:br/>
        <w:t>        {</w:t>
      </w:r>
      <w:r>
        <w:br/>
        <w:t>            </w:t>
      </w:r>
      <w:r>
        <w:rPr>
          <w:color w:val="0000FF"/>
        </w:rPr>
        <w:t>return</w:t>
      </w:r>
      <w:r>
        <w:t> </w:t>
      </w:r>
      <w:r>
        <w:rPr>
          <w:color w:val="0000FF"/>
        </w:rPr>
        <w:t>default</w:t>
      </w:r>
      <w:r>
        <w:t>(</w:t>
      </w:r>
      <w:r>
        <w:rPr>
          <w:color w:val="2B91AF"/>
        </w:rPr>
        <w:t>Rectangle</w:t>
      </w:r>
      <w:r>
        <w:t>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</w:t>
      </w:r>
      <w:r>
        <w:rPr>
          <w:color w:val="0000FF"/>
        </w:rPr>
        <w:t>return</w:t>
      </w:r>
      <w:r>
        <w:t>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((</w:t>
      </w:r>
      <w:r>
        <w:rPr>
          <w:color w:val="0000FF"/>
        </w:rPr>
        <w:t>int</w:t>
      </w:r>
      <w:r>
        <w:t>)position.X, (</w:t>
      </w:r>
      <w:r>
        <w:rPr>
          <w:color w:val="0000FF"/>
        </w:rPr>
        <w:t>int</w:t>
      </w:r>
      <w:r>
        <w:t>)position.Y, </w:t>
      </w:r>
      <w:r>
        <w:br/>
        <w:t>                (</w:t>
      </w:r>
      <w:r>
        <w:rPr>
          <w:color w:val="0000FF"/>
        </w:rPr>
        <w:t>int</w:t>
      </w:r>
      <w:r>
        <w:t>)(texture.Width * scaledSpriteBatch.ScaleVector.X), </w:t>
      </w:r>
      <w:r>
        <w:br/>
        <w:t>                (</w:t>
      </w:r>
      <w:r>
        <w:rPr>
          <w:color w:val="0000FF"/>
        </w:rPr>
        <w:t>int</w:t>
      </w:r>
      <w:r>
        <w:t>)(texture.Height * scaledSpriteBatch.ScaleVector.Y));</w:t>
      </w:r>
      <w:r>
        <w:br/>
        <w:t>        }</w:t>
      </w:r>
      <w:r>
        <w:br/>
        <w:t>    }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>the class’s constructor</w:t>
      </w:r>
      <w:r w:rsidR="00A55F8C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TexturedDrawableGameComponent(</w:t>
      </w:r>
      <w:r>
        <w:rPr>
          <w:color w:val="2B91AF"/>
        </w:rPr>
        <w:t>Game</w:t>
      </w:r>
      <w:r>
        <w:t> game, </w:t>
      </w:r>
      <w:r>
        <w:rPr>
          <w:color w:val="2B91AF"/>
        </w:rPr>
        <w:t>GameplayScreen</w:t>
      </w:r>
      <w:r>
        <w:t> gamePlayScreen)</w:t>
      </w:r>
      <w:r>
        <w:br/>
        <w:t>    : </w:t>
      </w:r>
      <w:r>
        <w:rPr>
          <w:color w:val="0000FF"/>
        </w:rPr>
        <w:t>base</w:t>
      </w:r>
      <w:r>
        <w:t>(game)</w:t>
      </w:r>
      <w:r>
        <w:br/>
        <w:t>{</w:t>
      </w:r>
      <w:r>
        <w:br/>
        <w:t>    </w:t>
      </w:r>
      <w:r>
        <w:rPr>
          <w:color w:val="0000FF"/>
        </w:rPr>
        <w:t>this</w:t>
      </w:r>
      <w:r>
        <w:t>.gamePlayScreen = gamePlayScreen;</w:t>
      </w:r>
      <w:r>
        <w:br/>
        <w:t xml:space="preserve"> </w:t>
      </w:r>
      <w:r>
        <w:br/>
        <w:t>    scaledSpriteBatch = (</w:t>
      </w:r>
      <w:r>
        <w:rPr>
          <w:color w:val="2B91AF"/>
        </w:rPr>
        <w:t>ScaledSpriteBatch</w:t>
      </w:r>
      <w:r>
        <w:t>)game.Services.GetService(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ScaledSpriteBatch</w:t>
      </w:r>
      <w:r>
        <w:t>));</w:t>
      </w:r>
      <w:r>
        <w:br/>
        <w:t>}</w:t>
      </w:r>
    </w:p>
    <w:p w:rsidR="00196A6A" w:rsidRDefault="00B63423">
      <w:pPr>
        <w:pStyle w:val="ppNumberList"/>
      </w:pPr>
      <w:r>
        <w:t xml:space="preserve">From the </w:t>
      </w:r>
      <w:r w:rsidRPr="004553B9">
        <w:rPr>
          <w:rStyle w:val="Strong"/>
        </w:rPr>
        <w:t>Object</w:t>
      </w:r>
      <w:r>
        <w:rPr>
          <w:b/>
          <w:bCs/>
        </w:rPr>
        <w:t xml:space="preserve"> </w:t>
      </w:r>
      <w:r>
        <w:t>project folder</w:t>
      </w:r>
      <w:r w:rsidR="009655A4">
        <w:t>,</w:t>
      </w:r>
      <w:r w:rsidDel="00B63423">
        <w:t xml:space="preserve"> </w:t>
      </w:r>
      <w:r>
        <w:t>o</w:t>
      </w:r>
      <w:r w:rsidR="00FA6D9B">
        <w:t xml:space="preserve">pen </w:t>
      </w:r>
      <w:r w:rsidR="002D292D">
        <w:t xml:space="preserve">the </w:t>
      </w:r>
      <w:r w:rsidR="004553B9" w:rsidRPr="004553B9">
        <w:rPr>
          <w:rStyle w:val="Strong"/>
        </w:rPr>
        <w:t>S</w:t>
      </w:r>
      <w:r w:rsidR="004C3EC9">
        <w:rPr>
          <w:rStyle w:val="Strong"/>
        </w:rPr>
        <w:t>c</w:t>
      </w:r>
      <w:r w:rsidR="004553B9" w:rsidRPr="004553B9">
        <w:rPr>
          <w:rStyle w:val="Strong"/>
        </w:rPr>
        <w:t>oreBar.cs</w:t>
      </w:r>
      <w:r w:rsidR="002D292D">
        <w:t xml:space="preserve"> file</w:t>
      </w:r>
      <w:r>
        <w:t>.</w:t>
      </w:r>
    </w:p>
    <w:p w:rsidR="00196A6A" w:rsidRDefault="00B63423">
      <w:pPr>
        <w:pStyle w:val="ppNumberList"/>
      </w:pPr>
      <w:r>
        <w:lastRenderedPageBreak/>
        <w:t xml:space="preserve">Using </w:t>
      </w:r>
      <w:r w:rsidR="002F40E4">
        <w:t xml:space="preserve">the </w:t>
      </w:r>
      <w:r>
        <w:t>refactoring capabilities</w:t>
      </w:r>
      <w:r w:rsidR="002F40E4">
        <w:t xml:space="preserve"> of Visual Studio</w:t>
      </w:r>
      <w:r>
        <w:t>,</w:t>
      </w:r>
      <w:r w:rsidR="002D292D">
        <w:t xml:space="preserve"> </w:t>
      </w:r>
      <w:r w:rsidR="009C6333"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ScoreBar</w:t>
      </w:r>
      <w:r w:rsidR="002D292D">
        <w:t xml:space="preserve"> class’s </w:t>
      </w:r>
      <w:r w:rsidR="004553B9" w:rsidRPr="004553B9">
        <w:rPr>
          <w:rStyle w:val="Strong"/>
        </w:rPr>
        <w:t>spriteBatch</w:t>
      </w:r>
      <w:r w:rsidR="002D292D">
        <w:t xml:space="preserve"> field to </w:t>
      </w:r>
      <w:r w:rsidR="004553B9" w:rsidRPr="004553B9">
        <w:rPr>
          <w:rStyle w:val="Strong"/>
        </w:rPr>
        <w:t>scaledSpriteBatch</w:t>
      </w:r>
      <w:r w:rsidR="002D292D">
        <w:t>.</w:t>
      </w:r>
    </w:p>
    <w:p w:rsidR="004553B9" w:rsidRDefault="00B63423" w:rsidP="004553B9">
      <w:pPr>
        <w:pStyle w:val="ppNumberList"/>
      </w:pPr>
      <w:r>
        <w:t>M</w:t>
      </w:r>
      <w:r w:rsidR="009C6333">
        <w:t xml:space="preserve">odify </w:t>
      </w:r>
      <w:r w:rsidR="002D292D">
        <w:t xml:space="preserve">the type of the </w:t>
      </w:r>
      <w:r w:rsidR="004553B9" w:rsidRPr="004553B9">
        <w:rPr>
          <w:rStyle w:val="Strong"/>
        </w:rPr>
        <w:t>scaledSpriteBatch</w:t>
      </w:r>
      <w:r w:rsidR="002D292D">
        <w:t xml:space="preserve"> field to </w:t>
      </w:r>
      <w:r w:rsidR="002D292D">
        <w:rPr>
          <w:b/>
          <w:bCs/>
        </w:rPr>
        <w:t>ScaledSpriteBatch</w:t>
      </w:r>
      <w:r w:rsidR="002D292D">
        <w:t>.</w:t>
      </w:r>
    </w:p>
    <w:p w:rsidR="00196A6A" w:rsidRDefault="009C6333">
      <w:pPr>
        <w:pStyle w:val="ppNumberList"/>
      </w:pPr>
      <w:r>
        <w:t xml:space="preserve">Modify </w:t>
      </w:r>
      <w:r w:rsidR="002D292D">
        <w:t>the class’s constructor</w:t>
      </w:r>
      <w:r w:rsidR="00B63423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ScoreBar(</w:t>
      </w:r>
      <w:r>
        <w:rPr>
          <w:color w:val="2B91AF"/>
        </w:rPr>
        <w:t>Game</w:t>
      </w:r>
      <w:r>
        <w:t> game, </w:t>
      </w:r>
      <w:r>
        <w:rPr>
          <w:color w:val="0000FF"/>
        </w:rPr>
        <w:t>int</w:t>
      </w:r>
      <w:r>
        <w:t> minValue, </w:t>
      </w:r>
      <w:r>
        <w:rPr>
          <w:color w:val="0000FF"/>
        </w:rPr>
        <w:t>int</w:t>
      </w:r>
      <w:r>
        <w:t> maxValue, </w:t>
      </w:r>
      <w:r>
        <w:rPr>
          <w:color w:val="2B91AF"/>
        </w:rPr>
        <w:t>Vector2</w:t>
      </w:r>
      <w:r>
        <w:t> position, </w:t>
      </w:r>
    </w:p>
    <w:p w:rsidR="004553B9" w:rsidRDefault="002D292D" w:rsidP="004553B9">
      <w:pPr>
        <w:pStyle w:val="ppCodeIndent"/>
      </w:pPr>
      <w:r>
        <w:t>    </w:t>
      </w:r>
      <w:r>
        <w:rPr>
          <w:color w:val="0000FF"/>
        </w:rPr>
        <w:t>int</w:t>
      </w:r>
      <w:r>
        <w:t> height, </w:t>
      </w:r>
      <w:r>
        <w:rPr>
          <w:color w:val="0000FF"/>
        </w:rPr>
        <w:t>int</w:t>
      </w:r>
      <w:r>
        <w:t> width,</w:t>
      </w:r>
      <w:r>
        <w:br/>
        <w:t>    </w:t>
      </w:r>
      <w:r>
        <w:rPr>
          <w:color w:val="2B91AF"/>
        </w:rPr>
        <w:t>Color</w:t>
      </w:r>
      <w:r>
        <w:t xml:space="preserve"> scoreBarColor, </w:t>
      </w:r>
      <w:r>
        <w:rPr>
          <w:color w:val="2B91AF"/>
        </w:rPr>
        <w:t>ScoreBarOrientation</w:t>
      </w:r>
      <w:r>
        <w:t xml:space="preserve"> scoreBarOrientation, </w:t>
      </w:r>
    </w:p>
    <w:p w:rsidR="004553B9" w:rsidRDefault="002D292D" w:rsidP="004553B9">
      <w:pPr>
        <w:pStyle w:val="ppCodeIndent"/>
      </w:pPr>
      <w:r>
        <w:t>    </w:t>
      </w:r>
      <w:r>
        <w:rPr>
          <w:color w:val="0000FF"/>
        </w:rPr>
        <w:t>int</w:t>
      </w:r>
      <w:r>
        <w:t> initialValue, </w:t>
      </w:r>
      <w:r>
        <w:rPr>
          <w:color w:val="2B91AF"/>
        </w:rPr>
        <w:t>GameplayScreen</w:t>
      </w:r>
      <w:r>
        <w:t xml:space="preserve"> screen, </w:t>
      </w:r>
      <w:r>
        <w:rPr>
          <w:color w:val="0000FF"/>
        </w:rPr>
        <w:t>bool</w:t>
      </w:r>
      <w:r>
        <w:t> isAppearAtCountDown)</w:t>
      </w:r>
      <w:r>
        <w:br/>
        <w:t>    : </w:t>
      </w:r>
      <w:r>
        <w:rPr>
          <w:color w:val="0000FF"/>
        </w:rPr>
        <w:t>base</w:t>
      </w:r>
      <w:r>
        <w:t>(game)</w:t>
      </w:r>
      <w:r>
        <w:br/>
        <w:t>{</w:t>
      </w:r>
      <w:r>
        <w:br/>
        <w:t>    </w:t>
      </w:r>
      <w:r>
        <w:rPr>
          <w:color w:val="0000FF"/>
        </w:rPr>
        <w:t>this</w:t>
      </w:r>
      <w:r>
        <w:t>.MinValue = minValue;</w:t>
      </w:r>
      <w:r>
        <w:br/>
        <w:t>    </w:t>
      </w:r>
      <w:r>
        <w:rPr>
          <w:color w:val="0000FF"/>
        </w:rPr>
        <w:t>this</w:t>
      </w:r>
      <w:r>
        <w:t>.MaxValue = maxValue;</w:t>
      </w:r>
      <w:r>
        <w:br/>
        <w:t>    </w:t>
      </w:r>
      <w:r>
        <w:rPr>
          <w:color w:val="0000FF"/>
        </w:rPr>
        <w:t>this</w:t>
      </w:r>
      <w:r>
        <w:t>.Position = position;</w:t>
      </w:r>
      <w:r>
        <w:br/>
        <w:t>    </w:t>
      </w:r>
      <w:r>
        <w:rPr>
          <w:color w:val="0000FF"/>
        </w:rPr>
        <w:t>this</w:t>
      </w:r>
      <w:r>
        <w:t>.ScoreBarColor = scoreBarColor;</w:t>
      </w:r>
      <w:r>
        <w:br/>
        <w:t>    </w:t>
      </w:r>
      <w:r>
        <w:rPr>
          <w:color w:val="0000FF"/>
        </w:rPr>
        <w:t>this</w:t>
      </w:r>
      <w:r>
        <w:t>.scoreBarOrientation = scoreBarOrientation;</w:t>
      </w:r>
      <w:r>
        <w:br/>
        <w:t>    </w:t>
      </w:r>
      <w:r>
        <w:rPr>
          <w:color w:val="0000FF"/>
        </w:rPr>
        <w:t>this</w:t>
      </w:r>
      <w:r>
        <w:t>.currentValue = initialValue;</w:t>
      </w:r>
      <w:r>
        <w:br/>
        <w:t>    </w:t>
      </w:r>
      <w:r>
        <w:rPr>
          <w:color w:val="0000FF"/>
        </w:rPr>
        <w:t>this</w:t>
      </w:r>
      <w:r>
        <w:t>.width = width;</w:t>
      </w:r>
      <w:r>
        <w:br/>
        <w:t>    </w:t>
      </w:r>
      <w:r>
        <w:rPr>
          <w:color w:val="0000FF"/>
        </w:rPr>
        <w:t>this</w:t>
      </w:r>
      <w:r>
        <w:t>.height = height;</w:t>
      </w:r>
      <w:r>
        <w:br/>
        <w:t>    </w:t>
      </w:r>
      <w:r>
        <w:rPr>
          <w:color w:val="0000FF"/>
        </w:rPr>
        <w:t>this</w:t>
      </w:r>
      <w:r>
        <w:t>.gameplayScreen = screen;</w:t>
      </w:r>
      <w:r>
        <w:br/>
        <w:t>    </w:t>
      </w:r>
      <w:r>
        <w:rPr>
          <w:color w:val="0000FF"/>
        </w:rPr>
        <w:t>this</w:t>
      </w:r>
      <w:r>
        <w:t>.isAppearAtCountDown = isAppearAtCountDown;</w:t>
      </w:r>
      <w:r>
        <w:br/>
        <w:t xml:space="preserve"> </w:t>
      </w:r>
      <w:r>
        <w:br/>
        <w:t xml:space="preserve"> </w:t>
      </w:r>
      <w:r>
        <w:br/>
        <w:t>    scaledSpriteBatch = (</w:t>
      </w:r>
      <w:r>
        <w:rPr>
          <w:color w:val="2B91AF"/>
        </w:rPr>
        <w:t>ScaledSpriteBatch</w:t>
      </w:r>
      <w:r>
        <w:t>)Game.Services.GetService(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0000FF"/>
        </w:rPr>
        <w:t>typeof</w:t>
      </w:r>
      <w:r>
        <w:t>(</w:t>
      </w:r>
      <w:r>
        <w:rPr>
          <w:color w:val="2B91AF"/>
        </w:rPr>
        <w:t>ScaledSpriteBatch</w:t>
      </w:r>
      <w:r>
        <w:t>));</w:t>
      </w:r>
      <w:r>
        <w:br/>
        <w:t xml:space="preserve"> </w:t>
      </w:r>
      <w:r>
        <w:br/>
        <w:t>    GetSpaceFromBorder();</w:t>
      </w:r>
      <w:r>
        <w:br/>
        <w:t>}</w:t>
      </w:r>
    </w:p>
    <w:p w:rsidR="004553B9" w:rsidRDefault="002D292D" w:rsidP="004553B9">
      <w:pPr>
        <w:pStyle w:val="Heading1"/>
      </w:pPr>
      <w:bookmarkStart w:id="21" w:name="_Toc278358528"/>
      <w:bookmarkStart w:id="22" w:name="_Toc278487465"/>
      <w:r>
        <w:t>Fitting visual element positions to the target platform</w:t>
      </w:r>
      <w:r w:rsidR="00D85B63">
        <w:t>—</w:t>
      </w:r>
      <w:r>
        <w:t>the gameplay screen</w:t>
      </w:r>
      <w:bookmarkEnd w:id="21"/>
      <w:bookmarkEnd w:id="22"/>
    </w:p>
    <w:p w:rsidR="004553B9" w:rsidRDefault="002D292D" w:rsidP="004553B9">
      <w:pPr>
        <w:pStyle w:val="ppBodyText"/>
      </w:pPr>
      <w:r>
        <w:t xml:space="preserve">In this task, </w:t>
      </w:r>
      <w:r w:rsidR="009655A4">
        <w:t xml:space="preserve">you will modify </w:t>
      </w:r>
      <w:r>
        <w:t xml:space="preserve">the game’s visual element positioning code to </w:t>
      </w:r>
      <w:r w:rsidR="00B51454">
        <w:t>consider the target platform</w:t>
      </w:r>
      <w:r>
        <w:t xml:space="preserve">. </w:t>
      </w:r>
    </w:p>
    <w:p w:rsidR="004553B9" w:rsidRDefault="002D292D" w:rsidP="004553B9">
      <w:pPr>
        <w:pStyle w:val="ppProcedureStart"/>
      </w:pPr>
      <w:r>
        <w:t>To improve the game’s display</w:t>
      </w:r>
    </w:p>
    <w:p w:rsidR="00196A6A" w:rsidRDefault="000F31A4">
      <w:pPr>
        <w:pStyle w:val="ppNumberList"/>
        <w:numPr>
          <w:ilvl w:val="0"/>
          <w:numId w:val="147"/>
        </w:numPr>
      </w:pPr>
      <w:r>
        <w:t xml:space="preserve">In </w:t>
      </w:r>
      <w:r>
        <w:rPr>
          <w:b/>
          <w:bCs/>
        </w:rPr>
        <w:t>Solution Explorer</w:t>
      </w:r>
      <w:r w:rsidR="009655A4">
        <w:rPr>
          <w:bCs/>
        </w:rPr>
        <w:t>,</w:t>
      </w:r>
      <w:r>
        <w:t xml:space="preserve"> right-click the </w:t>
      </w:r>
      <w:r>
        <w:rPr>
          <w:b/>
          <w:bCs/>
        </w:rPr>
        <w:t>Misc</w:t>
      </w:r>
      <w:r>
        <w:t xml:space="preserve"> project folder, point to add</w:t>
      </w:r>
      <w:r w:rsidR="009655A4">
        <w:t>,</w:t>
      </w:r>
      <w:r>
        <w:t xml:space="preserve"> and </w:t>
      </w:r>
      <w:r w:rsidR="009655A4">
        <w:t xml:space="preserve">then </w:t>
      </w:r>
      <w:r w:rsidR="0022232E">
        <w:t xml:space="preserve">click </w:t>
      </w:r>
      <w:r>
        <w:rPr>
          <w:b/>
          <w:bCs/>
        </w:rPr>
        <w:t>Class</w:t>
      </w:r>
      <w:r>
        <w:t>.</w:t>
      </w:r>
    </w:p>
    <w:p w:rsidR="00196A6A" w:rsidRDefault="00CC7FAF">
      <w:pPr>
        <w:pStyle w:val="ppNumberList"/>
        <w:numPr>
          <w:ilvl w:val="0"/>
          <w:numId w:val="147"/>
        </w:numPr>
      </w:pPr>
      <w:r>
        <w:t>In the Add New Item dialog</w:t>
      </w:r>
      <w:r w:rsidR="009655A4">
        <w:t xml:space="preserve"> box</w:t>
      </w:r>
      <w:r>
        <w:t xml:space="preserve">, </w:t>
      </w:r>
      <w:r w:rsidR="000F31A4">
        <w:t xml:space="preserve">type </w:t>
      </w:r>
      <w:r w:rsidR="004553B9" w:rsidRPr="00ED2221">
        <w:rPr>
          <w:rStyle w:val="Strong"/>
        </w:rPr>
        <w:t>UIConstants</w:t>
      </w:r>
      <w:r>
        <w:rPr>
          <w:rStyle w:val="Strong"/>
        </w:rPr>
        <w:t xml:space="preserve"> </w:t>
      </w:r>
      <w:r w:rsidR="00F31534">
        <w:t>i</w:t>
      </w:r>
      <w:r>
        <w:t xml:space="preserve">n the </w:t>
      </w:r>
      <w:r>
        <w:rPr>
          <w:b/>
          <w:bCs/>
        </w:rPr>
        <w:t xml:space="preserve">Name </w:t>
      </w:r>
      <w:r>
        <w:t>box</w:t>
      </w:r>
      <w:r w:rsidR="009655A4">
        <w:t>,</w:t>
      </w:r>
      <w:r>
        <w:t xml:space="preserve"> and </w:t>
      </w:r>
      <w:r w:rsidR="009655A4">
        <w:t xml:space="preserve">then </w:t>
      </w:r>
      <w:r>
        <w:t xml:space="preserve">click </w:t>
      </w:r>
      <w:r>
        <w:rPr>
          <w:b/>
          <w:bCs/>
        </w:rPr>
        <w:t>Add</w:t>
      </w:r>
      <w:r w:rsidR="002D292D" w:rsidRPr="00971E5F">
        <w:t xml:space="preserve">. </w:t>
      </w:r>
    </w:p>
    <w:p w:rsidR="00196A6A" w:rsidRDefault="000F31A4">
      <w:pPr>
        <w:pStyle w:val="ppNumberList"/>
        <w:numPr>
          <w:ilvl w:val="0"/>
          <w:numId w:val="147"/>
        </w:numPr>
      </w:pPr>
      <w:r>
        <w:t>Change the namespace in the new class file to</w:t>
      </w:r>
      <w:r w:rsidR="002D292D" w:rsidRPr="00971E5F">
        <w:t xml:space="preserve"> </w:t>
      </w:r>
      <w:r w:rsidR="004553B9" w:rsidRPr="00ED2221">
        <w:rPr>
          <w:rStyle w:val="Strong"/>
        </w:rPr>
        <w:t>HoneycombRush</w:t>
      </w:r>
      <w:r w:rsidR="002D292D" w:rsidRPr="00971E5F">
        <w:t>.</w:t>
      </w:r>
    </w:p>
    <w:p w:rsidR="00196A6A" w:rsidRDefault="009C6333">
      <w:pPr>
        <w:pStyle w:val="ppNumberList"/>
      </w:pPr>
      <w:r>
        <w:t xml:space="preserve">Modify </w:t>
      </w:r>
      <w:r w:rsidR="002D292D">
        <w:t>the class created in the previous step</w:t>
      </w:r>
      <w:r w:rsidR="00C91C94">
        <w:t>s</w:t>
      </w:r>
      <w:r w:rsidR="00307D04">
        <w:t>.</w:t>
      </w:r>
    </w:p>
    <w:p w:rsidR="00196A6A" w:rsidRDefault="00037506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 w:rsidR="00307D04">
        <w:tab/>
        <w:t>This class defines various constants</w:t>
      </w:r>
      <w:r w:rsidR="009655A4">
        <w:t xml:space="preserve"> that </w:t>
      </w:r>
      <w:r w:rsidR="00307D04">
        <w:t xml:space="preserve">position the various game elements on </w:t>
      </w:r>
      <w:r w:rsidR="009655A4">
        <w:t xml:space="preserve">the </w:t>
      </w:r>
      <w:r w:rsidR="00307D04">
        <w:t xml:space="preserve">screen. Notice </w:t>
      </w:r>
      <w:r w:rsidR="002F40E4">
        <w:t xml:space="preserve">that </w:t>
      </w:r>
      <w:r w:rsidR="00307D04">
        <w:t xml:space="preserve">when </w:t>
      </w:r>
      <w:r w:rsidR="009655A4">
        <w:t xml:space="preserve">you </w:t>
      </w:r>
      <w:r w:rsidR="00307D04">
        <w:t xml:space="preserve">target a </w:t>
      </w:r>
      <w:r w:rsidR="003D68F4">
        <w:t xml:space="preserve">Windows </w:t>
      </w:r>
      <w:r w:rsidR="009655A4">
        <w:t>computer</w:t>
      </w:r>
      <w:r w:rsidR="00307D04">
        <w:t xml:space="preserve">, </w:t>
      </w:r>
      <w:r w:rsidR="009655A4">
        <w:t xml:space="preserve">you can change </w:t>
      </w:r>
      <w:r w:rsidR="00307D04">
        <w:t xml:space="preserve">the constants to match the scaling introduced in the previous tasks. </w:t>
      </w:r>
      <w:r w:rsidR="002F40E4">
        <w:t xml:space="preserve">You </w:t>
      </w:r>
      <w:r w:rsidR="00307D04">
        <w:t>will use these values in later steps.</w:t>
      </w:r>
    </w:p>
    <w:p w:rsidR="00971E5F" w:rsidRPr="00971E5F" w:rsidRDefault="00971E5F" w:rsidP="00971E5F">
      <w:pPr>
        <w:pStyle w:val="ppCodeLanguageIndent"/>
      </w:pPr>
      <w:r w:rsidRPr="00971E5F">
        <w:lastRenderedPageBreak/>
        <w:t>C#</w:t>
      </w:r>
    </w:p>
    <w:p w:rsidR="00196A6A" w:rsidRDefault="002D292D">
      <w:pPr>
        <w:pStyle w:val="CodeIndent"/>
      </w:pPr>
      <w:r>
        <w:rPr>
          <w:color w:val="0000FF"/>
        </w:rPr>
        <w:t>static</w:t>
      </w:r>
      <w:r>
        <w:t> </w:t>
      </w:r>
      <w:r>
        <w:rPr>
          <w:color w:val="0000FF"/>
        </w:rPr>
        <w:t>class</w:t>
      </w:r>
      <w:r>
        <w:t> </w:t>
      </w:r>
      <w:r>
        <w:rPr>
          <w:color w:val="2B91AF"/>
        </w:rPr>
        <w:t>UIConstants</w:t>
      </w:r>
      <w:r>
        <w:br/>
        <w:t>{</w:t>
      </w:r>
      <w:r>
        <w:br/>
      </w:r>
      <w:r w:rsidRPr="00265084">
        <w:rPr>
          <w:color w:val="0000FF"/>
        </w:rPr>
        <w:t>#if</w:t>
      </w:r>
      <w:r>
        <w:t> WINDOWS_PHONE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BeehiveLeftMargin = 85;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BeehiveRightMargin = 85;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BeehiveTopMargin = 10;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An additional offset used for positioning the bottom two beehives.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BeehiveMiddleOffset = 0;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HoneyJarTopMargin = 8;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HoneyJarLeftMargin = 20;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VatArrowOffset = -20;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VatBottomMargin = 25;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int</w:t>
      </w:r>
      <w:r>
        <w:t> VatScorebarHeight = 10;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int</w:t>
      </w:r>
      <w:r>
        <w:t> VatScorebarWidth = 190;</w:t>
      </w:r>
      <w:r>
        <w:br/>
        <w:t xml:space="preserve"> 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The size of a single frame in the smoke button's two-state texture.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int</w:t>
      </w:r>
      <w:r>
        <w:t> SmokeButtonSize = 109;</w:t>
      </w:r>
      <w:r>
        <w:br/>
        <w:t xml:space="preserve"> 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This margin takes the button's own size in consideration.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SmokeButtonRightAbsoluteMargin = 137;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This margin takes the button's own size in consideration.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SmokeButtonBottomAbsoluteMargin = 144;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SprayUpOffset = 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SprayMiddleOffset = 25;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SprayDownOffset = 30;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SprayRightOffset = 75;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SprayLeftOffset = 75;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HighScorePlaceLeftMargin = 15;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HighScoreNameLeftMargin = 190;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HighScoreScoreLeftMargin = 545;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HighScoreTopMargin = 86;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HighScoreVerticalJump = 72;</w:t>
      </w:r>
      <w:r>
        <w:br/>
      </w:r>
      <w:r>
        <w:rPr>
          <w:color w:val="0000FF"/>
        </w:rPr>
        <w:t>#else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Updates all constants returned by the class according to a specified </w:t>
      </w:r>
    </w:p>
    <w:p w:rsidR="00196A6A" w:rsidRDefault="002D292D">
      <w:pPr>
        <w:pStyle w:val="CodeIndent"/>
      </w:pPr>
      <w:r>
        <w:t>    </w:t>
      </w:r>
      <w:r>
        <w:rPr>
          <w:color w:val="808080"/>
        </w:rPr>
        <w:t>///</w:t>
      </w:r>
      <w:r>
        <w:rPr>
          <w:color w:val="008000"/>
        </w:rPr>
        <w:t> scale factor.</w:t>
      </w:r>
      <w:r>
        <w:rPr>
          <w:color w:val="808080"/>
        </w:rPr>
        <w:t xml:space="preserve"> </w:t>
      </w:r>
      <w:r>
        <w:rPr>
          <w:color w:val="008000"/>
        </w:rPr>
        <w:t xml:space="preserve">Always call this method at least once before retrieving </w:t>
      </w:r>
    </w:p>
    <w:p w:rsidR="00196A6A" w:rsidRDefault="002D292D">
      <w:pPr>
        <w:pStyle w:val="CodeIndent"/>
      </w:pPr>
      <w:r>
        <w:lastRenderedPageBreak/>
        <w:t>    </w:t>
      </w:r>
      <w:r>
        <w:rPr>
          <w:color w:val="808080"/>
        </w:rPr>
        <w:t>///</w:t>
      </w:r>
      <w:r>
        <w:rPr>
          <w:color w:val="008000"/>
        </w:rPr>
        <w:t> constants from the class.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&lt;param name="scaleVector"&gt;</w:t>
      </w:r>
      <w:r>
        <w:rPr>
          <w:color w:val="008000"/>
        </w:rPr>
        <w:t>Vector depicting the scale used.</w:t>
      </w:r>
      <w:r>
        <w:rPr>
          <w:color w:val="808080"/>
        </w:rPr>
        <w:t>&lt;/param&gt;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void</w:t>
      </w:r>
      <w:r>
        <w:t> SetScale(</w:t>
      </w:r>
      <w:r>
        <w:rPr>
          <w:color w:val="2B91AF"/>
        </w:rPr>
        <w:t>Vector2</w:t>
      </w:r>
      <w:r>
        <w:t> scaleVector)</w:t>
      </w:r>
      <w:r>
        <w:br/>
        <w:t>    {</w:t>
      </w:r>
      <w:r>
        <w:br/>
        <w:t>        BeehiveLeftMargin = 130 * scaleVector.X;</w:t>
      </w:r>
      <w:r>
        <w:br/>
        <w:t>        BeehiveRightMargin = 130 * scaleVector.X;</w:t>
      </w:r>
      <w:r>
        <w:br/>
        <w:t>        BeehiveTopMargin = 30 * scaleVector.Y;            </w:t>
      </w:r>
      <w:r>
        <w:br/>
        <w:t>        BeehiveMiddleOffset = 70 * scaleVector.Y;</w:t>
      </w:r>
      <w:r>
        <w:br/>
        <w:t xml:space="preserve"> </w:t>
      </w:r>
      <w:r>
        <w:br/>
        <w:t>        HoneyJarTopMargin = 12 * scaleVector.Y;</w:t>
      </w:r>
      <w:r>
        <w:br/>
        <w:t>        HoneyJarLeftMargin = 30 * scaleVector.Y;</w:t>
      </w:r>
      <w:r>
        <w:br/>
        <w:t xml:space="preserve"> </w:t>
      </w:r>
      <w:r>
        <w:br/>
        <w:t>        VatArrowOffset = -35 * scaleVector.Y;</w:t>
      </w:r>
      <w:r>
        <w:br/>
        <w:t>        VatBottomMargin = 50 * scaleVector.Y;</w:t>
      </w:r>
      <w:r>
        <w:br/>
        <w:t>        VatScorebarHeight = (</w:t>
      </w:r>
      <w:r>
        <w:rPr>
          <w:color w:val="0000FF"/>
        </w:rPr>
        <w:t>int</w:t>
      </w:r>
      <w:r>
        <w:t>)(20 * scaleVector.Y);</w:t>
      </w:r>
      <w:r>
        <w:br/>
        <w:t>        VatScorebarWidth = (</w:t>
      </w:r>
      <w:r>
        <w:rPr>
          <w:color w:val="0000FF"/>
        </w:rPr>
        <w:t>int</w:t>
      </w:r>
      <w:r>
        <w:t>)(210 * scaleVector.X);</w:t>
      </w:r>
      <w:r>
        <w:br/>
        <w:t xml:space="preserve"> </w:t>
      </w:r>
      <w:r>
        <w:br/>
        <w:t>        SmokeButtonSize = 137;</w:t>
      </w:r>
      <w:r>
        <w:br/>
        <w:t>        SmokeButtonRightAbsoluteMargin = 170 * scaleVector.X;            </w:t>
      </w:r>
      <w:r>
        <w:br/>
        <w:t>        SmokeButtonBottomAbsoluteMargin = 200 * scaleVector.Y;</w:t>
      </w:r>
      <w:r>
        <w:br/>
        <w:t xml:space="preserve"> </w:t>
      </w:r>
      <w:r>
        <w:br/>
        <w:t>        SprayUpOffset = 24 * scaleVector.Y;</w:t>
      </w:r>
      <w:r>
        <w:br/>
        <w:t>        SprayMiddleOffset = 65 * scaleVector.Y;</w:t>
      </w:r>
      <w:r>
        <w:br/>
        <w:t>        SprayDownOffset = 110 * scaleVector.Y;</w:t>
      </w:r>
      <w:r>
        <w:br/>
        <w:t>        SprayRightOffset = 230 * scaleVector.X;</w:t>
      </w:r>
      <w:r>
        <w:br/>
        <w:t>        SprayLeftOffset = 130 * scaleVector.X;</w:t>
      </w:r>
      <w:r>
        <w:br/>
        <w:t xml:space="preserve"> </w:t>
      </w:r>
      <w:r>
        <w:br/>
        <w:t>        HighScorePlaceLeftMargin = 50 * scaleVector.X;</w:t>
      </w:r>
      <w:r>
        <w:br/>
        <w:t>        HighScoreNameLeftMargin = 300 * scaleVector.X;</w:t>
      </w:r>
      <w:r>
        <w:br/>
        <w:t>        HighScoreScoreLeftMargin = 960 * scaleVector.X;</w:t>
      </w:r>
      <w:r>
        <w:br/>
        <w:t>        HighScoreTopMargin = 147 * scaleVector.Y;</w:t>
      </w:r>
      <w:r>
        <w:br/>
        <w:t>        HighScoreOddVerticalJump = 74 * scaleVector.Y;</w:t>
      </w:r>
      <w:r>
        <w:br/>
        <w:t>        HighScoreEvenVerticalJump = 69 * scaleVector.Y;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BeehiveLeftMargin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BeehiveRightMargin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BeehiveTopMargin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An additional offset used for positioning the bottom two beehives.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BeehiveMiddleOffset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HoneyJarTopMargin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HoneyJarLeftMargin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VatArrowOffset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VatBottomMargin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</w:r>
      <w:r>
        <w:lastRenderedPageBreak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int</w:t>
      </w:r>
      <w:r>
        <w:t> VatScorebarHeight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int</w:t>
      </w:r>
      <w:r>
        <w:t> VatScorebarWidth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 xml:space="preserve"> 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Sets the size of the smoke button. This does not take the scale </w:t>
      </w:r>
    </w:p>
    <w:p w:rsidR="00196A6A" w:rsidRDefault="002D292D">
      <w:pPr>
        <w:pStyle w:val="CodeIndent"/>
      </w:pPr>
      <w:r>
        <w:t>    </w:t>
      </w:r>
      <w:r>
        <w:rPr>
          <w:color w:val="808080"/>
        </w:rPr>
        <w:t>///</w:t>
      </w:r>
      <w:r>
        <w:rPr>
          <w:color w:val="008000"/>
        </w:rPr>
        <w:t> factor into account.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SmokeButtonSize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 xml:space="preserve"> 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This margin takes the button's own size in consideration.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SmokeButtonRightAbsoluteMargin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This margin takes the button's own size in consideration.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SmokeButtonBottomAbsoluteMargin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SprayUpOffset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SprayMiddleOffset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SprayDownOffset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SprayRightOffset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SprayLeftOffset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HighScorePlaceLeftMargin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HighScoreNameLeftMargin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HighScoreScoreLeftMargin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HighScoreTopMargin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HighScoreOddVerticalJump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0000FF"/>
        </w:rPr>
        <w:t>float</w:t>
      </w:r>
      <w:r>
        <w:t> HighScoreEvenVerticalJump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private</w:t>
      </w:r>
      <w:r>
        <w:t> </w:t>
      </w:r>
      <w:r>
        <w:rPr>
          <w:color w:val="0000FF"/>
        </w:rPr>
        <w:t>set</w:t>
      </w:r>
      <w:r>
        <w:t>; }</w:t>
      </w:r>
      <w:r>
        <w:br/>
      </w:r>
      <w:r>
        <w:rPr>
          <w:color w:val="0000FF"/>
        </w:rPr>
        <w:t>#endif</w:t>
      </w:r>
      <w:r>
        <w:br/>
        <w:t>}</w:t>
      </w:r>
    </w:p>
    <w:p w:rsidR="00FD5C5B" w:rsidRDefault="002D292D" w:rsidP="004553B9">
      <w:pPr>
        <w:pStyle w:val="ppNumberList"/>
      </w:pPr>
      <w:r>
        <w:t xml:space="preserve">Open </w:t>
      </w:r>
      <w:r w:rsidR="00FD5C5B">
        <w:t xml:space="preserve">the </w:t>
      </w:r>
      <w:r w:rsidR="004553B9" w:rsidRPr="004553B9">
        <w:rPr>
          <w:rStyle w:val="Strong"/>
        </w:rPr>
        <w:t>GameplayScreen.cs</w:t>
      </w:r>
      <w:r>
        <w:t xml:space="preserve"> </w:t>
      </w:r>
      <w:r w:rsidR="00FD5C5B">
        <w:t>file.</w:t>
      </w:r>
    </w:p>
    <w:p w:rsidR="00196A6A" w:rsidRDefault="00FD5C5B">
      <w:pPr>
        <w:pStyle w:val="ppNumberList"/>
      </w:pPr>
      <w:r>
        <w:t>A</w:t>
      </w:r>
      <w:r w:rsidR="002D292D">
        <w:t xml:space="preserve">dd two fields to the </w:t>
      </w:r>
      <w:r w:rsidR="004553B9" w:rsidRPr="004553B9">
        <w:rPr>
          <w:rStyle w:val="Strong"/>
        </w:rPr>
        <w:t>GameplayScreen</w:t>
      </w:r>
      <w:r w:rsidR="002D292D">
        <w:t xml:space="preserve"> class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2B91AF"/>
        </w:rPr>
        <w:t>Vector2</w:t>
      </w:r>
      <w:r>
        <w:t> smokeTextLocation;</w:t>
      </w:r>
    </w:p>
    <w:p w:rsidR="004553B9" w:rsidRDefault="002D292D" w:rsidP="004553B9">
      <w:pPr>
        <w:pStyle w:val="ppCodeIndent"/>
      </w:pPr>
      <w:r>
        <w:rPr>
          <w:color w:val="2B91AF"/>
        </w:rPr>
        <w:t>Vector2</w:t>
      </w:r>
      <w:r>
        <w:t> vatArrowPosition;</w:t>
      </w:r>
    </w:p>
    <w:p w:rsidR="00196A6A" w:rsidRDefault="00716BEB">
      <w:pPr>
        <w:pStyle w:val="ppNumberList"/>
      </w:pPr>
      <w:r>
        <w:t>M</w:t>
      </w:r>
      <w:r w:rsidR="00C60B65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GameplayScreen</w:t>
      </w:r>
      <w:r w:rsidR="002D292D">
        <w:t xml:space="preserve"> class’s </w:t>
      </w:r>
      <w:r w:rsidR="004553B9" w:rsidRPr="004553B9">
        <w:rPr>
          <w:rStyle w:val="Strong"/>
        </w:rPr>
        <w:t>Draw</w:t>
      </w:r>
      <w:r w:rsidR="002D292D">
        <w:t xml:space="preserve"> method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Draw(</w:t>
      </w:r>
      <w:r>
        <w:rPr>
          <w:color w:val="2B91AF"/>
        </w:rPr>
        <w:t>GameTime</w:t>
      </w:r>
      <w:r>
        <w:t> gameTime)</w:t>
      </w:r>
      <w:r>
        <w:br/>
        <w:t>{</w:t>
      </w:r>
      <w:r>
        <w:br/>
        <w:t>    ScreenManager.SpriteBatch.Begin();</w:t>
      </w:r>
      <w:r>
        <w:br/>
        <w:t xml:space="preserve"> </w:t>
      </w:r>
      <w:r>
        <w:br/>
        <w:t>    ScreenManager.SpriteBatch.Draw(background, </w:t>
      </w:r>
    </w:p>
    <w:p w:rsidR="004553B9" w:rsidRDefault="002D292D" w:rsidP="004553B9">
      <w:pPr>
        <w:pStyle w:val="ppCodeIndent"/>
      </w:pPr>
      <w:r>
        <w:lastRenderedPageBreak/>
        <w:t>    ScreenManager.GraphicsDevice.Viewport.Bounds, </w:t>
      </w:r>
      <w:r>
        <w:rPr>
          <w:color w:val="0000FF"/>
        </w:rPr>
        <w:t>null</w:t>
      </w:r>
      <w:r>
        <w:t>,</w:t>
      </w:r>
      <w:r>
        <w:br/>
        <w:t>        </w:t>
      </w:r>
      <w:r>
        <w:rPr>
          <w:color w:val="2B91AF"/>
        </w:rPr>
        <w:t>Color</w:t>
      </w:r>
      <w:r>
        <w:t>.White, 0f, </w:t>
      </w:r>
      <w:r>
        <w:rPr>
          <w:color w:val="2B91AF"/>
        </w:rPr>
        <w:t>Vector2</w:t>
      </w:r>
      <w:r>
        <w:t>.Zero, </w:t>
      </w:r>
      <w:r>
        <w:rPr>
          <w:color w:val="2B91AF"/>
        </w:rPr>
        <w:t>SpriteEffects</w:t>
      </w:r>
      <w:r>
        <w:t>.None, 1);</w:t>
      </w:r>
      <w:r>
        <w:br/>
        <w:t xml:space="preserve"> </w:t>
      </w:r>
      <w:r>
        <w:br/>
        <w:t xml:space="preserve"> </w:t>
      </w:r>
      <w:r>
        <w:br/>
        <w:t>    </w:t>
      </w:r>
      <w:r>
        <w:rPr>
          <w:color w:val="008000"/>
        </w:rPr>
        <w:t>// Draw count down screen</w:t>
      </w:r>
      <w:r>
        <w:br/>
        <w:t>    </w:t>
      </w:r>
      <w:r>
        <w:rPr>
          <w:color w:val="0000FF"/>
        </w:rPr>
        <w:t>if</w:t>
      </w:r>
      <w:r>
        <w:t> (isAtStartupCountDown)</w:t>
      </w:r>
      <w:r>
        <w:br/>
        <w:t>    {</w:t>
      </w:r>
      <w:r>
        <w:br/>
        <w:t>        DrawStartupString();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(IsActive &amp;&amp; IsStarted)</w:t>
      </w:r>
      <w:r>
        <w:br/>
        <w:t>    {</w:t>
      </w:r>
      <w:r>
        <w:br/>
        <w:t>        DrawSmokeButton();</w:t>
      </w:r>
      <w:r>
        <w:br/>
        <w:t xml:space="preserve"> </w:t>
      </w:r>
      <w:r>
        <w:br/>
      </w:r>
      <w:r w:rsidRPr="005D3A32">
        <w:rPr>
          <w:color w:val="0000FF"/>
        </w:rPr>
        <w:t>#if</w:t>
      </w:r>
      <w:r>
        <w:rPr>
          <w:color w:val="008000"/>
        </w:rPr>
        <w:t> </w:t>
      </w:r>
      <w:r w:rsidRPr="005D3A32">
        <w:t>WINDOWS_PHONE</w:t>
      </w:r>
      <w:r>
        <w:br/>
        <w:t>        </w:t>
      </w:r>
      <w:r>
        <w:rPr>
          <w:color w:val="008000"/>
        </w:rPr>
        <w:t>// Only draw the virtual thumbstick on the phone</w:t>
      </w:r>
      <w:r>
        <w:br/>
        <w:t>        ScreenManager.SpriteBatch.Draw(controlstickBoundry, </w:t>
      </w:r>
    </w:p>
    <w:p w:rsidR="004553B9" w:rsidRDefault="002D292D" w:rsidP="004553B9">
      <w:pPr>
        <w:pStyle w:val="ppCodeIndent"/>
      </w:pPr>
      <w:r>
        <w:t>            controlstickBoundryPosition, </w:t>
      </w:r>
      <w:r>
        <w:rPr>
          <w:color w:val="2B91AF"/>
        </w:rPr>
        <w:t>Color</w:t>
      </w:r>
      <w:r>
        <w:t>.White);</w:t>
      </w:r>
      <w:r>
        <w:br/>
        <w:t>        ScreenManager.SpriteBatch.Draw(controlstick, </w:t>
      </w:r>
    </w:p>
    <w:p w:rsidR="004553B9" w:rsidRDefault="002D292D" w:rsidP="004553B9">
      <w:pPr>
        <w:pStyle w:val="ppCodeIndent"/>
      </w:pPr>
      <w:r>
        <w:t>            controlstick</w:t>
      </w:r>
      <w:r w:rsidR="00816793">
        <w:t>Startup</w:t>
      </w:r>
      <w:r>
        <w:t>Position, </w:t>
      </w:r>
      <w:r>
        <w:rPr>
          <w:color w:val="2B91AF"/>
        </w:rPr>
        <w:t>Color</w:t>
      </w:r>
      <w:r>
        <w:t>.White);</w:t>
      </w:r>
      <w:r>
        <w:br/>
      </w:r>
      <w:r>
        <w:rPr>
          <w:color w:val="0000FF"/>
        </w:rPr>
        <w:t>#endif</w:t>
      </w:r>
      <w:r>
        <w:br/>
        <w:t xml:space="preserve"> </w:t>
      </w:r>
      <w:r>
        <w:br/>
        <w:t>        ScreenManager.SpriteBatch.DrawString(font16px, SmokeText, </w:t>
      </w:r>
    </w:p>
    <w:p w:rsidR="004553B9" w:rsidRDefault="002D292D" w:rsidP="004553B9">
      <w:pPr>
        <w:pStyle w:val="ppCodeIndent"/>
      </w:pPr>
      <w:r>
        <w:t>            smokeTextLocation, </w:t>
      </w:r>
      <w:r>
        <w:rPr>
          <w:color w:val="2B91AF"/>
        </w:rPr>
        <w:t>Color</w:t>
      </w:r>
      <w:r>
        <w:t>.White);</w:t>
      </w:r>
      <w:r>
        <w:br/>
        <w:t xml:space="preserve"> </w:t>
      </w:r>
      <w:r>
        <w:br/>
        <w:t>        DrawVatHoneyArrow();</w:t>
      </w:r>
      <w:r>
        <w:br/>
        <w:t>    }</w:t>
      </w:r>
      <w:r>
        <w:br/>
        <w:t xml:space="preserve"> </w:t>
      </w:r>
      <w:r>
        <w:br/>
        <w:t>    DrawLevelEndIfNecessary();</w:t>
      </w:r>
      <w:r>
        <w:br/>
        <w:t xml:space="preserve"> </w:t>
      </w:r>
      <w:r>
        <w:br/>
        <w:t>    ScreenManager.SpriteBatch.End();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.Draw(gameTime);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CreateGameComponents</w:t>
      </w:r>
      <w:r w:rsidR="002D292D">
        <w:t xml:space="preserve"> method</w:t>
      </w:r>
      <w:r w:rsidR="00556375">
        <w:t>.</w:t>
      </w:r>
    </w:p>
    <w:p w:rsidR="00196A6A" w:rsidRDefault="00285DDC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tab/>
        <w:t>Unlike other method changes shown</w:t>
      </w:r>
      <w:r w:rsidR="009655A4">
        <w:t xml:space="preserve"> previously</w:t>
      </w:r>
      <w:r>
        <w:t>, we change this method extensively to remove all hard coded placements of the game’s visual elements.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 w:rsidRPr="0071545F">
        <w:rPr>
          <w:color w:val="0000FF"/>
        </w:rPr>
        <w:t>private</w:t>
      </w:r>
      <w:r>
        <w:t> </w:t>
      </w:r>
      <w:r w:rsidRPr="0071545F">
        <w:rPr>
          <w:color w:val="0000FF"/>
        </w:rPr>
        <w:t>void</w:t>
      </w:r>
      <w:r>
        <w:t> CreateGameComponents()</w:t>
      </w:r>
      <w:r>
        <w:br/>
        <w:t>{</w:t>
      </w:r>
      <w:r>
        <w:br/>
        <w:t>    </w:t>
      </w:r>
      <w:r w:rsidRPr="0071545F">
        <w:rPr>
          <w:color w:val="2B91AF"/>
        </w:rPr>
        <w:t>Vector2</w:t>
      </w:r>
      <w:r>
        <w:t> scaleVector = ScreenManager.SpriteBatch.ScaleVector;</w:t>
      </w:r>
      <w:r>
        <w:br/>
        <w:t xml:space="preserve"> </w:t>
      </w:r>
      <w:r>
        <w:br/>
        <w:t>    </w:t>
      </w:r>
      <w:r w:rsidRPr="0071545F">
        <w:rPr>
          <w:color w:val="2B91AF"/>
        </w:rPr>
        <w:t>Rectangle</w:t>
      </w:r>
      <w:r>
        <w:t> safeArea = SafeArea;</w:t>
      </w:r>
      <w:r>
        <w:br/>
        <w:t xml:space="preserve"> </w:t>
      </w:r>
      <w:r>
        <w:br/>
        <w:t>    </w:t>
      </w:r>
      <w:r w:rsidRPr="0071545F">
        <w:rPr>
          <w:color w:val="2B91AF"/>
        </w:rPr>
        <w:t>Texture2D</w:t>
      </w:r>
      <w:r>
        <w:t> jarTexture = ScreenManager.Game.Content.Load&lt;</w:t>
      </w:r>
      <w:r w:rsidRPr="0071545F">
        <w:rPr>
          <w:color w:val="2B91AF"/>
        </w:rPr>
        <w:t>Texture2D</w:t>
      </w:r>
      <w:r>
        <w:t>&gt;(</w:t>
      </w:r>
    </w:p>
    <w:p w:rsidR="004553B9" w:rsidRDefault="002D292D" w:rsidP="004553B9">
      <w:pPr>
        <w:pStyle w:val="ppCodeIndent"/>
      </w:pPr>
      <w:r>
        <w:t>        </w:t>
      </w:r>
      <w:r w:rsidRPr="0071545F">
        <w:rPr>
          <w:color w:val="A31515"/>
        </w:rPr>
        <w:t>"Textures/honeyJar"</w:t>
      </w:r>
      <w:r>
        <w:t>);</w:t>
      </w:r>
      <w:r>
        <w:br/>
        <w:t xml:space="preserve"> </w:t>
      </w:r>
      <w:r>
        <w:br/>
      </w:r>
      <w:r>
        <w:lastRenderedPageBreak/>
        <w:t>    </w:t>
      </w:r>
      <w:r w:rsidRPr="0071545F">
        <w:rPr>
          <w:color w:val="2B91AF"/>
        </w:rPr>
        <w:t>Vector2</w:t>
      </w:r>
      <w:r>
        <w:t> honeyJarLocation =</w:t>
      </w:r>
      <w:r>
        <w:br/>
        <w:t>        safeArea.GetVector() + </w:t>
      </w:r>
      <w:r w:rsidRPr="0071545F">
        <w:rPr>
          <w:color w:val="0000FF"/>
        </w:rPr>
        <w:t>new</w:t>
      </w:r>
      <w:r>
        <w:t> </w:t>
      </w:r>
      <w:r w:rsidRPr="0071545F">
        <w:rPr>
          <w:color w:val="2B91AF"/>
        </w:rPr>
        <w:t>Vector2</w:t>
      </w:r>
      <w:r>
        <w:t>(</w:t>
      </w:r>
      <w:r w:rsidRPr="0071545F">
        <w:rPr>
          <w:color w:val="2B91AF"/>
        </w:rPr>
        <w:t>UIConstants</w:t>
      </w:r>
      <w:r>
        <w:t>.HoneyJarLeftMargin, </w:t>
      </w:r>
    </w:p>
    <w:p w:rsidR="004553B9" w:rsidRDefault="002D292D" w:rsidP="004553B9">
      <w:pPr>
        <w:pStyle w:val="ppCodeIndent"/>
      </w:pPr>
      <w:r>
        <w:t>        </w:t>
      </w:r>
      <w:r w:rsidRPr="0071545F">
        <w:rPr>
          <w:color w:val="2B91AF"/>
        </w:rPr>
        <w:t>UIConstants</w:t>
      </w:r>
      <w:r>
        <w:t>.HoneyJarTopMargin);</w:t>
      </w:r>
      <w:r>
        <w:br/>
        <w:t xml:space="preserve"> </w:t>
      </w:r>
      <w:r>
        <w:br/>
        <w:t>    </w:t>
      </w:r>
      <w:r w:rsidRPr="0071545F">
        <w:rPr>
          <w:color w:val="2B91AF"/>
        </w:rPr>
        <w:t>Vector2</w:t>
      </w:r>
      <w:r>
        <w:t> jarBarLocation = honeyJarLocation + </w:t>
      </w:r>
      <w:r w:rsidRPr="0071545F">
        <w:rPr>
          <w:color w:val="0000FF"/>
        </w:rPr>
        <w:t>new</w:t>
      </w:r>
      <w:r>
        <w:t> </w:t>
      </w:r>
      <w:r w:rsidRPr="0071545F">
        <w:rPr>
          <w:color w:val="2B91AF"/>
        </w:rPr>
        <w:t>Vector2</w:t>
      </w:r>
      <w:r>
        <w:t>(0, </w:t>
      </w:r>
    </w:p>
    <w:p w:rsidR="004553B9" w:rsidRDefault="002D292D" w:rsidP="004553B9">
      <w:pPr>
        <w:pStyle w:val="ppCodeIndent"/>
      </w:pPr>
      <w:r>
        <w:t>        jarTexture.Height * scaleVector.Y + 7);</w:t>
      </w:r>
      <w:r>
        <w:br/>
        <w:t xml:space="preserve"> </w:t>
      </w:r>
      <w:r>
        <w:br/>
        <w:t>    </w:t>
      </w:r>
      <w:r w:rsidRPr="0071545F">
        <w:rPr>
          <w:color w:val="2B91AF"/>
        </w:rPr>
        <w:t>ScoreBar</w:t>
      </w:r>
      <w:r>
        <w:t> scoreBar = </w:t>
      </w:r>
      <w:r w:rsidRPr="0071545F">
        <w:rPr>
          <w:color w:val="0000FF"/>
        </w:rPr>
        <w:t>new</w:t>
      </w:r>
      <w:r>
        <w:t> </w:t>
      </w:r>
      <w:r w:rsidRPr="0071545F">
        <w:rPr>
          <w:color w:val="2B91AF"/>
        </w:rPr>
        <w:t>ScoreBar</w:t>
      </w:r>
      <w:r>
        <w:t>(ScreenManager.Game, 0, 100, </w:t>
      </w:r>
    </w:p>
    <w:p w:rsidR="004553B9" w:rsidRDefault="002D292D" w:rsidP="004553B9">
      <w:pPr>
        <w:pStyle w:val="ppCodeIndent"/>
      </w:pPr>
      <w:r>
        <w:t>        jarBarLocation, (</w:t>
      </w:r>
      <w:r w:rsidRPr="0071545F">
        <w:rPr>
          <w:color w:val="0000FF"/>
        </w:rPr>
        <w:t>int</w:t>
      </w:r>
      <w:r>
        <w:t xml:space="preserve">)(jarTexture.Height / 6 * scaleVector.Y), </w:t>
      </w:r>
    </w:p>
    <w:p w:rsidR="004553B9" w:rsidRDefault="002D292D" w:rsidP="004553B9">
      <w:pPr>
        <w:pStyle w:val="ppCodeIndent"/>
      </w:pPr>
      <w:r>
        <w:t>        (</w:t>
      </w:r>
      <w:r w:rsidRPr="0046408A">
        <w:rPr>
          <w:color w:val="0000FF"/>
        </w:rPr>
        <w:t>int</w:t>
      </w:r>
      <w:r>
        <w:t>)(jarTexture.Width * scaleVector.X), </w:t>
      </w:r>
      <w:r w:rsidRPr="0046408A">
        <w:rPr>
          <w:color w:val="2B91AF"/>
        </w:rPr>
        <w:t>Color</w:t>
      </w:r>
      <w:r>
        <w:t>.Blue, </w:t>
      </w:r>
      <w:r>
        <w:br/>
        <w:t>        </w:t>
      </w:r>
      <w:r w:rsidRPr="0046408A">
        <w:rPr>
          <w:color w:val="2B91AF"/>
        </w:rPr>
        <w:t>ScoreBar</w:t>
      </w:r>
      <w:r>
        <w:t>.</w:t>
      </w:r>
      <w:r w:rsidRPr="0046408A">
        <w:rPr>
          <w:color w:val="2B91AF"/>
        </w:rPr>
        <w:t>ScoreBarOrientation</w:t>
      </w:r>
      <w:r>
        <w:t>.Horizontal, 0, </w:t>
      </w:r>
      <w:r w:rsidRPr="0046408A">
        <w:rPr>
          <w:color w:val="0000FF"/>
        </w:rPr>
        <w:t>this</w:t>
      </w:r>
      <w:r>
        <w:t>, </w:t>
      </w:r>
      <w:r w:rsidRPr="0046408A">
        <w:rPr>
          <w:color w:val="0000FF"/>
        </w:rPr>
        <w:t>true</w:t>
      </w:r>
      <w:r>
        <w:t>);</w:t>
      </w:r>
      <w:r>
        <w:br/>
        <w:t>    ScreenManager.Game.Components.Add(scoreBar);</w:t>
      </w:r>
      <w:r>
        <w:br/>
        <w:t xml:space="preserve"> </w:t>
      </w:r>
      <w:r>
        <w:br/>
        <w:t>    </w:t>
      </w:r>
      <w:r w:rsidRPr="0046408A">
        <w:rPr>
          <w:color w:val="008000"/>
        </w:rPr>
        <w:t>// Create the honey jar</w:t>
      </w:r>
      <w:r>
        <w:br/>
        <w:t>    jar =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HoneyJar</w:t>
      </w:r>
      <w:r>
        <w:t>(ScreenManager.Game, </w:t>
      </w:r>
      <w:r w:rsidRPr="0046408A">
        <w:rPr>
          <w:color w:val="0000FF"/>
        </w:rPr>
        <w:t>this</w:t>
      </w:r>
      <w:r>
        <w:t>, honeyJarLocation, scoreBar);</w:t>
      </w:r>
      <w:r>
        <w:br/>
        <w:t>    ScreenManager.Game.Components.Add(jar);</w:t>
      </w:r>
      <w:r>
        <w:br/>
        <w:t xml:space="preserve"> </w:t>
      </w:r>
      <w:r>
        <w:br/>
        <w:t>    </w:t>
      </w:r>
      <w:r w:rsidRPr="0046408A">
        <w:rPr>
          <w:color w:val="008000"/>
        </w:rPr>
        <w:t>// Create all the beehives and the bees</w:t>
      </w:r>
      <w:r>
        <w:br/>
        <w:t>    CreateBeehives(safeArea, jar);</w:t>
      </w:r>
      <w:r>
        <w:br/>
        <w:t xml:space="preserve"> </w:t>
      </w:r>
      <w:r>
        <w:br/>
        <w:t>    </w:t>
      </w:r>
      <w:r w:rsidRPr="0046408A">
        <w:rPr>
          <w:color w:val="008000"/>
        </w:rPr>
        <w:t>// We only initialize the smoke button position here since we need access</w:t>
      </w:r>
      <w:r>
        <w:br/>
        <w:t>    </w:t>
      </w:r>
      <w:r w:rsidRPr="0046408A">
        <w:rPr>
          <w:color w:val="008000"/>
        </w:rPr>
        <w:t>// to the screen manager in order to do so (and it is null in the </w:t>
      </w:r>
      <w:r>
        <w:br/>
        <w:t>    </w:t>
      </w:r>
      <w:r w:rsidRPr="0046408A">
        <w:rPr>
          <w:color w:val="008000"/>
        </w:rPr>
        <w:t>// con</w:t>
      </w:r>
      <w:r>
        <w:rPr>
          <w:color w:val="008000"/>
        </w:rPr>
        <w:t>s</w:t>
      </w:r>
      <w:r w:rsidRPr="0046408A">
        <w:rPr>
          <w:color w:val="008000"/>
        </w:rPr>
        <w:t>tructor)</w:t>
      </w:r>
      <w:r>
        <w:br/>
        <w:t>    smokeButtonPosition =</w:t>
      </w:r>
      <w:r>
        <w:br/>
        <w:t>       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Vector2</w:t>
      </w:r>
      <w:r>
        <w:t>(safeArea.Right -             </w:t>
      </w:r>
      <w:r w:rsidRPr="0046408A">
        <w:rPr>
          <w:color w:val="2B91AF"/>
        </w:rPr>
        <w:t>UIConstants</w:t>
      </w:r>
      <w:r>
        <w:t>.SmokeButtonRightAbsoluteMargin,</w:t>
      </w:r>
      <w:r>
        <w:br/>
        <w:t>            safeArea.Bottom - </w:t>
      </w:r>
      <w:r w:rsidRPr="0046408A">
        <w:rPr>
          <w:color w:val="2B91AF"/>
        </w:rPr>
        <w:t>UIConstants</w:t>
      </w:r>
      <w:r>
        <w:t>.SmokeButtonBottomAbsoluteMargin);</w:t>
      </w:r>
      <w:r>
        <w:br/>
        <w:t xml:space="preserve"> </w:t>
      </w:r>
      <w:r>
        <w:br/>
        <w:t>    </w:t>
      </w:r>
      <w:r w:rsidRPr="0046408A">
        <w:rPr>
          <w:color w:val="008000"/>
        </w:rPr>
        <w:t>// Create the smoke gun's score bar</w:t>
      </w:r>
      <w:r>
        <w:br/>
        <w:t>    </w:t>
      </w:r>
      <w:r w:rsidRPr="0046408A">
        <w:rPr>
          <w:color w:val="0000FF"/>
        </w:rPr>
        <w:t>int</w:t>
      </w:r>
      <w:r>
        <w:t> totalSmokeAmount = </w:t>
      </w:r>
      <w:r w:rsidRPr="0046408A">
        <w:rPr>
          <w:color w:val="2B91AF"/>
        </w:rPr>
        <w:t>ConfigurationManager</w:t>
      </w:r>
      <w:r>
        <w:t>.ModesConfiguration[</w:t>
      </w:r>
    </w:p>
    <w:p w:rsidR="004553B9" w:rsidRDefault="002D292D" w:rsidP="004553B9">
      <w:pPr>
        <w:pStyle w:val="ppCodeIndent"/>
      </w:pPr>
      <w:r>
        <w:t>        gameDifficultyLevel].TotalSmokeAmount;</w:t>
      </w:r>
      <w:r>
        <w:br/>
        <w:t>            </w:t>
      </w:r>
      <w:r>
        <w:br/>
        <w:t>    </w:t>
      </w:r>
      <w:r w:rsidRPr="0046408A">
        <w:rPr>
          <w:color w:val="2B91AF"/>
        </w:rPr>
        <w:t>Vector2</w:t>
      </w:r>
      <w:r>
        <w:t> smokeBarLocation = smokeButtonPosition + </w:t>
      </w:r>
      <w:r>
        <w:br/>
        <w:t>       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Vector2</w:t>
      </w:r>
      <w:r>
        <w:t>(</w:t>
      </w:r>
      <w:r w:rsidRPr="0046408A">
        <w:rPr>
          <w:color w:val="2B91AF"/>
        </w:rPr>
        <w:t>UIConstants</w:t>
      </w:r>
      <w:r>
        <w:t>.SmokeButtonSize * scaleVector.X / 8,</w:t>
      </w:r>
      <w:r>
        <w:br/>
        <w:t>        </w:t>
      </w:r>
      <w:r w:rsidRPr="0046408A">
        <w:rPr>
          <w:color w:val="2B91AF"/>
        </w:rPr>
        <w:t>UIConstants</w:t>
      </w:r>
      <w:r>
        <w:t>.SmokeButtonSize * scaleVector.Y);</w:t>
      </w:r>
      <w:r>
        <w:br/>
        <w:t xml:space="preserve"> </w:t>
      </w:r>
      <w:r>
        <w:br/>
        <w:t>    smokeButtonScorebar =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ScoreBar</w:t>
      </w:r>
      <w:r>
        <w:t>(ScreenManager.Game, 0, </w:t>
      </w:r>
    </w:p>
    <w:p w:rsidR="004553B9" w:rsidRDefault="002D292D" w:rsidP="004553B9">
      <w:pPr>
        <w:pStyle w:val="ppCodeIndent"/>
      </w:pPr>
      <w:r>
        <w:t xml:space="preserve">        totalSmokeAmount, smokeBarLocation, </w:t>
      </w:r>
    </w:p>
    <w:p w:rsidR="004553B9" w:rsidRDefault="002D292D" w:rsidP="004553B9">
      <w:pPr>
        <w:pStyle w:val="ppCodeIndent"/>
      </w:pPr>
      <w:r>
        <w:t>        (</w:t>
      </w:r>
      <w:r w:rsidRPr="0046408A">
        <w:rPr>
          <w:color w:val="0000FF"/>
        </w:rPr>
        <w:t>int</w:t>
      </w:r>
      <w:r>
        <w:t>)(</w:t>
      </w:r>
      <w:r w:rsidRPr="0046408A">
        <w:rPr>
          <w:color w:val="2B91AF"/>
        </w:rPr>
        <w:t>UIConstants</w:t>
      </w:r>
      <w:r>
        <w:t>.SmokeButtonSize * scaleVector.X / 10), </w:t>
      </w:r>
      <w:r>
        <w:br/>
        <w:t>        (</w:t>
      </w:r>
      <w:r w:rsidRPr="0046408A">
        <w:rPr>
          <w:color w:val="0000FF"/>
        </w:rPr>
        <w:t>int</w:t>
      </w:r>
      <w:r>
        <w:t>)(</w:t>
      </w:r>
      <w:r w:rsidRPr="0046408A">
        <w:rPr>
          <w:color w:val="2B91AF"/>
        </w:rPr>
        <w:t>UIConstants</w:t>
      </w:r>
      <w:r>
        <w:t>.SmokeButtonSize * scaleVector.Y * 3 / 4), </w:t>
      </w:r>
    </w:p>
    <w:p w:rsidR="004553B9" w:rsidRDefault="002D292D" w:rsidP="004553B9">
      <w:pPr>
        <w:pStyle w:val="ppCodeIndent"/>
      </w:pPr>
      <w:r>
        <w:t>        </w:t>
      </w:r>
      <w:r w:rsidRPr="0046408A">
        <w:rPr>
          <w:color w:val="2B91AF"/>
        </w:rPr>
        <w:t>Color</w:t>
      </w:r>
      <w:r>
        <w:t xml:space="preserve">.White,  </w:t>
      </w:r>
      <w:r w:rsidRPr="0046408A">
        <w:rPr>
          <w:color w:val="2B91AF"/>
        </w:rPr>
        <w:t>ScoreBar</w:t>
      </w:r>
      <w:r>
        <w:t>.</w:t>
      </w:r>
      <w:r w:rsidRPr="0046408A">
        <w:rPr>
          <w:color w:val="2B91AF"/>
        </w:rPr>
        <w:t>ScoreBarOrientation</w:t>
      </w:r>
      <w:r>
        <w:t>.Horizontal,</w:t>
      </w:r>
    </w:p>
    <w:p w:rsidR="004553B9" w:rsidRDefault="002D292D" w:rsidP="004553B9">
      <w:pPr>
        <w:pStyle w:val="ppCodeIndent"/>
      </w:pPr>
      <w:r>
        <w:t>        totalSmokeAmount, </w:t>
      </w:r>
      <w:r w:rsidRPr="0046408A">
        <w:rPr>
          <w:color w:val="0000FF"/>
        </w:rPr>
        <w:t>this</w:t>
      </w:r>
      <w:r>
        <w:t>, </w:t>
      </w:r>
      <w:r w:rsidRPr="0046408A">
        <w:rPr>
          <w:color w:val="0000FF"/>
        </w:rPr>
        <w:t>false</w:t>
      </w:r>
      <w:r>
        <w:t>);</w:t>
      </w:r>
      <w:r>
        <w:br/>
        <w:t xml:space="preserve"> </w:t>
      </w:r>
      <w:r>
        <w:br/>
        <w:t>    smokeTextLocation = smokeButtonPosition +</w:t>
      </w:r>
      <w:r>
        <w:br/>
        <w:t>           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Vector2</w:t>
      </w:r>
      <w:r>
        <w:t>(</w:t>
      </w:r>
      <w:r>
        <w:br/>
        <w:t>                </w:t>
      </w:r>
      <w:r w:rsidRPr="0046408A">
        <w:rPr>
          <w:color w:val="2B91AF"/>
        </w:rPr>
        <w:t>UIConstants</w:t>
      </w:r>
      <w:r>
        <w:t>.SmokeButtonSize * scaleVector.X / 2 - </w:t>
      </w:r>
      <w:r>
        <w:br/>
        <w:t>                    font16px.MeasureString(SmokeText).X * scaleVector.X / 2,</w:t>
      </w:r>
      <w:r>
        <w:br/>
        <w:t>                </w:t>
      </w:r>
      <w:r w:rsidRPr="0046408A">
        <w:rPr>
          <w:color w:val="2B91AF"/>
        </w:rPr>
        <w:t>UIConstants</w:t>
      </w:r>
      <w:r>
        <w:t>.SmokeButtonSize * scaleVector.Y * 11 / 10);</w:t>
      </w:r>
      <w:r>
        <w:br/>
        <w:t xml:space="preserve"> </w:t>
      </w:r>
      <w:r>
        <w:br/>
      </w:r>
      <w:r>
        <w:lastRenderedPageBreak/>
        <w:t>    ScreenManager.Game.Components.Add(smokeButtonScorebar);</w:t>
      </w:r>
      <w:r>
        <w:br/>
        <w:t xml:space="preserve"> </w:t>
      </w:r>
      <w:r>
        <w:br/>
        <w:t>    </w:t>
      </w:r>
      <w:r w:rsidRPr="0046408A">
        <w:rPr>
          <w:color w:val="008000"/>
        </w:rPr>
        <w:t>// Creates the BeeKeeper</w:t>
      </w:r>
      <w:r>
        <w:br/>
        <w:t>    beeKeeper =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BeeKeeper</w:t>
      </w:r>
      <w:r>
        <w:t>(ScreenManager.Game, </w:t>
      </w:r>
      <w:r w:rsidRPr="0046408A">
        <w:rPr>
          <w:color w:val="0000FF"/>
        </w:rPr>
        <w:t>this</w:t>
      </w:r>
      <w:r>
        <w:t>);</w:t>
      </w:r>
      <w:r>
        <w:br/>
        <w:t>    beeKeeper.AnimationDefinitions = animations;</w:t>
      </w:r>
      <w:r>
        <w:br/>
        <w:t>    beeKeeper.ThumbStickArea = </w:t>
      </w:r>
    </w:p>
    <w:p w:rsidR="004553B9" w:rsidRDefault="002D292D" w:rsidP="004553B9">
      <w:pPr>
        <w:pStyle w:val="ppCodeIndent"/>
      </w:pPr>
      <w:r>
        <w:t>       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Rectangle</w:t>
      </w:r>
      <w:r>
        <w:t>((</w:t>
      </w:r>
      <w:r w:rsidRPr="0046408A">
        <w:rPr>
          <w:color w:val="0000FF"/>
        </w:rPr>
        <w:t>int</w:t>
      </w:r>
      <w:r>
        <w:t>)controlstickBoundaryPosition.X,</w:t>
      </w:r>
    </w:p>
    <w:p w:rsidR="004553B9" w:rsidRDefault="002D292D" w:rsidP="004553B9">
      <w:pPr>
        <w:pStyle w:val="ppCodeIndent"/>
      </w:pPr>
      <w:r>
        <w:t>        (</w:t>
      </w:r>
      <w:r w:rsidRPr="0046408A">
        <w:rPr>
          <w:color w:val="0000FF"/>
        </w:rPr>
        <w:t>int</w:t>
      </w:r>
      <w:r>
        <w:t xml:space="preserve">)controlstickBoundaryPosition.Y, controlstickBoundary.Width, </w:t>
      </w:r>
    </w:p>
    <w:p w:rsidR="004553B9" w:rsidRDefault="002D292D" w:rsidP="004553B9">
      <w:pPr>
        <w:pStyle w:val="ppCodeIndent"/>
      </w:pPr>
      <w:r>
        <w:t>        controlstickBoundary.Height);</w:t>
      </w:r>
      <w:r>
        <w:br/>
        <w:t>    ScreenManager.Game.Components.Add(beeKeeper);</w:t>
      </w:r>
      <w:r>
        <w:br/>
        <w:t xml:space="preserve"> </w:t>
      </w:r>
      <w:r>
        <w:br/>
        <w:t>    </w:t>
      </w:r>
      <w:r w:rsidRPr="0046408A">
        <w:rPr>
          <w:color w:val="008000"/>
        </w:rPr>
        <w:t>// Creates the vat</w:t>
      </w:r>
      <w:r>
        <w:br/>
        <w:t>    </w:t>
      </w:r>
      <w:r w:rsidRPr="0046408A">
        <w:rPr>
          <w:color w:val="2B91AF"/>
        </w:rPr>
        <w:t>Texture2D</w:t>
      </w:r>
      <w:r>
        <w:t> vatTexture = ScreenManager.Game.Content.Load&lt;</w:t>
      </w:r>
      <w:r w:rsidRPr="0046408A">
        <w:rPr>
          <w:color w:val="2B91AF"/>
        </w:rPr>
        <w:t>Texture2D</w:t>
      </w:r>
      <w:r>
        <w:t>&gt;(</w:t>
      </w:r>
    </w:p>
    <w:p w:rsidR="004553B9" w:rsidRDefault="002D292D" w:rsidP="004553B9">
      <w:pPr>
        <w:pStyle w:val="ppCodeIndent"/>
      </w:pPr>
      <w:r>
        <w:t>        </w:t>
      </w:r>
      <w:r w:rsidRPr="0046408A">
        <w:rPr>
          <w:color w:val="A31515"/>
        </w:rPr>
        <w:t>"Textures/vat"</w:t>
      </w:r>
      <w:r>
        <w:t>);</w:t>
      </w:r>
      <w:r>
        <w:br/>
        <w:t xml:space="preserve"> </w:t>
      </w:r>
      <w:r>
        <w:br/>
        <w:t>    </w:t>
      </w:r>
      <w:r w:rsidRPr="0046408A">
        <w:rPr>
          <w:color w:val="2B91AF"/>
        </w:rPr>
        <w:t>Vector2</w:t>
      </w:r>
      <w:r>
        <w:t> vatLocation = </w:t>
      </w:r>
    </w:p>
    <w:p w:rsidR="004553B9" w:rsidRDefault="002D292D" w:rsidP="004553B9">
      <w:pPr>
        <w:pStyle w:val="ppCodeIndent"/>
      </w:pPr>
      <w:r>
        <w:t>       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Vector2</w:t>
      </w:r>
      <w:r>
        <w:t>(safeArea.Center.X – vatTexture.Width * scaleVector.X / 2,</w:t>
      </w:r>
    </w:p>
    <w:p w:rsidR="004553B9" w:rsidRDefault="002D292D" w:rsidP="004553B9">
      <w:pPr>
        <w:pStyle w:val="ppCodeIndent"/>
      </w:pPr>
      <w:r>
        <w:t>        safeArea.Bottom - vatTexture.Height * scaleVector.Y -</w:t>
      </w:r>
    </w:p>
    <w:p w:rsidR="004553B9" w:rsidRDefault="002D292D" w:rsidP="004553B9">
      <w:pPr>
        <w:pStyle w:val="ppCodeIndent"/>
      </w:pPr>
      <w:r>
        <w:t>        </w:t>
      </w:r>
      <w:r w:rsidRPr="0046408A">
        <w:rPr>
          <w:color w:val="2B91AF"/>
        </w:rPr>
        <w:t>UIConstants</w:t>
      </w:r>
      <w:r>
        <w:t>.VatBottomMargin);</w:t>
      </w:r>
      <w:r>
        <w:br/>
        <w:t xml:space="preserve"> </w:t>
      </w:r>
      <w:r>
        <w:br/>
        <w:t>    </w:t>
      </w:r>
      <w:r w:rsidRPr="0046408A">
        <w:rPr>
          <w:color w:val="2B91AF"/>
        </w:rPr>
        <w:t>Vector2</w:t>
      </w:r>
      <w:r>
        <w:t> vatScorebarLocation = vatLocation +</w:t>
      </w:r>
      <w:r>
        <w:br/>
        <w:t>       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Vector2</w:t>
      </w:r>
      <w:r>
        <w:t>((vatTexture.Width * scaleVector.X –</w:t>
      </w:r>
    </w:p>
    <w:p w:rsidR="004553B9" w:rsidRDefault="002D292D" w:rsidP="004553B9">
      <w:pPr>
        <w:pStyle w:val="ppCodeIndent"/>
      </w:pPr>
      <w:r>
        <w:t>        </w:t>
      </w:r>
      <w:r w:rsidRPr="0046408A">
        <w:rPr>
          <w:color w:val="2B91AF"/>
        </w:rPr>
        <w:t>UIConstants</w:t>
      </w:r>
      <w:r>
        <w:t>.VatScorebarWidth) / 2, vatTexture.Height * </w:t>
      </w:r>
    </w:p>
    <w:p w:rsidR="004553B9" w:rsidRDefault="002D292D" w:rsidP="004553B9">
      <w:pPr>
        <w:pStyle w:val="ppCodeIndent"/>
      </w:pPr>
      <w:r>
        <w:t>        scaleVector.Y * 7 / 10);</w:t>
      </w:r>
      <w:r>
        <w:br/>
        <w:t xml:space="preserve"> </w:t>
      </w:r>
      <w:r>
        <w:br/>
        <w:t>    scoreBar =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ScoreBar</w:t>
      </w:r>
      <w:r>
        <w:t>(ScreenManager.Game, 0, 300, vatScorebarLocation, </w:t>
      </w:r>
    </w:p>
    <w:p w:rsidR="004553B9" w:rsidRDefault="002D292D" w:rsidP="004553B9">
      <w:pPr>
        <w:pStyle w:val="ppCodeIndent"/>
      </w:pPr>
      <w:r>
        <w:t>        </w:t>
      </w:r>
      <w:r w:rsidRPr="0046408A">
        <w:rPr>
          <w:color w:val="2B91AF"/>
        </w:rPr>
        <w:t>UIConstants</w:t>
      </w:r>
      <w:r>
        <w:t xml:space="preserve">.VatScorebarHeight, </w:t>
      </w:r>
      <w:r w:rsidRPr="0046408A">
        <w:rPr>
          <w:color w:val="2B91AF"/>
        </w:rPr>
        <w:t>UIConstants</w:t>
      </w:r>
      <w:r>
        <w:t>.VatScorebarWidth, </w:t>
      </w:r>
    </w:p>
    <w:p w:rsidR="004553B9" w:rsidRDefault="002D292D" w:rsidP="004553B9">
      <w:pPr>
        <w:pStyle w:val="ppCodeIndent"/>
      </w:pPr>
      <w:r>
        <w:t>        </w:t>
      </w:r>
      <w:r w:rsidRPr="0046408A">
        <w:rPr>
          <w:color w:val="2B91AF"/>
        </w:rPr>
        <w:t>Color</w:t>
      </w:r>
      <w:r>
        <w:t>.White, </w:t>
      </w:r>
      <w:r w:rsidRPr="0046408A">
        <w:rPr>
          <w:color w:val="2B91AF"/>
        </w:rPr>
        <w:t>ScoreBar</w:t>
      </w:r>
      <w:r>
        <w:t>.</w:t>
      </w:r>
      <w:r w:rsidRPr="0046408A">
        <w:rPr>
          <w:color w:val="2B91AF"/>
        </w:rPr>
        <w:t>ScoreBarOrientation</w:t>
      </w:r>
      <w:r>
        <w:t>.Horizontal, 0, </w:t>
      </w:r>
      <w:r w:rsidRPr="0046408A">
        <w:rPr>
          <w:color w:val="0000FF"/>
        </w:rPr>
        <w:t>this</w:t>
      </w:r>
      <w:r>
        <w:t>, </w:t>
      </w:r>
      <w:r w:rsidRPr="0046408A">
        <w:rPr>
          <w:color w:val="0000FF"/>
        </w:rPr>
        <w:t>true</w:t>
      </w:r>
      <w:r>
        <w:t>);</w:t>
      </w:r>
      <w:r>
        <w:br/>
        <w:t xml:space="preserve"> </w:t>
      </w:r>
      <w:r>
        <w:br/>
        <w:t>    vat =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Vat</w:t>
      </w:r>
      <w:r>
        <w:t>(ScreenManager.Game, </w:t>
      </w:r>
      <w:r w:rsidRPr="0046408A">
        <w:rPr>
          <w:color w:val="0000FF"/>
        </w:rPr>
        <w:t>this</w:t>
      </w:r>
      <w:r>
        <w:t>, vatTexture, vatLocation, </w:t>
      </w:r>
    </w:p>
    <w:p w:rsidR="004553B9" w:rsidRDefault="002D292D" w:rsidP="004553B9">
      <w:pPr>
        <w:pStyle w:val="ppCodeIndent"/>
      </w:pPr>
      <w:r>
        <w:t>        scoreBar);</w:t>
      </w:r>
      <w:r>
        <w:br/>
        <w:t>    ScreenManager.Game.Components.Add(vat);</w:t>
      </w:r>
      <w:r>
        <w:br/>
        <w:t xml:space="preserve"> </w:t>
      </w:r>
      <w:r>
        <w:br/>
        <w:t>    vatArrowPosition =</w:t>
      </w:r>
      <w:r>
        <w:br/>
        <w:t>        vatLocation + </w:t>
      </w:r>
      <w:r w:rsidRPr="0046408A">
        <w:rPr>
          <w:color w:val="0000FF"/>
        </w:rPr>
        <w:t>new</w:t>
      </w:r>
      <w:r>
        <w:t> </w:t>
      </w:r>
      <w:r w:rsidRPr="0046408A">
        <w:rPr>
          <w:color w:val="2B91AF"/>
        </w:rPr>
        <w:t>Vector2</w:t>
      </w:r>
      <w:r>
        <w:t>(vatTexture.Width * scaleVector.X / 2 -</w:t>
      </w:r>
    </w:p>
    <w:p w:rsidR="00196A6A" w:rsidRDefault="002D292D">
      <w:pPr>
        <w:pStyle w:val="ppCodeIndent"/>
      </w:pPr>
      <w:r>
        <w:t>        arrowTexture.Width * scaleVector.X / 2, </w:t>
      </w:r>
      <w:r w:rsidRPr="0046408A">
        <w:rPr>
          <w:color w:val="2B91AF"/>
        </w:rPr>
        <w:t>UIConstants</w:t>
      </w:r>
      <w:r>
        <w:t>.VatArrowOffset);</w:t>
      </w:r>
      <w:r>
        <w:br/>
        <w:t xml:space="preserve"> </w:t>
      </w:r>
      <w:r>
        <w:br/>
        <w:t>    ScreenManager.Game.Components.Add(scoreBar);</w:t>
      </w:r>
      <w:r>
        <w:br/>
        <w:t xml:space="preserve"> </w:t>
      </w:r>
      <w:r>
        <w:br/>
        <w:t>    scoreBar.DrawOrder = vat.DrawOrder + 1;</w:t>
      </w:r>
      <w:r>
        <w:br/>
        <w:t>}</w:t>
      </w:r>
    </w:p>
    <w:p w:rsidR="00196A6A" w:rsidRDefault="002D292D">
      <w:pPr>
        <w:pStyle w:val="ppNumberList"/>
      </w:pPr>
      <w:r>
        <w:t xml:space="preserve">Modify the </w:t>
      </w:r>
      <w:r w:rsidR="004553B9" w:rsidRPr="004553B9">
        <w:rPr>
          <w:rStyle w:val="Strong"/>
        </w:rPr>
        <w:t>CreateBeehives</w:t>
      </w:r>
      <w:r>
        <w:t xml:space="preserve"> method</w:t>
      </w:r>
      <w:r w:rsidR="00FA29D7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 w:rsidRPr="0075498D">
        <w:rPr>
          <w:color w:val="0000FF"/>
        </w:rPr>
        <w:t>private</w:t>
      </w:r>
      <w:r>
        <w:t> </w:t>
      </w:r>
      <w:r w:rsidRPr="0075498D">
        <w:rPr>
          <w:color w:val="0000FF"/>
        </w:rPr>
        <w:t>void</w:t>
      </w:r>
      <w:r>
        <w:t> CreateBeehives(</w:t>
      </w:r>
      <w:r w:rsidRPr="0075498D">
        <w:rPr>
          <w:color w:val="2B91AF"/>
        </w:rPr>
        <w:t>Rectangle</w:t>
      </w:r>
      <w:r>
        <w:t> safeArea, </w:t>
      </w:r>
      <w:r w:rsidRPr="0075498D">
        <w:rPr>
          <w:color w:val="2B91AF"/>
        </w:rPr>
        <w:t>HoneyJar</w:t>
      </w:r>
      <w:r>
        <w:t> jar)</w:t>
      </w:r>
      <w:r>
        <w:br/>
        <w:t>{</w:t>
      </w:r>
      <w:r>
        <w:br/>
        <w:t>    </w:t>
      </w:r>
      <w:r w:rsidRPr="0075498D">
        <w:rPr>
          <w:color w:val="2B91AF"/>
        </w:rPr>
        <w:t>Vector2</w:t>
      </w:r>
      <w:r>
        <w:t> scaleVector = ScreenManager.SpriteBatch.ScaleVector;</w:t>
      </w:r>
      <w:r>
        <w:br/>
        <w:t xml:space="preserve"> </w:t>
      </w:r>
      <w:r>
        <w:br/>
      </w:r>
      <w:r>
        <w:lastRenderedPageBreak/>
        <w:t>    </w:t>
      </w:r>
      <w:r w:rsidRPr="0075498D">
        <w:rPr>
          <w:color w:val="008000"/>
        </w:rPr>
        <w:t>// Init position parameters</w:t>
      </w:r>
      <w:r>
        <w:br/>
        <w:t>    </w:t>
      </w:r>
      <w:r w:rsidRPr="0075498D">
        <w:rPr>
          <w:color w:val="2B91AF"/>
        </w:rPr>
        <w:t>Vector2</w:t>
      </w:r>
      <w:r>
        <w:t> scorebarPosition = </w:t>
      </w:r>
      <w:r>
        <w:br/>
        <w:t>        </w:t>
      </w:r>
      <w:r w:rsidRPr="0075498D">
        <w:rPr>
          <w:color w:val="0000FF"/>
        </w:rPr>
        <w:t>new</w:t>
      </w:r>
      <w:r>
        <w:t> </w:t>
      </w:r>
      <w:r w:rsidRPr="0075498D">
        <w:rPr>
          <w:color w:val="2B91AF"/>
        </w:rPr>
        <w:t>Vector2</w:t>
      </w:r>
      <w:r>
        <w:t>(beehiveTexture.Width * scaleVector.X / 4, </w:t>
      </w:r>
    </w:p>
    <w:p w:rsidR="004553B9" w:rsidRDefault="002D292D" w:rsidP="004553B9">
      <w:pPr>
        <w:pStyle w:val="ppCodeIndent"/>
      </w:pPr>
      <w:r>
        <w:t>        beehiveTexture.Height * scaleVector.Y * 9 / 10);</w:t>
      </w:r>
      <w:r>
        <w:br/>
        <w:t xml:space="preserve"> </w:t>
      </w:r>
      <w:r>
        <w:br/>
        <w:t>    </w:t>
      </w:r>
      <w:r w:rsidRPr="0075498D">
        <w:rPr>
          <w:color w:val="2B91AF"/>
        </w:rPr>
        <w:t>Vector2</w:t>
      </w:r>
      <w:r>
        <w:t>[] beehivePositions = </w:t>
      </w:r>
      <w:r w:rsidRPr="0075498D">
        <w:rPr>
          <w:color w:val="0000FF"/>
        </w:rPr>
        <w:t>new</w:t>
      </w:r>
      <w:r>
        <w:t> </w:t>
      </w:r>
      <w:r w:rsidRPr="0075498D">
        <w:rPr>
          <w:color w:val="2B91AF"/>
        </w:rPr>
        <w:t>Vector2</w:t>
      </w:r>
      <w:r>
        <w:t>[5] </w:t>
      </w:r>
      <w:r>
        <w:br/>
        <w:t>    {           </w:t>
      </w:r>
      <w:r>
        <w:br/>
        <w:t>        </w:t>
      </w:r>
      <w:r w:rsidRPr="0075498D">
        <w:rPr>
          <w:color w:val="008000"/>
        </w:rPr>
        <w:t>// top left</w:t>
      </w:r>
      <w:r>
        <w:br/>
        <w:t>        </w:t>
      </w:r>
      <w:r w:rsidRPr="0075498D">
        <w:rPr>
          <w:color w:val="0000FF"/>
        </w:rPr>
        <w:t>new</w:t>
      </w:r>
      <w:r>
        <w:t> </w:t>
      </w:r>
      <w:r w:rsidRPr="0075498D">
        <w:rPr>
          <w:color w:val="2B91AF"/>
        </w:rPr>
        <w:t>Vector2</w:t>
      </w:r>
      <w:r>
        <w:t>(safeArea.Left + </w:t>
      </w:r>
      <w:r w:rsidRPr="0075498D">
        <w:rPr>
          <w:color w:val="2B91AF"/>
        </w:rPr>
        <w:t>UIConstants</w:t>
      </w:r>
      <w:r>
        <w:t>.BeehiveLeftMargin, </w:t>
      </w:r>
      <w:r>
        <w:br/>
        <w:t>            safeArea.Top + </w:t>
      </w:r>
      <w:r w:rsidRPr="0075498D">
        <w:rPr>
          <w:color w:val="2B91AF"/>
        </w:rPr>
        <w:t>UIConstants</w:t>
      </w:r>
      <w:r>
        <w:t>.BeehiveTopMargin),</w:t>
      </w:r>
      <w:r>
        <w:br/>
        <w:t>        </w:t>
      </w:r>
      <w:r w:rsidRPr="0075498D">
        <w:rPr>
          <w:color w:val="008000"/>
        </w:rPr>
        <w:t>// top middle</w:t>
      </w:r>
      <w:r>
        <w:br/>
        <w:t>        </w:t>
      </w:r>
      <w:r w:rsidRPr="0075498D">
        <w:rPr>
          <w:color w:val="0000FF"/>
        </w:rPr>
        <w:t>new</w:t>
      </w:r>
      <w:r>
        <w:t> </w:t>
      </w:r>
      <w:r w:rsidRPr="0075498D">
        <w:rPr>
          <w:color w:val="2B91AF"/>
        </w:rPr>
        <w:t>Vector2</w:t>
      </w:r>
      <w:r>
        <w:t xml:space="preserve">(safeArea.Center.X - beehiveTexture.Width * </w:t>
      </w:r>
    </w:p>
    <w:p w:rsidR="004553B9" w:rsidRDefault="002D292D" w:rsidP="004553B9">
      <w:pPr>
        <w:pStyle w:val="ppCodeIndent"/>
      </w:pPr>
      <w:r>
        <w:t>            scaleVector.X / 2, safeArea.Top +</w:t>
      </w:r>
      <w:r w:rsidRPr="0075498D">
        <w:rPr>
          <w:color w:val="2B91AF"/>
        </w:rPr>
        <w:t> UIConstants</w:t>
      </w:r>
      <w:r>
        <w:t>.BeehiveTopMargin),</w:t>
      </w:r>
      <w:r>
        <w:br/>
        <w:t>       </w:t>
      </w:r>
      <w:r w:rsidRPr="0075498D">
        <w:rPr>
          <w:color w:val="008000"/>
        </w:rPr>
        <w:t> // top right</w:t>
      </w:r>
      <w:r>
        <w:br/>
        <w:t>       </w:t>
      </w:r>
      <w:r w:rsidRPr="0075498D">
        <w:rPr>
          <w:color w:val="0000FF"/>
        </w:rPr>
        <w:t> new</w:t>
      </w:r>
      <w:r w:rsidRPr="0075498D">
        <w:rPr>
          <w:color w:val="2B91AF"/>
        </w:rPr>
        <w:t> Vector2</w:t>
      </w:r>
      <w:r>
        <w:t>(safeArea.Right - beehiveTexture.Width * scaleVector.X -</w:t>
      </w:r>
    </w:p>
    <w:p w:rsidR="004553B9" w:rsidRDefault="002D292D" w:rsidP="004553B9">
      <w:pPr>
        <w:pStyle w:val="ppCodeIndent"/>
        <w:rPr>
          <w:color w:val="2B91AF"/>
        </w:rPr>
      </w:pPr>
      <w:r>
        <w:t>            </w:t>
      </w:r>
      <w:r w:rsidRPr="0075498D">
        <w:rPr>
          <w:color w:val="2B91AF"/>
        </w:rPr>
        <w:t>UIConstants</w:t>
      </w:r>
      <w:r>
        <w:t>.BeehiveRightMargin, safeArea.Top +</w:t>
      </w:r>
      <w:r w:rsidRPr="0075498D">
        <w:rPr>
          <w:color w:val="2B91AF"/>
        </w:rPr>
        <w:t> </w:t>
      </w:r>
    </w:p>
    <w:p w:rsidR="004553B9" w:rsidRDefault="002D292D" w:rsidP="004553B9">
      <w:pPr>
        <w:pStyle w:val="ppCodeIndent"/>
      </w:pPr>
      <w:r>
        <w:t>            </w:t>
      </w:r>
      <w:r w:rsidRPr="0075498D">
        <w:rPr>
          <w:color w:val="2B91AF"/>
        </w:rPr>
        <w:t>UIConstants</w:t>
      </w:r>
      <w:r>
        <w:t>.BeehiveTopMargin),</w:t>
      </w:r>
      <w:r>
        <w:br/>
        <w:t>       </w:t>
      </w:r>
      <w:r w:rsidRPr="0075498D">
        <w:rPr>
          <w:color w:val="008000"/>
        </w:rPr>
        <w:t> // left</w:t>
      </w:r>
      <w:r>
        <w:br/>
        <w:t>       </w:t>
      </w:r>
      <w:r w:rsidRPr="0075498D">
        <w:rPr>
          <w:color w:val="0000FF"/>
        </w:rPr>
        <w:t> new</w:t>
      </w:r>
      <w:r w:rsidRPr="0075498D">
        <w:rPr>
          <w:color w:val="2B91AF"/>
        </w:rPr>
        <w:t> Vector2</w:t>
      </w:r>
      <w:r>
        <w:t>(safeArea.Left +</w:t>
      </w:r>
      <w:r w:rsidRPr="0075498D">
        <w:rPr>
          <w:color w:val="2B91AF"/>
        </w:rPr>
        <w:t> UIConstants</w:t>
      </w:r>
      <w:r>
        <w:t>.BeehiveLeftMargin, </w:t>
      </w:r>
      <w:r>
        <w:br/>
        <w:t xml:space="preserve">            safeArea.Center.Y - beehiveTexture.Height * scaleVector.Y / 2 </w:t>
      </w:r>
    </w:p>
    <w:p w:rsidR="004553B9" w:rsidRDefault="002D292D" w:rsidP="004553B9">
      <w:pPr>
        <w:pStyle w:val="ppCodeIndent"/>
      </w:pPr>
      <w:r>
        <w:t>            +</w:t>
      </w:r>
      <w:r w:rsidRPr="0075498D">
        <w:rPr>
          <w:color w:val="2B91AF"/>
        </w:rPr>
        <w:t> UIConstants</w:t>
      </w:r>
      <w:r>
        <w:t>.BeehiveMiddleOffset),</w:t>
      </w:r>
      <w:r>
        <w:br/>
        <w:t>       </w:t>
      </w:r>
      <w:r w:rsidRPr="0075498D">
        <w:rPr>
          <w:color w:val="008000"/>
        </w:rPr>
        <w:t> // right</w:t>
      </w:r>
      <w:r>
        <w:br/>
        <w:t>       </w:t>
      </w:r>
      <w:r w:rsidRPr="0075498D">
        <w:rPr>
          <w:color w:val="0000FF"/>
        </w:rPr>
        <w:t> new</w:t>
      </w:r>
      <w:r w:rsidRPr="0075498D">
        <w:rPr>
          <w:color w:val="2B91AF"/>
        </w:rPr>
        <w:t> Vector2</w:t>
      </w:r>
      <w:r>
        <w:t>(safeArea.Right - beehiveTexture.Width * scaleVector.X -</w:t>
      </w:r>
    </w:p>
    <w:p w:rsidR="004553B9" w:rsidRDefault="002D292D" w:rsidP="004553B9">
      <w:pPr>
        <w:pStyle w:val="ppCodeIndent"/>
      </w:pPr>
      <w:r>
        <w:t>            </w:t>
      </w:r>
      <w:r w:rsidRPr="0075498D">
        <w:rPr>
          <w:color w:val="2B91AF"/>
        </w:rPr>
        <w:t>UIConstants</w:t>
      </w:r>
      <w:r>
        <w:t>.BeehiveRightMargin, safeArea.Center.Y -</w:t>
      </w:r>
    </w:p>
    <w:p w:rsidR="004553B9" w:rsidRDefault="002D292D" w:rsidP="004553B9">
      <w:pPr>
        <w:pStyle w:val="ppCodeIndent"/>
        <w:rPr>
          <w:color w:val="2B91AF"/>
        </w:rPr>
      </w:pPr>
      <w:r>
        <w:t>            beehiveTexture.Height * scaleVector.Y / 2 +</w:t>
      </w:r>
      <w:r w:rsidRPr="0075498D">
        <w:rPr>
          <w:color w:val="2B91AF"/>
        </w:rPr>
        <w:t> </w:t>
      </w:r>
    </w:p>
    <w:p w:rsidR="004553B9" w:rsidRDefault="002D292D" w:rsidP="004553B9">
      <w:pPr>
        <w:pStyle w:val="ppCodeIndent"/>
      </w:pPr>
      <w:r>
        <w:t>            </w:t>
      </w:r>
      <w:r w:rsidRPr="0075498D">
        <w:rPr>
          <w:color w:val="2B91AF"/>
        </w:rPr>
        <w:t>UIConstants</w:t>
      </w:r>
      <w:r>
        <w:t>.BeehiveMiddleOffset) </w:t>
      </w:r>
      <w:r>
        <w:br/>
        <w:t>        };</w:t>
      </w:r>
      <w:r>
        <w:br/>
        <w:t xml:space="preserve"> </w:t>
      </w:r>
      <w:r>
        <w:br/>
        <w:t>   </w:t>
      </w:r>
      <w:r w:rsidRPr="0075498D">
        <w:rPr>
          <w:color w:val="008000"/>
        </w:rPr>
        <w:t> // Create the beehives</w:t>
      </w:r>
      <w:r>
        <w:br/>
        <w:t>   </w:t>
      </w:r>
      <w:r w:rsidRPr="0075498D">
        <w:rPr>
          <w:color w:val="0000FF"/>
        </w:rPr>
        <w:t> for</w:t>
      </w:r>
      <w:r>
        <w:t> </w:t>
      </w:r>
      <w:r w:rsidRPr="0075498D">
        <w:rPr>
          <w:color w:val="0000FF"/>
        </w:rPr>
        <w:t>(int</w:t>
      </w:r>
      <w:r>
        <w:t> beehiveCounter = 0; beehiveCounter &lt; beehivePositions.Length; </w:t>
      </w:r>
    </w:p>
    <w:p w:rsidR="004553B9" w:rsidRDefault="002D292D" w:rsidP="004553B9">
      <w:pPr>
        <w:pStyle w:val="ppCodeIndent"/>
      </w:pPr>
      <w:r>
        <w:t>        beehiveCounter++)</w:t>
      </w:r>
      <w:r>
        <w:br/>
        <w:t>    {</w:t>
      </w:r>
      <w:r>
        <w:br/>
        <w:t>       </w:t>
      </w:r>
      <w:r w:rsidRPr="0075498D">
        <w:rPr>
          <w:color w:val="2B91AF"/>
        </w:rPr>
        <w:t> ScoreBar</w:t>
      </w:r>
      <w:r>
        <w:t> scoreBar =</w:t>
      </w:r>
      <w:r w:rsidRPr="0075498D">
        <w:rPr>
          <w:color w:val="0000FF"/>
        </w:rPr>
        <w:t> new</w:t>
      </w:r>
      <w:r w:rsidRPr="0075498D">
        <w:rPr>
          <w:color w:val="2B91AF"/>
        </w:rPr>
        <w:t> ScoreBar</w:t>
      </w:r>
      <w:r>
        <w:t>(ScreenManager.Game, 0, 100, </w:t>
      </w:r>
    </w:p>
    <w:p w:rsidR="004553B9" w:rsidRDefault="002D292D" w:rsidP="004553B9">
      <w:pPr>
        <w:pStyle w:val="ppCodeIndent"/>
      </w:pPr>
      <w:r>
        <w:t xml:space="preserve">            beehivePositions[beehiveCounter] + scorebarPosition, </w:t>
      </w:r>
    </w:p>
    <w:p w:rsidR="004553B9" w:rsidRDefault="002D292D" w:rsidP="004553B9">
      <w:pPr>
        <w:pStyle w:val="ppCodeIndent"/>
      </w:pPr>
      <w:r>
        <w:t>            </w:t>
      </w:r>
      <w:r w:rsidRPr="0075498D">
        <w:rPr>
          <w:color w:val="0000FF"/>
        </w:rPr>
        <w:t>(int</w:t>
      </w:r>
      <w:r>
        <w:t>)(beehiveTexture.Height * scaleVector.Y / 10),</w:t>
      </w:r>
      <w:r>
        <w:br/>
        <w:t>            </w:t>
      </w:r>
      <w:r w:rsidRPr="0075498D">
        <w:rPr>
          <w:color w:val="0000FF"/>
        </w:rPr>
        <w:t>(int</w:t>
      </w:r>
      <w:r>
        <w:t>)(beehiveTexture.Width * scaleVector.X / 2),</w:t>
      </w:r>
      <w:r w:rsidRPr="0075498D">
        <w:rPr>
          <w:color w:val="2B91AF"/>
        </w:rPr>
        <w:t> Color</w:t>
      </w:r>
      <w:r>
        <w:t>.Green, </w:t>
      </w:r>
    </w:p>
    <w:p w:rsidR="004553B9" w:rsidRDefault="002D292D" w:rsidP="004553B9">
      <w:pPr>
        <w:pStyle w:val="ppCodeIndent"/>
      </w:pPr>
      <w:r>
        <w:t>            </w:t>
      </w:r>
      <w:r w:rsidRPr="0075498D">
        <w:rPr>
          <w:color w:val="2B91AF"/>
        </w:rPr>
        <w:t>ScoreBar.ScoreBarOrientation</w:t>
      </w:r>
      <w:r>
        <w:t>.Horizontal, 100,</w:t>
      </w:r>
      <w:r w:rsidRPr="0075498D">
        <w:rPr>
          <w:color w:val="0000FF"/>
        </w:rPr>
        <w:t> this</w:t>
      </w:r>
      <w:r>
        <w:t>,</w:t>
      </w:r>
      <w:r w:rsidRPr="0075498D">
        <w:rPr>
          <w:color w:val="0000FF"/>
        </w:rPr>
        <w:t> false</w:t>
      </w:r>
      <w:r>
        <w:t>);</w:t>
      </w:r>
      <w:r>
        <w:br/>
        <w:t>        ScreenManager.Game.Components.Add(scoreBar);</w:t>
      </w:r>
      <w:r>
        <w:br/>
        <w:t xml:space="preserve"> </w:t>
      </w:r>
      <w:r>
        <w:br/>
        <w:t>       </w:t>
      </w:r>
      <w:r w:rsidRPr="0075498D">
        <w:rPr>
          <w:color w:val="2B91AF"/>
        </w:rPr>
        <w:t> Beehive</w:t>
      </w:r>
      <w:r>
        <w:t> beehive =</w:t>
      </w:r>
      <w:r>
        <w:br/>
        <w:t>           </w:t>
      </w:r>
      <w:r w:rsidRPr="0075498D">
        <w:rPr>
          <w:color w:val="0000FF"/>
        </w:rPr>
        <w:t> new</w:t>
      </w:r>
      <w:r w:rsidRPr="0075498D">
        <w:rPr>
          <w:color w:val="2B91AF"/>
        </w:rPr>
        <w:t> Beehive</w:t>
      </w:r>
      <w:r>
        <w:t>(ScreenManager.Game,</w:t>
      </w:r>
      <w:r w:rsidRPr="0075498D">
        <w:rPr>
          <w:color w:val="0000FF"/>
        </w:rPr>
        <w:t> this</w:t>
      </w:r>
      <w:r>
        <w:t>, beehiveTexture, scoreBar, </w:t>
      </w:r>
    </w:p>
    <w:p w:rsidR="004553B9" w:rsidRDefault="002D292D" w:rsidP="004553B9">
      <w:pPr>
        <w:pStyle w:val="ppCodeIndent"/>
      </w:pPr>
      <w:r>
        <w:t>            beehivePositions[beehiveCounter]);</w:t>
      </w:r>
      <w:r>
        <w:br/>
        <w:t xml:space="preserve"> </w:t>
      </w:r>
      <w:r>
        <w:br/>
        <w:t>        beehive.AnimationDefinitions = animations;</w:t>
      </w:r>
      <w:r>
        <w:br/>
        <w:t xml:space="preserve"> </w:t>
      </w:r>
      <w:r>
        <w:br/>
        <w:t>        ScreenManager.Game.Components.Add(beehive);</w:t>
      </w:r>
      <w:r>
        <w:br/>
        <w:t>        beehives.Add(beehive);</w:t>
      </w:r>
      <w:r>
        <w:br/>
        <w:t>        scoreBar.DrawOrder = beehive.DrawOrder;</w:t>
      </w:r>
      <w:r>
        <w:br/>
        <w:t>    }</w:t>
      </w:r>
      <w:r>
        <w:br/>
      </w:r>
      <w:r>
        <w:lastRenderedPageBreak/>
        <w:t xml:space="preserve"> </w:t>
      </w:r>
      <w:r>
        <w:br/>
        <w:t>   </w:t>
      </w:r>
      <w:r w:rsidRPr="0075498D">
        <w:rPr>
          <w:color w:val="0000FF"/>
        </w:rPr>
        <w:t> for</w:t>
      </w:r>
      <w:r>
        <w:t> </w:t>
      </w:r>
      <w:r w:rsidRPr="0075498D">
        <w:rPr>
          <w:color w:val="0000FF"/>
        </w:rPr>
        <w:t>(int</w:t>
      </w:r>
      <w:r>
        <w:t> beehiveIndex = 0; beehiveIndex &lt; beehivePositions.Length; </w:t>
      </w:r>
    </w:p>
    <w:p w:rsidR="004553B9" w:rsidRDefault="002D292D" w:rsidP="004553B9">
      <w:pPr>
        <w:pStyle w:val="ppCodeIndent"/>
      </w:pPr>
      <w:r>
        <w:t>        beehiveIndex++)</w:t>
      </w:r>
      <w:r>
        <w:br/>
        <w:t>    {</w:t>
      </w:r>
      <w:r>
        <w:br/>
        <w:t>       </w:t>
      </w:r>
      <w:r w:rsidRPr="0075498D">
        <w:rPr>
          <w:color w:val="008000"/>
        </w:rPr>
        <w:t> // Create the Soldier bees</w:t>
      </w:r>
      <w:r>
        <w:br/>
        <w:t>       </w:t>
      </w:r>
      <w:r w:rsidRPr="0075498D">
        <w:rPr>
          <w:color w:val="0000FF"/>
        </w:rPr>
        <w:t> for</w:t>
      </w:r>
      <w:r>
        <w:t> </w:t>
      </w:r>
      <w:r w:rsidRPr="0075498D">
        <w:rPr>
          <w:color w:val="0000FF"/>
        </w:rPr>
        <w:t>(int</w:t>
      </w:r>
      <w:r>
        <w:t> SoldierBeeCounter = 0; </w:t>
      </w:r>
    </w:p>
    <w:p w:rsidR="004553B9" w:rsidRDefault="002D292D" w:rsidP="004553B9">
      <w:pPr>
        <w:pStyle w:val="ppCodeIndent"/>
      </w:pPr>
      <w:r>
        <w:t>            SoldierBeeCounter &lt; amountOfSoldierBee; </w:t>
      </w:r>
    </w:p>
    <w:p w:rsidR="004553B9" w:rsidRDefault="002D292D" w:rsidP="004553B9">
      <w:pPr>
        <w:pStyle w:val="ppCodeIndent"/>
      </w:pPr>
      <w:r>
        <w:t>            SoldierBeeCounter++)</w:t>
      </w:r>
      <w:r>
        <w:br/>
        <w:t>        {</w:t>
      </w:r>
      <w:r>
        <w:br/>
        <w:t>           </w:t>
      </w:r>
      <w:r w:rsidRPr="0075498D">
        <w:rPr>
          <w:color w:val="2B91AF"/>
        </w:rPr>
        <w:t> SoldierBee</w:t>
      </w:r>
      <w:r>
        <w:t> bee =</w:t>
      </w:r>
      <w:r w:rsidRPr="0075498D">
        <w:rPr>
          <w:color w:val="0000FF"/>
        </w:rPr>
        <w:t> new</w:t>
      </w:r>
      <w:r w:rsidRPr="0075498D">
        <w:rPr>
          <w:color w:val="2B91AF"/>
        </w:rPr>
        <w:t> SoldierBee</w:t>
      </w:r>
      <w:r>
        <w:t>(ScreenManager.Game,</w:t>
      </w:r>
      <w:r w:rsidRPr="0075498D">
        <w:rPr>
          <w:color w:val="0000FF"/>
        </w:rPr>
        <w:t> this</w:t>
      </w:r>
      <w:r>
        <w:t>, </w:t>
      </w:r>
    </w:p>
    <w:p w:rsidR="004553B9" w:rsidRDefault="002D292D" w:rsidP="004553B9">
      <w:pPr>
        <w:pStyle w:val="ppCodeIndent"/>
      </w:pPr>
      <w:r>
        <w:t>                beehives[beehiveIndex]);</w:t>
      </w:r>
      <w:r>
        <w:br/>
        <w:t>            bee.AnimationDefinitions = animations;</w:t>
      </w:r>
      <w:r>
        <w:br/>
        <w:t>            ScreenManager.Game.Components.Add(bee);</w:t>
      </w:r>
      <w:r>
        <w:br/>
        <w:t>            bees.Add(bee);</w:t>
      </w:r>
      <w:r>
        <w:br/>
        <w:t>        }</w:t>
      </w:r>
      <w:r>
        <w:br/>
        <w:t xml:space="preserve"> </w:t>
      </w:r>
      <w:r>
        <w:br/>
        <w:t>       </w:t>
      </w:r>
      <w:r w:rsidRPr="0075498D">
        <w:rPr>
          <w:color w:val="008000"/>
        </w:rPr>
        <w:t> // Creates the worker bees</w:t>
      </w:r>
      <w:r>
        <w:br/>
        <w:t>       </w:t>
      </w:r>
      <w:r w:rsidRPr="0075498D">
        <w:rPr>
          <w:color w:val="0000FF"/>
        </w:rPr>
        <w:t> for</w:t>
      </w:r>
      <w:r>
        <w:t> </w:t>
      </w:r>
      <w:r w:rsidRPr="00BA1C9E">
        <w:t>(</w:t>
      </w:r>
      <w:r w:rsidRPr="0075498D">
        <w:rPr>
          <w:color w:val="0000FF"/>
        </w:rPr>
        <w:t>int</w:t>
      </w:r>
      <w:r>
        <w:t> workerBeeCounter = 0; workerBeeCounter &lt; amountOfWorkerBee; </w:t>
      </w:r>
    </w:p>
    <w:p w:rsidR="004553B9" w:rsidRDefault="002D292D" w:rsidP="004553B9">
      <w:pPr>
        <w:pStyle w:val="ppCodeIndent"/>
      </w:pPr>
      <w:r>
        <w:t>            workerBeeCounter++)</w:t>
      </w:r>
      <w:r>
        <w:br/>
        <w:t>        {</w:t>
      </w:r>
      <w:r>
        <w:br/>
        <w:t>           </w:t>
      </w:r>
      <w:r w:rsidRPr="0075498D">
        <w:rPr>
          <w:color w:val="2B91AF"/>
        </w:rPr>
        <w:t> WorkerBee</w:t>
      </w:r>
      <w:r>
        <w:t> bee =</w:t>
      </w:r>
      <w:r w:rsidRPr="0075498D">
        <w:rPr>
          <w:color w:val="0000FF"/>
        </w:rPr>
        <w:t> new</w:t>
      </w:r>
      <w:r w:rsidRPr="0075498D">
        <w:rPr>
          <w:color w:val="2B91AF"/>
        </w:rPr>
        <w:t> WorkerBee</w:t>
      </w:r>
      <w:r>
        <w:t>(ScreenManager.Game,</w:t>
      </w:r>
      <w:r w:rsidRPr="0075498D">
        <w:rPr>
          <w:color w:val="0000FF"/>
        </w:rPr>
        <w:t> this</w:t>
      </w:r>
      <w:r>
        <w:t>, </w:t>
      </w:r>
    </w:p>
    <w:p w:rsidR="004553B9" w:rsidRDefault="002D292D" w:rsidP="004553B9">
      <w:pPr>
        <w:pStyle w:val="ppCodeIndent"/>
      </w:pPr>
      <w:r>
        <w:t>                beehives[beehiveIndex]);</w:t>
      </w:r>
      <w:r>
        <w:br/>
        <w:t>            bee.AnimationDefinitions = animations;</w:t>
      </w:r>
      <w:r>
        <w:br/>
        <w:t>            ScreenManager.Game.Components.Add(bee);</w:t>
      </w:r>
      <w:r>
        <w:br/>
        <w:t>            bees.Add(bee);</w:t>
      </w:r>
      <w:r>
        <w:br/>
        <w:t>        }</w:t>
      </w:r>
      <w:r>
        <w:br/>
        <w:t>    }</w:t>
      </w:r>
      <w:r>
        <w:br/>
        <w:t>}</w:t>
      </w:r>
    </w:p>
    <w:p w:rsidR="00196A6A" w:rsidRDefault="00C60B65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DrawVatHoneyArrow</w:t>
      </w:r>
      <w:r w:rsidR="002D292D">
        <w:t xml:space="preserve"> method</w:t>
      </w:r>
      <w:r w:rsidR="001567CB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private</w:t>
      </w:r>
      <w:r>
        <w:t> </w:t>
      </w:r>
      <w:r>
        <w:rPr>
          <w:color w:val="0000FF"/>
        </w:rPr>
        <w:t>void</w:t>
      </w:r>
      <w:r>
        <w:t> DrawVatHoneyArrow()</w:t>
      </w:r>
      <w:r>
        <w:br/>
        <w:t>{</w:t>
      </w:r>
      <w:r>
        <w:br/>
        <w:t>    </w:t>
      </w:r>
      <w:r>
        <w:rPr>
          <w:color w:val="008000"/>
        </w:rPr>
        <w:t>// If the arrow needs to be drawn, and it is not invisible during the </w:t>
      </w:r>
    </w:p>
    <w:p w:rsidR="004553B9" w:rsidRDefault="002D292D" w:rsidP="004553B9">
      <w:pPr>
        <w:pStyle w:val="ppCodeIndent"/>
      </w:pPr>
      <w:r>
        <w:t>    </w:t>
      </w:r>
      <w:r>
        <w:rPr>
          <w:color w:val="008000"/>
        </w:rPr>
        <w:t>// current interval</w:t>
      </w:r>
      <w:r>
        <w:br/>
        <w:t>    </w:t>
      </w:r>
      <w:r>
        <w:rPr>
          <w:color w:val="0000FF"/>
        </w:rPr>
        <w:t>if</w:t>
      </w:r>
      <w:r>
        <w:t> (drawArrow &amp;&amp; drawArrowInInterval)</w:t>
      </w:r>
      <w:r>
        <w:br/>
        <w:t>    {</w:t>
      </w:r>
      <w:r>
        <w:br/>
        <w:t>        ScreenManager.SpriteBatch.Draw(arrowTexture, vatArrowPosition, </w:t>
      </w:r>
    </w:p>
    <w:p w:rsidR="004553B9" w:rsidRDefault="002D292D" w:rsidP="004553B9">
      <w:pPr>
        <w:pStyle w:val="ppCodeIndent"/>
      </w:pPr>
      <w:r>
        <w:t>            </w:t>
      </w:r>
      <w:r>
        <w:rPr>
          <w:color w:val="2B91AF"/>
        </w:rPr>
        <w:t>Color</w:t>
      </w:r>
      <w:r>
        <w:t>.White);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(arrowCounter == 20)</w:t>
      </w:r>
      <w:r>
        <w:br/>
        <w:t>        {</w:t>
      </w:r>
      <w:r>
        <w:br/>
        <w:t>            drawArrowInInterval = </w:t>
      </w:r>
      <w:r>
        <w:rPr>
          <w:color w:val="0000FF"/>
        </w:rPr>
        <w:t>false</w:t>
      </w:r>
      <w:r>
        <w:t>;</w:t>
      </w:r>
      <w:r>
        <w:br/>
        <w:t>            arrowCounter = 0;</w:t>
      </w:r>
      <w:r>
        <w:br/>
        <w:t>        }</w:t>
      </w:r>
      <w:r>
        <w:br/>
        <w:t>        arrowCounter++;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</w:r>
      <w:r>
        <w:lastRenderedPageBreak/>
        <w:t>    {</w:t>
      </w:r>
      <w:r>
        <w:br/>
        <w:t>        </w:t>
      </w:r>
      <w:r>
        <w:rPr>
          <w:color w:val="0000FF"/>
        </w:rPr>
        <w:t>if</w:t>
      </w:r>
      <w:r>
        <w:t> (arrowCounter == 20)</w:t>
      </w:r>
      <w:r>
        <w:br/>
        <w:t>        {</w:t>
      </w:r>
      <w:r>
        <w:br/>
        <w:t>            drawArrowInInterval = </w:t>
      </w:r>
      <w:r>
        <w:rPr>
          <w:color w:val="0000FF"/>
        </w:rPr>
        <w:t>true</w:t>
      </w:r>
      <w:r>
        <w:t>;</w:t>
      </w:r>
      <w:r>
        <w:br/>
        <w:t>            arrowCounter = 0;</w:t>
      </w:r>
      <w:r>
        <w:br/>
        <w:t>        }</w:t>
      </w:r>
      <w:r>
        <w:br/>
        <w:t>        arrowCounter++;</w:t>
      </w:r>
      <w:r>
        <w:br/>
        <w:t>    }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DrawSmokeButton</w:t>
      </w:r>
      <w:r w:rsidR="002D292D">
        <w:t xml:space="preserve"> method</w:t>
      </w:r>
      <w:r w:rsidR="001567CB">
        <w:t>.</w:t>
      </w:r>
    </w:p>
    <w:p w:rsidR="00196A6A" w:rsidRDefault="00D8646C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tab/>
        <w:t xml:space="preserve">Platform-specific code </w:t>
      </w:r>
      <w:proofErr w:type="gramStart"/>
      <w:r>
        <w:t>has been introduced</w:t>
      </w:r>
      <w:proofErr w:type="gramEnd"/>
      <w:r>
        <w:t xml:space="preserve"> into this method as the smoke button behaves quite differently on the </w:t>
      </w:r>
      <w:r w:rsidR="003D68F4">
        <w:t xml:space="preserve">Windows </w:t>
      </w:r>
      <w:r>
        <w:t xml:space="preserve">Phone 7 version when compared to the </w:t>
      </w:r>
      <w:r w:rsidR="003D68F4">
        <w:t xml:space="preserve">Windows </w:t>
      </w:r>
      <w:r>
        <w:t xml:space="preserve">version of the game. On the phone, the smoke button lights up when </w:t>
      </w:r>
      <w:r w:rsidR="003A4FDA">
        <w:t xml:space="preserve">you </w:t>
      </w:r>
      <w:r>
        <w:t>press</w:t>
      </w:r>
      <w:r w:rsidR="003A4FDA">
        <w:t xml:space="preserve"> it. However, </w:t>
      </w:r>
      <w:r>
        <w:t xml:space="preserve">that is not the case in the </w:t>
      </w:r>
      <w:r w:rsidR="003D68F4">
        <w:t xml:space="preserve">Windows </w:t>
      </w:r>
      <w:r>
        <w:t>version, where the smoke button is a static asset.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private</w:t>
      </w:r>
      <w:r>
        <w:t> </w:t>
      </w:r>
      <w:r>
        <w:rPr>
          <w:color w:val="0000FF"/>
        </w:rPr>
        <w:t>void</w:t>
      </w:r>
      <w:r>
        <w:t> DrawSmokeButton()</w:t>
      </w:r>
      <w:r>
        <w:br/>
        <w:t>{</w:t>
      </w:r>
      <w:r>
        <w:br/>
      </w:r>
      <w:r w:rsidRPr="00A64B54">
        <w:rPr>
          <w:color w:val="0000FF"/>
        </w:rPr>
        <w:t>#if</w:t>
      </w:r>
      <w:r>
        <w:t> WINDOWS_PHONE</w:t>
      </w:r>
      <w:r>
        <w:br/>
        <w:t>    </w:t>
      </w:r>
      <w:r>
        <w:rPr>
          <w:color w:val="0000FF"/>
        </w:rPr>
        <w:t>int</w:t>
      </w:r>
      <w:r>
        <w:t> buttonSize = </w:t>
      </w:r>
      <w:r>
        <w:rPr>
          <w:color w:val="2B91AF"/>
        </w:rPr>
        <w:t>UIConstants</w:t>
      </w:r>
      <w:r>
        <w:t>.SmokeButtonSize;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(isSmokebuttonClicked)</w:t>
      </w:r>
      <w:r>
        <w:br/>
        <w:t>    {</w:t>
      </w:r>
      <w:r>
        <w:br/>
        <w:t>        ScreenManager.SpriteBatch.Draw( smokeButton, smokeButtonPosition, 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 xml:space="preserve">(buttonSize, 0, buttonSize, buttonSize), </w:t>
      </w:r>
      <w:r>
        <w:rPr>
          <w:rFonts w:cs="Consolas"/>
        </w:rPr>
        <w:t>            </w:t>
      </w:r>
      <w:r>
        <w:rPr>
          <w:color w:val="2B91AF"/>
        </w:rPr>
        <w:t>Color</w:t>
      </w:r>
      <w:r>
        <w:t>.White);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  <w:t>    {</w:t>
      </w:r>
      <w:r>
        <w:br/>
        <w:t xml:space="preserve">        ScreenManager.SpriteBatch.Draw( smokeButton, smokeButtonPosition, </w:t>
      </w:r>
    </w:p>
    <w:p w:rsidR="004553B9" w:rsidRDefault="002D292D" w:rsidP="004553B9">
      <w:pPr>
        <w:pStyle w:val="ppCodeIndent"/>
      </w:pPr>
      <w:r>
        <w:rPr>
          <w:rFonts w:cs="Consolas"/>
        </w:rPr>
        <w:t>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(0, 0, buttonSize, buttonSize), </w:t>
      </w:r>
      <w:r>
        <w:rPr>
          <w:color w:val="2B91AF"/>
        </w:rPr>
        <w:t>Color</w:t>
      </w:r>
      <w:r>
        <w:t>.White);</w:t>
      </w:r>
      <w:r>
        <w:br/>
        <w:t>    }</w:t>
      </w:r>
      <w:r>
        <w:br/>
      </w:r>
      <w:r>
        <w:rPr>
          <w:color w:val="0000FF"/>
        </w:rPr>
        <w:t>#else</w:t>
      </w:r>
      <w:r>
        <w:br/>
        <w:t>    ScreenManager.SpriteBatch.Draw(smokeButton, </w:t>
      </w:r>
      <w:r>
        <w:br/>
        <w:t>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</w:t>
      </w:r>
      <w:r>
        <w:br/>
        <w:t>            (</w:t>
      </w:r>
      <w:r>
        <w:rPr>
          <w:color w:val="0000FF"/>
        </w:rPr>
        <w:t>int</w:t>
      </w:r>
      <w:r>
        <w:t>)smokeButtonPosition.X,</w:t>
      </w:r>
      <w:r>
        <w:br/>
        <w:t>            (</w:t>
      </w:r>
      <w:r>
        <w:rPr>
          <w:color w:val="0000FF"/>
        </w:rPr>
        <w:t>int</w:t>
      </w:r>
      <w:r>
        <w:t>)smokeButtonPosition.Y, </w:t>
      </w:r>
      <w:r>
        <w:br/>
        <w:t>            (</w:t>
      </w:r>
      <w:r>
        <w:rPr>
          <w:color w:val="0000FF"/>
        </w:rPr>
        <w:t>int</w:t>
      </w:r>
      <w:r>
        <w:t>)(</w:t>
      </w:r>
      <w:r>
        <w:rPr>
          <w:color w:val="2B91AF"/>
        </w:rPr>
        <w:t>UIConstants</w:t>
      </w:r>
      <w:r>
        <w:t>.SmokeButtonSize *</w:t>
      </w:r>
    </w:p>
    <w:p w:rsidR="004553B9" w:rsidRDefault="002D292D" w:rsidP="004553B9">
      <w:pPr>
        <w:pStyle w:val="ppCodeIndent"/>
      </w:pPr>
      <w:r>
        <w:rPr>
          <w:rFonts w:cs="Consolas"/>
        </w:rPr>
        <w:t>                </w:t>
      </w:r>
      <w:r>
        <w:t>ScreenManager.SpriteBatch.ScaleVector.X),</w:t>
      </w:r>
      <w:r>
        <w:br/>
        <w:t>            (</w:t>
      </w:r>
      <w:r>
        <w:rPr>
          <w:color w:val="0000FF"/>
        </w:rPr>
        <w:t>int</w:t>
      </w:r>
      <w:r>
        <w:t>)(</w:t>
      </w:r>
      <w:r>
        <w:rPr>
          <w:color w:val="2B91AF"/>
        </w:rPr>
        <w:t>UIConstants</w:t>
      </w:r>
      <w:r>
        <w:t>.SmokeButtonSize *</w:t>
      </w:r>
    </w:p>
    <w:p w:rsidR="00196A6A" w:rsidRDefault="002D292D">
      <w:pPr>
        <w:pStyle w:val="ppCodeIndent"/>
      </w:pPr>
      <w:r w:rsidRPr="00A64B54">
        <w:rPr>
          <w:rFonts w:cs="Consolas"/>
        </w:rPr>
        <w:t>                </w:t>
      </w:r>
      <w:r>
        <w:t>ScreenManager.SpriteBatch.ScaleVector.Y)), </w:t>
      </w:r>
      <w:r>
        <w:br/>
        <w:t>        </w:t>
      </w:r>
      <w:r w:rsidRPr="00A64B54">
        <w:rPr>
          <w:color w:val="2B91AF"/>
        </w:rPr>
        <w:t>Color</w:t>
      </w:r>
      <w:r>
        <w:t>.White);</w:t>
      </w:r>
      <w:r>
        <w:br/>
      </w:r>
      <w:r w:rsidRPr="00A64B54">
        <w:rPr>
          <w:color w:val="0000FF"/>
        </w:rPr>
        <w:t>#endif</w:t>
      </w:r>
      <w:r>
        <w:br/>
        <w:t>}</w:t>
      </w:r>
    </w:p>
    <w:p w:rsidR="00196A6A" w:rsidRDefault="002D292D">
      <w:pPr>
        <w:pStyle w:val="ppNumberList"/>
      </w:pPr>
      <w:r>
        <w:t xml:space="preserve">Replace the </w:t>
      </w:r>
      <w:r w:rsidR="004553B9" w:rsidRPr="004553B9">
        <w:rPr>
          <w:rStyle w:val="Strong"/>
        </w:rPr>
        <w:t>DrawLevelEndIfNecessary</w:t>
      </w:r>
      <w:r>
        <w:t xml:space="preserve"> method</w:t>
      </w:r>
      <w:r w:rsidR="00D8646C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lastRenderedPageBreak/>
        <w:t>private</w:t>
      </w:r>
      <w:r>
        <w:t> </w:t>
      </w:r>
      <w:r>
        <w:rPr>
          <w:color w:val="0000FF"/>
        </w:rPr>
        <w:t>void</w:t>
      </w:r>
      <w:r>
        <w:t> DrawLevelEndIfNecessary()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(isLevelEnd)</w:t>
      </w:r>
      <w:r>
        <w:br/>
        <w:t>    {</w:t>
      </w:r>
      <w:r>
        <w:br/>
        <w:t>        </w:t>
      </w:r>
      <w:r>
        <w:rPr>
          <w:color w:val="0000FF"/>
        </w:rPr>
        <w:t>string</w:t>
      </w:r>
      <w:r>
        <w:t> stringToDisplay = </w:t>
      </w:r>
      <w:r>
        <w:rPr>
          <w:color w:val="0000FF"/>
        </w:rPr>
        <w:t>string</w:t>
      </w:r>
      <w:r>
        <w:t>.Empty;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(isUserWon)</w:t>
      </w:r>
      <w:r>
        <w:br/>
        <w:t>        {</w:t>
      </w:r>
      <w:r>
        <w:br/>
        <w:t>            </w:t>
      </w:r>
      <w:r>
        <w:rPr>
          <w:color w:val="0000FF"/>
        </w:rPr>
        <w:t>if</w:t>
      </w:r>
      <w:r>
        <w:t> (FinalScore != 0 &amp;&amp; </w:t>
      </w:r>
      <w:r>
        <w:rPr>
          <w:color w:val="2B91AF"/>
        </w:rPr>
        <w:t>HighScoreScreen</w:t>
      </w:r>
      <w:r>
        <w:t>.IsInHighscores(FinalScore))</w:t>
      </w:r>
      <w:r>
        <w:br/>
        <w:t>            {</w:t>
      </w:r>
      <w:r>
        <w:br/>
        <w:t>                stringToDisplay = </w:t>
      </w:r>
      <w:r>
        <w:rPr>
          <w:color w:val="A31515"/>
        </w:rPr>
        <w:t>"It's a new\nHigh-Score!"</w:t>
      </w:r>
      <w:r>
        <w:t>;</w:t>
      </w:r>
      <w:r>
        <w:br/>
        <w:t>            }</w:t>
      </w:r>
      <w:r>
        <w:br/>
        <w:t>            </w:t>
      </w:r>
      <w:r>
        <w:rPr>
          <w:color w:val="0000FF"/>
        </w:rPr>
        <w:t>else</w:t>
      </w:r>
      <w:r>
        <w:br/>
        <w:t>            {</w:t>
      </w:r>
      <w:r>
        <w:br/>
        <w:t>                stringToDisplay = </w:t>
      </w:r>
      <w:r>
        <w:rPr>
          <w:color w:val="A31515"/>
        </w:rPr>
        <w:t>"You Win!"</w:t>
      </w:r>
      <w:r>
        <w:t>;</w:t>
      </w:r>
      <w:r>
        <w:br/>
        <w:t>            }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stringToDisplay = </w:t>
      </w:r>
      <w:r>
        <w:rPr>
          <w:color w:val="A31515"/>
        </w:rPr>
        <w:t>"Time Is Up!"</w:t>
      </w:r>
      <w:r>
        <w:t>;</w:t>
      </w:r>
      <w:r>
        <w:br/>
        <w:t>        }</w:t>
      </w:r>
      <w:r>
        <w:br/>
        <w:t xml:space="preserve"> </w:t>
      </w:r>
      <w:r>
        <w:br/>
        <w:t>        </w:t>
      </w:r>
      <w:r>
        <w:rPr>
          <w:color w:val="2B91AF"/>
        </w:rPr>
        <w:t>Vector2</w:t>
      </w:r>
      <w:r>
        <w:t> stringVector = font36px.MeasureString(stringToDisplay) * </w:t>
      </w:r>
    </w:p>
    <w:p w:rsidR="004553B9" w:rsidRDefault="002D292D" w:rsidP="004553B9">
      <w:pPr>
        <w:pStyle w:val="ppCodeIndent"/>
      </w:pPr>
      <w:r>
        <w:t>            ScreenManager.SpriteBatch.ScaleVector;</w:t>
      </w:r>
      <w:r>
        <w:br/>
        <w:t xml:space="preserve"> </w:t>
      </w:r>
      <w:r>
        <w:br/>
        <w:t xml:space="preserve">        ScreenManager.SpriteBatch.DrawString(font36px, stringToDisplay, </w:t>
      </w:r>
    </w:p>
    <w:p w:rsidR="004553B9" w:rsidRDefault="002D292D" w:rsidP="004553B9">
      <w:pPr>
        <w:pStyle w:val="ppCodeIndent"/>
      </w:pPr>
      <w:r>
        <w:t>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(ScreenManager.GraphicsDevice.Viewport.Width / 2 -</w:t>
      </w:r>
    </w:p>
    <w:p w:rsidR="004553B9" w:rsidRDefault="002D292D" w:rsidP="004553B9">
      <w:pPr>
        <w:pStyle w:val="ppCodeIndent"/>
      </w:pPr>
      <w:r>
        <w:t xml:space="preserve">            stringVector.X / 2, ScreenManager.GraphicsDevice.Viewport.Height / </w:t>
      </w:r>
    </w:p>
    <w:p w:rsidR="004553B9" w:rsidRDefault="002D292D" w:rsidP="004553B9">
      <w:pPr>
        <w:pStyle w:val="ppCodeIndent"/>
      </w:pPr>
      <w:r>
        <w:t xml:space="preserve">            2 - stringVector.Y / 2), </w:t>
      </w:r>
      <w:r>
        <w:rPr>
          <w:color w:val="2B91AF"/>
        </w:rPr>
        <w:t>Color</w:t>
      </w:r>
      <w:r>
        <w:t>.White);</w:t>
      </w:r>
      <w:r>
        <w:br/>
        <w:t>    }</w:t>
      </w:r>
      <w:r>
        <w:br/>
        <w:t>}</w:t>
      </w:r>
    </w:p>
    <w:p w:rsidR="004553B9" w:rsidRDefault="00224E2C" w:rsidP="004553B9">
      <w:pPr>
        <w:pStyle w:val="ppNumberList"/>
      </w:pPr>
      <w:r>
        <w:t xml:space="preserve">In the </w:t>
      </w:r>
      <w:r w:rsidR="004553B9" w:rsidRPr="004553B9">
        <w:rPr>
          <w:rStyle w:val="Strong"/>
        </w:rPr>
        <w:t>SetMotion</w:t>
      </w:r>
      <w:r>
        <w:t xml:space="preserve"> method</w:t>
      </w:r>
      <w:r w:rsidR="00B35F91">
        <w:t xml:space="preserve">, go to this </w:t>
      </w:r>
      <w:r w:rsidR="002D292D">
        <w:t>line: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2B91AF"/>
        </w:rPr>
        <w:t>Vector2</w:t>
      </w:r>
      <w:r>
        <w:t> movementVector = leftThumbstick * 12f;</w:t>
      </w:r>
    </w:p>
    <w:p w:rsidR="004553B9" w:rsidRDefault="002D292D" w:rsidP="004553B9">
      <w:pPr>
        <w:pStyle w:val="ppBodyTextIndent"/>
      </w:pPr>
      <w:r>
        <w:t xml:space="preserve">And </w:t>
      </w:r>
      <w:r w:rsidR="00B35F91">
        <w:t>change it to this</w:t>
      </w:r>
      <w:r>
        <w:t>:</w:t>
      </w:r>
    </w:p>
    <w:p w:rsidR="00971E5F" w:rsidRPr="00677F97" w:rsidRDefault="00971E5F" w:rsidP="00971E5F">
      <w:pPr>
        <w:pStyle w:val="ppCodeLanguageIndent"/>
      </w:pPr>
      <w:r w:rsidRPr="00677F97">
        <w:t>C#</w:t>
      </w:r>
    </w:p>
    <w:p w:rsidR="004553B9" w:rsidRDefault="002D292D" w:rsidP="004553B9">
      <w:pPr>
        <w:pStyle w:val="ppCodeIndent"/>
      </w:pPr>
      <w:r>
        <w:rPr>
          <w:color w:val="2B91AF"/>
        </w:rPr>
        <w:t>Vector2</w:t>
      </w:r>
      <w:r>
        <w:t> movementVector = leftThumbstick * 12f * </w:t>
      </w:r>
    </w:p>
    <w:p w:rsidR="004553B9" w:rsidRDefault="002D292D" w:rsidP="004553B9">
      <w:pPr>
        <w:pStyle w:val="ppCodeIndent"/>
      </w:pPr>
      <w:r>
        <w:t>    ScreenManager.SpriteBatch.ScaleVector;</w:t>
      </w:r>
    </w:p>
    <w:p w:rsidR="002D292D" w:rsidRDefault="002D292D" w:rsidP="00224E2C">
      <w:pPr>
        <w:pStyle w:val="Heading1"/>
      </w:pPr>
      <w:bookmarkStart w:id="23" w:name="_Toc278358529"/>
      <w:bookmarkStart w:id="24" w:name="_Toc278487466"/>
      <w:r>
        <w:t>Fitting element rendering and logic to the target platform</w:t>
      </w:r>
      <w:r w:rsidR="00D85B63">
        <w:t>—</w:t>
      </w:r>
      <w:r>
        <w:t>bee component</w:t>
      </w:r>
      <w:bookmarkEnd w:id="23"/>
      <w:bookmarkEnd w:id="24"/>
    </w:p>
    <w:p w:rsidR="00196A6A" w:rsidRDefault="002D292D">
      <w:r>
        <w:t xml:space="preserve">The bee component requires special care when </w:t>
      </w:r>
      <w:r w:rsidR="00ED7722">
        <w:t xml:space="preserve">you </w:t>
      </w:r>
      <w:r w:rsidR="00B51327">
        <w:t xml:space="preserve">modify </w:t>
      </w:r>
      <w:r>
        <w:t xml:space="preserve">it to perform </w:t>
      </w:r>
      <w:r w:rsidR="00B51327">
        <w:t xml:space="preserve">as designed </w:t>
      </w:r>
      <w:r>
        <w:t xml:space="preserve">on all platforms </w:t>
      </w:r>
      <w:r w:rsidR="00ED7722">
        <w:t xml:space="preserve">targeted by </w:t>
      </w:r>
      <w:r>
        <w:t xml:space="preserve">the game. </w:t>
      </w:r>
      <w:r w:rsidR="00ED7722">
        <w:t>Besides the</w:t>
      </w:r>
      <w:r>
        <w:t xml:space="preserve"> changes required to </w:t>
      </w:r>
      <w:r w:rsidR="00E37345">
        <w:t xml:space="preserve">properly </w:t>
      </w:r>
      <w:proofErr w:type="gramStart"/>
      <w:r>
        <w:t>position</w:t>
      </w:r>
      <w:proofErr w:type="gramEnd"/>
      <w:r>
        <w:t xml:space="preserve"> it on the screen, </w:t>
      </w:r>
      <w:r w:rsidR="005F2BD4">
        <w:t>this lab</w:t>
      </w:r>
      <w:r>
        <w:t xml:space="preserve"> </w:t>
      </w:r>
      <w:r w:rsidR="009C6333">
        <w:lastRenderedPageBreak/>
        <w:t>modif</w:t>
      </w:r>
      <w:r w:rsidR="005F2BD4">
        <w:t>ies</w:t>
      </w:r>
      <w:r w:rsidR="009C6333">
        <w:t xml:space="preserve"> </w:t>
      </w:r>
      <w:r>
        <w:t xml:space="preserve">the bee component’s update logic to use the passage of time, not update cycles, as a trigger for various operations. </w:t>
      </w:r>
    </w:p>
    <w:p w:rsidR="004553B9" w:rsidRDefault="00DA2457" w:rsidP="004553B9">
      <w:pPr>
        <w:pStyle w:val="ppProcedureStart"/>
      </w:pPr>
      <w:r>
        <w:t>To update the bee component</w:t>
      </w:r>
    </w:p>
    <w:p w:rsidR="00E37345" w:rsidRDefault="00420D72" w:rsidP="00971E5F">
      <w:pPr>
        <w:pStyle w:val="ppNumberList"/>
        <w:numPr>
          <w:ilvl w:val="0"/>
          <w:numId w:val="148"/>
        </w:numPr>
      </w:pPr>
      <w:r w:rsidRPr="00971E5F">
        <w:t>From</w:t>
      </w:r>
      <w:r w:rsidR="00DA2457" w:rsidRPr="00971E5F">
        <w:t xml:space="preserve"> the </w:t>
      </w:r>
      <w:r w:rsidR="00037506" w:rsidRPr="00037506">
        <w:rPr>
          <w:rStyle w:val="Strong"/>
        </w:rPr>
        <w:t>Objects</w:t>
      </w:r>
      <w:r w:rsidR="00DA2457" w:rsidRPr="00971E5F">
        <w:t xml:space="preserve"> </w:t>
      </w:r>
      <w:r w:rsidR="00E37345">
        <w:t xml:space="preserve">project </w:t>
      </w:r>
      <w:r w:rsidR="00DA2457" w:rsidRPr="00971E5F">
        <w:t>folder</w:t>
      </w:r>
      <w:r w:rsidR="001D56E3">
        <w:t>,</w:t>
      </w:r>
      <w:r w:rsidR="00DA2457" w:rsidRPr="00971E5F">
        <w:t xml:space="preserve"> open </w:t>
      </w:r>
      <w:r w:rsidR="002D292D" w:rsidRPr="00971E5F">
        <w:t xml:space="preserve">the </w:t>
      </w:r>
      <w:r w:rsidR="004553B9" w:rsidRPr="001875BD">
        <w:rPr>
          <w:rStyle w:val="Strong"/>
        </w:rPr>
        <w:t>Bee.cs</w:t>
      </w:r>
      <w:r w:rsidR="002D292D" w:rsidRPr="00971E5F">
        <w:t xml:space="preserve"> file</w:t>
      </w:r>
      <w:r w:rsidR="002F40E4">
        <w:t>.</w:t>
      </w:r>
    </w:p>
    <w:p w:rsidR="00196A6A" w:rsidRDefault="00E37345">
      <w:pPr>
        <w:pStyle w:val="ppNumberList"/>
        <w:numPr>
          <w:ilvl w:val="0"/>
          <w:numId w:val="148"/>
        </w:numPr>
      </w:pPr>
      <w:r>
        <w:t>R</w:t>
      </w:r>
      <w:r w:rsidR="002D292D" w:rsidRPr="00971E5F">
        <w:t xml:space="preserve">eplace the </w:t>
      </w:r>
      <w:r w:rsidR="004553B9" w:rsidRPr="00971E5F">
        <w:rPr>
          <w:rStyle w:val="Strong"/>
          <w:b w:val="0"/>
          <w:bCs w:val="0"/>
        </w:rPr>
        <w:t>Bee</w:t>
      </w:r>
      <w:r w:rsidR="002D292D" w:rsidRPr="00971E5F">
        <w:t xml:space="preserve"> class’s </w:t>
      </w:r>
      <w:r w:rsidR="004553B9" w:rsidRPr="001875BD">
        <w:rPr>
          <w:rStyle w:val="Strong"/>
        </w:rPr>
        <w:t>velocityChangeCounter</w:t>
      </w:r>
      <w:r w:rsidR="002D292D" w:rsidRPr="00971E5F">
        <w:t xml:space="preserve"> field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2B91AF"/>
        </w:rPr>
        <w:t>TimeSpan</w:t>
      </w:r>
      <w:r>
        <w:t> velocityChangeTimer = </w:t>
      </w:r>
      <w:r>
        <w:rPr>
          <w:color w:val="2B91AF"/>
        </w:rPr>
        <w:t>TimeSpan</w:t>
      </w:r>
      <w:r>
        <w:t>.Zero;</w:t>
      </w:r>
    </w:p>
    <w:p w:rsidR="00196A6A" w:rsidRDefault="002D292D">
      <w:pPr>
        <w:pStyle w:val="ppNumberList"/>
      </w:pPr>
      <w:r>
        <w:t xml:space="preserve">In the same class, </w:t>
      </w:r>
      <w:r w:rsidR="009C6333">
        <w:t xml:space="preserve">modify </w:t>
      </w:r>
      <w:r>
        <w:t xml:space="preserve">the </w:t>
      </w:r>
      <w:r w:rsidR="004553B9" w:rsidRPr="004553B9">
        <w:rPr>
          <w:rStyle w:val="Strong"/>
        </w:rPr>
        <w:t>VelocityChangeInterval</w:t>
      </w:r>
      <w:r>
        <w:t xml:space="preserve"> property</w:t>
      </w:r>
      <w:r w:rsidR="00E37345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protected</w:t>
      </w:r>
      <w:r>
        <w:t> </w:t>
      </w:r>
      <w:r>
        <w:rPr>
          <w:color w:val="0000FF"/>
        </w:rPr>
        <w:t>virtual</w:t>
      </w:r>
      <w:r>
        <w:t> </w:t>
      </w:r>
      <w:r>
        <w:rPr>
          <w:color w:val="2B91AF"/>
        </w:rPr>
        <w:t>TimeSpan</w:t>
      </w:r>
      <w:r>
        <w:t> VelocityChangeInterval</w:t>
      </w:r>
      <w:r>
        <w:br/>
        <w:t>{</w:t>
      </w:r>
      <w:r>
        <w:br/>
        <w:t>    </w:t>
      </w:r>
      <w:r>
        <w:rPr>
          <w:color w:val="0000FF"/>
        </w:rPr>
        <w:t>get</w:t>
      </w:r>
      <w:r>
        <w:br/>
        <w:t>    {</w:t>
      </w:r>
      <w:r>
        <w:br/>
        <w:t>        </w:t>
      </w:r>
      <w:r>
        <w:rPr>
          <w:color w:val="0000FF"/>
        </w:rPr>
        <w:t>return</w:t>
      </w:r>
      <w:r>
        <w:t> </w:t>
      </w:r>
      <w:r>
        <w:rPr>
          <w:color w:val="2B91AF"/>
        </w:rPr>
        <w:t>TimeSpan</w:t>
      </w:r>
      <w:r>
        <w:t>.FromMilliseconds(500);</w:t>
      </w:r>
      <w:r>
        <w:br/>
        <w:t>    }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Bounds</w:t>
      </w:r>
      <w:r w:rsidR="002D292D">
        <w:t xml:space="preserve"> property</w:t>
      </w:r>
      <w:r w:rsidR="00E37345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2B91AF"/>
        </w:rPr>
        <w:t>Rectangle</w:t>
      </w:r>
      <w:r>
        <w:t> Bounds</w:t>
      </w:r>
      <w:r>
        <w:br/>
        <w:t>{</w:t>
      </w:r>
      <w:r>
        <w:br/>
        <w:t>    </w:t>
      </w:r>
      <w:r>
        <w:rPr>
          <w:color w:val="0000FF"/>
        </w:rPr>
        <w:t>get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(texture == </w:t>
      </w:r>
      <w:r>
        <w:rPr>
          <w:color w:val="0000FF"/>
        </w:rPr>
        <w:t>null</w:t>
      </w:r>
      <w:r>
        <w:t>)</w:t>
      </w:r>
      <w:r>
        <w:br/>
        <w:t>        {</w:t>
      </w:r>
      <w:r>
        <w:br/>
        <w:t>            </w:t>
      </w:r>
      <w:r>
        <w:rPr>
          <w:color w:val="0000FF"/>
        </w:rPr>
        <w:t>return</w:t>
      </w:r>
      <w:r>
        <w:t> </w:t>
      </w:r>
      <w:r>
        <w:rPr>
          <w:color w:val="0000FF"/>
        </w:rPr>
        <w:t>default</w:t>
      </w:r>
      <w:r>
        <w:t>(</w:t>
      </w:r>
      <w:r>
        <w:rPr>
          <w:color w:val="2B91AF"/>
        </w:rPr>
        <w:t>Rectangle</w:t>
      </w:r>
      <w:r>
        <w:t>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</w:t>
      </w:r>
      <w:r>
        <w:rPr>
          <w:color w:val="008000"/>
        </w:rPr>
        <w:t>// The bee's texture is an animation strip, so we must devide the </w:t>
      </w:r>
    </w:p>
    <w:p w:rsidR="004553B9" w:rsidRDefault="002D292D" w:rsidP="004553B9">
      <w:pPr>
        <w:pStyle w:val="ppCodeIndent"/>
      </w:pPr>
      <w:r>
        <w:t>            </w:t>
      </w:r>
      <w:r>
        <w:rPr>
          <w:color w:val="008000"/>
        </w:rPr>
        <w:t>// texture's width by three to get the bee's actual width</w:t>
      </w:r>
      <w:r>
        <w:br/>
        <w:t>            </w:t>
      </w:r>
      <w:r>
        <w:rPr>
          <w:color w:val="0000FF"/>
        </w:rPr>
        <w:t>return</w:t>
      </w:r>
      <w:r>
        <w:t>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((</w:t>
      </w:r>
      <w:r>
        <w:rPr>
          <w:color w:val="0000FF"/>
        </w:rPr>
        <w:t>int</w:t>
      </w:r>
      <w:r>
        <w:t>)position.X, (</w:t>
      </w:r>
      <w:r>
        <w:rPr>
          <w:color w:val="0000FF"/>
        </w:rPr>
        <w:t>int</w:t>
      </w:r>
      <w:r>
        <w:t>)position.Y, </w:t>
      </w:r>
      <w:r>
        <w:br/>
        <w:t>                (</w:t>
      </w:r>
      <w:r>
        <w:rPr>
          <w:color w:val="0000FF"/>
        </w:rPr>
        <w:t>int</w:t>
      </w:r>
      <w:r>
        <w:t>)(texture.Width / 3 * scaledSpriteBatch.ScaleVector.X),</w:t>
      </w:r>
      <w:r>
        <w:br/>
        <w:t>                (</w:t>
      </w:r>
      <w:r>
        <w:rPr>
          <w:color w:val="0000FF"/>
        </w:rPr>
        <w:t>int</w:t>
      </w:r>
      <w:r>
        <w:t>)(texture.Height * scaledSpriteBatch.ScaleVector.Y));</w:t>
      </w:r>
      <w:r>
        <w:br/>
        <w:t>        }</w:t>
      </w:r>
      <w:r>
        <w:br/>
        <w:t>    }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Update</w:t>
      </w:r>
      <w:r w:rsidR="002D292D">
        <w:t xml:space="preserve"> method</w:t>
      </w:r>
      <w:r w:rsidR="00E37345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Update(</w:t>
      </w:r>
      <w:r>
        <w:rPr>
          <w:color w:val="2B91AF"/>
        </w:rPr>
        <w:t>GameTime</w:t>
      </w:r>
      <w:r>
        <w:t> gameTime)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(!(gamePlayScreen.IsActive &amp;&amp; gamePlayScreen.IsStarted))</w:t>
      </w:r>
      <w:r>
        <w:br/>
        <w:t>    {</w:t>
      </w:r>
      <w:r>
        <w:br/>
      </w:r>
      <w:r>
        <w:lastRenderedPageBreak/>
        <w:t>        </w:t>
      </w:r>
      <w:r>
        <w:rPr>
          <w:color w:val="0000FF"/>
        </w:rPr>
        <w:t>base</w:t>
      </w:r>
      <w:r>
        <w:t>.Update(gameTime);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This method will handle the regeneration of bees that were hit by  </w:t>
      </w:r>
      <w:r>
        <w:br/>
        <w:t>    </w:t>
      </w:r>
      <w:r>
        <w:rPr>
          <w:color w:val="008000"/>
        </w:rPr>
        <w:t>// smoke</w:t>
      </w:r>
      <w:r>
        <w:br/>
        <w:t>    </w:t>
      </w:r>
      <w:r>
        <w:rPr>
          <w:color w:val="0000FF"/>
        </w:rPr>
        <w:t>if</w:t>
      </w:r>
      <w:r>
        <w:t> (!HandleRegeneration(gameTime))</w:t>
      </w:r>
      <w:r>
        <w:br/>
        <w:t>    {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(!</w:t>
      </w:r>
      <w:r>
        <w:rPr>
          <w:color w:val="0000FF"/>
        </w:rPr>
        <w:t>string</w:t>
      </w:r>
      <w:r>
        <w:t>.IsNullOrEmpty(AnimationKey))</w:t>
      </w:r>
      <w:r>
        <w:br/>
        <w:t>    {</w:t>
      </w:r>
      <w:r>
        <w:br/>
        <w:t>        AnimationDefinitions[AnimationKey].Update(gameTime, </w:t>
      </w:r>
      <w:r>
        <w:rPr>
          <w:color w:val="0000FF"/>
        </w:rPr>
        <w:t>true</w:t>
      </w:r>
      <w:r>
        <w:t>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If a bee is hit by smoke, it doesn't have random movement until  </w:t>
      </w:r>
      <w:r>
        <w:br/>
        <w:t>    </w:t>
      </w:r>
      <w:r>
        <w:rPr>
          <w:color w:val="008000"/>
        </w:rPr>
        <w:t>//  regeneration</w:t>
      </w:r>
      <w:r>
        <w:br/>
        <w:t>    </w:t>
      </w:r>
      <w:r>
        <w:rPr>
          <w:color w:val="0000FF"/>
        </w:rPr>
        <w:t>if</w:t>
      </w:r>
      <w:r>
        <w:t> (!isHitBySmoke)</w:t>
      </w:r>
      <w:r>
        <w:br/>
        <w:t>    {</w:t>
      </w:r>
      <w:r>
        <w:br/>
        <w:t>        SetRandomMovement(gameTime);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Moving the bee according to its velocity</w:t>
      </w:r>
      <w:r>
        <w:br/>
        <w:t>    position += velocity * scaledSpriteBatch.ScaleVector;</w:t>
      </w:r>
      <w:r>
        <w:br/>
        <w:t xml:space="preserve"> </w:t>
      </w:r>
      <w:r>
        <w:br/>
        <w:t>    </w:t>
      </w:r>
      <w:r>
        <w:rPr>
          <w:color w:val="008000"/>
        </w:rPr>
        <w:t>// If the bee is hit by smoke make it bee move faster</w:t>
      </w:r>
      <w:r>
        <w:br/>
        <w:t>    </w:t>
      </w:r>
      <w:r>
        <w:rPr>
          <w:color w:val="0000FF"/>
        </w:rPr>
        <w:t>if</w:t>
      </w:r>
      <w:r>
        <w:t> (isHitBySmoke)</w:t>
      </w:r>
      <w:r>
        <w:br/>
        <w:t>    {</w:t>
      </w:r>
      <w:r>
        <w:br/>
        <w:t>        position += velocity * scaledSpriteBatch.ScaleVector;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If the bee is out of screen</w:t>
      </w:r>
      <w:r>
        <w:br/>
        <w:t>    </w:t>
      </w:r>
      <w:r>
        <w:rPr>
          <w:color w:val="0000FF"/>
        </w:rPr>
        <w:t>if</w:t>
      </w:r>
      <w:r>
        <w:t> (position.X &lt; 0 || </w:t>
      </w:r>
    </w:p>
    <w:p w:rsidR="004553B9" w:rsidRDefault="002D292D" w:rsidP="004553B9">
      <w:pPr>
        <w:pStyle w:val="ppCodeIndent"/>
      </w:pPr>
      <w:r>
        <w:t>        position.X &gt; Game.GraphicsDevice.Viewport.Width - Bounds.Width ||</w:t>
      </w:r>
      <w:r>
        <w:br/>
        <w:t>        position.Y &lt; 0 || </w:t>
      </w:r>
    </w:p>
    <w:p w:rsidR="004553B9" w:rsidRDefault="002D292D" w:rsidP="004553B9">
      <w:pPr>
        <w:pStyle w:val="ppCodeIndent"/>
      </w:pPr>
      <w:r>
        <w:t>        position.Y &gt; Game.GraphicsDevice.Viewport.Height - Bounds.Height)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(isHitBySmoke)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 Reset the bee's position</w:t>
      </w:r>
      <w:r>
        <w:br/>
        <w:t>            SetStartupPositionWithTimer();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</w:t>
      </w:r>
      <w:r>
        <w:rPr>
          <w:color w:val="008000"/>
        </w:rPr>
        <w:t>// When hit by the screen bounds, we want the bee to move</w:t>
      </w:r>
      <w:r>
        <w:br/>
        <w:t>            </w:t>
      </w:r>
      <w:r>
        <w:rPr>
          <w:color w:val="008000"/>
        </w:rPr>
        <w:t>// longer than usual before picking a new direction</w:t>
      </w:r>
      <w:r>
        <w:br/>
        <w:t>            velocityChangeTimer = </w:t>
      </w:r>
      <w:r>
        <w:rPr>
          <w:color w:val="2B91AF"/>
        </w:rPr>
        <w:t>TimeSpan</w:t>
      </w:r>
      <w:r>
        <w:t>.FromMilliseconds(-160);</w:t>
      </w:r>
      <w:r>
        <w:br/>
        <w:t>            </w:t>
      </w:r>
      <w:r>
        <w:rPr>
          <w:color w:val="0000FF"/>
        </w:rPr>
        <w:t>if</w:t>
      </w:r>
      <w:r>
        <w:t> (position.X &lt; Bounds.Width || </w:t>
      </w:r>
    </w:p>
    <w:p w:rsidR="004553B9" w:rsidRDefault="002D292D" w:rsidP="004553B9">
      <w:pPr>
        <w:pStyle w:val="ppCodeIndent"/>
      </w:pPr>
      <w:r>
        <w:lastRenderedPageBreak/>
        <w:t>                position.X &gt; </w:t>
      </w:r>
    </w:p>
    <w:p w:rsidR="004553B9" w:rsidRDefault="002D292D" w:rsidP="004553B9">
      <w:pPr>
        <w:pStyle w:val="ppCodeIndent"/>
      </w:pPr>
      <w:r>
        <w:t>                Game.GraphicsDevice.Viewport.Width - Bounds.Width)</w:t>
      </w:r>
      <w:r>
        <w:br/>
        <w:t>            {</w:t>
      </w:r>
      <w:r>
        <w:br/>
        <w:t>                velocity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(velocity.X *= -1, velocity.Y);</w:t>
      </w:r>
      <w:r>
        <w:br/>
        <w:t>            }</w:t>
      </w:r>
      <w:r>
        <w:br/>
        <w:t>            </w:t>
      </w:r>
      <w:r>
        <w:rPr>
          <w:color w:val="0000FF"/>
        </w:rPr>
        <w:t>else</w:t>
      </w:r>
      <w:r>
        <w:br/>
        <w:t>            {</w:t>
      </w:r>
      <w:r>
        <w:br/>
        <w:t>                velocity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(velocity.X, velocity.Y *= -1);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.Update(gameTime);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Collide</w:t>
      </w:r>
      <w:r w:rsidR="002D292D">
        <w:t xml:space="preserve"> method</w:t>
      </w:r>
      <w:r w:rsidR="00E37345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Collide(</w:t>
      </w:r>
      <w:r>
        <w:rPr>
          <w:color w:val="2B91AF"/>
        </w:rPr>
        <w:t>Rectangle</w:t>
      </w:r>
      <w:r>
        <w:t> bounds)</w:t>
      </w:r>
      <w:r>
        <w:br/>
        <w:t>{</w:t>
      </w:r>
      <w:r>
        <w:br/>
        <w:t>    </w:t>
      </w:r>
      <w:r>
        <w:rPr>
          <w:color w:val="008000"/>
        </w:rPr>
        <w:t>// Check if this collision is new</w:t>
      </w:r>
      <w:r>
        <w:br/>
        <w:t>    </w:t>
      </w:r>
      <w:r>
        <w:rPr>
          <w:color w:val="0000FF"/>
        </w:rPr>
        <w:t>if</w:t>
      </w:r>
      <w:r>
        <w:t> (!isGotHit)</w:t>
      </w:r>
      <w:r>
        <w:br/>
        <w:t>    {</w:t>
      </w:r>
      <w:r>
        <w:br/>
        <w:t>        </w:t>
      </w:r>
      <w:r>
        <w:rPr>
          <w:color w:val="008000"/>
        </w:rPr>
        <w:t>// Moves to new dircetion calculted by the "wall" that the bee 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008000"/>
        </w:rPr>
        <w:t>// collided with.</w:t>
      </w:r>
      <w:r>
        <w:br/>
        <w:t>        velocityChangeTimer = </w:t>
      </w:r>
      <w:r>
        <w:rPr>
          <w:color w:val="2B91AF"/>
        </w:rPr>
        <w:t>TimeSpan</w:t>
      </w:r>
      <w:r>
        <w:t>.FromMilliseconds(-300);</w:t>
      </w:r>
      <w:r>
        <w:br/>
        <w:t>        </w:t>
      </w:r>
      <w:r>
        <w:rPr>
          <w:color w:val="0000FF"/>
        </w:rPr>
        <w:t>if</w:t>
      </w:r>
      <w:r>
        <w:t> (position.X &lt; bounds.X || position.X &gt; bounds.X + bounds.Width)</w:t>
      </w:r>
      <w:r>
        <w:br/>
        <w:t>        {</w:t>
      </w:r>
      <w:r>
        <w:br/>
        <w:t>            velocity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(velocity.X *= -1, velocity.Y);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velocity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(velocity.X, velocity.Y *= -1);</w:t>
      </w:r>
      <w:r>
        <w:br/>
        <w:t>        }</w:t>
      </w:r>
      <w:r>
        <w:br/>
        <w:t xml:space="preserve"> </w:t>
      </w:r>
      <w:r>
        <w:br/>
        <w:t>        isGotHit = </w:t>
      </w:r>
      <w:r>
        <w:rPr>
          <w:color w:val="0000FF"/>
        </w:rPr>
        <w:t>true</w:t>
      </w:r>
      <w:r>
        <w:t>;</w:t>
      </w:r>
      <w:r>
        <w:br/>
        <w:t>    }</w:t>
      </w:r>
      <w:r>
        <w:br/>
        <w:t>}</w:t>
      </w:r>
    </w:p>
    <w:p w:rsidR="00196A6A" w:rsidRDefault="00C60B65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SetRandomMovement</w:t>
      </w:r>
      <w:r w:rsidR="002D292D">
        <w:t xml:space="preserve"> method</w:t>
      </w:r>
      <w:r w:rsidR="00E37345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private</w:t>
      </w:r>
      <w:r>
        <w:t> </w:t>
      </w:r>
      <w:r>
        <w:rPr>
          <w:color w:val="0000FF"/>
        </w:rPr>
        <w:t>void</w:t>
      </w:r>
      <w:r>
        <w:t> SetRandomMovement(</w:t>
      </w:r>
      <w:r>
        <w:rPr>
          <w:color w:val="2B91AF"/>
        </w:rPr>
        <w:t>GameTime</w:t>
      </w:r>
      <w:r>
        <w:t> gameTime)</w:t>
      </w:r>
      <w:r>
        <w:br/>
        <w:t>{</w:t>
      </w:r>
      <w:r>
        <w:br/>
        <w:t>    velocityChangeTimer += gameTime.ElapsedGameTime;</w:t>
      </w:r>
      <w:r>
        <w:br/>
        <w:t>    </w:t>
      </w:r>
      <w:r>
        <w:rPr>
          <w:color w:val="0000FF"/>
        </w:rPr>
        <w:t>if</w:t>
      </w:r>
      <w:r>
        <w:t> (velocityChangeTimer &gt;= VelocityChangeInterval)</w:t>
      </w:r>
      <w:r>
        <w:br/>
        <w:t>    {</w:t>
      </w:r>
      <w:r>
        <w:br/>
        <w:t>        velocity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 xml:space="preserve">(random.Next(-MaxVelocity * 100, </w:t>
      </w:r>
    </w:p>
    <w:p w:rsidR="004553B9" w:rsidRDefault="002D292D" w:rsidP="004553B9">
      <w:pPr>
        <w:pStyle w:val="ppCodeIndent"/>
      </w:pPr>
      <w:r>
        <w:t xml:space="preserve">            MaxVelocity * 100) / 100, random.Next(-MaxVelocity * 100, </w:t>
      </w:r>
    </w:p>
    <w:p w:rsidR="004553B9" w:rsidRDefault="002D292D" w:rsidP="004553B9">
      <w:pPr>
        <w:pStyle w:val="ppCodeIndent"/>
      </w:pPr>
      <w:r>
        <w:lastRenderedPageBreak/>
        <w:t>            MaxVelocity * 100) / 100);</w:t>
      </w:r>
      <w:r>
        <w:br/>
        <w:t xml:space="preserve"> </w:t>
      </w:r>
      <w:r>
        <w:br/>
        <w:t>        velocityChangeTimer = </w:t>
      </w:r>
      <w:r>
        <w:rPr>
          <w:color w:val="2B91AF"/>
        </w:rPr>
        <w:t>TimeSpan</w:t>
      </w:r>
      <w:r>
        <w:t>.Zero;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(isGotHit)</w:t>
      </w:r>
      <w:r>
        <w:br/>
        <w:t>        {</w:t>
      </w:r>
      <w:r>
        <w:br/>
        <w:t>            isGotHit = </w:t>
      </w:r>
      <w:r>
        <w:rPr>
          <w:color w:val="0000FF"/>
        </w:rPr>
        <w:t>false</w:t>
      </w:r>
      <w:r>
        <w:t>;</w:t>
      </w:r>
      <w:r>
        <w:br/>
        <w:t>        }</w:t>
      </w:r>
      <w:r>
        <w:br/>
        <w:t>    }</w:t>
      </w:r>
      <w:r>
        <w:br/>
        <w:t>}</w:t>
      </w:r>
    </w:p>
    <w:p w:rsidR="002D292D" w:rsidRDefault="002D292D" w:rsidP="00DA2457">
      <w:pPr>
        <w:pStyle w:val="Heading1"/>
      </w:pPr>
      <w:bookmarkStart w:id="25" w:name="_Toc278358530"/>
      <w:bookmarkStart w:id="26" w:name="_Toc278487467"/>
      <w:r>
        <w:t>Fitting visual element positions to the target platform</w:t>
      </w:r>
      <w:r w:rsidR="00D85B63">
        <w:t>—</w:t>
      </w:r>
      <w:r>
        <w:t>game components</w:t>
      </w:r>
      <w:bookmarkEnd w:id="25"/>
      <w:bookmarkEnd w:id="26"/>
    </w:p>
    <w:p w:rsidR="004553B9" w:rsidRDefault="002D292D" w:rsidP="004553B9">
      <w:pPr>
        <w:pStyle w:val="ppBodyText"/>
      </w:pPr>
      <w:r>
        <w:t xml:space="preserve">Continuing the change started in the previous task, </w:t>
      </w:r>
      <w:r w:rsidR="00DA2457">
        <w:t>this task’s</w:t>
      </w:r>
      <w:r>
        <w:t xml:space="preserve"> focus </w:t>
      </w:r>
      <w:r w:rsidR="00DA2457">
        <w:t xml:space="preserve">is </w:t>
      </w:r>
      <w:r>
        <w:t xml:space="preserve">on additional game components. </w:t>
      </w:r>
    </w:p>
    <w:p w:rsidR="004553B9" w:rsidRDefault="00DA2457" w:rsidP="004553B9">
      <w:pPr>
        <w:pStyle w:val="ppProcedureStart"/>
      </w:pPr>
      <w:r>
        <w:t xml:space="preserve">To </w:t>
      </w:r>
      <w:r w:rsidR="002D292D">
        <w:t xml:space="preserve">have all game components positioned </w:t>
      </w:r>
      <w:r w:rsidR="00391A00">
        <w:t xml:space="preserve">as designed </w:t>
      </w:r>
      <w:r w:rsidR="002D292D">
        <w:t xml:space="preserve">in the game’s </w:t>
      </w:r>
      <w:r w:rsidR="003D68F4">
        <w:t xml:space="preserve">Windows </w:t>
      </w:r>
      <w:r w:rsidR="002D292D">
        <w:t>version</w:t>
      </w:r>
    </w:p>
    <w:p w:rsidR="0055528C" w:rsidRDefault="00420D72" w:rsidP="00971E5F">
      <w:pPr>
        <w:pStyle w:val="ppNumberList"/>
        <w:numPr>
          <w:ilvl w:val="0"/>
          <w:numId w:val="149"/>
        </w:numPr>
      </w:pPr>
      <w:r w:rsidRPr="00971E5F">
        <w:t>From</w:t>
      </w:r>
      <w:r w:rsidR="00DA2457" w:rsidRPr="00971E5F">
        <w:t xml:space="preserve"> the </w:t>
      </w:r>
      <w:r w:rsidR="00037506" w:rsidRPr="00037506">
        <w:rPr>
          <w:rStyle w:val="Strong"/>
        </w:rPr>
        <w:t>Object</w:t>
      </w:r>
      <w:r w:rsidR="00DA2457" w:rsidRPr="00971E5F">
        <w:t xml:space="preserve"> project folder</w:t>
      </w:r>
      <w:r w:rsidR="0055528C">
        <w:t>,</w:t>
      </w:r>
      <w:r w:rsidR="00DA2457" w:rsidRPr="00971E5F">
        <w:t xml:space="preserve"> open </w:t>
      </w:r>
      <w:r w:rsidR="002D292D" w:rsidRPr="00971E5F">
        <w:t xml:space="preserve">the </w:t>
      </w:r>
      <w:r w:rsidR="004553B9" w:rsidRPr="001875BD">
        <w:rPr>
          <w:rStyle w:val="Strong"/>
        </w:rPr>
        <w:t>BeeKeeper.cs</w:t>
      </w:r>
      <w:r w:rsidR="002D292D" w:rsidRPr="00971E5F">
        <w:t xml:space="preserve"> file</w:t>
      </w:r>
      <w:r w:rsidR="0055528C">
        <w:t>.</w:t>
      </w:r>
    </w:p>
    <w:p w:rsidR="00196A6A" w:rsidRDefault="0055528C">
      <w:pPr>
        <w:pStyle w:val="ppNumberList"/>
        <w:numPr>
          <w:ilvl w:val="0"/>
          <w:numId w:val="149"/>
        </w:numPr>
      </w:pPr>
      <w:r>
        <w:t>M</w:t>
      </w:r>
      <w:r w:rsidR="009C6333" w:rsidRPr="00971E5F">
        <w:t xml:space="preserve">odify </w:t>
      </w:r>
      <w:r w:rsidR="002D292D" w:rsidRPr="00971E5F">
        <w:t xml:space="preserve">the </w:t>
      </w:r>
      <w:r w:rsidR="00037506" w:rsidRPr="00037506">
        <w:rPr>
          <w:rStyle w:val="Strong"/>
        </w:rPr>
        <w:t>BeeKeeper</w:t>
      </w:r>
      <w:r w:rsidR="002D292D" w:rsidRPr="00971E5F">
        <w:t xml:space="preserve"> class’s </w:t>
      </w:r>
      <w:r w:rsidR="004553B9" w:rsidRPr="001875BD">
        <w:rPr>
          <w:rStyle w:val="Strong"/>
        </w:rPr>
        <w:t>Initialize</w:t>
      </w:r>
      <w:r w:rsidR="002D292D" w:rsidRPr="00971E5F">
        <w:t xml:space="preserve"> method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196A6A" w:rsidRDefault="002D292D">
      <w:pPr>
        <w:pStyle w:val="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Initialize()</w:t>
      </w:r>
      <w:r>
        <w:br/>
        <w:t>{</w:t>
      </w:r>
      <w:r>
        <w:br/>
        <w:t>    </w:t>
      </w:r>
      <w:r>
        <w:rPr>
          <w:color w:val="008000"/>
        </w:rPr>
        <w:t>// Initialize the animation </w:t>
      </w:r>
      <w:r>
        <w:br/>
        <w:t>    AnimationDefinitions[LegAnimationKey].PlayFromFrameIndex(0);</w:t>
      </w:r>
      <w:r>
        <w:br/>
        <w:t>    AnimationDefinitions[BodyAnimationKey].PlayFromFrameIndex(0);</w:t>
      </w:r>
      <w:r>
        <w:br/>
        <w:t>    AnimationDefinitions[SmokeAnimationKey].PlayFromFrameIndex(0);</w:t>
      </w:r>
      <w:r>
        <w:br/>
        <w:t>    AnimationDefinitions[ShootingAnimationKey].PlayFromFrameIndex(0);</w:t>
      </w:r>
      <w:r>
        <w:br/>
        <w:t>    AnimationDefinitions[</w:t>
      </w:r>
    </w:p>
    <w:p w:rsidR="00196A6A" w:rsidRDefault="002D292D">
      <w:pPr>
        <w:pStyle w:val="CodeIndent"/>
      </w:pPr>
      <w:r>
        <w:t>        BeekeeperCollectingHoneyAnimationKey].PlayFromFrameIndex(0);</w:t>
      </w:r>
      <w:r>
        <w:br/>
        <w:t>    AnimationDefinitions[</w:t>
      </w:r>
    </w:p>
    <w:p w:rsidR="00196A6A" w:rsidRDefault="002D292D">
      <w:pPr>
        <w:pStyle w:val="CodeIndent"/>
      </w:pPr>
      <w:r>
        <w:t>        BeekeeperDesposingHoneyAnimationKey].PlayFromFrameIndex(0);</w:t>
      </w:r>
      <w:r>
        <w:br/>
        <w:t xml:space="preserve"> </w:t>
      </w:r>
      <w:r>
        <w:br/>
        <w:t>    </w:t>
      </w:r>
      <w:r>
        <w:rPr>
          <w:color w:val="2B91AF"/>
        </w:rPr>
        <w:t>Point</w:t>
      </w:r>
      <w:r>
        <w:t> bodyAnimationFrameSize = </w:t>
      </w:r>
    </w:p>
    <w:p w:rsidR="00196A6A" w:rsidRDefault="002D292D">
      <w:pPr>
        <w:pStyle w:val="CodeIndent"/>
      </w:pPr>
      <w:r>
        <w:t>        AnimationDefinitions[LegAnimationKey].frameSize;</w:t>
      </w:r>
      <w:r>
        <w:br/>
        <w:t>    bodySize = </w:t>
      </w:r>
    </w:p>
    <w:p w:rsidR="00196A6A" w:rsidRDefault="002D292D">
      <w:pPr>
        <w:pStyle w:val="CodeIndent"/>
      </w:pPr>
      <w:r>
        <w:t>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 xml:space="preserve">(bodyAnimationFrameSize.X, bodyAnimationFrameSize.Y) </w:t>
      </w:r>
      <w:r w:rsidRPr="00361A28">
        <w:t xml:space="preserve">* </w:t>
      </w:r>
    </w:p>
    <w:p w:rsidR="00196A6A" w:rsidRDefault="002D292D">
      <w:pPr>
        <w:pStyle w:val="CodeIndent"/>
      </w:pPr>
      <w:r>
        <w:t>            </w:t>
      </w:r>
      <w:r w:rsidRPr="00361A28">
        <w:t>scaledSpriteBatch.ScaleVector</w:t>
      </w:r>
      <w:r>
        <w:t>;</w:t>
      </w:r>
      <w:r>
        <w:br/>
        <w:t xml:space="preserve"> </w:t>
      </w:r>
      <w:r>
        <w:br/>
        <w:t>    isStung = </w:t>
      </w:r>
      <w:r>
        <w:rPr>
          <w:color w:val="0000FF"/>
        </w:rPr>
        <w:t>false</w:t>
      </w:r>
      <w:r>
        <w:t>;</w:t>
      </w:r>
      <w:r>
        <w:br/>
        <w:t>    stungDuration = </w:t>
      </w:r>
      <w:r>
        <w:rPr>
          <w:color w:val="2B91AF"/>
        </w:rPr>
        <w:t>TimeSpan</w:t>
      </w:r>
      <w:r>
        <w:t>.FromSeconds(1);</w:t>
      </w:r>
      <w:r>
        <w:br/>
        <w:t>    flashingDuration = </w:t>
      </w:r>
      <w:r>
        <w:rPr>
          <w:color w:val="2B91AF"/>
        </w:rPr>
        <w:t>TimeSpan</w:t>
      </w:r>
      <w:r>
        <w:t>.FromSeconds(2);</w:t>
      </w:r>
      <w:r>
        <w:br/>
        <w:t xml:space="preserve"> </w:t>
      </w:r>
      <w:r>
        <w:br/>
        <w:t>    availableSmokePuffs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Stack</w:t>
      </w:r>
      <w:r>
        <w:t>&lt;</w:t>
      </w:r>
      <w:r>
        <w:rPr>
          <w:color w:val="2B91AF"/>
        </w:rPr>
        <w:t>SmokePuff</w:t>
      </w:r>
      <w:r>
        <w:t>&gt;(MaxSmokePuffs);</w:t>
      </w:r>
      <w:r>
        <w:br/>
        <w:t>    FiredSmokePuffs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Queue</w:t>
      </w:r>
      <w:r>
        <w:t>&lt;</w:t>
      </w:r>
      <w:r>
        <w:rPr>
          <w:color w:val="2B91AF"/>
        </w:rPr>
        <w:t>SmokePuff</w:t>
      </w:r>
      <w:r>
        <w:t>&gt;(MaxSmokePuffs);</w:t>
      </w:r>
      <w:r>
        <w:br/>
        <w:t xml:space="preserve"> </w:t>
      </w:r>
      <w:r>
        <w:br/>
      </w:r>
      <w:r>
        <w:lastRenderedPageBreak/>
        <w:t>    </w:t>
      </w:r>
      <w:r>
        <w:rPr>
          <w:color w:val="0000FF"/>
        </w:rPr>
        <w:t>base</w:t>
      </w:r>
      <w:r>
        <w:t>.Initialize();</w:t>
      </w:r>
      <w:r>
        <w:br/>
        <w:t>}</w:t>
      </w:r>
    </w:p>
    <w:p w:rsidR="00196A6A" w:rsidRDefault="00C23F3D">
      <w:pPr>
        <w:pStyle w:val="ppNumberList"/>
      </w:pPr>
      <w:r>
        <w:t xml:space="preserve">From the </w:t>
      </w:r>
      <w:r w:rsidR="00037506" w:rsidRPr="00037506">
        <w:t>Objects</w:t>
      </w:r>
      <w:r>
        <w:t xml:space="preserve"> project folder, o</w:t>
      </w:r>
      <w:r w:rsidR="00037506" w:rsidRPr="00037506">
        <w:t>pen</w:t>
      </w:r>
      <w:r>
        <w:t xml:space="preserve"> </w:t>
      </w:r>
      <w:r w:rsidR="002D292D">
        <w:t xml:space="preserve">the </w:t>
      </w:r>
      <w:r w:rsidR="004553B9" w:rsidRPr="004553B9">
        <w:rPr>
          <w:rStyle w:val="Strong"/>
        </w:rPr>
        <w:t>HoneyJar.cs</w:t>
      </w:r>
      <w:r w:rsidR="002D292D">
        <w:t xml:space="preserve"> file</w:t>
      </w:r>
      <w:r>
        <w:t>.</w:t>
      </w:r>
    </w:p>
    <w:p w:rsidR="00196A6A" w:rsidRDefault="00C23F3D">
      <w:pPr>
        <w:pStyle w:val="ppNumberList"/>
      </w:pPr>
      <w:r>
        <w:t>M</w:t>
      </w:r>
      <w:r w:rsidR="002D292D">
        <w:t xml:space="preserve">odify the </w:t>
      </w:r>
      <w:r w:rsidR="004553B9" w:rsidRPr="004553B9">
        <w:rPr>
          <w:rStyle w:val="Strong"/>
        </w:rPr>
        <w:t>HoneyJar</w:t>
      </w:r>
      <w:r w:rsidR="002D292D">
        <w:t xml:space="preserve"> class’s </w:t>
      </w:r>
      <w:r w:rsidR="004553B9" w:rsidRPr="004553B9">
        <w:rPr>
          <w:rStyle w:val="Strong"/>
        </w:rPr>
        <w:t>Draw</w:t>
      </w:r>
      <w:r w:rsidR="002D292D">
        <w:t xml:space="preserve"> method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 w:rsidRPr="00C64BD5">
        <w:rPr>
          <w:color w:val="0000FF"/>
        </w:rPr>
        <w:t>public</w:t>
      </w:r>
      <w:r>
        <w:t> </w:t>
      </w:r>
      <w:r w:rsidRPr="00C64BD5">
        <w:rPr>
          <w:color w:val="0000FF"/>
        </w:rPr>
        <w:t>override</w:t>
      </w:r>
      <w:r>
        <w:t> </w:t>
      </w:r>
      <w:r w:rsidRPr="00C64BD5">
        <w:rPr>
          <w:color w:val="0000FF"/>
        </w:rPr>
        <w:t>void</w:t>
      </w:r>
      <w:r>
        <w:t> Draw(</w:t>
      </w:r>
      <w:r w:rsidRPr="00C64BD5">
        <w:rPr>
          <w:color w:val="2B91AF"/>
        </w:rPr>
        <w:t>GameTime</w:t>
      </w:r>
      <w:r>
        <w:t> gameTime)</w:t>
      </w:r>
      <w:r>
        <w:br/>
        <w:t>{</w:t>
      </w:r>
      <w:r>
        <w:br/>
        <w:t>    </w:t>
      </w:r>
      <w:r w:rsidRPr="00C64BD5">
        <w:rPr>
          <w:color w:val="0000FF"/>
        </w:rPr>
        <w:t>if</w:t>
      </w:r>
      <w:r>
        <w:t> (!gamePlayScreen.IsActive)</w:t>
      </w:r>
      <w:r>
        <w:br/>
        <w:t>    {</w:t>
      </w:r>
      <w:r>
        <w:br/>
        <w:t>        </w:t>
      </w:r>
      <w:r w:rsidRPr="00C64BD5">
        <w:rPr>
          <w:color w:val="0000FF"/>
        </w:rPr>
        <w:t>base</w:t>
      </w:r>
      <w:r>
        <w:t>.Draw(gameTime);</w:t>
      </w:r>
      <w:r>
        <w:br/>
        <w:t>        </w:t>
      </w:r>
      <w:r w:rsidRPr="00C64BD5"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scaledSpriteBatch.Begin();</w:t>
      </w:r>
      <w:r>
        <w:br/>
        <w:t>    scaledSpriteBatch.Draw(texture, position, </w:t>
      </w:r>
      <w:r w:rsidRPr="00C64BD5">
        <w:rPr>
          <w:color w:val="2B91AF"/>
        </w:rPr>
        <w:t>Color</w:t>
      </w:r>
      <w:r>
        <w:t>.White);</w:t>
      </w:r>
      <w:r>
        <w:br/>
        <w:t>    scaledSpriteBatch.DrawString(font16px, HoneyText, position +</w:t>
      </w:r>
      <w:r>
        <w:br/>
        <w:t>        </w:t>
      </w:r>
      <w:r w:rsidRPr="00C64BD5">
        <w:rPr>
          <w:color w:val="0000FF"/>
        </w:rPr>
        <w:t>new</w:t>
      </w:r>
      <w:r>
        <w:t> </w:t>
      </w:r>
      <w:r w:rsidRPr="00C64BD5">
        <w:rPr>
          <w:color w:val="2B91AF"/>
        </w:rPr>
        <w:t>Vector2</w:t>
      </w:r>
      <w:r>
        <w:t xml:space="preserve">(Bounds.Width / 2 - honeyTextSize.X / 2, </w:t>
      </w:r>
    </w:p>
    <w:p w:rsidR="004553B9" w:rsidRDefault="002D292D" w:rsidP="004553B9">
      <w:pPr>
        <w:pStyle w:val="ppCodeIndent"/>
      </w:pPr>
      <w:r>
        <w:t>            Bounds.Height * 4 / 3), </w:t>
      </w:r>
      <w:r w:rsidRPr="00C64BD5">
        <w:rPr>
          <w:color w:val="2B91AF"/>
        </w:rPr>
        <w:t>Color</w:t>
      </w:r>
      <w:r>
        <w:t>.White);</w:t>
      </w:r>
      <w:r>
        <w:br/>
        <w:t>    scaledSpriteBatch.End();</w:t>
      </w:r>
      <w:r>
        <w:br/>
        <w:t xml:space="preserve"> </w:t>
      </w:r>
      <w:r>
        <w:br/>
        <w:t>    </w:t>
      </w:r>
      <w:r w:rsidRPr="00C64BD5">
        <w:rPr>
          <w:color w:val="0000FF"/>
        </w:rPr>
        <w:t>base</w:t>
      </w:r>
      <w:r>
        <w:t>.Draw(gameTime);</w:t>
      </w:r>
      <w:r>
        <w:br/>
        <w:t>}</w:t>
      </w:r>
    </w:p>
    <w:p w:rsidR="00196A6A" w:rsidRDefault="00AD1506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LoadContent</w:t>
      </w:r>
      <w:r w:rsidR="002D292D">
        <w:t xml:space="preserve"> method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protected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LoadContent()</w:t>
      </w:r>
      <w:r>
        <w:br/>
        <w:t>{</w:t>
      </w:r>
      <w:r>
        <w:br/>
        <w:t>    font16px = Game.Content.Load&lt;</w:t>
      </w:r>
      <w:r>
        <w:rPr>
          <w:color w:val="2B91AF"/>
        </w:rPr>
        <w:t>SpriteFont</w:t>
      </w:r>
      <w:r>
        <w:t>&gt;(</w:t>
      </w:r>
      <w:r>
        <w:rPr>
          <w:color w:val="A31515"/>
        </w:rPr>
        <w:t>"Fonts/GameScreenFont16px"</w:t>
      </w:r>
      <w:r>
        <w:t>);</w:t>
      </w:r>
      <w:r>
        <w:br/>
        <w:t>    texture = Game.Content.Load&lt;</w:t>
      </w:r>
      <w:r>
        <w:rPr>
          <w:color w:val="2B91AF"/>
        </w:rPr>
        <w:t>Texture2D</w:t>
      </w:r>
      <w:r>
        <w:t>&gt;(</w:t>
      </w:r>
      <w:r>
        <w:rPr>
          <w:color w:val="A31515"/>
        </w:rPr>
        <w:t>"Textures/HoneyJar"</w:t>
      </w:r>
      <w:r>
        <w:t>);</w:t>
      </w:r>
      <w:r>
        <w:br/>
        <w:t>    honeyTextSize = </w:t>
      </w:r>
    </w:p>
    <w:p w:rsidR="004553B9" w:rsidRDefault="002D292D" w:rsidP="004553B9">
      <w:pPr>
        <w:pStyle w:val="ppCodeIndent"/>
      </w:pPr>
      <w:r>
        <w:t>        font16px.MeasureString(HoneyText) * scaledSpriteBatch.ScaleVector;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.LoadContent();</w:t>
      </w:r>
      <w:r>
        <w:br/>
        <w:t>}</w:t>
      </w:r>
    </w:p>
    <w:p w:rsidR="00AD1506" w:rsidRDefault="00420D72" w:rsidP="004553B9">
      <w:pPr>
        <w:pStyle w:val="ppNumberList"/>
      </w:pPr>
      <w:r>
        <w:t>From</w:t>
      </w:r>
      <w:r w:rsidR="00EF00C8">
        <w:t xml:space="preserve"> the </w:t>
      </w:r>
      <w:r w:rsidR="004553B9" w:rsidRPr="004553B9">
        <w:rPr>
          <w:rStyle w:val="Strong"/>
        </w:rPr>
        <w:t>Objects</w:t>
      </w:r>
      <w:r w:rsidR="00EF00C8">
        <w:rPr>
          <w:b/>
          <w:bCs/>
        </w:rPr>
        <w:t xml:space="preserve"> </w:t>
      </w:r>
      <w:r w:rsidR="00EF00C8" w:rsidRPr="005E21C9">
        <w:t>project</w:t>
      </w:r>
      <w:r w:rsidR="00EF00C8">
        <w:rPr>
          <w:b/>
          <w:bCs/>
        </w:rPr>
        <w:t xml:space="preserve"> </w:t>
      </w:r>
      <w:r w:rsidR="00EF00C8" w:rsidRPr="005E21C9">
        <w:t>folder</w:t>
      </w:r>
      <w:r w:rsidR="00AD1506">
        <w:t>,</w:t>
      </w:r>
      <w:r w:rsidR="00EF00C8">
        <w:rPr>
          <w:b/>
          <w:bCs/>
        </w:rPr>
        <w:t xml:space="preserve"> </w:t>
      </w:r>
      <w:r w:rsidR="00EF00C8">
        <w:t xml:space="preserve">open </w:t>
      </w:r>
      <w:r w:rsidR="002D292D">
        <w:t xml:space="preserve">the </w:t>
      </w:r>
      <w:r w:rsidR="004553B9" w:rsidRPr="004553B9">
        <w:rPr>
          <w:rStyle w:val="Strong"/>
        </w:rPr>
        <w:t>Vat.cs</w:t>
      </w:r>
      <w:r w:rsidR="002D292D">
        <w:t xml:space="preserve"> file</w:t>
      </w:r>
      <w:r w:rsidR="00AD1506">
        <w:t>.</w:t>
      </w:r>
    </w:p>
    <w:p w:rsidR="00196A6A" w:rsidRDefault="00AD1506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Vat</w:t>
      </w:r>
      <w:r w:rsidR="002D292D">
        <w:t xml:space="preserve"> class’s </w:t>
      </w:r>
      <w:r w:rsidR="004553B9" w:rsidRPr="004553B9">
        <w:rPr>
          <w:rStyle w:val="Strong"/>
        </w:rPr>
        <w:t>Draw</w:t>
      </w:r>
      <w:r w:rsidR="002D292D">
        <w:t xml:space="preserve"> method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Draw(</w:t>
      </w:r>
      <w:r>
        <w:rPr>
          <w:color w:val="2B91AF"/>
        </w:rPr>
        <w:t>GameTime</w:t>
      </w:r>
      <w:r>
        <w:t> gameTime)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(!gamePlayScreen.IsActive)</w:t>
      </w:r>
      <w:r>
        <w:br/>
        <w:t>    {</w:t>
      </w:r>
      <w:r>
        <w:br/>
        <w:t>        </w:t>
      </w:r>
      <w:r>
        <w:rPr>
          <w:color w:val="0000FF"/>
        </w:rPr>
        <w:t>base</w:t>
      </w:r>
      <w:r>
        <w:t>.Draw(gameTime);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</w:r>
      <w:r>
        <w:lastRenderedPageBreak/>
        <w:t xml:space="preserve"> </w:t>
      </w:r>
      <w:r>
        <w:br/>
        <w:t>    </w:t>
      </w:r>
      <w:r>
        <w:rPr>
          <w:color w:val="008000"/>
        </w:rPr>
        <w:t>// Draws the texture</w:t>
      </w:r>
      <w:r>
        <w:br/>
        <w:t>    scaledSpriteBatch.Begin();</w:t>
      </w:r>
      <w:r>
        <w:br/>
        <w:t>    scaledSpriteBatch.Draw(texture, position, </w:t>
      </w:r>
      <w:r>
        <w:rPr>
          <w:color w:val="2B91AF"/>
        </w:rPr>
        <w:t>Color</w:t>
      </w:r>
      <w:r>
        <w:t>.White);</w:t>
      </w:r>
      <w:r>
        <w:br/>
        <w:t xml:space="preserve"> </w:t>
      </w:r>
      <w:r>
        <w:br/>
        <w:t>    </w:t>
      </w:r>
      <w:r>
        <w:rPr>
          <w:color w:val="008000"/>
        </w:rPr>
        <w:t>// Draws the "time left" text</w:t>
      </w:r>
      <w:r>
        <w:br/>
        <w:t>    scaledSpriteBatch.DrawString(font16px, TimeLeftString,</w:t>
      </w:r>
      <w:r>
        <w:br/>
        <w:t>        position +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 xml:space="preserve">(Bounds.Width / 2 - timeleftStringSize.X / 2, </w:t>
      </w:r>
    </w:p>
    <w:p w:rsidR="004553B9" w:rsidRDefault="002D292D" w:rsidP="004553B9">
      <w:pPr>
        <w:pStyle w:val="ppCodeIndent"/>
      </w:pPr>
      <w:r>
        <w:t xml:space="preserve">        timeleftStringSize.Y - 8), </w:t>
      </w:r>
      <w:r>
        <w:rPr>
          <w:color w:val="2B91AF"/>
        </w:rPr>
        <w:t>Color</w:t>
      </w:r>
      <w:r>
        <w:t>.White, 0, </w:t>
      </w:r>
      <w:r>
        <w:rPr>
          <w:color w:val="2B91AF"/>
        </w:rPr>
        <w:t>Vector2</w:t>
      </w:r>
      <w:r>
        <w:t xml:space="preserve">.Zero, 0, 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2B91AF"/>
        </w:rPr>
        <w:t>SpriteEffects</w:t>
      </w:r>
      <w:r>
        <w:t>.None, 2f);</w:t>
      </w:r>
      <w:r>
        <w:br/>
        <w:t xml:space="preserve"> </w:t>
      </w:r>
      <w:r>
        <w:br/>
        <w:t>    </w:t>
      </w:r>
      <w:r>
        <w:rPr>
          <w:color w:val="008000"/>
        </w:rPr>
        <w:t>// Draws how much time is left</w:t>
      </w:r>
      <w:r>
        <w:br/>
        <w:t>    timeDigStringSize = font36px.MeasureString(timeLeftString) * </w:t>
      </w:r>
    </w:p>
    <w:p w:rsidR="004553B9" w:rsidRDefault="002D292D" w:rsidP="004553B9">
      <w:pPr>
        <w:pStyle w:val="ppCodeIndent"/>
      </w:pPr>
      <w:r>
        <w:t>        scaledSpriteBatch.ScaleVector;</w:t>
      </w:r>
      <w:r>
        <w:br/>
        <w:t>    </w:t>
      </w:r>
      <w:r>
        <w:rPr>
          <w:color w:val="2B91AF"/>
        </w:rPr>
        <w:t>Color</w:t>
      </w:r>
      <w:r>
        <w:t> colorToDraw = </w:t>
      </w:r>
      <w:r>
        <w:rPr>
          <w:color w:val="2B91AF"/>
        </w:rPr>
        <w:t>Color</w:t>
      </w:r>
      <w:r>
        <w:t>.White;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(timeLeft.Minutes == 0 &amp;&amp; </w:t>
      </w:r>
    </w:p>
    <w:p w:rsidR="004553B9" w:rsidRDefault="002D292D" w:rsidP="004553B9">
      <w:pPr>
        <w:pStyle w:val="ppCodeIndent"/>
      </w:pPr>
      <w:r>
        <w:t>       (timeLeft.Seconds == 30 || timeLeft.Seconds &lt;= 10))</w:t>
      </w:r>
      <w:r>
        <w:br/>
        <w:t>    {</w:t>
      </w:r>
      <w:r>
        <w:br/>
        <w:t>        colorToDraw = </w:t>
      </w:r>
      <w:r>
        <w:rPr>
          <w:color w:val="2B91AF"/>
        </w:rPr>
        <w:t>Color</w:t>
      </w:r>
      <w:r>
        <w:t>.Red;</w:t>
      </w:r>
      <w:r>
        <w:br/>
        <w:t>    }</w:t>
      </w:r>
      <w:r>
        <w:br/>
        <w:t xml:space="preserve"> </w:t>
      </w:r>
      <w:r>
        <w:br/>
        <w:t xml:space="preserve">    scaledSpriteBatch.DrawString(font36px, timeLeftString, position + 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(Bounds.Width / 2 - timeDigStringSize.X / 2,</w:t>
      </w:r>
      <w:r>
        <w:br/>
        <w:t>        Bounds.Height / 2 - timeDigStringSize.Y / 2), colorToDraw);</w:t>
      </w:r>
      <w:r>
        <w:br/>
        <w:t xml:space="preserve"> </w:t>
      </w:r>
      <w:r>
        <w:br/>
        <w:t>    </w:t>
      </w:r>
      <w:r>
        <w:rPr>
          <w:color w:val="008000"/>
        </w:rPr>
        <w:t>// Draws the "full" and "empty" strings</w:t>
      </w:r>
      <w:r>
        <w:br/>
        <w:t>    scaledSpriteBatch.DrawString(font14px, EmptyString,</w:t>
      </w:r>
      <w:r>
        <w:br/>
        <w:t>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(position.X, position.Y + Bounds.Height -</w:t>
      </w:r>
    </w:p>
    <w:p w:rsidR="004553B9" w:rsidRDefault="002D292D" w:rsidP="004553B9">
      <w:pPr>
        <w:pStyle w:val="ppCodeIndent"/>
      </w:pPr>
      <w:r>
        <w:t>        emptyStringSize.Y), </w:t>
      </w:r>
      <w:r>
        <w:rPr>
          <w:color w:val="2B91AF"/>
        </w:rPr>
        <w:t>Color</w:t>
      </w:r>
      <w:r>
        <w:t>.White);</w:t>
      </w:r>
      <w:r>
        <w:br/>
        <w:t xml:space="preserve"> </w:t>
      </w:r>
      <w:r>
        <w:br/>
        <w:t>    scaledSpriteBatch.DrawString(font14px, FullString,</w:t>
      </w:r>
      <w:r>
        <w:br/>
        <w:t>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(position.X + Bounds.Width - fullStringSize.X,</w:t>
      </w:r>
      <w:r>
        <w:br/>
        <w:t xml:space="preserve">                    position.Y + Bounds.Height - emptyStringSize.Y), 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2B91AF"/>
        </w:rPr>
        <w:t>Color</w:t>
      </w:r>
      <w:r>
        <w:t>.White);</w:t>
      </w:r>
      <w:r>
        <w:br/>
        <w:t xml:space="preserve"> </w:t>
      </w:r>
      <w:r>
        <w:br/>
        <w:t>    scaledSpriteBatch.End();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.Draw(gameTime);</w:t>
      </w:r>
      <w:r>
        <w:br/>
        <w:t>}</w:t>
      </w:r>
    </w:p>
    <w:p w:rsidR="00196A6A" w:rsidRDefault="00AD1506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LoadContent</w:t>
      </w:r>
      <w:r w:rsidR="002D292D">
        <w:t xml:space="preserve"> method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protected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LoadContent()</w:t>
      </w:r>
      <w:r>
        <w:br/>
        <w:t>{</w:t>
      </w:r>
      <w:r>
        <w:br/>
        <w:t>    font14px = Game.Content.Load&lt;</w:t>
      </w:r>
      <w:r>
        <w:rPr>
          <w:color w:val="2B91AF"/>
        </w:rPr>
        <w:t>SpriteFont</w:t>
      </w:r>
      <w:r>
        <w:t>&gt;(</w:t>
      </w:r>
      <w:r>
        <w:rPr>
          <w:color w:val="A31515"/>
        </w:rPr>
        <w:t>"Fonts/GameScreenFont14px"</w:t>
      </w:r>
      <w:r>
        <w:t>);</w:t>
      </w:r>
      <w:r>
        <w:br/>
        <w:t>    font16px = Game.Content.Load&lt;</w:t>
      </w:r>
      <w:r>
        <w:rPr>
          <w:color w:val="2B91AF"/>
        </w:rPr>
        <w:t>SpriteFont</w:t>
      </w:r>
      <w:r>
        <w:t>&gt;(</w:t>
      </w:r>
      <w:r>
        <w:rPr>
          <w:color w:val="A31515"/>
        </w:rPr>
        <w:t>"Fonts/GameScreenFont16px"</w:t>
      </w:r>
      <w:r>
        <w:t>);</w:t>
      </w:r>
      <w:r>
        <w:br/>
        <w:t>    font36px = Game.Content.Load&lt;</w:t>
      </w:r>
      <w:r>
        <w:rPr>
          <w:color w:val="2B91AF"/>
        </w:rPr>
        <w:t>SpriteFont</w:t>
      </w:r>
      <w:r>
        <w:t>&gt;(</w:t>
      </w:r>
      <w:r>
        <w:rPr>
          <w:color w:val="A31515"/>
        </w:rPr>
        <w:t>"Fonts/GameScreenFont36px"</w:t>
      </w:r>
      <w:r>
        <w:t>);</w:t>
      </w:r>
      <w:r>
        <w:br/>
      </w:r>
      <w:r>
        <w:lastRenderedPageBreak/>
        <w:t xml:space="preserve"> </w:t>
      </w:r>
      <w:r>
        <w:br/>
        <w:t>    fullStringSize = font14px.MeasureString(FullString) * </w:t>
      </w:r>
    </w:p>
    <w:p w:rsidR="004553B9" w:rsidRDefault="002D292D" w:rsidP="004553B9">
      <w:pPr>
        <w:pStyle w:val="ppCodeIndent"/>
      </w:pPr>
      <w:r>
        <w:t>        scaledSpriteBatch.ScaleVector;</w:t>
      </w:r>
      <w:r>
        <w:br/>
        <w:t>    emptyStringSize = font14px.MeasureString(EmptyString) *</w:t>
      </w:r>
    </w:p>
    <w:p w:rsidR="004553B9" w:rsidRDefault="002D292D" w:rsidP="004553B9">
      <w:pPr>
        <w:pStyle w:val="ppCodeIndent"/>
      </w:pPr>
      <w:r>
        <w:t>        scaledSpriteBatch.ScaleVector;</w:t>
      </w:r>
      <w:r>
        <w:br/>
        <w:t>    timeleftStringSize = font16px.MeasureString(TimeLeftString) *</w:t>
      </w:r>
    </w:p>
    <w:p w:rsidR="004553B9" w:rsidRDefault="002D292D" w:rsidP="004553B9">
      <w:pPr>
        <w:pStyle w:val="ppCodeIndent"/>
      </w:pPr>
      <w:r>
        <w:t>        scaledSpriteBatch.ScaleVector;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.LoadContent();</w:t>
      </w:r>
      <w:r>
        <w:br/>
        <w:t>}</w:t>
      </w:r>
    </w:p>
    <w:p w:rsidR="00AD1506" w:rsidRDefault="00420D72" w:rsidP="004553B9">
      <w:pPr>
        <w:pStyle w:val="ppNumberList"/>
      </w:pPr>
      <w:r>
        <w:t>From</w:t>
      </w:r>
      <w:r w:rsidR="00EF00C8">
        <w:t xml:space="preserve"> the </w:t>
      </w:r>
      <w:r w:rsidR="004553B9" w:rsidRPr="004553B9">
        <w:rPr>
          <w:rStyle w:val="Strong"/>
        </w:rPr>
        <w:t>Objects</w:t>
      </w:r>
      <w:r w:rsidR="004553B9" w:rsidRPr="004553B9">
        <w:t xml:space="preserve"> </w:t>
      </w:r>
      <w:r w:rsidR="00EF00C8" w:rsidRPr="005E21C9">
        <w:t>project</w:t>
      </w:r>
      <w:r w:rsidR="004553B9" w:rsidRPr="004553B9">
        <w:t xml:space="preserve"> </w:t>
      </w:r>
      <w:r w:rsidR="00EF00C8" w:rsidRPr="005E21C9">
        <w:t>folder</w:t>
      </w:r>
      <w:r w:rsidR="00AD1506">
        <w:t>,</w:t>
      </w:r>
      <w:r w:rsidR="00EF00C8"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Beehive.cs</w:t>
      </w:r>
      <w:r w:rsidR="002D292D">
        <w:t xml:space="preserve"> file</w:t>
      </w:r>
      <w:r w:rsidR="00AD1506">
        <w:t>.</w:t>
      </w:r>
    </w:p>
    <w:p w:rsidR="00196A6A" w:rsidRDefault="00AD1506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Beehive</w:t>
      </w:r>
      <w:r w:rsidR="002D292D">
        <w:t xml:space="preserve"> class’s </w:t>
      </w:r>
      <w:r w:rsidR="004553B9" w:rsidRPr="004553B9">
        <w:rPr>
          <w:rStyle w:val="Strong"/>
        </w:rPr>
        <w:t>Bounds</w:t>
      </w:r>
      <w:r w:rsidR="002D292D">
        <w:t xml:space="preserve"> property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2B91AF"/>
        </w:rPr>
        <w:t>Rectangle</w:t>
      </w:r>
      <w:r>
        <w:t> Bounds</w:t>
      </w:r>
      <w:r>
        <w:br/>
        <w:t>{</w:t>
      </w:r>
      <w:r>
        <w:br/>
        <w:t>    </w:t>
      </w:r>
      <w:r>
        <w:rPr>
          <w:color w:val="0000FF"/>
        </w:rPr>
        <w:t>get</w:t>
      </w:r>
      <w:r>
        <w:br/>
        <w:t>    {</w:t>
      </w:r>
      <w:r>
        <w:br/>
        <w:t>        </w:t>
      </w:r>
      <w:r>
        <w:rPr>
          <w:color w:val="2B91AF"/>
        </w:rPr>
        <w:t>Rectangle</w:t>
      </w:r>
      <w:r>
        <w:t> baseBounds = </w:t>
      </w:r>
      <w:r>
        <w:rPr>
          <w:color w:val="0000FF"/>
        </w:rPr>
        <w:t>base</w:t>
      </w:r>
      <w:r>
        <w:t>.Bounds;</w:t>
      </w:r>
      <w:r>
        <w:br/>
        <w:t>        </w:t>
      </w:r>
      <w:r>
        <w:rPr>
          <w:color w:val="0000FF"/>
        </w:rPr>
        <w:t>int</w:t>
      </w:r>
      <w:r>
        <w:t> widthMargin = baseBounds.Width / 10;</w:t>
      </w:r>
      <w:r>
        <w:br/>
        <w:t>        </w:t>
      </w:r>
      <w:r>
        <w:rPr>
          <w:color w:val="0000FF"/>
        </w:rPr>
        <w:t>int</w:t>
      </w:r>
      <w:r>
        <w:t> width = baseBounds.Width - widthMargin;</w:t>
      </w:r>
      <w:r>
        <w:br/>
        <w:t>        </w:t>
      </w:r>
      <w:r>
        <w:rPr>
          <w:color w:val="0000FF"/>
        </w:rPr>
        <w:t>int</w:t>
      </w:r>
      <w:r>
        <w:t> height = baseBounds.Height / 3;</w:t>
      </w:r>
      <w:r>
        <w:br/>
        <w:t xml:space="preserve"> </w:t>
      </w:r>
      <w:r>
        <w:br/>
        <w:t>        </w:t>
      </w:r>
      <w:r>
        <w:rPr>
          <w:color w:val="0000FF"/>
        </w:rPr>
        <w:t>return</w:t>
      </w:r>
      <w:r>
        <w:t>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(baseBounds.X + widthMargin, </w:t>
      </w:r>
    </w:p>
    <w:p w:rsidR="004553B9" w:rsidRDefault="002D292D" w:rsidP="004553B9">
      <w:pPr>
        <w:pStyle w:val="ppCodeIndent"/>
      </w:pPr>
      <w:r>
        <w:t>            baseBounds.Y + height, width - widthMargin, height);</w:t>
      </w:r>
      <w:r>
        <w:br/>
        <w:t>    }</w:t>
      </w:r>
      <w:r>
        <w:br/>
        <w:t>}</w:t>
      </w:r>
    </w:p>
    <w:p w:rsidR="00196A6A" w:rsidRDefault="00420D72">
      <w:pPr>
        <w:pStyle w:val="ppNumberList"/>
      </w:pPr>
      <w:r>
        <w:t>From</w:t>
      </w:r>
      <w:r w:rsidR="00EF00C8">
        <w:t xml:space="preserve"> the </w:t>
      </w:r>
      <w:r w:rsidR="004553B9" w:rsidRPr="004553B9">
        <w:rPr>
          <w:rStyle w:val="Strong"/>
        </w:rPr>
        <w:t>Objects</w:t>
      </w:r>
      <w:r w:rsidR="00EF00C8" w:rsidRPr="001502C3">
        <w:rPr>
          <w:b/>
          <w:bCs/>
        </w:rPr>
        <w:t xml:space="preserve"> </w:t>
      </w:r>
      <w:r w:rsidR="00EF00C8" w:rsidRPr="005E21C9">
        <w:t>project</w:t>
      </w:r>
      <w:r w:rsidR="004553B9" w:rsidRPr="004553B9">
        <w:t xml:space="preserve"> </w:t>
      </w:r>
      <w:r w:rsidR="00EF00C8" w:rsidRPr="005E21C9">
        <w:t>folder</w:t>
      </w:r>
      <w:r w:rsidR="00AD1506">
        <w:t>,</w:t>
      </w:r>
      <w:r w:rsidR="00EF00C8" w:rsidRPr="001502C3">
        <w:rPr>
          <w:b/>
          <w:bCs/>
        </w:rPr>
        <w:t xml:space="preserve"> </w:t>
      </w:r>
      <w:r w:rsidR="00EF00C8">
        <w:t xml:space="preserve">open </w:t>
      </w:r>
      <w:r w:rsidR="002D292D">
        <w:t xml:space="preserve">the </w:t>
      </w:r>
      <w:r w:rsidR="004553B9" w:rsidRPr="004553B9">
        <w:rPr>
          <w:rStyle w:val="Strong"/>
        </w:rPr>
        <w:t>SmokePuff.cs</w:t>
      </w:r>
      <w:r w:rsidR="002D292D">
        <w:t xml:space="preserve"> file</w:t>
      </w:r>
      <w:r w:rsidR="00AD1506">
        <w:t>.</w:t>
      </w:r>
      <w:r w:rsidR="002D292D">
        <w:t xml:space="preserve"> </w:t>
      </w:r>
    </w:p>
    <w:p w:rsidR="00196A6A" w:rsidRDefault="00AD1506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SmokePuff</w:t>
      </w:r>
      <w:r w:rsidR="002D292D">
        <w:t xml:space="preserve"> class’s </w:t>
      </w:r>
      <w:r w:rsidR="004553B9" w:rsidRPr="004553B9">
        <w:rPr>
          <w:rStyle w:val="Strong"/>
        </w:rPr>
        <w:t>CentralCollisionArea</w:t>
      </w:r>
      <w:r w:rsidR="002D292D">
        <w:t xml:space="preserve"> property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2B91AF"/>
        </w:rPr>
        <w:t>Rectangle</w:t>
      </w:r>
      <w:r>
        <w:t> CentralCollisionArea</w:t>
      </w:r>
      <w:r>
        <w:br/>
        <w:t>{</w:t>
      </w:r>
      <w:r>
        <w:br/>
        <w:t>    </w:t>
      </w:r>
      <w:r>
        <w:rPr>
          <w:color w:val="0000FF"/>
        </w:rPr>
        <w:t>get</w:t>
      </w:r>
      <w:r>
        <w:br/>
        <w:t>    {</w:t>
      </w:r>
      <w:r>
        <w:br/>
        <w:t>        </w:t>
      </w:r>
      <w:r>
        <w:rPr>
          <w:color w:val="0000FF"/>
        </w:rPr>
        <w:t>int</w:t>
      </w:r>
      <w:r>
        <w:t> boundsWidth = (</w:t>
      </w:r>
      <w:r>
        <w:rPr>
          <w:color w:val="0000FF"/>
        </w:rPr>
        <w:t>int</w:t>
      </w:r>
      <w:r>
        <w:t>)(texture.Width * spreadFactor * 1.5f * </w:t>
      </w:r>
    </w:p>
    <w:p w:rsidR="004553B9" w:rsidRDefault="002D292D" w:rsidP="004553B9">
      <w:pPr>
        <w:pStyle w:val="ppCodeIndent"/>
      </w:pPr>
      <w:r>
        <w:t>            scaledSpriteBatch.ScaleVector.X);</w:t>
      </w:r>
      <w:r>
        <w:br/>
        <w:t>        </w:t>
      </w:r>
      <w:r>
        <w:rPr>
          <w:color w:val="0000FF"/>
        </w:rPr>
        <w:t>int</w:t>
      </w:r>
      <w:r>
        <w:t> boundsHeight = (</w:t>
      </w:r>
      <w:r>
        <w:rPr>
          <w:color w:val="0000FF"/>
        </w:rPr>
        <w:t>int</w:t>
      </w:r>
      <w:r>
        <w:t>)(texture.Height * spreadFactor * 1.5f * </w:t>
      </w:r>
    </w:p>
    <w:p w:rsidR="004553B9" w:rsidRDefault="002D292D" w:rsidP="004553B9">
      <w:pPr>
        <w:pStyle w:val="ppCodeIndent"/>
      </w:pPr>
      <w:r>
        <w:t>            scaledSpriteBatch.ScaleVector.Y);</w:t>
      </w:r>
      <w:r>
        <w:br/>
        <w:t xml:space="preserve"> </w:t>
      </w:r>
      <w:r>
        <w:br/>
        <w:t>        </w:t>
      </w:r>
      <w:r>
        <w:rPr>
          <w:color w:val="0000FF"/>
        </w:rPr>
        <w:t>return</w:t>
      </w:r>
      <w:r>
        <w:t>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((</w:t>
      </w:r>
      <w:r>
        <w:rPr>
          <w:color w:val="0000FF"/>
        </w:rPr>
        <w:t>int</w:t>
      </w:r>
      <w:r>
        <w:t xml:space="preserve">)position.X - boundsWidth / 4, </w:t>
      </w:r>
    </w:p>
    <w:p w:rsidR="004553B9" w:rsidRDefault="002D292D" w:rsidP="004553B9">
      <w:pPr>
        <w:pStyle w:val="ppCodeIndent"/>
      </w:pPr>
      <w:r>
        <w:t>             (</w:t>
      </w:r>
      <w:r>
        <w:rPr>
          <w:color w:val="0000FF"/>
        </w:rPr>
        <w:t>int</w:t>
      </w:r>
      <w:r>
        <w:t>)position.Y - boundsHeight / 4, boundsWidth, boundsHeight);</w:t>
      </w:r>
      <w:r>
        <w:br/>
        <w:t>    }</w:t>
      </w:r>
      <w:r>
        <w:br/>
        <w:t>}</w:t>
      </w:r>
    </w:p>
    <w:p w:rsidR="002D292D" w:rsidRDefault="002D292D" w:rsidP="002434D9">
      <w:pPr>
        <w:pStyle w:val="Heading1"/>
      </w:pPr>
      <w:bookmarkStart w:id="27" w:name="_Toc278358531"/>
      <w:bookmarkStart w:id="28" w:name="_Toc278487468"/>
      <w:r>
        <w:lastRenderedPageBreak/>
        <w:t>Fitting visual element positions to the target platform</w:t>
      </w:r>
      <w:r w:rsidR="00D85B63">
        <w:t>—</w:t>
      </w:r>
      <w:r>
        <w:t>additional screens</w:t>
      </w:r>
      <w:bookmarkEnd w:id="27"/>
      <w:bookmarkEnd w:id="28"/>
    </w:p>
    <w:p w:rsidR="004553B9" w:rsidRDefault="002D292D" w:rsidP="004553B9">
      <w:pPr>
        <w:pStyle w:val="ppBodyText"/>
      </w:pPr>
      <w:r>
        <w:t>This task finalize</w:t>
      </w:r>
      <w:r w:rsidR="00725366">
        <w:t>s</w:t>
      </w:r>
      <w:r>
        <w:t xml:space="preserve"> the positioning changes required to have the game look good on both the </w:t>
      </w:r>
      <w:r w:rsidR="003D68F4">
        <w:t xml:space="preserve">Windows </w:t>
      </w:r>
      <w:r>
        <w:t xml:space="preserve">Phone 7 and on a </w:t>
      </w:r>
      <w:r w:rsidR="003D68F4">
        <w:t>Windows</w:t>
      </w:r>
      <w:r w:rsidR="006462C4">
        <w:t>-</w:t>
      </w:r>
      <w:r>
        <w:t xml:space="preserve">enabled </w:t>
      </w:r>
      <w:r w:rsidR="006462C4">
        <w:t>computer</w:t>
      </w:r>
      <w:r>
        <w:t xml:space="preserve">. </w:t>
      </w:r>
      <w:r w:rsidR="00725366">
        <w:t>T</w:t>
      </w:r>
      <w:r>
        <w:t>his task</w:t>
      </w:r>
      <w:r w:rsidR="00CF39CD">
        <w:t xml:space="preserve"> </w:t>
      </w:r>
      <w:r>
        <w:t>focus</w:t>
      </w:r>
      <w:r w:rsidR="00725366">
        <w:t>es</w:t>
      </w:r>
      <w:r>
        <w:t xml:space="preserve"> on the screens </w:t>
      </w:r>
      <w:r w:rsidR="00725366">
        <w:t xml:space="preserve">that </w:t>
      </w:r>
      <w:r w:rsidR="006462C4">
        <w:t xml:space="preserve">you </w:t>
      </w:r>
      <w:r>
        <w:t xml:space="preserve">have not </w:t>
      </w:r>
      <w:r w:rsidR="006462C4">
        <w:t xml:space="preserve">seen </w:t>
      </w:r>
      <w:r>
        <w:t xml:space="preserve">yet. </w:t>
      </w:r>
    </w:p>
    <w:p w:rsidR="004553B9" w:rsidRDefault="00725366" w:rsidP="004553B9">
      <w:pPr>
        <w:pStyle w:val="ppProcedureStart"/>
      </w:pPr>
      <w:r>
        <w:t xml:space="preserve">To </w:t>
      </w:r>
      <w:r w:rsidR="002D292D">
        <w:t>finalize support for high-definition graphics in the game</w:t>
      </w:r>
    </w:p>
    <w:p w:rsidR="00546489" w:rsidRDefault="00420D72" w:rsidP="00971E5F">
      <w:pPr>
        <w:pStyle w:val="ppNumberList"/>
        <w:numPr>
          <w:ilvl w:val="0"/>
          <w:numId w:val="150"/>
        </w:numPr>
      </w:pPr>
      <w:r w:rsidRPr="00971E5F">
        <w:t>From</w:t>
      </w:r>
      <w:r w:rsidR="00725366" w:rsidRPr="00971E5F">
        <w:t xml:space="preserve"> the </w:t>
      </w:r>
      <w:r w:rsidR="00037506">
        <w:rPr>
          <w:b/>
          <w:bCs/>
        </w:rPr>
        <w:t>Screens</w:t>
      </w:r>
      <w:r w:rsidR="00725366" w:rsidRPr="00971E5F">
        <w:t xml:space="preserve"> project folder</w:t>
      </w:r>
      <w:r w:rsidR="006462C4">
        <w:t>,</w:t>
      </w:r>
      <w:r w:rsidR="00725366" w:rsidRPr="00971E5F">
        <w:t xml:space="preserve"> open </w:t>
      </w:r>
      <w:r w:rsidR="002D292D" w:rsidRPr="00971E5F">
        <w:t xml:space="preserve">the </w:t>
      </w:r>
      <w:r w:rsidR="004553B9" w:rsidRPr="001875BD">
        <w:rPr>
          <w:rStyle w:val="Strong"/>
        </w:rPr>
        <w:t>BackgroundScreen.cs</w:t>
      </w:r>
      <w:r w:rsidR="002D292D" w:rsidRPr="00971E5F">
        <w:t xml:space="preserve"> file</w:t>
      </w:r>
      <w:r w:rsidR="00546489">
        <w:t>.</w:t>
      </w:r>
    </w:p>
    <w:p w:rsidR="00196A6A" w:rsidRDefault="00546489">
      <w:pPr>
        <w:pStyle w:val="ppNumberList"/>
        <w:numPr>
          <w:ilvl w:val="0"/>
          <w:numId w:val="150"/>
        </w:numPr>
      </w:pPr>
      <w:r>
        <w:t>C</w:t>
      </w:r>
      <w:r w:rsidR="002D292D" w:rsidRPr="00971E5F">
        <w:t xml:space="preserve">hange the </w:t>
      </w:r>
      <w:r w:rsidR="004553B9" w:rsidRPr="001875BD">
        <w:rPr>
          <w:rStyle w:val="Strong"/>
        </w:rPr>
        <w:t>BackgroundScreen</w:t>
      </w:r>
      <w:r w:rsidR="002D292D" w:rsidRPr="00971E5F">
        <w:t xml:space="preserve"> class’s </w:t>
      </w:r>
      <w:r w:rsidR="004553B9" w:rsidRPr="0022232E">
        <w:rPr>
          <w:rStyle w:val="Strong"/>
          <w:bCs w:val="0"/>
        </w:rPr>
        <w:t>Draw</w:t>
      </w:r>
      <w:r w:rsidR="002D292D" w:rsidRPr="00971E5F">
        <w:t xml:space="preserve"> method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Draw(</w:t>
      </w:r>
      <w:r>
        <w:rPr>
          <w:color w:val="2B91AF"/>
        </w:rPr>
        <w:t>GameTime</w:t>
      </w:r>
      <w:r>
        <w:t> gameTime)</w:t>
      </w:r>
      <w:r>
        <w:br/>
        <w:t>{</w:t>
      </w:r>
      <w:r>
        <w:br/>
        <w:t>    </w:t>
      </w:r>
      <w:r>
        <w:rPr>
          <w:color w:val="2B91AF"/>
        </w:rPr>
        <w:t>SpriteBatch</w:t>
      </w:r>
      <w:r>
        <w:t> spriteBatch = ScreenManager.SpriteBatch;</w:t>
      </w:r>
      <w:r>
        <w:br/>
        <w:t xml:space="preserve"> </w:t>
      </w:r>
      <w:r>
        <w:br/>
        <w:t>    spriteBatch.Begin();</w:t>
      </w:r>
      <w:r>
        <w:br/>
        <w:t xml:space="preserve"> </w:t>
      </w:r>
      <w:r>
        <w:br/>
        <w:t>    </w:t>
      </w:r>
      <w:r>
        <w:rPr>
          <w:color w:val="008000"/>
        </w:rPr>
        <w:t>// Draw background</w:t>
      </w:r>
      <w:r>
        <w:br/>
        <w:t>    spriteBatch.Draw(background, ScreenManager.GraphicsDevice.Viewport.Bounds,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2B91AF"/>
        </w:rPr>
        <w:t>Color</w:t>
      </w:r>
      <w:r>
        <w:t>.White * TransitionAlpha);</w:t>
      </w:r>
      <w:r>
        <w:br/>
        <w:t xml:space="preserve"> </w:t>
      </w:r>
      <w:r>
        <w:br/>
        <w:t>    spriteBatch.End();</w:t>
      </w:r>
      <w:r>
        <w:br/>
        <w:t>}</w:t>
      </w:r>
    </w:p>
    <w:p w:rsidR="00546489" w:rsidRDefault="00420D72" w:rsidP="004553B9">
      <w:pPr>
        <w:pStyle w:val="ppNumberList"/>
      </w:pPr>
      <w:r>
        <w:t>From</w:t>
      </w:r>
      <w:r w:rsidR="00725366">
        <w:t xml:space="preserve"> the </w:t>
      </w:r>
      <w:r w:rsidR="004553B9" w:rsidRPr="004553B9">
        <w:rPr>
          <w:rStyle w:val="Strong"/>
        </w:rPr>
        <w:t>Screens</w:t>
      </w:r>
      <w:r w:rsidR="00725366">
        <w:t xml:space="preserve"> project folder</w:t>
      </w:r>
      <w:r w:rsidR="006462C4">
        <w:t>,</w:t>
      </w:r>
      <w:r w:rsidR="00725366"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HighScoreScreen.cs</w:t>
      </w:r>
      <w:r w:rsidR="002D292D">
        <w:rPr>
          <w:b/>
          <w:bCs/>
        </w:rPr>
        <w:t xml:space="preserve"> </w:t>
      </w:r>
      <w:r w:rsidR="002D292D">
        <w:t>file</w:t>
      </w:r>
      <w:r w:rsidR="00546489">
        <w:t>.</w:t>
      </w:r>
    </w:p>
    <w:p w:rsidR="00196A6A" w:rsidRDefault="00546489">
      <w:pPr>
        <w:pStyle w:val="ppNumberList"/>
      </w:pPr>
      <w:r>
        <w:t>E</w:t>
      </w:r>
      <w:r w:rsidR="002D292D">
        <w:t xml:space="preserve">xamine the </w:t>
      </w:r>
      <w:r w:rsidR="004553B9" w:rsidRPr="004553B9">
        <w:rPr>
          <w:rStyle w:val="Strong"/>
        </w:rPr>
        <w:t>HighScoreScreen</w:t>
      </w:r>
      <w:r w:rsidR="002D292D">
        <w:t xml:space="preserve"> class</w:t>
      </w:r>
      <w:r w:rsidR="006462C4">
        <w:t>, and then m</w:t>
      </w:r>
      <w:r w:rsidR="009C6333">
        <w:t>odify</w:t>
      </w:r>
      <w:r w:rsidR="002D292D">
        <w:t xml:space="preserve"> two of the class’s fields, </w:t>
      </w:r>
      <w:r w:rsidR="004553B9" w:rsidRPr="004553B9">
        <w:rPr>
          <w:rStyle w:val="Strong"/>
        </w:rPr>
        <w:t>highscorePlaces</w:t>
      </w:r>
      <w:r w:rsidR="002D292D">
        <w:t xml:space="preserve"> and </w:t>
      </w:r>
      <w:r w:rsidR="004553B9" w:rsidRPr="004553B9">
        <w:rPr>
          <w:rStyle w:val="Strong"/>
        </w:rPr>
        <w:t>highScore</w:t>
      </w:r>
      <w:r>
        <w:t>.</w:t>
      </w:r>
    </w:p>
    <w:p w:rsidR="00196A6A" w:rsidRDefault="00350FCF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tab/>
      </w:r>
      <w:r w:rsidR="007B4F4F">
        <w:t>When you run on a Windows computer, t</w:t>
      </w:r>
      <w:r>
        <w:t>hese changes are to manage the additional vertical space available by adding more high-score lines to the screen.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196A6A" w:rsidRDefault="002D292D">
      <w:pPr>
        <w:pStyle w:val="CodeIndent"/>
      </w:pPr>
      <w:r>
        <w:rPr>
          <w:color w:val="0000FF"/>
        </w:rPr>
        <w:t>#if</w:t>
      </w:r>
      <w:r>
        <w:t> WINDOWS_PHONE</w:t>
      </w:r>
      <w:r>
        <w:br/>
      </w:r>
      <w:r w:rsidRPr="00C06C45">
        <w:rPr>
          <w:color w:val="0000FF"/>
        </w:rPr>
        <w:t>const int</w:t>
      </w:r>
      <w:r>
        <w:rPr>
          <w:color w:val="808080"/>
        </w:rPr>
        <w:t> </w:t>
      </w:r>
      <w:r w:rsidRPr="00C06C45">
        <w:rPr>
          <w:color w:val="000000" w:themeColor="text1"/>
        </w:rPr>
        <w:t>highscorePlaces = 5;</w:t>
      </w:r>
      <w:r>
        <w:br/>
      </w:r>
      <w:r>
        <w:rPr>
          <w:color w:val="0000FF"/>
        </w:rPr>
        <w:t>#else</w:t>
      </w:r>
      <w:r>
        <w:br/>
      </w:r>
      <w:r>
        <w:rPr>
          <w:color w:val="0000FF"/>
        </w:rPr>
        <w:t>const</w:t>
      </w:r>
      <w:r>
        <w:t> </w:t>
      </w:r>
      <w:r>
        <w:rPr>
          <w:color w:val="0000FF"/>
        </w:rPr>
        <w:t>int</w:t>
      </w:r>
      <w:r>
        <w:t> highscorePlaces = 7;</w:t>
      </w:r>
      <w:r>
        <w:br/>
      </w:r>
      <w:r>
        <w:rPr>
          <w:color w:val="0000FF"/>
        </w:rPr>
        <w:t>#endif</w:t>
      </w:r>
      <w:r>
        <w:br/>
      </w:r>
      <w:r>
        <w:rPr>
          <w:color w:val="0000FF"/>
        </w:rPr>
        <w:t>public</w:t>
      </w:r>
      <w:r>
        <w:t> </w:t>
      </w:r>
      <w:r>
        <w:rPr>
          <w:color w:val="0000FF"/>
        </w:rPr>
        <w:t>static</w:t>
      </w:r>
      <w:r>
        <w:t> 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KeyValuePair</w:t>
      </w:r>
      <w:r>
        <w:t>&lt;</w:t>
      </w:r>
      <w:r>
        <w:rPr>
          <w:color w:val="0000FF"/>
        </w:rPr>
        <w:t>string</w:t>
      </w:r>
      <w:r>
        <w:t>, </w:t>
      </w:r>
      <w:r>
        <w:rPr>
          <w:color w:val="0000FF"/>
        </w:rPr>
        <w:t>int</w:t>
      </w:r>
      <w:r>
        <w:t>&gt;&gt; highScore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KeyValuePair</w:t>
      </w:r>
      <w:r>
        <w:t>&lt;</w:t>
      </w:r>
      <w:r>
        <w:rPr>
          <w:color w:val="0000FF"/>
        </w:rPr>
        <w:t>string</w:t>
      </w:r>
      <w:r>
        <w:t>, </w:t>
      </w:r>
      <w:r>
        <w:rPr>
          <w:color w:val="0000FF"/>
        </w:rPr>
        <w:t>int</w:t>
      </w:r>
      <w:r>
        <w:t>&gt;&gt;(highscorePlaces)</w:t>
      </w:r>
      <w:r>
        <w:br/>
        <w:t>{</w:t>
      </w:r>
      <w:r>
        <w:br/>
        <w:t>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KeyValuePair</w:t>
      </w:r>
      <w:r>
        <w:t>&lt;</w:t>
      </w:r>
      <w:r>
        <w:rPr>
          <w:color w:val="0000FF"/>
        </w:rPr>
        <w:t>string</w:t>
      </w:r>
      <w:r>
        <w:t>,</w:t>
      </w:r>
      <w:r>
        <w:rPr>
          <w:color w:val="0000FF"/>
        </w:rPr>
        <w:t>int</w:t>
      </w:r>
      <w:r>
        <w:t>&gt;</w:t>
      </w:r>
      <w:r>
        <w:br/>
        <w:t>        (</w:t>
      </w:r>
      <w:r>
        <w:rPr>
          <w:color w:val="A31515"/>
        </w:rPr>
        <w:t>"Jasper"</w:t>
      </w:r>
      <w:r>
        <w:t>,55000),</w:t>
      </w:r>
      <w:r>
        <w:br/>
        <w:t>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KeyValuePair</w:t>
      </w:r>
      <w:r>
        <w:t>&lt;</w:t>
      </w:r>
      <w:r>
        <w:rPr>
          <w:color w:val="0000FF"/>
        </w:rPr>
        <w:t>string</w:t>
      </w:r>
      <w:r>
        <w:t>,</w:t>
      </w:r>
      <w:r>
        <w:rPr>
          <w:color w:val="0000FF"/>
        </w:rPr>
        <w:t>int</w:t>
      </w:r>
      <w:r>
        <w:t>&gt;</w:t>
      </w:r>
      <w:r>
        <w:br/>
        <w:t>        (</w:t>
      </w:r>
      <w:r>
        <w:rPr>
          <w:color w:val="A31515"/>
        </w:rPr>
        <w:t>"Ellen"</w:t>
      </w:r>
      <w:r>
        <w:t>,52750),</w:t>
      </w:r>
      <w:r>
        <w:br/>
        <w:t>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KeyValuePair</w:t>
      </w:r>
      <w:r>
        <w:t>&lt;</w:t>
      </w:r>
      <w:r>
        <w:rPr>
          <w:color w:val="0000FF"/>
        </w:rPr>
        <w:t>string</w:t>
      </w:r>
      <w:r>
        <w:t>,</w:t>
      </w:r>
      <w:r>
        <w:rPr>
          <w:color w:val="0000FF"/>
        </w:rPr>
        <w:t>int</w:t>
      </w:r>
      <w:r>
        <w:t>&gt;</w:t>
      </w:r>
      <w:r>
        <w:br/>
        <w:t>        (</w:t>
      </w:r>
      <w:r>
        <w:rPr>
          <w:color w:val="A31515"/>
        </w:rPr>
        <w:t>"Terry"</w:t>
      </w:r>
      <w:r>
        <w:t>,52200),</w:t>
      </w:r>
      <w:r>
        <w:br/>
      </w:r>
      <w:r>
        <w:lastRenderedPageBreak/>
        <w:t>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KeyValuePair</w:t>
      </w:r>
      <w:r>
        <w:t>&lt;</w:t>
      </w:r>
      <w:r>
        <w:rPr>
          <w:color w:val="0000FF"/>
        </w:rPr>
        <w:t>string</w:t>
      </w:r>
      <w:r>
        <w:t>,</w:t>
      </w:r>
      <w:r>
        <w:rPr>
          <w:color w:val="0000FF"/>
        </w:rPr>
        <w:t>int</w:t>
      </w:r>
      <w:r>
        <w:t>&gt;</w:t>
      </w:r>
      <w:r>
        <w:br/>
        <w:t>        (</w:t>
      </w:r>
      <w:r>
        <w:rPr>
          <w:color w:val="A31515"/>
        </w:rPr>
        <w:t>"Lori"</w:t>
      </w:r>
      <w:r>
        <w:t>,50200),</w:t>
      </w:r>
      <w:r>
        <w:br/>
        <w:t>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KeyValuePair</w:t>
      </w:r>
      <w:r>
        <w:t>&lt;</w:t>
      </w:r>
      <w:r>
        <w:rPr>
          <w:color w:val="0000FF"/>
        </w:rPr>
        <w:t>string</w:t>
      </w:r>
      <w:r>
        <w:t>,</w:t>
      </w:r>
      <w:r>
        <w:rPr>
          <w:color w:val="0000FF"/>
        </w:rPr>
        <w:t>int</w:t>
      </w:r>
      <w:r>
        <w:t>&gt;</w:t>
      </w:r>
      <w:r>
        <w:br/>
        <w:t>        (</w:t>
      </w:r>
      <w:r>
        <w:rPr>
          <w:color w:val="A31515"/>
        </w:rPr>
        <w:t>"Michael"</w:t>
      </w:r>
      <w:r>
        <w:t>,50750),</w:t>
      </w:r>
      <w:r>
        <w:br/>
      </w:r>
      <w:r>
        <w:rPr>
          <w:color w:val="0000FF"/>
        </w:rPr>
        <w:t>#if</w:t>
      </w:r>
      <w:r>
        <w:t> !WINDOWS_PHONE</w:t>
      </w:r>
      <w:r>
        <w:br/>
        <w:t>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KeyValuePair</w:t>
      </w:r>
      <w:r>
        <w:t>&lt;</w:t>
      </w:r>
      <w:r>
        <w:rPr>
          <w:color w:val="0000FF"/>
        </w:rPr>
        <w:t>string</w:t>
      </w:r>
      <w:r>
        <w:t>,</w:t>
      </w:r>
      <w:r>
        <w:rPr>
          <w:color w:val="0000FF"/>
        </w:rPr>
        <w:t>int</w:t>
      </w:r>
      <w:r>
        <w:t>&gt;</w:t>
      </w:r>
      <w:r>
        <w:br/>
        <w:t>        (</w:t>
      </w:r>
      <w:r>
        <w:rPr>
          <w:color w:val="A31515"/>
        </w:rPr>
        <w:t>"Frodo"</w:t>
      </w:r>
      <w:r>
        <w:t>,49550),</w:t>
      </w:r>
      <w:r>
        <w:br/>
        <w:t>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KeyValuePair</w:t>
      </w:r>
      <w:r>
        <w:t>&lt;</w:t>
      </w:r>
      <w:r>
        <w:rPr>
          <w:color w:val="0000FF"/>
        </w:rPr>
        <w:t>string</w:t>
      </w:r>
      <w:r>
        <w:t>,</w:t>
      </w:r>
      <w:r>
        <w:rPr>
          <w:color w:val="0000FF"/>
        </w:rPr>
        <w:t>int</w:t>
      </w:r>
      <w:r>
        <w:t>&gt;</w:t>
      </w:r>
      <w:r>
        <w:br/>
        <w:t>        (</w:t>
      </w:r>
      <w:r>
        <w:rPr>
          <w:color w:val="A31515"/>
        </w:rPr>
        <w:t>"Chuck"</w:t>
      </w:r>
      <w:r>
        <w:t>,46750),</w:t>
      </w:r>
      <w:r>
        <w:br/>
      </w:r>
      <w:r>
        <w:rPr>
          <w:color w:val="0000FF"/>
        </w:rPr>
        <w:t>#endif</w:t>
      </w:r>
      <w:r>
        <w:br/>
        <w:t>};</w:t>
      </w:r>
    </w:p>
    <w:p w:rsidR="00196A6A" w:rsidRDefault="00AE4706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Draw</w:t>
      </w:r>
      <w:r w:rsidR="002D292D">
        <w:t xml:space="preserve"> method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Draw(</w:t>
      </w:r>
      <w:r>
        <w:rPr>
          <w:color w:val="2B91AF"/>
        </w:rPr>
        <w:t>GameTime</w:t>
      </w:r>
      <w:r>
        <w:t> gameTime)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(HighscoreLoaded == </w:t>
      </w:r>
      <w:r>
        <w:rPr>
          <w:color w:val="0000FF"/>
        </w:rPr>
        <w:t>false</w:t>
      </w:r>
      <w:r>
        <w:t>)</w:t>
      </w:r>
      <w:r>
        <w:br/>
        <w:t>    {</w:t>
      </w:r>
      <w:r>
        <w:br/>
        <w:t>        </w:t>
      </w:r>
      <w:r>
        <w:rPr>
          <w:color w:val="0000FF"/>
        </w:rPr>
        <w:t>base</w:t>
      </w:r>
      <w:r>
        <w:t>.Draw(gameTime);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ScreenManager.SpriteBatch.Begin();</w:t>
      </w:r>
      <w:r>
        <w:br/>
        <w:t xml:space="preserve"> </w:t>
      </w:r>
      <w:r>
        <w:br/>
        <w:t>    </w:t>
      </w:r>
      <w:r>
        <w:rPr>
          <w:color w:val="008000"/>
        </w:rPr>
        <w:t>// Draw the highscores table</w:t>
      </w:r>
      <w:r>
        <w:br/>
      </w:r>
      <w:r w:rsidRPr="00BE656B">
        <w:rPr>
          <w:color w:val="0000FF"/>
        </w:rPr>
        <w:t>#if</w:t>
      </w:r>
      <w:r>
        <w:rPr>
          <w:color w:val="008000"/>
        </w:rPr>
        <w:t> </w:t>
      </w:r>
      <w:r w:rsidRPr="00BE656B">
        <w:t>WINDOWS_PHONE</w:t>
      </w:r>
      <w:r>
        <w:br/>
        <w:t>    </w:t>
      </w:r>
      <w:r>
        <w:rPr>
          <w:color w:val="0000FF"/>
        </w:rPr>
        <w:t>for</w:t>
      </w:r>
      <w:r>
        <w:t> (</w:t>
      </w:r>
      <w:r>
        <w:rPr>
          <w:color w:val="0000FF"/>
        </w:rPr>
        <w:t>int</w:t>
      </w:r>
      <w:r>
        <w:t> i = 0; i &lt; highScore.Count; i++)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(!</w:t>
      </w:r>
      <w:r>
        <w:rPr>
          <w:color w:val="0000FF"/>
        </w:rPr>
        <w:t>string</w:t>
      </w:r>
      <w:r>
        <w:t>.IsNullOrEmpty(highScore[i].Key))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 Draw place number</w:t>
      </w:r>
      <w:r>
        <w:br/>
        <w:t>            ScreenManager.SpriteBatch.DrawString(highScoreFont, </w:t>
      </w:r>
    </w:p>
    <w:p w:rsidR="004553B9" w:rsidRDefault="002D292D" w:rsidP="004553B9">
      <w:pPr>
        <w:pStyle w:val="ppCodeIndent"/>
      </w:pPr>
      <w:r>
        <w:t xml:space="preserve">                GetPlaceString(i), 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(safeArea.Left +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.HighScorePlaceLeftMargin, safeArea.Top + i *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.HighScoreVerticalJump +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 xml:space="preserve">.HighScoreTopMargin), </w:t>
      </w:r>
      <w:r>
        <w:rPr>
          <w:color w:val="2B91AF"/>
        </w:rPr>
        <w:t>Color</w:t>
      </w:r>
      <w:r>
        <w:t>.Black);</w:t>
      </w:r>
      <w:r>
        <w:br/>
        <w:t xml:space="preserve"> </w:t>
      </w:r>
      <w:r>
        <w:br/>
        <w:t>            </w:t>
      </w:r>
      <w:r>
        <w:rPr>
          <w:color w:val="008000"/>
        </w:rPr>
        <w:t>// Draw Name</w:t>
      </w:r>
      <w:r>
        <w:br/>
        <w:t>            ScreenManager.SpriteBatch.DrawString(highScoreFont, </w:t>
      </w:r>
    </w:p>
    <w:p w:rsidR="004553B9" w:rsidRDefault="002D292D" w:rsidP="004553B9">
      <w:pPr>
        <w:pStyle w:val="ppCodeIndent"/>
      </w:pPr>
      <w:r>
        <w:t>                highScore[i].Key,</w:t>
      </w:r>
      <w:r>
        <w:rPr>
          <w:color w:val="0000FF"/>
        </w:rPr>
        <w:t xml:space="preserve"> </w:t>
      </w:r>
      <w:r>
        <w:rPr>
          <w:color w:val="2B91AF"/>
        </w:rPr>
        <w:t>Vector2</w:t>
      </w:r>
      <w:r>
        <w:t>(safeArea.Left +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.HighScoreNameLeftMargin, safeArea.Top + i *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.HighScoreVerticalJump +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 xml:space="preserve">.HighScoreTopMargin), </w:t>
      </w:r>
      <w:r>
        <w:rPr>
          <w:color w:val="2B91AF"/>
        </w:rPr>
        <w:t>Color</w:t>
      </w:r>
      <w:r>
        <w:t>.DarkRed);</w:t>
      </w:r>
      <w:r>
        <w:br/>
        <w:t xml:space="preserve"> </w:t>
      </w:r>
      <w:r>
        <w:br/>
        <w:t>            </w:t>
      </w:r>
      <w:r>
        <w:rPr>
          <w:color w:val="008000"/>
        </w:rPr>
        <w:t>// Draw score</w:t>
      </w:r>
      <w:r>
        <w:br/>
        <w:t>            ScreenManager.SpriteBatch.DrawString(highScoreFont, </w:t>
      </w:r>
    </w:p>
    <w:p w:rsidR="004553B9" w:rsidRDefault="002D292D" w:rsidP="004553B9">
      <w:pPr>
        <w:pStyle w:val="ppCodeIndent"/>
      </w:pPr>
      <w:r>
        <w:t xml:space="preserve">                highScore[i].Value.ToString(), 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(safeArea.Left +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.HighScoreScoreLeftMargin, safeArea.Top + i * </w:t>
      </w:r>
    </w:p>
    <w:p w:rsidR="004553B9" w:rsidRDefault="002D292D" w:rsidP="004553B9">
      <w:pPr>
        <w:pStyle w:val="ppCodeIndent"/>
      </w:pPr>
      <w:r>
        <w:lastRenderedPageBreak/>
        <w:t>                </w:t>
      </w:r>
      <w:r>
        <w:rPr>
          <w:color w:val="2B91AF"/>
        </w:rPr>
        <w:t>UIConstants</w:t>
      </w:r>
      <w:r>
        <w:t>.HighScoreVerticalJump +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 xml:space="preserve">.HighScoreTopMargin), </w:t>
      </w:r>
      <w:r>
        <w:rPr>
          <w:color w:val="2B91AF"/>
        </w:rPr>
        <w:t>Color</w:t>
      </w:r>
      <w:r>
        <w:t>.Yellow);</w:t>
      </w:r>
      <w:r>
        <w:br/>
        <w:t>        }</w:t>
      </w:r>
      <w:r>
        <w:br/>
        <w:t>    }</w:t>
      </w:r>
      <w:r>
        <w:br/>
      </w:r>
      <w:r>
        <w:rPr>
          <w:color w:val="0000FF"/>
        </w:rPr>
        <w:t>#else</w:t>
      </w:r>
      <w:r>
        <w:br/>
        <w:t>    </w:t>
      </w:r>
      <w:r>
        <w:rPr>
          <w:color w:val="0000FF"/>
        </w:rPr>
        <w:t>float</w:t>
      </w:r>
      <w:r>
        <w:t> verticalPosition = </w:t>
      </w:r>
      <w:r>
        <w:rPr>
          <w:color w:val="2B91AF"/>
        </w:rPr>
        <w:t>UIConstants</w:t>
      </w:r>
      <w:r>
        <w:t>.HighScoreTopMargin;</w:t>
      </w:r>
      <w:r>
        <w:br/>
        <w:t xml:space="preserve"> </w:t>
      </w:r>
      <w:r>
        <w:br/>
        <w:t>    </w:t>
      </w:r>
      <w:r>
        <w:rPr>
          <w:color w:val="0000FF"/>
        </w:rPr>
        <w:t>for</w:t>
      </w:r>
      <w:r>
        <w:t> (</w:t>
      </w:r>
      <w:r>
        <w:rPr>
          <w:color w:val="0000FF"/>
        </w:rPr>
        <w:t>int</w:t>
      </w:r>
      <w:r>
        <w:t> i = 0; i &lt; highScore.Count; i++)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(!</w:t>
      </w:r>
      <w:r>
        <w:rPr>
          <w:color w:val="0000FF"/>
        </w:rPr>
        <w:t>string</w:t>
      </w:r>
      <w:r>
        <w:t>.IsNullOrEmpty(highScore[i].Key))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 Draw place number</w:t>
      </w:r>
      <w:r>
        <w:br/>
        <w:t>            ScreenManager.SpriteBatch.DrawString( highScoreFont, </w:t>
      </w:r>
    </w:p>
    <w:p w:rsidR="004553B9" w:rsidRDefault="002D292D" w:rsidP="004553B9">
      <w:pPr>
        <w:pStyle w:val="ppCodeIndent"/>
      </w:pPr>
      <w:r>
        <w:t xml:space="preserve">            GetPlaceString(i), 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(safeArea.Left + </w:t>
      </w:r>
    </w:p>
    <w:p w:rsidR="004553B9" w:rsidRDefault="002D292D" w:rsidP="004553B9">
      <w:pPr>
        <w:pStyle w:val="ppCodeIndent"/>
      </w:pPr>
      <w:r>
        <w:t>            </w:t>
      </w:r>
      <w:r>
        <w:rPr>
          <w:color w:val="2B91AF"/>
        </w:rPr>
        <w:t>UIConstants</w:t>
      </w:r>
      <w:r>
        <w:t>.HighScorePlaceLeftMargin, safeArea.Top + </w:t>
      </w:r>
    </w:p>
    <w:p w:rsidR="004553B9" w:rsidRDefault="002D292D" w:rsidP="004553B9">
      <w:pPr>
        <w:pStyle w:val="ppCodeIndent"/>
      </w:pPr>
      <w:r>
        <w:t xml:space="preserve">            verticalPosition), </w:t>
      </w:r>
      <w:r>
        <w:rPr>
          <w:color w:val="2B91AF"/>
        </w:rPr>
        <w:t>Color</w:t>
      </w:r>
      <w:r>
        <w:t>.Black);</w:t>
      </w:r>
      <w:r>
        <w:br/>
        <w:t xml:space="preserve"> </w:t>
      </w:r>
      <w:r>
        <w:br/>
        <w:t>            </w:t>
      </w:r>
      <w:r>
        <w:rPr>
          <w:color w:val="008000"/>
        </w:rPr>
        <w:t>// Draw Name</w:t>
      </w:r>
      <w:r>
        <w:br/>
        <w:t>            ScreenManager.SpriteBatch.DrawString(highScoreFont, </w:t>
      </w:r>
    </w:p>
    <w:p w:rsidR="004553B9" w:rsidRDefault="002D292D" w:rsidP="004553B9">
      <w:pPr>
        <w:pStyle w:val="ppCodeIndent"/>
      </w:pPr>
      <w:r>
        <w:t xml:space="preserve">                highScore[i].Key,  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(safeArea.Left +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.HighScoreNameLeftMargin, safeArea.Top + </w:t>
      </w:r>
    </w:p>
    <w:p w:rsidR="004553B9" w:rsidRDefault="002D292D" w:rsidP="004553B9">
      <w:pPr>
        <w:pStyle w:val="ppCodeIndent"/>
      </w:pPr>
      <w:r>
        <w:t xml:space="preserve">                verticalPosition), </w:t>
      </w:r>
      <w:r>
        <w:rPr>
          <w:color w:val="2B91AF"/>
        </w:rPr>
        <w:t>Color</w:t>
      </w:r>
      <w:r>
        <w:t>.DarkRed);</w:t>
      </w:r>
      <w:r>
        <w:br/>
        <w:t xml:space="preserve"> </w:t>
      </w:r>
      <w:r>
        <w:br/>
        <w:t>            </w:t>
      </w:r>
      <w:r>
        <w:rPr>
          <w:color w:val="008000"/>
        </w:rPr>
        <w:t>// Draw score</w:t>
      </w:r>
      <w:r>
        <w:br/>
        <w:t>            ScreenManager.SpriteBatch.DrawString(highScoreFont, </w:t>
      </w:r>
    </w:p>
    <w:p w:rsidR="004553B9" w:rsidRDefault="002D292D" w:rsidP="004553B9">
      <w:pPr>
        <w:pStyle w:val="ppCodeIndent"/>
      </w:pPr>
      <w:r>
        <w:t xml:space="preserve">                highScore[i].Value.ToString(), 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(safeArea.Left +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2B91AF"/>
        </w:rPr>
        <w:t>UIConstants</w:t>
      </w:r>
      <w:r>
        <w:t>.HighScoreScoreLeftMargin, safeArea.Top + </w:t>
      </w:r>
    </w:p>
    <w:p w:rsidR="004553B9" w:rsidRDefault="002D292D" w:rsidP="004553B9">
      <w:pPr>
        <w:pStyle w:val="ppCodeIndent"/>
      </w:pPr>
      <w:r>
        <w:t xml:space="preserve">                verticalPosition), </w:t>
      </w:r>
      <w:r>
        <w:rPr>
          <w:color w:val="2B91AF"/>
        </w:rPr>
        <w:t>Color</w:t>
      </w:r>
      <w:r>
        <w:t>.Yellow)</w:t>
      </w:r>
      <w:proofErr w:type="gramStart"/>
      <w:r>
        <w:t>;</w:t>
      </w:r>
      <w:proofErr w:type="gramEnd"/>
      <w:r>
        <w:br/>
        <w:t>        }</w:t>
      </w:r>
      <w:r>
        <w:br/>
        <w:t xml:space="preserve"> </w:t>
      </w:r>
      <w:r>
        <w:br/>
        <w:t>        </w:t>
      </w:r>
      <w:r>
        <w:rPr>
          <w:color w:val="008000"/>
        </w:rPr>
        <w:t>// Odd and even lines have different height. Remember that "i" is an 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008000"/>
        </w:rPr>
        <w:t>// index so even i's are actually odd lines.</w:t>
      </w:r>
      <w:r>
        <w:br/>
        <w:t>        </w:t>
      </w:r>
      <w:r>
        <w:rPr>
          <w:color w:val="0000FF"/>
        </w:rPr>
        <w:t>if</w:t>
      </w:r>
      <w:r>
        <w:t> (i % 2 == 0)</w:t>
      </w:r>
      <w:r>
        <w:br/>
        <w:t>        {</w:t>
      </w:r>
      <w:r>
        <w:br/>
        <w:t>            verticalPosition += </w:t>
      </w:r>
      <w:r>
        <w:rPr>
          <w:color w:val="2B91AF"/>
        </w:rPr>
        <w:t>UIConstants</w:t>
      </w:r>
      <w:r>
        <w:t>.HighScoreOddVerticalJump;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br/>
        <w:t>        {</w:t>
      </w:r>
      <w:r>
        <w:br/>
        <w:t>            verticalPosition += </w:t>
      </w:r>
      <w:r>
        <w:rPr>
          <w:color w:val="2B91AF"/>
        </w:rPr>
        <w:t>UIConstants</w:t>
      </w:r>
      <w:r>
        <w:t>.HighScoreEvenVerticalJump;</w:t>
      </w:r>
      <w:r>
        <w:br/>
        <w:t>        }</w:t>
      </w:r>
      <w:r>
        <w:br/>
        <w:t>    }</w:t>
      </w:r>
      <w:r>
        <w:br/>
      </w:r>
      <w:r>
        <w:rPr>
          <w:color w:val="0000FF"/>
        </w:rPr>
        <w:t>#endif</w:t>
      </w:r>
      <w:r>
        <w:br/>
        <w:t xml:space="preserve"> </w:t>
      </w:r>
      <w:r>
        <w:br/>
        <w:t>    ScreenManager.SpriteBatch.End();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.Draw(gameTime);</w:t>
      </w:r>
      <w:r>
        <w:br/>
        <w:t>}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InitializeMapping</w:t>
      </w:r>
      <w:r w:rsidR="002D292D">
        <w:t xml:space="preserve"> method</w:t>
      </w:r>
      <w:r w:rsidR="00306943">
        <w:t>.</w:t>
      </w:r>
    </w:p>
    <w:p w:rsidR="00971E5F" w:rsidRPr="00971E5F" w:rsidRDefault="00971E5F" w:rsidP="00971E5F">
      <w:pPr>
        <w:pStyle w:val="ppCodeLanguageIndent"/>
      </w:pPr>
      <w:r w:rsidRPr="00971E5F">
        <w:lastRenderedPageBreak/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private</w:t>
      </w:r>
      <w:r>
        <w:t> </w:t>
      </w:r>
      <w:r>
        <w:rPr>
          <w:color w:val="0000FF"/>
        </w:rPr>
        <w:t>void</w:t>
      </w:r>
      <w:r>
        <w:t> InitializeMapping()</w:t>
      </w:r>
      <w:r>
        <w:br/>
        <w:t>{</w:t>
      </w:r>
      <w:r>
        <w:br/>
        <w:t>    numberPlaceMapping.Add(0, </w:t>
      </w:r>
      <w:r>
        <w:rPr>
          <w:color w:val="A31515"/>
        </w:rPr>
        <w:t>"1ST"</w:t>
      </w:r>
      <w:r>
        <w:t>);</w:t>
      </w:r>
      <w:r>
        <w:br/>
        <w:t>    numberPlaceMapping.Add(1, </w:t>
      </w:r>
      <w:r>
        <w:rPr>
          <w:color w:val="A31515"/>
        </w:rPr>
        <w:t>"2ND"</w:t>
      </w:r>
      <w:r>
        <w:t>);</w:t>
      </w:r>
      <w:r>
        <w:br/>
        <w:t>    numberPlaceMapping.Add(2, </w:t>
      </w:r>
      <w:r>
        <w:rPr>
          <w:color w:val="A31515"/>
        </w:rPr>
        <w:t>"3RD"</w:t>
      </w:r>
      <w:r>
        <w:t>);</w:t>
      </w:r>
      <w:r>
        <w:br/>
        <w:t>    numberPlaceMapping.Add(3, </w:t>
      </w:r>
      <w:r>
        <w:rPr>
          <w:color w:val="A31515"/>
        </w:rPr>
        <w:t>"4TH"</w:t>
      </w:r>
      <w:r>
        <w:t>);</w:t>
      </w:r>
      <w:r>
        <w:br/>
        <w:t>    numberPlaceMapping.Add(4, </w:t>
      </w:r>
      <w:r>
        <w:rPr>
          <w:color w:val="A31515"/>
        </w:rPr>
        <w:t>"5TH"</w:t>
      </w:r>
      <w:r>
        <w:t>);</w:t>
      </w:r>
      <w:r>
        <w:br/>
        <w:t>    numberPlaceMapping.Add(5, </w:t>
      </w:r>
      <w:r>
        <w:rPr>
          <w:color w:val="A31515"/>
        </w:rPr>
        <w:t>"6TH"</w:t>
      </w:r>
      <w:r>
        <w:t>);</w:t>
      </w:r>
      <w:r>
        <w:br/>
        <w:t>    numberPlaceMapping.Add(6, </w:t>
      </w:r>
      <w:r>
        <w:rPr>
          <w:color w:val="A31515"/>
        </w:rPr>
        <w:t>"7TH"</w:t>
      </w:r>
      <w:r>
        <w:t>);</w:t>
      </w:r>
      <w:r>
        <w:br/>
        <w:t>}</w:t>
      </w:r>
    </w:p>
    <w:p w:rsidR="00306943" w:rsidRDefault="00420D72" w:rsidP="004553B9">
      <w:pPr>
        <w:pStyle w:val="ppNumberList"/>
      </w:pPr>
      <w:r>
        <w:t>From</w:t>
      </w:r>
      <w:r w:rsidR="007363F3">
        <w:t xml:space="preserve"> the </w:t>
      </w:r>
      <w:r w:rsidR="004553B9" w:rsidRPr="004553B9">
        <w:rPr>
          <w:rStyle w:val="Strong"/>
        </w:rPr>
        <w:t>Screens</w:t>
      </w:r>
      <w:r w:rsidR="007363F3">
        <w:t xml:space="preserve"> project folder</w:t>
      </w:r>
      <w:r w:rsidR="00680B04">
        <w:t>,</w:t>
      </w:r>
      <w:r w:rsidR="007363F3"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LevelOverScreen.cs</w:t>
      </w:r>
      <w:r w:rsidR="002D292D">
        <w:t xml:space="preserve"> file</w:t>
      </w:r>
      <w:r w:rsidR="00306943">
        <w:t>.</w:t>
      </w:r>
    </w:p>
    <w:p w:rsidR="00196A6A" w:rsidRDefault="00306943">
      <w:pPr>
        <w:pStyle w:val="ppNumberList"/>
      </w:pPr>
      <w:r>
        <w:t>A</w:t>
      </w:r>
      <w:r w:rsidR="002D292D">
        <w:t xml:space="preserve">dd </w:t>
      </w:r>
      <w:r>
        <w:t>a</w:t>
      </w:r>
      <w:r w:rsidR="002D292D">
        <w:t xml:space="preserve"> field to the </w:t>
      </w:r>
      <w:r w:rsidR="004553B9" w:rsidRPr="004553B9">
        <w:rPr>
          <w:rStyle w:val="Strong"/>
        </w:rPr>
        <w:t>LevelOverScreen</w:t>
      </w:r>
      <w:r w:rsidR="002D292D">
        <w:t xml:space="preserve"> class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2B91AF"/>
        </w:rPr>
        <w:t>Rectangle</w:t>
      </w:r>
      <w:r>
        <w:t> safeArea;</w:t>
      </w:r>
    </w:p>
    <w:p w:rsidR="00196A6A" w:rsidRDefault="00306943">
      <w:pPr>
        <w:pStyle w:val="ppNumberList"/>
      </w:pPr>
      <w:r>
        <w:t>R</w:t>
      </w:r>
      <w:r w:rsidR="002D292D">
        <w:t xml:space="preserve">eplace the </w:t>
      </w:r>
      <w:r w:rsidR="004553B9" w:rsidRPr="004553B9">
        <w:rPr>
          <w:rStyle w:val="Strong"/>
        </w:rPr>
        <w:t>LoadContent</w:t>
      </w:r>
      <w:r w:rsidR="002D292D">
        <w:t xml:space="preserve"> method</w:t>
      </w:r>
      <w:r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LoadContent()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(difficultyMode.HasValue)</w:t>
      </w:r>
      <w:r>
        <w:br/>
        <w:t>    {</w:t>
      </w:r>
      <w:r>
        <w:br/>
        <w:t>        gameplayScreen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GameplayScreen</w:t>
      </w:r>
      <w:r>
        <w:t>(difficultyMode.Value);</w:t>
      </w:r>
      <w:r>
        <w:br/>
        <w:t>        gameplayScreen.ScreenManager = ScreenManager;</w:t>
      </w:r>
      <w:r>
        <w:br/>
        <w:t>    }</w:t>
      </w:r>
      <w:r>
        <w:br/>
        <w:t>    font36px = ScreenManager.Game.Content.Load&lt;</w:t>
      </w:r>
      <w:r>
        <w:rPr>
          <w:color w:val="2B91AF"/>
        </w:rPr>
        <w:t>SpriteFont</w:t>
      </w:r>
      <w:r>
        <w:t>&gt;(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A31515"/>
        </w:rPr>
        <w:t>"Fonts/GameScreenFont36px"</w:t>
      </w:r>
      <w:r>
        <w:t>);</w:t>
      </w:r>
      <w:r>
        <w:br/>
        <w:t>    font16px = ScreenManager.Game.Content.Load&lt;</w:t>
      </w:r>
      <w:r>
        <w:rPr>
          <w:color w:val="2B91AF"/>
        </w:rPr>
        <w:t>SpriteFont</w:t>
      </w:r>
      <w:r>
        <w:t>&gt;(</w:t>
      </w:r>
    </w:p>
    <w:p w:rsidR="004553B9" w:rsidRDefault="002D292D" w:rsidP="004553B9">
      <w:pPr>
        <w:pStyle w:val="ppCodeIndent"/>
      </w:pPr>
      <w:r>
        <w:t>        </w:t>
      </w:r>
      <w:r>
        <w:rPr>
          <w:color w:val="A31515"/>
        </w:rPr>
        <w:t>"Fonts/GameScreenFont16px"</w:t>
      </w:r>
      <w:r>
        <w:t>);</w:t>
      </w:r>
      <w:r>
        <w:br/>
        <w:t>    textSize = font36px.MeasureString(text);</w:t>
      </w:r>
      <w:r>
        <w:br/>
        <w:t>    safeArea = SafeArea;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.LoadContent();</w:t>
      </w:r>
      <w:r>
        <w:br/>
        <w:t>}</w:t>
      </w:r>
    </w:p>
    <w:p w:rsidR="00196A6A" w:rsidRDefault="002D292D">
      <w:pPr>
        <w:pStyle w:val="ppNumberList"/>
      </w:pPr>
      <w:r>
        <w:t xml:space="preserve">Modify the </w:t>
      </w:r>
      <w:r w:rsidR="004553B9" w:rsidRPr="004553B9">
        <w:rPr>
          <w:rStyle w:val="Strong"/>
        </w:rPr>
        <w:t>Draw</w:t>
      </w:r>
      <w:r>
        <w:t xml:space="preserve"> method</w:t>
      </w:r>
      <w:r w:rsidR="00306943">
        <w:t>.</w:t>
      </w:r>
    </w:p>
    <w:p w:rsidR="00971E5F" w:rsidRPr="00971E5F" w:rsidRDefault="00971E5F" w:rsidP="00971E5F">
      <w:pPr>
        <w:pStyle w:val="ppCodeLanguageIndent"/>
      </w:pPr>
      <w:r w:rsidRPr="00971E5F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Draw(</w:t>
      </w:r>
      <w:r>
        <w:rPr>
          <w:color w:val="2B91AF"/>
        </w:rPr>
        <w:t>GameTime</w:t>
      </w:r>
      <w:r>
        <w:t> gameTime)</w:t>
      </w:r>
      <w:r>
        <w:br/>
        <w:t>{</w:t>
      </w:r>
      <w:r>
        <w:br/>
        <w:t>    </w:t>
      </w:r>
      <w:r>
        <w:rPr>
          <w:color w:val="2B91AF"/>
        </w:rPr>
        <w:t>SpriteBatch</w:t>
      </w:r>
      <w:r>
        <w:t> spriteBatch = ScreenManager.SpriteBatch;</w:t>
      </w:r>
      <w:r>
        <w:br/>
        <w:t xml:space="preserve"> </w:t>
      </w:r>
      <w:r>
        <w:br/>
        <w:t>    spriteBatch.Begin();</w:t>
      </w:r>
      <w:r>
        <w:br/>
        <w:t xml:space="preserve"> </w:t>
      </w:r>
      <w:r>
        <w:br/>
        <w:t>    </w:t>
      </w:r>
      <w:r>
        <w:rPr>
          <w:color w:val="008000"/>
        </w:rPr>
        <w:t>// Draw the footer text</w:t>
      </w:r>
      <w:r>
        <w:br/>
        <w:t xml:space="preserve">     </w:t>
      </w:r>
      <w:r>
        <w:rPr>
          <w:color w:val="0000FF"/>
        </w:rPr>
        <w:t>if</w:t>
      </w:r>
      <w:r>
        <w:t> (difficultyMode.HasValue)</w:t>
      </w:r>
      <w:r>
        <w:br/>
      </w:r>
      <w:r>
        <w:lastRenderedPageBreak/>
        <w:t>    {</w:t>
      </w:r>
      <w:r>
        <w:br/>
      </w:r>
      <w:r w:rsidRPr="00CE7FE7">
        <w:rPr>
          <w:color w:val="0000FF"/>
        </w:rPr>
        <w:t>#if</w:t>
      </w:r>
      <w:r>
        <w:rPr>
          <w:color w:val="008000"/>
        </w:rPr>
        <w:t> </w:t>
      </w:r>
      <w:r w:rsidRPr="00CE7FE7">
        <w:rPr>
          <w:color w:val="000000" w:themeColor="text1"/>
        </w:rPr>
        <w:t>WINDOWS_PHONE</w:t>
      </w:r>
      <w:r>
        <w:br/>
        <w:t>        </w:t>
      </w:r>
      <w:r>
        <w:rPr>
          <w:color w:val="0000FF"/>
        </w:rPr>
        <w:t>string</w:t>
      </w:r>
      <w:r>
        <w:t> actionText = </w:t>
      </w:r>
      <w:r>
        <w:rPr>
          <w:color w:val="A31515"/>
        </w:rPr>
        <w:t>"Touch to start next level"</w:t>
      </w:r>
      <w:r>
        <w:t>;</w:t>
      </w:r>
      <w:r>
        <w:br/>
      </w:r>
      <w:r>
        <w:rPr>
          <w:color w:val="0000FF"/>
        </w:rPr>
        <w:t>#else</w:t>
      </w:r>
      <w:r>
        <w:br/>
        <w:t>        </w:t>
      </w:r>
      <w:r>
        <w:rPr>
          <w:color w:val="0000FF"/>
        </w:rPr>
        <w:t>string</w:t>
      </w:r>
      <w:r>
        <w:t> actionText = </w:t>
      </w:r>
      <w:r>
        <w:rPr>
          <w:color w:val="A31515"/>
        </w:rPr>
        <w:t>"Press space to start next level"</w:t>
      </w:r>
      <w:r>
        <w:t>;</w:t>
      </w:r>
      <w:r>
        <w:br/>
      </w:r>
      <w:r>
        <w:rPr>
          <w:color w:val="0000FF"/>
        </w:rPr>
        <w:t>#endif</w:t>
      </w:r>
      <w:r>
        <w:br/>
        <w:t xml:space="preserve"> </w:t>
      </w:r>
      <w:r>
        <w:br/>
        <w:t>        spriteBatch.DrawString(font16px, actionText,</w:t>
      </w:r>
      <w:r>
        <w:br/>
        <w:t>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(ScreenManager.GraphicsDevice.Viewport.Width / 2 -</w:t>
      </w:r>
      <w:r>
        <w:br/>
        <w:t>                font16px.MeasureString(actionText).X / 2,</w:t>
      </w:r>
      <w:r>
        <w:br/>
        <w:t>                safeArea.Bottom - font16px.MeasureString(actionText).Y - 4),</w:t>
      </w:r>
      <w:r>
        <w:br/>
        <w:t>            </w:t>
      </w:r>
      <w:r>
        <w:rPr>
          <w:color w:val="2B91AF"/>
        </w:rPr>
        <w:t>Color</w:t>
      </w:r>
      <w:r>
        <w:t>.Black);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  <w:t>    {</w:t>
      </w:r>
      <w:r>
        <w:br/>
      </w:r>
      <w:r w:rsidRPr="00CE7FE7">
        <w:rPr>
          <w:color w:val="0000FF"/>
        </w:rPr>
        <w:t>#if</w:t>
      </w:r>
      <w:r>
        <w:rPr>
          <w:color w:val="008000"/>
        </w:rPr>
        <w:t> </w:t>
      </w:r>
      <w:r w:rsidRPr="00CE7FE7">
        <w:rPr>
          <w:color w:val="000000" w:themeColor="text1"/>
        </w:rPr>
        <w:t>WINDOWS_PHONE</w:t>
      </w:r>
      <w:r w:rsidRPr="00CE7FE7">
        <w:rPr>
          <w:color w:val="000000" w:themeColor="text1"/>
        </w:rPr>
        <w:br/>
      </w:r>
      <w:r>
        <w:t>        </w:t>
      </w:r>
      <w:r>
        <w:rPr>
          <w:color w:val="0000FF"/>
        </w:rPr>
        <w:t>string</w:t>
      </w:r>
      <w:r>
        <w:t> actionText = </w:t>
      </w:r>
      <w:r>
        <w:rPr>
          <w:color w:val="A31515"/>
        </w:rPr>
        <w:t>"Touch to end game"</w:t>
      </w:r>
      <w:r>
        <w:t>;</w:t>
      </w:r>
      <w:r>
        <w:br/>
      </w:r>
      <w:r>
        <w:rPr>
          <w:color w:val="0000FF"/>
        </w:rPr>
        <w:t>#else</w:t>
      </w:r>
      <w:r>
        <w:br/>
        <w:t>        </w:t>
      </w:r>
      <w:r>
        <w:rPr>
          <w:color w:val="0000FF"/>
        </w:rPr>
        <w:t>string</w:t>
      </w:r>
      <w:r>
        <w:t> actionText = </w:t>
      </w:r>
      <w:r>
        <w:rPr>
          <w:color w:val="A31515"/>
        </w:rPr>
        <w:t>"Press space to end game"</w:t>
      </w:r>
      <w:r>
        <w:t>;</w:t>
      </w:r>
      <w:r>
        <w:br/>
      </w:r>
      <w:r>
        <w:rPr>
          <w:color w:val="0000FF"/>
        </w:rPr>
        <w:t>#endif</w:t>
      </w:r>
      <w:r>
        <w:br/>
        <w:t>        spriteBatch.DrawString(font16px, actionText,</w:t>
      </w:r>
      <w:r>
        <w:br/>
        <w:t>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(safeArea.Left + safeArea.Width / 2 -</w:t>
      </w:r>
    </w:p>
    <w:p w:rsidR="004553B9" w:rsidRDefault="002D292D" w:rsidP="004553B9">
      <w:pPr>
        <w:pStyle w:val="ppCodeIndent"/>
      </w:pPr>
      <w:r>
        <w:t>                font16px.MeasureString(actionText).X / 2,</w:t>
      </w:r>
      <w:r>
        <w:br/>
        <w:t>                safeArea.Top + safeArea.Height -</w:t>
      </w:r>
    </w:p>
    <w:p w:rsidR="004553B9" w:rsidRDefault="002D292D" w:rsidP="004553B9">
      <w:pPr>
        <w:pStyle w:val="ppCodeIndent"/>
      </w:pPr>
      <w:r>
        <w:t>                font16px.MeasureString(actionText).Y - 4),</w:t>
      </w:r>
      <w:r>
        <w:br/>
        <w:t>            </w:t>
      </w:r>
      <w:r>
        <w:rPr>
          <w:color w:val="2B91AF"/>
        </w:rPr>
        <w:t>Color</w:t>
      </w:r>
      <w:r>
        <w:t>.Black);</w:t>
      </w:r>
      <w:r>
        <w:br/>
        <w:t>    }</w:t>
      </w:r>
      <w:r>
        <w:br/>
        <w:t xml:space="preserve"> </w:t>
      </w:r>
      <w:r>
        <w:br/>
        <w:t>    spriteBatch.End();</w:t>
      </w:r>
      <w:r>
        <w:br/>
        <w:t>}</w:t>
      </w:r>
    </w:p>
    <w:p w:rsidR="00E743CA" w:rsidRDefault="00420D72" w:rsidP="004553B9">
      <w:pPr>
        <w:pStyle w:val="ppNumberList"/>
      </w:pPr>
      <w:r>
        <w:t>From</w:t>
      </w:r>
      <w:r w:rsidR="007363F3">
        <w:t xml:space="preserve"> the </w:t>
      </w:r>
      <w:r w:rsidR="004553B9" w:rsidRPr="004553B9">
        <w:rPr>
          <w:rStyle w:val="Strong"/>
        </w:rPr>
        <w:t>Screens</w:t>
      </w:r>
      <w:r w:rsidR="007363F3">
        <w:t xml:space="preserve"> project folder</w:t>
      </w:r>
      <w:r w:rsidR="00680B04">
        <w:t>,</w:t>
      </w:r>
      <w:r w:rsidR="007363F3"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MainMenuScreen.cs</w:t>
      </w:r>
      <w:r w:rsidR="002D292D">
        <w:rPr>
          <w:b/>
          <w:bCs/>
        </w:rPr>
        <w:t xml:space="preserve"> </w:t>
      </w:r>
      <w:r w:rsidR="002D292D">
        <w:t>file</w:t>
      </w:r>
      <w:r w:rsidR="00E743CA">
        <w:t>.</w:t>
      </w:r>
    </w:p>
    <w:p w:rsidR="00196A6A" w:rsidRDefault="00E743CA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MainMenuScreen</w:t>
      </w:r>
      <w:r w:rsidR="002D292D">
        <w:t xml:space="preserve"> class’s constructor and </w:t>
      </w:r>
      <w:r w:rsidR="004553B9" w:rsidRPr="004553B9">
        <w:rPr>
          <w:rStyle w:val="Strong"/>
        </w:rPr>
        <w:t>LoadContent</w:t>
      </w:r>
      <w:r w:rsidR="002D292D">
        <w:t xml:space="preserve"> method</w:t>
      </w:r>
      <w:r>
        <w:t>.</w:t>
      </w:r>
    </w:p>
    <w:p w:rsidR="00196A6A" w:rsidRDefault="00E743CA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rPr>
          <w:b/>
          <w:bCs/>
        </w:rPr>
        <w:tab/>
      </w:r>
      <w:r>
        <w:t xml:space="preserve">This repositions the main menu entries so they </w:t>
      </w:r>
      <w:proofErr w:type="gramStart"/>
      <w:r>
        <w:t>are placed</w:t>
      </w:r>
      <w:proofErr w:type="gramEnd"/>
      <w:r>
        <w:t xml:space="preserve"> relative to the screen center instead of at a set location.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196A6A" w:rsidRDefault="002D292D">
      <w:pPr>
        <w:pStyle w:val="CodeIndent"/>
      </w:pPr>
      <w:r>
        <w:rPr>
          <w:color w:val="0000FF"/>
        </w:rPr>
        <w:t>public</w:t>
      </w:r>
      <w:r>
        <w:t> MainMenuScreen()</w:t>
      </w:r>
      <w:r>
        <w:br/>
        <w:t>    : </w:t>
      </w:r>
      <w:r>
        <w:rPr>
          <w:color w:val="0000FF"/>
        </w:rPr>
        <w:t>base</w:t>
      </w:r>
      <w:r>
        <w:t>(</w:t>
      </w:r>
      <w:r>
        <w:rPr>
          <w:color w:val="A31515"/>
        </w:rPr>
        <w:t>""</w:t>
      </w:r>
      <w:r>
        <w:t>)</w:t>
      </w:r>
      <w:r>
        <w:br/>
        <w:t>{</w:t>
      </w:r>
      <w:r>
        <w:br/>
        <w:t>}</w:t>
      </w:r>
      <w:r>
        <w:br/>
        <w:t xml:space="preserve"> </w:t>
      </w:r>
      <w:r>
        <w:br/>
      </w: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LoadContent()</w:t>
      </w:r>
      <w:r>
        <w:br/>
        <w:t>{</w:t>
      </w:r>
      <w:r>
        <w:br/>
        <w:t>    </w:t>
      </w:r>
      <w:r>
        <w:rPr>
          <w:color w:val="008000"/>
        </w:rPr>
        <w:t>// Create our menu entries.</w:t>
      </w:r>
      <w:r>
        <w:br/>
        <w:t>    </w:t>
      </w:r>
      <w:r>
        <w:rPr>
          <w:color w:val="2B91AF"/>
        </w:rPr>
        <w:t>MenuEntry</w:t>
      </w:r>
      <w:r>
        <w:t> startGameMenuEntry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MenuEntry</w:t>
      </w:r>
      <w:r>
        <w:t>(</w:t>
      </w:r>
      <w:r>
        <w:rPr>
          <w:color w:val="A31515"/>
        </w:rPr>
        <w:t>"Start"</w:t>
      </w:r>
      <w:r>
        <w:t>);</w:t>
      </w:r>
      <w:r>
        <w:br/>
        <w:t>    </w:t>
      </w:r>
      <w:r>
        <w:rPr>
          <w:color w:val="2B91AF"/>
        </w:rPr>
        <w:t>MenuEntry</w:t>
      </w:r>
      <w:r>
        <w:t> exitMenuEntry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MenuEntry</w:t>
      </w:r>
      <w:r>
        <w:t>(</w:t>
      </w:r>
      <w:r>
        <w:rPr>
          <w:color w:val="A31515"/>
        </w:rPr>
        <w:t>"Exit"</w:t>
      </w:r>
      <w:r>
        <w:t>);</w:t>
      </w:r>
      <w:r>
        <w:br/>
        <w:t xml:space="preserve"> </w:t>
      </w:r>
      <w:r>
        <w:br/>
      </w:r>
      <w:r>
        <w:lastRenderedPageBreak/>
        <w:t>    </w:t>
      </w:r>
      <w:r>
        <w:rPr>
          <w:color w:val="008000"/>
        </w:rPr>
        <w:t>// Calculate menu positions - we do this here since we want the screen</w:t>
      </w:r>
      <w:r>
        <w:br/>
        <w:t>    </w:t>
      </w:r>
      <w:r>
        <w:rPr>
          <w:color w:val="008000"/>
        </w:rPr>
        <w:t>// manager to be available</w:t>
      </w:r>
      <w:r>
        <w:br/>
        <w:t>    </w:t>
      </w:r>
      <w:r>
        <w:rPr>
          <w:color w:val="0000FF"/>
        </w:rPr>
        <w:t>int</w:t>
      </w:r>
      <w:r>
        <w:t> quarterViewportWidth = </w:t>
      </w:r>
    </w:p>
    <w:p w:rsidR="00196A6A" w:rsidRDefault="002D292D">
      <w:pPr>
        <w:pStyle w:val="CodeIndent"/>
      </w:pPr>
      <w:r>
        <w:t>        ScreenManager.GraphicsDevice.Viewport.Width / 4;</w:t>
      </w:r>
      <w:r>
        <w:br/>
        <w:t>    </w:t>
      </w:r>
      <w:r>
        <w:rPr>
          <w:color w:val="0000FF"/>
        </w:rPr>
        <w:t>int</w:t>
      </w:r>
      <w:r>
        <w:t> menuEntryHeight = SafeArea.Bottom -</w:t>
      </w:r>
      <w:r>
        <w:br/>
        <w:t>        ScreenManager.ButtonBackground.Height * 2;</w:t>
      </w:r>
      <w:r>
        <w:br/>
        <w:t>    startGameMenuEntry.Position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(quarterViewportWidth -</w:t>
      </w:r>
      <w:r>
        <w:br/>
        <w:t>        ScreenManager.ButtonBackground.Width / 2, menuEntryHeight);</w:t>
      </w:r>
      <w:r>
        <w:br/>
        <w:t>    exitMenuEntry.Position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(3 * quarterViewportWidth -</w:t>
      </w:r>
      <w:r>
        <w:br/>
        <w:t>        ScreenManager.ButtonBackground.Width / 2, menuEntryHeight);</w:t>
      </w:r>
      <w:r>
        <w:br/>
        <w:t xml:space="preserve"> </w:t>
      </w:r>
      <w:r>
        <w:br/>
        <w:t>    </w:t>
      </w:r>
      <w:r>
        <w:rPr>
          <w:color w:val="008000"/>
        </w:rPr>
        <w:t>// Hook up menu event handlers.</w:t>
      </w:r>
      <w:r>
        <w:br/>
        <w:t>    startGameMenuEntry.Selected += StartGameMenuEntrySelected;</w:t>
      </w:r>
      <w:r>
        <w:br/>
        <w:t>    exitMenuEntry.Selected += OnCancel;</w:t>
      </w:r>
      <w:r>
        <w:br/>
        <w:t xml:space="preserve"> </w:t>
      </w:r>
      <w:r>
        <w:br/>
        <w:t>    </w:t>
      </w:r>
      <w:r>
        <w:rPr>
          <w:color w:val="008000"/>
        </w:rPr>
        <w:t>// Add entries to the menu.</w:t>
      </w:r>
      <w:r>
        <w:br/>
        <w:t>    MenuEntries.Add(startGameMenuEntry);</w:t>
      </w:r>
      <w:r>
        <w:br/>
        <w:t>    MenuEntries.Add(exitMenuEntry);            </w:t>
      </w:r>
      <w:r>
        <w:br/>
        <w:t xml:space="preserve"> </w:t>
      </w:r>
      <w:r>
        <w:br/>
        <w:t>    </w:t>
      </w:r>
      <w:r>
        <w:rPr>
          <w:color w:val="2B91AF"/>
        </w:rPr>
        <w:t>AudioManager</w:t>
      </w:r>
      <w:r>
        <w:t>.LoadSounds();</w:t>
      </w:r>
      <w:r>
        <w:br/>
        <w:t>    </w:t>
      </w:r>
      <w:r>
        <w:rPr>
          <w:color w:val="2B91AF"/>
        </w:rPr>
        <w:t>AudioManager</w:t>
      </w:r>
      <w:r>
        <w:t>.LoadMusic();</w:t>
      </w:r>
      <w:r>
        <w:br/>
        <w:t xml:space="preserve"> </w:t>
      </w:r>
      <w:r>
        <w:br/>
        <w:t>    </w:t>
      </w:r>
      <w:r>
        <w:rPr>
          <w:color w:val="2B91AF"/>
        </w:rPr>
        <w:t>AudioManager</w:t>
      </w:r>
      <w:r>
        <w:t>.PlayMusic(</w:t>
      </w:r>
      <w:r>
        <w:rPr>
          <w:color w:val="A31515"/>
        </w:rPr>
        <w:t>"MenuMusic_Loop"</w:t>
      </w:r>
      <w:r>
        <w:t>);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.LoadContent();</w:t>
      </w:r>
      <w:r>
        <w:br/>
        <w:t>}</w:t>
      </w:r>
    </w:p>
    <w:p w:rsidR="004A36B0" w:rsidRDefault="00420D72" w:rsidP="004553B9">
      <w:pPr>
        <w:pStyle w:val="ppNumberList"/>
      </w:pPr>
      <w:r>
        <w:t>From</w:t>
      </w:r>
      <w:r w:rsidR="007363F3">
        <w:t xml:space="preserve"> the </w:t>
      </w:r>
      <w:r w:rsidR="004553B9" w:rsidRPr="004553B9">
        <w:rPr>
          <w:rStyle w:val="Strong"/>
        </w:rPr>
        <w:t>Screens</w:t>
      </w:r>
      <w:r w:rsidR="007363F3">
        <w:t xml:space="preserve"> project folder</w:t>
      </w:r>
      <w:r w:rsidR="00680B04">
        <w:t>,</w:t>
      </w:r>
      <w:r w:rsidR="007363F3"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PauseScreen.cs</w:t>
      </w:r>
      <w:r w:rsidR="002D292D">
        <w:rPr>
          <w:b/>
          <w:bCs/>
        </w:rPr>
        <w:t xml:space="preserve"> </w:t>
      </w:r>
      <w:r w:rsidR="002D292D">
        <w:t>file.</w:t>
      </w:r>
    </w:p>
    <w:p w:rsidR="00196A6A" w:rsidRDefault="009C6333">
      <w:pPr>
        <w:pStyle w:val="ppNumberList"/>
      </w:pPr>
      <w:r>
        <w:t xml:space="preserve">Modify </w:t>
      </w:r>
      <w:r w:rsidR="002D292D">
        <w:t xml:space="preserve">the </w:t>
      </w:r>
      <w:r w:rsidR="004553B9" w:rsidRPr="004553B9">
        <w:rPr>
          <w:rStyle w:val="Strong"/>
        </w:rPr>
        <w:t>PauseScreen</w:t>
      </w:r>
      <w:r w:rsidR="002D292D">
        <w:t xml:space="preserve"> class’s constructor</w:t>
      </w:r>
      <w:r w:rsidR="00F02DE7">
        <w:t>,</w:t>
      </w:r>
      <w:r w:rsidR="002D292D">
        <w:t xml:space="preserve"> and </w:t>
      </w:r>
      <w:r w:rsidR="004A36B0">
        <w:t>override the</w:t>
      </w:r>
      <w:r w:rsidR="002D292D">
        <w:t xml:space="preserve"> </w:t>
      </w:r>
      <w:r w:rsidR="004553B9" w:rsidRPr="004553B9">
        <w:rPr>
          <w:rStyle w:val="Strong"/>
        </w:rPr>
        <w:t>LoadContent</w:t>
      </w:r>
      <w:r w:rsidR="002D292D">
        <w:t xml:space="preserve"> </w:t>
      </w:r>
      <w:r w:rsidR="004A36B0">
        <w:t>method.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PauseScreen() : </w:t>
      </w:r>
      <w:r>
        <w:rPr>
          <w:color w:val="0000FF"/>
        </w:rPr>
        <w:t>base</w:t>
      </w:r>
      <w:r>
        <w:t>(</w:t>
      </w:r>
      <w:r>
        <w:rPr>
          <w:color w:val="0000FF"/>
        </w:rPr>
        <w:t>string</w:t>
      </w:r>
      <w:r>
        <w:t>.Empty)</w:t>
      </w:r>
      <w:r>
        <w:br/>
        <w:t>{</w:t>
      </w:r>
      <w:r>
        <w:br/>
        <w:t>    IsPopup = </w:t>
      </w:r>
      <w:r>
        <w:rPr>
          <w:color w:val="0000FF"/>
        </w:rPr>
        <w:t>true</w:t>
      </w:r>
      <w:r>
        <w:t>;</w:t>
      </w:r>
      <w:r>
        <w:br/>
        <w:t>}</w:t>
      </w:r>
      <w:r>
        <w:br/>
        <w:t xml:space="preserve"> </w:t>
      </w:r>
      <w:r>
        <w:br/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</w:r>
      <w:r>
        <w:rPr>
          <w:color w:val="808080"/>
        </w:rPr>
        <w:t>///</w:t>
      </w:r>
      <w:r>
        <w:rPr>
          <w:color w:val="008000"/>
        </w:rPr>
        <w:t> Load screen resources</w:t>
      </w:r>
      <w:r>
        <w:br/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</w: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LoadContent()</w:t>
      </w:r>
      <w:r>
        <w:br/>
        <w:t>{</w:t>
      </w:r>
      <w:r>
        <w:br/>
        <w:t>    </w:t>
      </w:r>
      <w:r>
        <w:rPr>
          <w:color w:val="2B91AF"/>
        </w:rPr>
        <w:t>AudioManager</w:t>
      </w:r>
      <w:r>
        <w:t>.PlaySound(</w:t>
      </w:r>
      <w:r>
        <w:rPr>
          <w:color w:val="A31515"/>
        </w:rPr>
        <w:t>"menu"</w:t>
      </w:r>
      <w:r>
        <w:t>);</w:t>
      </w:r>
      <w:r>
        <w:br/>
        <w:t xml:space="preserve"> </w:t>
      </w:r>
      <w:r>
        <w:br/>
        <w:t>    </w:t>
      </w:r>
      <w:r>
        <w:rPr>
          <w:color w:val="2B91AF"/>
        </w:rPr>
        <w:t>MenuEntry</w:t>
      </w:r>
      <w:r>
        <w:t> returnGameMenuEntry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MenuEntry</w:t>
      </w:r>
      <w:r>
        <w:t>(</w:t>
      </w:r>
      <w:r>
        <w:rPr>
          <w:color w:val="A31515"/>
        </w:rPr>
        <w:t>"Resume"</w:t>
      </w:r>
      <w:r>
        <w:t>);</w:t>
      </w:r>
      <w:r>
        <w:br/>
        <w:t>    returnGameMenuEntry.Scale = 0.7f;</w:t>
      </w:r>
      <w:r>
        <w:br/>
        <w:t>    </w:t>
      </w:r>
      <w:r>
        <w:rPr>
          <w:color w:val="2B91AF"/>
        </w:rPr>
        <w:t>MenuEntry</w:t>
      </w:r>
      <w:r>
        <w:t> exitMenuEntry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MenuEntry</w:t>
      </w:r>
      <w:r>
        <w:t>(</w:t>
      </w:r>
      <w:r>
        <w:rPr>
          <w:color w:val="A31515"/>
        </w:rPr>
        <w:t>"Exit"</w:t>
      </w:r>
      <w:r>
        <w:t>);</w:t>
      </w:r>
      <w:r>
        <w:br/>
        <w:t xml:space="preserve"> </w:t>
      </w:r>
      <w:r>
        <w:br/>
        <w:t>    </w:t>
      </w:r>
      <w:r>
        <w:rPr>
          <w:color w:val="008000"/>
        </w:rPr>
        <w:t>// Calculate menu positions - we do this here since we want the screen</w:t>
      </w:r>
      <w:r>
        <w:br/>
      </w:r>
      <w:r>
        <w:lastRenderedPageBreak/>
        <w:t>    </w:t>
      </w:r>
      <w:r>
        <w:rPr>
          <w:color w:val="008000"/>
        </w:rPr>
        <w:t>// manager to be available</w:t>
      </w:r>
      <w:r>
        <w:br/>
        <w:t>    </w:t>
      </w:r>
      <w:r>
        <w:rPr>
          <w:color w:val="0000FF"/>
        </w:rPr>
        <w:t>int</w:t>
      </w:r>
      <w:r>
        <w:t> quarterViewportWidth = </w:t>
      </w:r>
    </w:p>
    <w:p w:rsidR="004553B9" w:rsidRDefault="002D292D" w:rsidP="004553B9">
      <w:pPr>
        <w:pStyle w:val="ppCodeIndent"/>
      </w:pPr>
      <w:r>
        <w:t>        ScreenManager.GraphicsDevice.Viewport.Width / 4;</w:t>
      </w:r>
      <w:r>
        <w:br/>
        <w:t>    </w:t>
      </w:r>
      <w:r>
        <w:rPr>
          <w:color w:val="0000FF"/>
        </w:rPr>
        <w:t>int</w:t>
      </w:r>
      <w:r>
        <w:t> menuEntryHeight = SafeArea.Bottom -</w:t>
      </w:r>
      <w:r>
        <w:br/>
        <w:t>        ScreenManager.ButtonBackground.Height * 2;</w:t>
      </w:r>
      <w:r>
        <w:br/>
        <w:t>    returnGameMenuEntry.Position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Vector2</w:t>
      </w:r>
      <w:r>
        <w:t>(</w:t>
      </w:r>
      <w:proofErr w:type="gramEnd"/>
      <w:r>
        <w:t>quarterViewportWidth -</w:t>
      </w:r>
      <w:r>
        <w:br/>
        <w:t>        ScreenManager.ButtonBackground.Width / 2, menuEntryHeight);</w:t>
      </w:r>
      <w:r>
        <w:br/>
        <w:t>    exitMenuEntry.Position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(3 * quarterViewportWidth -</w:t>
      </w:r>
      <w:r>
        <w:br/>
        <w:t>        ScreenManager.ButtonBackground.Width / 2, menuEntryHeight);</w:t>
      </w:r>
      <w:r>
        <w:br/>
        <w:t xml:space="preserve"> </w:t>
      </w:r>
      <w:r>
        <w:br/>
        <w:t>    </w:t>
      </w:r>
      <w:r>
        <w:rPr>
          <w:color w:val="008000"/>
        </w:rPr>
        <w:t>// Hook up menu event handlers.</w:t>
      </w:r>
      <w:r>
        <w:br/>
        <w:t>    </w:t>
      </w:r>
      <w:proofErr w:type="gramStart"/>
      <w:r>
        <w:t>returnGameMenuEntry.Selected += ReturnGameMenuEntrySelected;</w:t>
      </w:r>
      <w:r>
        <w:br/>
        <w:t>    exitMenuEntry.Selected += OnCancel;</w:t>
      </w:r>
      <w:r>
        <w:br/>
        <w:t xml:space="preserve"> </w:t>
      </w:r>
      <w:r>
        <w:br/>
        <w:t>    </w:t>
      </w:r>
      <w:r>
        <w:rPr>
          <w:color w:val="008000"/>
        </w:rPr>
        <w:t>//// Add entries to the menu.</w:t>
      </w:r>
      <w:proofErr w:type="gramEnd"/>
      <w:r>
        <w:br/>
        <w:t>    MenuEntries.Add(returnGameMenuEntry);</w:t>
      </w:r>
      <w:r>
        <w:br/>
        <w:t>    MenuEntries.Add(exitMenuEntry);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.LoadContent();</w:t>
      </w:r>
      <w:r>
        <w:br/>
        <w:t>}</w:t>
      </w:r>
    </w:p>
    <w:p w:rsidR="00680B04" w:rsidRDefault="002D292D" w:rsidP="004553B9">
      <w:pPr>
        <w:pStyle w:val="ppNumberList"/>
      </w:pPr>
      <w:r>
        <w:t xml:space="preserve">Compile and run the game. </w:t>
      </w:r>
    </w:p>
    <w:p w:rsidR="004553B9" w:rsidRDefault="007363F3" w:rsidP="004308E2">
      <w:pPr>
        <w:pStyle w:val="ppNumberList"/>
        <w:numPr>
          <w:ilvl w:val="0"/>
          <w:numId w:val="0"/>
        </w:numPr>
        <w:ind w:left="717"/>
      </w:pPr>
      <w:r>
        <w:t xml:space="preserve">The game </w:t>
      </w:r>
      <w:r w:rsidR="002D292D">
        <w:t xml:space="preserve">should now run </w:t>
      </w:r>
      <w:r w:rsidR="00C60C05">
        <w:t xml:space="preserve">as expected </w:t>
      </w:r>
      <w:r w:rsidR="002D292D">
        <w:t>on Windows.</w:t>
      </w:r>
    </w:p>
    <w:p w:rsidR="004553B9" w:rsidRDefault="002D292D" w:rsidP="004553B9">
      <w:pPr>
        <w:pStyle w:val="ppNumberList"/>
      </w:pPr>
      <w:r>
        <w:t>Open the starter solution (or the copy you made of it)</w:t>
      </w:r>
      <w:r w:rsidR="00680B04">
        <w:t>,</w:t>
      </w:r>
      <w:r>
        <w:t xml:space="preserve"> and add the </w:t>
      </w:r>
      <w:r w:rsidR="004553B9" w:rsidRPr="004553B9">
        <w:rPr>
          <w:rStyle w:val="Strong"/>
        </w:rPr>
        <w:t>UIConstants.cs</w:t>
      </w:r>
      <w:r>
        <w:t xml:space="preserve"> file created during this exercise to the </w:t>
      </w:r>
      <w:r w:rsidR="004553B9" w:rsidRPr="004553B9">
        <w:rPr>
          <w:rStyle w:val="Strong"/>
        </w:rPr>
        <w:t>Misc</w:t>
      </w:r>
      <w:r>
        <w:t xml:space="preserve"> project folder.</w:t>
      </w:r>
    </w:p>
    <w:p w:rsidR="00680B04" w:rsidRDefault="002D292D" w:rsidP="004553B9">
      <w:pPr>
        <w:pStyle w:val="ppNumberList"/>
      </w:pPr>
      <w:r>
        <w:t xml:space="preserve">Run the altered game on the phone by using the starter solution (or its copy, if you made one). </w:t>
      </w:r>
    </w:p>
    <w:p w:rsidR="004553B9" w:rsidRDefault="00680B04" w:rsidP="004308E2">
      <w:pPr>
        <w:pStyle w:val="ppNumberList"/>
        <w:numPr>
          <w:ilvl w:val="0"/>
          <w:numId w:val="0"/>
        </w:numPr>
        <w:ind w:left="717"/>
      </w:pPr>
      <w:r>
        <w:t xml:space="preserve">Notice </w:t>
      </w:r>
      <w:r w:rsidR="002D292D">
        <w:t xml:space="preserve">how the same code now runs on both </w:t>
      </w:r>
      <w:r w:rsidR="003D68F4">
        <w:t xml:space="preserve">Windows </w:t>
      </w:r>
      <w:r w:rsidR="002D292D">
        <w:t xml:space="preserve">and </w:t>
      </w:r>
      <w:r w:rsidR="003D68F4">
        <w:t xml:space="preserve">Windows </w:t>
      </w:r>
      <w:r w:rsidR="002D292D">
        <w:t>Phone 7.</w:t>
      </w:r>
    </w:p>
    <w:p w:rsidR="004553B9" w:rsidRDefault="002D292D" w:rsidP="004553B9">
      <w:pPr>
        <w:pStyle w:val="ppTopic"/>
      </w:pPr>
      <w:bookmarkStart w:id="29" w:name="_Toc278358532"/>
      <w:bookmarkStart w:id="30" w:name="_Toc278487469"/>
      <w:r>
        <w:lastRenderedPageBreak/>
        <w:t>Exercise 2 – Xbox 360 Version</w:t>
      </w:r>
      <w:bookmarkEnd w:id="29"/>
      <w:bookmarkEnd w:id="30"/>
    </w:p>
    <w:p w:rsidR="00196A6A" w:rsidRDefault="002D292D">
      <w:pPr>
        <w:pStyle w:val="ppBodyText"/>
      </w:pPr>
      <w:r>
        <w:t>In the previous exercise,</w:t>
      </w:r>
      <w:r w:rsidR="00665E76">
        <w:t xml:space="preserve"> you altered</w:t>
      </w:r>
      <w:r>
        <w:t xml:space="preserve"> the Honeycomb Rush game for </w:t>
      </w:r>
      <w:r w:rsidR="003D68F4">
        <w:t xml:space="preserve">Windows </w:t>
      </w:r>
      <w:r>
        <w:t xml:space="preserve">Phone 7 so </w:t>
      </w:r>
      <w:r w:rsidR="00665E76">
        <w:t xml:space="preserve">you can run </w:t>
      </w:r>
      <w:r>
        <w:t xml:space="preserve">the same code on both the </w:t>
      </w:r>
      <w:r w:rsidR="003D68F4">
        <w:t xml:space="preserve">Windows </w:t>
      </w:r>
      <w:r>
        <w:t xml:space="preserve">Phone 7 and on </w:t>
      </w:r>
      <w:r w:rsidR="003D68F4">
        <w:t>Windows</w:t>
      </w:r>
      <w:r w:rsidR="00665E76">
        <w:t>-</w:t>
      </w:r>
      <w:r>
        <w:t xml:space="preserve">enabled </w:t>
      </w:r>
      <w:r w:rsidR="00665E76">
        <w:t>computer</w:t>
      </w:r>
      <w:r>
        <w:t xml:space="preserve">s, while maintaining feature parity. </w:t>
      </w:r>
      <w:r w:rsidR="006F6858">
        <w:t>T</w:t>
      </w:r>
      <w:r>
        <w:t>his exercise</w:t>
      </w:r>
      <w:r w:rsidR="006F6858">
        <w:t xml:space="preserve"> </w:t>
      </w:r>
      <w:r w:rsidR="00223135">
        <w:t>focuses</w:t>
      </w:r>
      <w:r w:rsidR="006F6858">
        <w:t xml:space="preserve"> </w:t>
      </w:r>
      <w:r w:rsidR="00223135">
        <w:t>on having</w:t>
      </w:r>
      <w:r>
        <w:t xml:space="preserve"> the code run on </w:t>
      </w:r>
      <w:r w:rsidR="00842661">
        <w:t>Xbox 360</w:t>
      </w:r>
      <w:r>
        <w:t>.</w:t>
      </w:r>
    </w:p>
    <w:p w:rsidR="004553B9" w:rsidRDefault="002D292D" w:rsidP="004553B9">
      <w:pPr>
        <w:pStyle w:val="Heading1"/>
      </w:pPr>
      <w:bookmarkStart w:id="31" w:name="_Toc278358533"/>
      <w:bookmarkStart w:id="32" w:name="_Toc278487470"/>
      <w:r>
        <w:t>Creating a copy of the Windows project</w:t>
      </w:r>
      <w:bookmarkEnd w:id="31"/>
      <w:bookmarkEnd w:id="32"/>
    </w:p>
    <w:p w:rsidR="00196A6A" w:rsidRDefault="00665E76">
      <w:pPr>
        <w:pStyle w:val="ppBodyText"/>
      </w:pPr>
      <w:r>
        <w:t xml:space="preserve">First, you need </w:t>
      </w:r>
      <w:r w:rsidR="002D292D">
        <w:t xml:space="preserve">to create an Xbox 360 copy of the </w:t>
      </w:r>
      <w:r w:rsidR="003D68F4">
        <w:t xml:space="preserve">Windows </w:t>
      </w:r>
      <w:r w:rsidR="002D292D">
        <w:t xml:space="preserve">game project created in the previous </w:t>
      </w:r>
      <w:r w:rsidR="004E7CAE">
        <w:t>exercise</w:t>
      </w:r>
      <w:r w:rsidR="002D292D">
        <w:t xml:space="preserve">. </w:t>
      </w:r>
      <w:r w:rsidR="00841356">
        <w:t xml:space="preserve">You will use </w:t>
      </w:r>
      <w:r w:rsidR="00AE5A98">
        <w:t>t</w:t>
      </w:r>
      <w:r w:rsidR="002D292D">
        <w:t xml:space="preserve">he new project to compile and run the game on </w:t>
      </w:r>
      <w:r w:rsidR="00842661">
        <w:t>Xbox 360</w:t>
      </w:r>
      <w:r w:rsidR="002D292D">
        <w:t xml:space="preserve">. </w:t>
      </w:r>
    </w:p>
    <w:p w:rsidR="00196A6A" w:rsidRDefault="00AE5A98">
      <w:pPr>
        <w:pStyle w:val="ppBodyTextIndent"/>
        <w:rPr>
          <w:b/>
          <w:bCs/>
        </w:rPr>
      </w:pPr>
      <w:r w:rsidRPr="004553B9">
        <w:rPr>
          <w:rStyle w:val="Strong"/>
        </w:rPr>
        <w:t>Note</w:t>
      </w:r>
      <w:r>
        <w:rPr>
          <w:rStyle w:val="Strong"/>
        </w:rPr>
        <w:tab/>
      </w:r>
      <w:r w:rsidRPr="00AE5A98">
        <w:t xml:space="preserve">While </w:t>
      </w:r>
      <w:r w:rsidR="00841356">
        <w:t>we</w:t>
      </w:r>
      <w:r w:rsidRPr="00AE5A98">
        <w:t xml:space="preserve"> could have created </w:t>
      </w:r>
      <w:r w:rsidR="00842661">
        <w:t>Xbox 360</w:t>
      </w:r>
      <w:r w:rsidRPr="00AE5A98">
        <w:t xml:space="preserve"> project by creating a copy of the Windows Phone 7 project, the Windows project is a more natural choice as</w:t>
      </w:r>
      <w:r w:rsidR="00BE7267">
        <w:t xml:space="preserve"> the</w:t>
      </w:r>
      <w:r w:rsidRPr="00AE5A98">
        <w:t xml:space="preserve"> </w:t>
      </w:r>
      <w:r w:rsidR="00842661">
        <w:t>Xbox 360</w:t>
      </w:r>
      <w:r w:rsidRPr="00AE5A98">
        <w:t xml:space="preserve"> project requires high-definition assets as well.</w:t>
      </w:r>
    </w:p>
    <w:p w:rsidR="004553B9" w:rsidRDefault="004E7CAE" w:rsidP="004553B9">
      <w:pPr>
        <w:pStyle w:val="ppProcedureStart"/>
      </w:pPr>
      <w:r>
        <w:t>T</w:t>
      </w:r>
      <w:r w:rsidR="002D292D">
        <w:t>o create the new project</w:t>
      </w:r>
    </w:p>
    <w:p w:rsidR="004553B9" w:rsidRDefault="002D292D" w:rsidP="004C0108">
      <w:pPr>
        <w:pStyle w:val="ppNumberList"/>
        <w:numPr>
          <w:ilvl w:val="0"/>
          <w:numId w:val="151"/>
        </w:numPr>
      </w:pPr>
      <w:r w:rsidRPr="004C0108">
        <w:t xml:space="preserve">Create a copy </w:t>
      </w:r>
      <w:r w:rsidR="00841356">
        <w:t xml:space="preserve">of the </w:t>
      </w:r>
      <w:r w:rsidRPr="004C0108">
        <w:t>solution created in the first task of the previous exercise</w:t>
      </w:r>
      <w:r w:rsidR="00BE7267">
        <w:t>,</w:t>
      </w:r>
      <w:r w:rsidRPr="004C0108">
        <w:t xml:space="preserve"> name it </w:t>
      </w:r>
      <w:r w:rsidR="00037506" w:rsidRPr="00037506">
        <w:rPr>
          <w:rStyle w:val="Strong"/>
        </w:rPr>
        <w:t>HoneycombRush - Xbox 360</w:t>
      </w:r>
      <w:r w:rsidR="00BE7267">
        <w:t>, and then o</w:t>
      </w:r>
      <w:r w:rsidRPr="004C0108">
        <w:t>pen the new solution.</w:t>
      </w:r>
    </w:p>
    <w:p w:rsidR="00196A6A" w:rsidRDefault="00841356">
      <w:pPr>
        <w:pStyle w:val="ppNumberList"/>
        <w:numPr>
          <w:ilvl w:val="0"/>
          <w:numId w:val="0"/>
        </w:numPr>
        <w:ind w:left="717"/>
      </w:pPr>
      <w:r w:rsidRPr="004553B9">
        <w:rPr>
          <w:rStyle w:val="Strong"/>
        </w:rPr>
        <w:t>Note</w:t>
      </w:r>
      <w:r>
        <w:rPr>
          <w:rStyle w:val="Strong"/>
        </w:rPr>
        <w:tab/>
      </w:r>
      <w:r>
        <w:t xml:space="preserve">The solution created during the previous exercise also </w:t>
      </w:r>
      <w:r w:rsidR="00EA49CD">
        <w:t xml:space="preserve">is </w:t>
      </w:r>
      <w:r>
        <w:t xml:space="preserve">available in the lab installation folder under </w:t>
      </w:r>
      <w:r w:rsidRPr="004553B9">
        <w:rPr>
          <w:rStyle w:val="Strong"/>
        </w:rPr>
        <w:t>Sources\ Ex1 - Windows Version</w:t>
      </w:r>
      <w:r w:rsidRPr="00A14B4E">
        <w:t>.</w:t>
      </w:r>
    </w:p>
    <w:p w:rsidR="00841356" w:rsidRDefault="001D372F" w:rsidP="00743E29">
      <w:pPr>
        <w:pStyle w:val="ppNumberList"/>
      </w:pPr>
      <w:r w:rsidRPr="00685834">
        <w:t xml:space="preserve">In </w:t>
      </w:r>
      <w:r w:rsidR="00743E29" w:rsidRPr="00743E29">
        <w:rPr>
          <w:rStyle w:val="Strong"/>
        </w:rPr>
        <w:t>Solution Explorer</w:t>
      </w:r>
      <w:r w:rsidR="002D292D">
        <w:t>, right-c</w:t>
      </w:r>
      <w:r w:rsidR="00037506">
        <w:rPr>
          <w:b/>
          <w:bCs/>
        </w:rPr>
        <w:t>l</w:t>
      </w:r>
      <w:r w:rsidR="002D292D">
        <w:t xml:space="preserve">ick the </w:t>
      </w:r>
      <w:r w:rsidR="004553B9" w:rsidRPr="004553B9">
        <w:rPr>
          <w:rStyle w:val="Strong"/>
        </w:rPr>
        <w:t>HoneycombRush - Windows</w:t>
      </w:r>
      <w:r w:rsidR="002D292D" w:rsidRPr="002D2165">
        <w:rPr>
          <w:b/>
          <w:bCs/>
        </w:rPr>
        <w:t xml:space="preserve"> </w:t>
      </w:r>
      <w:r w:rsidR="002D292D">
        <w:t>project</w:t>
      </w:r>
      <w:r w:rsidR="00743E29">
        <w:t>,</w:t>
      </w:r>
      <w:r w:rsidR="002D292D">
        <w:t xml:space="preserve"> and </w:t>
      </w:r>
      <w:r w:rsidR="00743E29">
        <w:t>then from the context menu</w:t>
      </w:r>
      <w:r w:rsidR="00EA49CD">
        <w:t>,</w:t>
      </w:r>
      <w:r w:rsidR="00743E29">
        <w:t xml:space="preserve"> </w:t>
      </w:r>
      <w:r w:rsidR="0022232E">
        <w:t xml:space="preserve">click </w:t>
      </w:r>
      <w:r w:rsidR="004553B9" w:rsidRPr="004553B9">
        <w:rPr>
          <w:rStyle w:val="Strong"/>
        </w:rPr>
        <w:t>Create Copy of Project for Xbox 360</w:t>
      </w:r>
      <w:r w:rsidR="002D292D">
        <w:t xml:space="preserve">. </w:t>
      </w:r>
    </w:p>
    <w:p w:rsidR="00EA49CD" w:rsidRDefault="00841356" w:rsidP="00743E29">
      <w:pPr>
        <w:pStyle w:val="ppNumberList"/>
      </w:pPr>
      <w:r w:rsidRPr="00685834">
        <w:t xml:space="preserve">In </w:t>
      </w:r>
      <w:r w:rsidRPr="00743E29">
        <w:rPr>
          <w:rStyle w:val="Strong"/>
        </w:rPr>
        <w:t>Solution Explorer</w:t>
      </w:r>
      <w:r>
        <w:t xml:space="preserve">, review the solution structure. </w:t>
      </w:r>
    </w:p>
    <w:p w:rsidR="004553B9" w:rsidRDefault="002D292D" w:rsidP="004308E2">
      <w:pPr>
        <w:pStyle w:val="ppNumberList"/>
        <w:numPr>
          <w:ilvl w:val="0"/>
          <w:numId w:val="0"/>
        </w:numPr>
        <w:ind w:left="717"/>
      </w:pPr>
      <w:r>
        <w:t xml:space="preserve">A new project named </w:t>
      </w:r>
      <w:r w:rsidR="004553B9" w:rsidRPr="004553B9">
        <w:rPr>
          <w:rStyle w:val="Strong"/>
        </w:rPr>
        <w:t>Xbox 360 Copy of HoneycombRush - Windows</w:t>
      </w:r>
      <w:r>
        <w:t xml:space="preserve"> should now be </w:t>
      </w:r>
      <w:r w:rsidR="004E7CAE">
        <w:t xml:space="preserve">part of </w:t>
      </w:r>
      <w:r>
        <w:t>the solution.</w:t>
      </w:r>
    </w:p>
    <w:p w:rsidR="004553B9" w:rsidRDefault="002D292D" w:rsidP="004553B9">
      <w:pPr>
        <w:pStyle w:val="ppNumberList"/>
      </w:pPr>
      <w:r>
        <w:t xml:space="preserve">Rename the project </w:t>
      </w:r>
      <w:r w:rsidR="004553B9" w:rsidRPr="004553B9">
        <w:rPr>
          <w:rStyle w:val="Strong"/>
        </w:rPr>
        <w:t>Xbox 360 Copy of HoneycombRush - Windows</w:t>
      </w:r>
      <w:r>
        <w:t xml:space="preserve"> to </w:t>
      </w:r>
      <w:r w:rsidR="004553B9" w:rsidRPr="004553B9">
        <w:rPr>
          <w:rStyle w:val="Strong"/>
        </w:rPr>
        <w:t>HoneycombRush – Xbox 360</w:t>
      </w:r>
      <w:r>
        <w:t>.</w:t>
      </w:r>
    </w:p>
    <w:p w:rsidR="004553B9" w:rsidRDefault="002D292D" w:rsidP="004553B9">
      <w:pPr>
        <w:pStyle w:val="ppNumberList"/>
      </w:pPr>
      <w:r>
        <w:t xml:space="preserve">Remove the </w:t>
      </w:r>
      <w:r w:rsidR="004553B9" w:rsidRPr="004553B9">
        <w:rPr>
          <w:rStyle w:val="Strong"/>
        </w:rPr>
        <w:t>HoneycombRush - Windows</w:t>
      </w:r>
      <w:r>
        <w:t xml:space="preserve"> project from the solution.</w:t>
      </w:r>
    </w:p>
    <w:p w:rsidR="00196A6A" w:rsidRDefault="004E7CAE">
      <w:pPr>
        <w:pStyle w:val="ppNumberList"/>
      </w:pPr>
      <w:r>
        <w:t xml:space="preserve">From the </w:t>
      </w:r>
      <w:r w:rsidR="004553B9" w:rsidRPr="004553B9">
        <w:rPr>
          <w:rStyle w:val="Strong"/>
        </w:rPr>
        <w:t>Build</w:t>
      </w:r>
      <w:r>
        <w:t xml:space="preserve"> menu</w:t>
      </w:r>
      <w:r w:rsidR="00EA49CD">
        <w:t>,</w:t>
      </w:r>
      <w:r>
        <w:t xml:space="preserve"> select </w:t>
      </w:r>
      <w:r w:rsidR="004553B9" w:rsidRPr="004553B9">
        <w:rPr>
          <w:rStyle w:val="Strong"/>
        </w:rPr>
        <w:t>Configuration Manager</w:t>
      </w:r>
      <w:r w:rsidR="00EA49CD">
        <w:rPr>
          <w:rStyle w:val="Strong"/>
          <w:b w:val="0"/>
        </w:rPr>
        <w:t>,</w:t>
      </w:r>
      <w:r w:rsidR="002D292D">
        <w:t xml:space="preserve"> and</w:t>
      </w:r>
      <w:r w:rsidR="00EA49CD">
        <w:t xml:space="preserve"> then</w:t>
      </w:r>
      <w:r w:rsidR="002D292D">
        <w:t xml:space="preserve"> in </w:t>
      </w:r>
      <w:r w:rsidR="008B2CEA">
        <w:t xml:space="preserve">the </w:t>
      </w:r>
      <w:r w:rsidR="004553B9" w:rsidRPr="004553B9">
        <w:rPr>
          <w:rStyle w:val="Strong"/>
        </w:rPr>
        <w:t>Configuration Manager</w:t>
      </w:r>
      <w:r w:rsidR="002D292D">
        <w:t xml:space="preserve"> </w:t>
      </w:r>
      <w:proofErr w:type="gramStart"/>
      <w:r w:rsidR="002D292D">
        <w:t>dialog</w:t>
      </w:r>
      <w:proofErr w:type="gramEnd"/>
      <w:r w:rsidR="00EA49CD">
        <w:t xml:space="preserve"> box</w:t>
      </w:r>
      <w:r>
        <w:t>,</w:t>
      </w:r>
      <w:r w:rsidR="002D292D">
        <w:t xml:space="preserve"> select </w:t>
      </w:r>
      <w:r w:rsidR="004553B9" w:rsidRPr="004553B9">
        <w:rPr>
          <w:rStyle w:val="Strong"/>
        </w:rPr>
        <w:t>&lt;Edit…&gt;</w:t>
      </w:r>
      <w:r w:rsidR="002D292D">
        <w:t xml:space="preserve"> from the </w:t>
      </w:r>
      <w:r w:rsidR="004553B9" w:rsidRPr="004553B9">
        <w:rPr>
          <w:rStyle w:val="Strong"/>
        </w:rPr>
        <w:t xml:space="preserve">Active </w:t>
      </w:r>
      <w:r w:rsidR="00037506">
        <w:rPr>
          <w:b/>
          <w:bCs/>
        </w:rPr>
        <w:t>solution platform</w:t>
      </w:r>
      <w:r w:rsidR="002D292D">
        <w:t xml:space="preserve"> </w:t>
      </w:r>
      <w:r w:rsidR="00621095">
        <w:t>combo box</w:t>
      </w:r>
      <w:r w:rsidR="002D292D">
        <w:t>.</w:t>
      </w:r>
    </w:p>
    <w:p w:rsidR="004553B9" w:rsidRDefault="004E7CAE" w:rsidP="004553B9">
      <w:pPr>
        <w:pStyle w:val="ppNumberList"/>
      </w:pPr>
      <w:r>
        <w:t>From the list on the left</w:t>
      </w:r>
      <w:r w:rsidR="00EA49CD">
        <w:t>,</w:t>
      </w:r>
      <w:r>
        <w:t xml:space="preserve"> select</w:t>
      </w:r>
      <w:r w:rsidR="00EA49CD">
        <w:t xml:space="preserve"> the</w:t>
      </w:r>
      <w:r>
        <w:t xml:space="preserve"> </w:t>
      </w:r>
      <w:r w:rsidR="004553B9" w:rsidRPr="004553B9">
        <w:rPr>
          <w:rStyle w:val="Strong"/>
        </w:rPr>
        <w:t>Mixed Platforms</w:t>
      </w:r>
      <w:r w:rsidR="004553B9" w:rsidRPr="004553B9">
        <w:t>,</w:t>
      </w:r>
      <w:r w:rsidR="002D292D">
        <w:rPr>
          <w:b/>
          <w:bCs/>
        </w:rPr>
        <w:t xml:space="preserve"> </w:t>
      </w:r>
      <w:r w:rsidR="004553B9" w:rsidRPr="004553B9">
        <w:rPr>
          <w:rStyle w:val="Strong"/>
        </w:rPr>
        <w:t>Any CPU</w:t>
      </w:r>
      <w:r w:rsidR="00EA49CD">
        <w:rPr>
          <w:rStyle w:val="Strong"/>
          <w:b w:val="0"/>
        </w:rPr>
        <w:t>,</w:t>
      </w:r>
      <w:r w:rsidR="002D292D">
        <w:t xml:space="preserve"> and </w:t>
      </w:r>
      <w:r w:rsidR="004553B9" w:rsidRPr="004553B9">
        <w:rPr>
          <w:rStyle w:val="Strong"/>
        </w:rPr>
        <w:t>x86</w:t>
      </w:r>
      <w:r w:rsidR="002D292D">
        <w:t xml:space="preserve"> entries</w:t>
      </w:r>
      <w:r w:rsidR="00EA49CD">
        <w:t>,</w:t>
      </w:r>
      <w:r w:rsidR="002D292D">
        <w:t xml:space="preserve"> and </w:t>
      </w:r>
      <w:r w:rsidR="00EA49CD">
        <w:t xml:space="preserve">then </w:t>
      </w:r>
      <w:r w:rsidR="00621095">
        <w:t xml:space="preserve">click </w:t>
      </w:r>
      <w:r w:rsidR="004553B9" w:rsidRPr="004553B9">
        <w:rPr>
          <w:rStyle w:val="Strong"/>
        </w:rPr>
        <w:t>Remove</w:t>
      </w:r>
      <w:r w:rsidR="002D292D">
        <w:t>. Close all dialog</w:t>
      </w:r>
      <w:r w:rsidR="00C60C05">
        <w:t xml:space="preserve"> boxe</w:t>
      </w:r>
      <w:r w:rsidR="002D292D">
        <w:t xml:space="preserve">s after </w:t>
      </w:r>
      <w:r w:rsidR="00C60C05">
        <w:t xml:space="preserve">you remove </w:t>
      </w:r>
      <w:r w:rsidR="002D292D">
        <w:t>both entries.</w:t>
      </w:r>
    </w:p>
    <w:p w:rsidR="004553B9" w:rsidRDefault="00EA49CD" w:rsidP="004553B9">
      <w:pPr>
        <w:pStyle w:val="ppNumberList"/>
      </w:pPr>
      <w:r>
        <w:t>Currently, t</w:t>
      </w:r>
      <w:r w:rsidR="002D292D">
        <w:t xml:space="preserve">he game </w:t>
      </w:r>
      <w:r w:rsidR="004E7CAE">
        <w:t xml:space="preserve">does </w:t>
      </w:r>
      <w:r w:rsidR="002D292D">
        <w:t xml:space="preserve">not compile, as the </w:t>
      </w:r>
      <w:r w:rsidR="00C60C05">
        <w:t>user interface (</w:t>
      </w:r>
      <w:r w:rsidR="002D292D">
        <w:t>UI</w:t>
      </w:r>
      <w:r w:rsidR="00C60C05">
        <w:t>)</w:t>
      </w:r>
      <w:r w:rsidR="002D292D">
        <w:t xml:space="preserve"> positioning constants for this new platform</w:t>
      </w:r>
      <w:r w:rsidR="004E7CAE">
        <w:t xml:space="preserve"> </w:t>
      </w:r>
      <w:proofErr w:type="gramStart"/>
      <w:r w:rsidR="004E7CAE">
        <w:t>have not been defined</w:t>
      </w:r>
      <w:proofErr w:type="gramEnd"/>
      <w:r w:rsidR="002D292D">
        <w:t>. For more information, see “Fitting visual element positions to the target platform – the gameplay screen” in the previous exercise.</w:t>
      </w:r>
    </w:p>
    <w:p w:rsidR="002D292D" w:rsidRDefault="002D292D" w:rsidP="00A14B4E">
      <w:pPr>
        <w:pStyle w:val="Heading1"/>
      </w:pPr>
      <w:bookmarkStart w:id="33" w:name="_Toc278358534"/>
      <w:bookmarkStart w:id="34" w:name="_Toc278487471"/>
      <w:r>
        <w:lastRenderedPageBreak/>
        <w:t>Handling gamepad input</w:t>
      </w:r>
      <w:bookmarkEnd w:id="33"/>
      <w:bookmarkEnd w:id="34"/>
    </w:p>
    <w:p w:rsidR="00196A6A" w:rsidRDefault="002D292D">
      <w:pPr>
        <w:pStyle w:val="ppBodyText"/>
      </w:pPr>
      <w:r>
        <w:t xml:space="preserve">When </w:t>
      </w:r>
      <w:r w:rsidR="00EA49CD">
        <w:t xml:space="preserve">you </w:t>
      </w:r>
      <w:r>
        <w:t>implement</w:t>
      </w:r>
      <w:r w:rsidR="00CA791C">
        <w:t>ed</w:t>
      </w:r>
      <w:r>
        <w:t xml:space="preserve"> keyboard support in the previous exercise, </w:t>
      </w:r>
      <w:r w:rsidR="00EA49CD">
        <w:t xml:space="preserve">you </w:t>
      </w:r>
      <w:r w:rsidR="00C60C05">
        <w:t>ensured</w:t>
      </w:r>
      <w:r w:rsidR="00CA791C">
        <w:t xml:space="preserve"> </w:t>
      </w:r>
      <w:r w:rsidR="00CB197C">
        <w:t xml:space="preserve">that </w:t>
      </w:r>
      <w:r>
        <w:t xml:space="preserve">the code </w:t>
      </w:r>
      <w:r w:rsidR="00CB197C">
        <w:t xml:space="preserve">would </w:t>
      </w:r>
      <w:r w:rsidR="003D0F86">
        <w:t xml:space="preserve">not </w:t>
      </w:r>
      <w:r w:rsidR="00C60C05">
        <w:t xml:space="preserve">be </w:t>
      </w:r>
      <w:r w:rsidR="00CB197C">
        <w:t xml:space="preserve">aware of </w:t>
      </w:r>
      <w:r>
        <w:t>the input method. This make</w:t>
      </w:r>
      <w:r w:rsidR="003D0F86">
        <w:t>s</w:t>
      </w:r>
      <w:r>
        <w:t xml:space="preserve"> the task of adding support </w:t>
      </w:r>
      <w:r w:rsidR="00CB197C">
        <w:t xml:space="preserve">for </w:t>
      </w:r>
      <w:r>
        <w:t xml:space="preserve">the Xbox’s gamepad much simpler. </w:t>
      </w:r>
    </w:p>
    <w:p w:rsidR="004553B9" w:rsidRDefault="003D0F86" w:rsidP="004553B9">
      <w:pPr>
        <w:pStyle w:val="ppProcedureStart"/>
      </w:pPr>
      <w:r>
        <w:t xml:space="preserve">To </w:t>
      </w:r>
      <w:r w:rsidR="002D292D">
        <w:t>add gamepad support to the game</w:t>
      </w:r>
    </w:p>
    <w:p w:rsidR="00CB197C" w:rsidRDefault="003D0F86" w:rsidP="004C0108">
      <w:pPr>
        <w:pStyle w:val="ppNumberList"/>
        <w:numPr>
          <w:ilvl w:val="0"/>
          <w:numId w:val="152"/>
        </w:numPr>
      </w:pPr>
      <w:r w:rsidRPr="004C0108">
        <w:t xml:space="preserve">From the </w:t>
      </w:r>
      <w:r w:rsidR="00037506" w:rsidRPr="00037506">
        <w:rPr>
          <w:rStyle w:val="Strong"/>
        </w:rPr>
        <w:t>ScreenManager</w:t>
      </w:r>
      <w:r w:rsidRPr="004C0108">
        <w:t xml:space="preserve"> project folder</w:t>
      </w:r>
      <w:r w:rsidR="00CA791C">
        <w:t>,</w:t>
      </w:r>
      <w:r w:rsidRPr="004C0108">
        <w:t xml:space="preserve"> open </w:t>
      </w:r>
      <w:r w:rsidR="002D292D" w:rsidRPr="004C0108">
        <w:t xml:space="preserve">the </w:t>
      </w:r>
      <w:r w:rsidR="00037506" w:rsidRPr="00037506">
        <w:rPr>
          <w:rStyle w:val="Strong"/>
        </w:rPr>
        <w:t>InputState.cs</w:t>
      </w:r>
      <w:r w:rsidR="002D292D" w:rsidRPr="004C0108">
        <w:t xml:space="preserve"> file</w:t>
      </w:r>
      <w:r w:rsidR="00CB197C">
        <w:t>.</w:t>
      </w:r>
    </w:p>
    <w:p w:rsidR="00196A6A" w:rsidRDefault="00CB197C">
      <w:pPr>
        <w:pStyle w:val="ppNumberList"/>
        <w:numPr>
          <w:ilvl w:val="0"/>
          <w:numId w:val="152"/>
        </w:numPr>
      </w:pPr>
      <w:r>
        <w:t>A</w:t>
      </w:r>
      <w:r w:rsidR="002D292D" w:rsidRPr="004C0108">
        <w:t xml:space="preserve">dd </w:t>
      </w:r>
      <w:r>
        <w:t xml:space="preserve">the </w:t>
      </w:r>
      <w:r w:rsidR="00037506">
        <w:rPr>
          <w:b/>
          <w:bCs/>
        </w:rPr>
        <w:t>IsButtonDow</w:t>
      </w:r>
      <w:r>
        <w:rPr>
          <w:b/>
          <w:bCs/>
        </w:rPr>
        <w:t xml:space="preserve">n </w:t>
      </w:r>
      <w:r>
        <w:t xml:space="preserve">and </w:t>
      </w:r>
      <w:r w:rsidR="00037506">
        <w:rPr>
          <w:b/>
          <w:bCs/>
        </w:rPr>
        <w:t>LeftThumbstick</w:t>
      </w:r>
      <w:r w:rsidRPr="004C0108">
        <w:t xml:space="preserve"> </w:t>
      </w:r>
      <w:r w:rsidR="002D292D" w:rsidRPr="004C0108">
        <w:t xml:space="preserve">methods to the </w:t>
      </w:r>
      <w:r w:rsidR="00037506" w:rsidRPr="00037506">
        <w:rPr>
          <w:rStyle w:val="Strong"/>
        </w:rPr>
        <w:t>InputState</w:t>
      </w:r>
      <w:r w:rsidR="002D292D" w:rsidRPr="004C0108">
        <w:t xml:space="preserve"> class</w:t>
      </w:r>
      <w:r>
        <w:t>.</w:t>
      </w:r>
    </w:p>
    <w:p w:rsidR="00196A6A" w:rsidRDefault="00CB197C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tab/>
        <w:t>These methods indicate whether a gamepad button is down</w:t>
      </w:r>
      <w:r w:rsidR="00C60C05">
        <w:t xml:space="preserve">. They </w:t>
      </w:r>
      <w:r w:rsidR="00CA791C">
        <w:t>enable you to know</w:t>
      </w:r>
      <w:r>
        <w:t xml:space="preserve"> the state of the </w:t>
      </w:r>
      <w:proofErr w:type="gramStart"/>
      <w:r>
        <w:t>gamepad’s</w:t>
      </w:r>
      <w:proofErr w:type="gramEnd"/>
      <w:r>
        <w:t xml:space="preserve"> left thumbstick.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196A6A" w:rsidRDefault="002D292D">
      <w:pPr>
        <w:pStyle w:val="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bool</w:t>
      </w:r>
      <w:r>
        <w:t> IsButtonDown(</w:t>
      </w:r>
      <w:r>
        <w:rPr>
          <w:color w:val="2B91AF"/>
        </w:rPr>
        <w:t>Buttons</w:t>
      </w:r>
      <w:r>
        <w:t> button, </w:t>
      </w:r>
      <w:r>
        <w:rPr>
          <w:color w:val="2B91AF"/>
        </w:rPr>
        <w:t>PlayerIndex</w:t>
      </w:r>
      <w:r>
        <w:t>? controllingPlayer,</w:t>
      </w:r>
      <w:r>
        <w:br/>
        <w:t>                                                </w:t>
      </w:r>
      <w:r>
        <w:rPr>
          <w:color w:val="0000FF"/>
        </w:rPr>
        <w:t>out</w:t>
      </w:r>
      <w:r>
        <w:t> </w:t>
      </w:r>
      <w:r>
        <w:rPr>
          <w:color w:val="2B91AF"/>
        </w:rPr>
        <w:t>PlayerIndex</w:t>
      </w:r>
      <w:r>
        <w:t> playerIndex)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(controllingPlayer.HasValue)</w:t>
      </w:r>
      <w:r>
        <w:br/>
        <w:t>    {</w:t>
      </w:r>
      <w:r>
        <w:br/>
        <w:t>        </w:t>
      </w:r>
      <w:r>
        <w:rPr>
          <w:color w:val="008000"/>
        </w:rPr>
        <w:t>// Read input from the specified player.</w:t>
      </w:r>
      <w:r>
        <w:br/>
        <w:t>        playerIndex = controllingPlayer.Value;</w:t>
      </w:r>
      <w:r>
        <w:br/>
        <w:t xml:space="preserve"> </w:t>
      </w:r>
      <w:r>
        <w:br/>
        <w:t>        </w:t>
      </w:r>
      <w:r>
        <w:rPr>
          <w:color w:val="0000FF"/>
        </w:rPr>
        <w:t>int</w:t>
      </w:r>
      <w:r>
        <w:t> i = (</w:t>
      </w:r>
      <w:r>
        <w:rPr>
          <w:color w:val="0000FF"/>
        </w:rPr>
        <w:t>int</w:t>
      </w:r>
      <w:r>
        <w:t>)playerIndex;</w:t>
      </w:r>
      <w:r>
        <w:br/>
        <w:t xml:space="preserve"> </w:t>
      </w:r>
      <w:r>
        <w:br/>
        <w:t>        </w:t>
      </w:r>
      <w:r>
        <w:rPr>
          <w:color w:val="0000FF"/>
        </w:rPr>
        <w:t>return</w:t>
      </w:r>
      <w:r>
        <w:t> (CurrentGamePadStates[i].IsButtonDown(button));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  <w:t>    {</w:t>
      </w:r>
      <w:r>
        <w:br/>
        <w:t>        </w:t>
      </w:r>
      <w:r>
        <w:rPr>
          <w:color w:val="008000"/>
        </w:rPr>
        <w:t>// Accept input from any player.</w:t>
      </w:r>
      <w:r>
        <w:br/>
        <w:t>        </w:t>
      </w:r>
      <w:r>
        <w:rPr>
          <w:color w:val="0000FF"/>
        </w:rPr>
        <w:t>return</w:t>
      </w:r>
      <w:r>
        <w:t> (IsButtonDown(button, </w:t>
      </w:r>
      <w:r>
        <w:rPr>
          <w:color w:val="2B91AF"/>
        </w:rPr>
        <w:t>PlayerIndex</w:t>
      </w:r>
      <w:r>
        <w:t>.One, </w:t>
      </w:r>
      <w:r>
        <w:rPr>
          <w:color w:val="0000FF"/>
        </w:rPr>
        <w:t>out</w:t>
      </w:r>
      <w:r>
        <w:t> playerIndex) ||</w:t>
      </w:r>
      <w:r>
        <w:br/>
        <w:t>                IsButtonDown(button, </w:t>
      </w:r>
      <w:r>
        <w:rPr>
          <w:color w:val="2B91AF"/>
        </w:rPr>
        <w:t>PlayerIndex</w:t>
      </w:r>
      <w:r>
        <w:t>.Two, </w:t>
      </w:r>
      <w:r>
        <w:rPr>
          <w:color w:val="0000FF"/>
        </w:rPr>
        <w:t>out</w:t>
      </w:r>
      <w:r>
        <w:t> playerIndex) ||</w:t>
      </w:r>
      <w:r>
        <w:br/>
        <w:t>                IsButtonDown(button, </w:t>
      </w:r>
      <w:r>
        <w:rPr>
          <w:color w:val="2B91AF"/>
        </w:rPr>
        <w:t>PlayerIndex</w:t>
      </w:r>
      <w:r>
        <w:t>.Three, </w:t>
      </w:r>
      <w:r>
        <w:rPr>
          <w:color w:val="0000FF"/>
        </w:rPr>
        <w:t>out</w:t>
      </w:r>
      <w:r>
        <w:t> playerIndex) ||</w:t>
      </w:r>
      <w:r>
        <w:br/>
        <w:t>                IsButtonDown(button, </w:t>
      </w:r>
      <w:r>
        <w:rPr>
          <w:color w:val="2B91AF"/>
        </w:rPr>
        <w:t>PlayerIndex</w:t>
      </w:r>
      <w:r>
        <w:t>.Four, </w:t>
      </w:r>
      <w:r>
        <w:rPr>
          <w:color w:val="0000FF"/>
        </w:rPr>
        <w:t>out</w:t>
      </w:r>
      <w:r>
        <w:t> playerIndex));</w:t>
      </w:r>
      <w:r>
        <w:br/>
        <w:t>    }</w:t>
      </w:r>
      <w:r>
        <w:br/>
        <w:t>}</w:t>
      </w:r>
      <w:r>
        <w:br/>
        <w:t xml:space="preserve"> </w:t>
      </w:r>
      <w:r>
        <w:br/>
      </w:r>
      <w:r>
        <w:rPr>
          <w:color w:val="0000FF"/>
        </w:rPr>
        <w:t>public</w:t>
      </w:r>
      <w:r>
        <w:t> </w:t>
      </w:r>
      <w:r>
        <w:rPr>
          <w:color w:val="2B91AF"/>
        </w:rPr>
        <w:t>Vector2</w:t>
      </w:r>
      <w:r>
        <w:t> LeftThumbstick(</w:t>
      </w:r>
      <w:r>
        <w:rPr>
          <w:color w:val="2B91AF"/>
        </w:rPr>
        <w:t>PlayerIndex</w:t>
      </w:r>
      <w:r>
        <w:t>? controllingPlayer,</w:t>
      </w:r>
      <w:r>
        <w:br/>
        <w:t>                                                </w:t>
      </w:r>
      <w:r>
        <w:rPr>
          <w:color w:val="0000FF"/>
        </w:rPr>
        <w:t>out</w:t>
      </w:r>
      <w:r>
        <w:t> </w:t>
      </w:r>
      <w:r>
        <w:rPr>
          <w:color w:val="2B91AF"/>
        </w:rPr>
        <w:t>PlayerIndex</w:t>
      </w:r>
      <w:r>
        <w:t> playerIndex)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(controllingPlayer.HasValue)</w:t>
      </w:r>
      <w:r>
        <w:br/>
        <w:t>    {</w:t>
      </w:r>
      <w:r>
        <w:br/>
        <w:t>        </w:t>
      </w:r>
      <w:r>
        <w:rPr>
          <w:color w:val="008000"/>
        </w:rPr>
        <w:t>// Read input from the specified player.</w:t>
      </w:r>
      <w:r>
        <w:br/>
        <w:t>        playerIndex = controllingPlayer.Value;</w:t>
      </w:r>
      <w:r>
        <w:br/>
        <w:t xml:space="preserve"> </w:t>
      </w:r>
      <w:r>
        <w:br/>
        <w:t>        </w:t>
      </w:r>
      <w:r>
        <w:rPr>
          <w:color w:val="0000FF"/>
        </w:rPr>
        <w:t>int</w:t>
      </w:r>
      <w:r>
        <w:t> i = (</w:t>
      </w:r>
      <w:r>
        <w:rPr>
          <w:color w:val="0000FF"/>
        </w:rPr>
        <w:t>int</w:t>
      </w:r>
      <w:r>
        <w:t>)playerIndex;</w:t>
      </w:r>
      <w:r>
        <w:br/>
        <w:t xml:space="preserve"> </w:t>
      </w:r>
      <w:r>
        <w:br/>
        <w:t>        </w:t>
      </w:r>
      <w:r>
        <w:rPr>
          <w:color w:val="0000FF"/>
        </w:rPr>
        <w:t>return</w:t>
      </w:r>
      <w:r>
        <w:t> CurrentGamePadStates[i].ThumbSticks.Left;</w:t>
      </w:r>
      <w:r>
        <w:br/>
        <w:t>    }</w:t>
      </w:r>
      <w:r>
        <w:br/>
      </w:r>
      <w:r>
        <w:lastRenderedPageBreak/>
        <w:t>    </w:t>
      </w:r>
      <w:r>
        <w:rPr>
          <w:color w:val="0000FF"/>
        </w:rPr>
        <w:t>else</w:t>
      </w:r>
      <w:r>
        <w:br/>
        <w:t>    {</w:t>
      </w:r>
      <w:r>
        <w:br/>
        <w:t>        </w:t>
      </w:r>
      <w:r>
        <w:rPr>
          <w:color w:val="2B91AF"/>
        </w:rPr>
        <w:t>Vector2</w:t>
      </w:r>
      <w:r>
        <w:t> result = LeftThumbstick(</w:t>
      </w:r>
      <w:r>
        <w:rPr>
          <w:color w:val="2B91AF"/>
        </w:rPr>
        <w:t>PlayerIndex</w:t>
      </w:r>
      <w:r>
        <w:t>.One, </w:t>
      </w:r>
      <w:r>
        <w:rPr>
          <w:color w:val="0000FF"/>
        </w:rPr>
        <w:t>out</w:t>
      </w:r>
      <w:r>
        <w:t> playerIndex);</w:t>
      </w:r>
      <w:r>
        <w:br/>
        <w:t>        </w:t>
      </w:r>
      <w:r>
        <w:rPr>
          <w:color w:val="0000FF"/>
        </w:rPr>
        <w:t>if</w:t>
      </w:r>
      <w:r>
        <w:t> (result != </w:t>
      </w:r>
      <w:r>
        <w:rPr>
          <w:color w:val="2B91AF"/>
        </w:rPr>
        <w:t>Vector2</w:t>
      </w:r>
      <w:r>
        <w:t>.Zero)</w:t>
      </w:r>
      <w:r>
        <w:br/>
        <w:t>        {</w:t>
      </w:r>
      <w:r>
        <w:br/>
        <w:t>            </w:t>
      </w:r>
      <w:r>
        <w:rPr>
          <w:color w:val="0000FF"/>
        </w:rPr>
        <w:t>return</w:t>
      </w:r>
      <w:r>
        <w:t> result;</w:t>
      </w:r>
      <w:r>
        <w:br/>
        <w:t>        }</w:t>
      </w:r>
      <w:r>
        <w:br/>
        <w:t>        result = LeftThumbstick(</w:t>
      </w:r>
      <w:r>
        <w:rPr>
          <w:color w:val="2B91AF"/>
        </w:rPr>
        <w:t>PlayerIndex</w:t>
      </w:r>
      <w:r>
        <w:t>.Two, </w:t>
      </w:r>
      <w:r>
        <w:rPr>
          <w:color w:val="0000FF"/>
        </w:rPr>
        <w:t>out</w:t>
      </w:r>
      <w:r>
        <w:t> playerIndex);</w:t>
      </w:r>
      <w:r>
        <w:br/>
        <w:t>        </w:t>
      </w:r>
      <w:r>
        <w:rPr>
          <w:color w:val="0000FF"/>
        </w:rPr>
        <w:t>if</w:t>
      </w:r>
      <w:r>
        <w:t> (result != </w:t>
      </w:r>
      <w:r>
        <w:rPr>
          <w:color w:val="2B91AF"/>
        </w:rPr>
        <w:t>Vector2</w:t>
      </w:r>
      <w:r>
        <w:t>.Zero)</w:t>
      </w:r>
      <w:r>
        <w:br/>
        <w:t>        {</w:t>
      </w:r>
      <w:r>
        <w:br/>
        <w:t>            </w:t>
      </w:r>
      <w:r>
        <w:rPr>
          <w:color w:val="0000FF"/>
        </w:rPr>
        <w:t>return</w:t>
      </w:r>
      <w:r>
        <w:t> result;</w:t>
      </w:r>
      <w:r>
        <w:br/>
        <w:t>        }</w:t>
      </w:r>
      <w:r>
        <w:br/>
        <w:t>        result = LeftThumbstick(</w:t>
      </w:r>
      <w:r>
        <w:rPr>
          <w:color w:val="2B91AF"/>
        </w:rPr>
        <w:t>PlayerIndex</w:t>
      </w:r>
      <w:r>
        <w:t>.Three, </w:t>
      </w:r>
      <w:r>
        <w:rPr>
          <w:color w:val="0000FF"/>
        </w:rPr>
        <w:t>out</w:t>
      </w:r>
      <w:r>
        <w:t> playerIndex);</w:t>
      </w:r>
      <w:r>
        <w:br/>
        <w:t>        </w:t>
      </w:r>
      <w:r>
        <w:rPr>
          <w:color w:val="0000FF"/>
        </w:rPr>
        <w:t>if</w:t>
      </w:r>
      <w:r>
        <w:t> (result != </w:t>
      </w:r>
      <w:r>
        <w:rPr>
          <w:color w:val="2B91AF"/>
        </w:rPr>
        <w:t>Vector2</w:t>
      </w:r>
      <w:r>
        <w:t>.Zero)</w:t>
      </w:r>
      <w:r>
        <w:br/>
        <w:t>        {</w:t>
      </w:r>
      <w:r>
        <w:br/>
        <w:t>            </w:t>
      </w:r>
      <w:r>
        <w:rPr>
          <w:color w:val="0000FF"/>
        </w:rPr>
        <w:t>return</w:t>
      </w:r>
      <w:r>
        <w:t> result;</w:t>
      </w:r>
      <w:r>
        <w:br/>
        <w:t>        }</w:t>
      </w:r>
      <w:r>
        <w:br/>
        <w:t>        result = LeftThumbstick(</w:t>
      </w:r>
      <w:r>
        <w:rPr>
          <w:color w:val="2B91AF"/>
        </w:rPr>
        <w:t>PlayerIndex</w:t>
      </w:r>
      <w:r>
        <w:t>.Four, </w:t>
      </w:r>
      <w:r>
        <w:rPr>
          <w:color w:val="0000FF"/>
        </w:rPr>
        <w:t>out</w:t>
      </w:r>
      <w:r>
        <w:t> playerIndex);</w:t>
      </w:r>
      <w:r>
        <w:br/>
        <w:t xml:space="preserve"> </w:t>
      </w:r>
      <w:r>
        <w:br/>
        <w:t>        </w:t>
      </w:r>
      <w:r>
        <w:rPr>
          <w:color w:val="0000FF"/>
        </w:rPr>
        <w:t>return</w:t>
      </w:r>
      <w:r>
        <w:t> result;</w:t>
      </w:r>
      <w:r>
        <w:br/>
        <w:t>    }</w:t>
      </w:r>
      <w:r>
        <w:br/>
        <w:t>}</w:t>
      </w:r>
    </w:p>
    <w:p w:rsidR="00196A6A" w:rsidRDefault="003F7DA0">
      <w:pPr>
        <w:pStyle w:val="ppNumberList"/>
      </w:pPr>
      <w:r>
        <w:t>M</w:t>
      </w:r>
      <w:r w:rsidR="00C60B65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IsPauseGame</w:t>
      </w:r>
      <w:r w:rsidR="002D292D">
        <w:t xml:space="preserve"> method</w:t>
      </w:r>
      <w:r>
        <w:t>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bool</w:t>
      </w:r>
      <w:r>
        <w:t> IsPauseGame(</w:t>
      </w:r>
      <w:r>
        <w:rPr>
          <w:color w:val="2B91AF"/>
        </w:rPr>
        <w:t>PlayerIndex</w:t>
      </w:r>
      <w:r>
        <w:t>? controllingPlayer)</w:t>
      </w:r>
      <w:r>
        <w:br/>
        <w:t>{</w:t>
      </w:r>
      <w:r>
        <w:br/>
        <w:t>    </w:t>
      </w:r>
      <w:r>
        <w:rPr>
          <w:color w:val="2B91AF"/>
        </w:rPr>
        <w:t>PlayerIndex</w:t>
      </w:r>
      <w:r>
        <w:t> playerIndex;</w:t>
      </w:r>
      <w:r>
        <w:br/>
        <w:t xml:space="preserve"> </w:t>
      </w:r>
      <w:r>
        <w:br/>
        <w:t>    </w:t>
      </w:r>
      <w:r>
        <w:rPr>
          <w:color w:val="0000FF"/>
        </w:rPr>
        <w:t>return</w:t>
      </w:r>
      <w:r>
        <w:t> </w:t>
      </w:r>
    </w:p>
    <w:p w:rsidR="004553B9" w:rsidRDefault="002D292D" w:rsidP="004553B9">
      <w:pPr>
        <w:pStyle w:val="ppCodeIndent"/>
      </w:pPr>
      <w:r>
        <w:t>        IsNewKeyPress(</w:t>
      </w:r>
      <w:r>
        <w:rPr>
          <w:color w:val="2B91AF"/>
        </w:rPr>
        <w:t>Keys</w:t>
      </w:r>
      <w:r>
        <w:t>.Escape, controllingPlayer, </w:t>
      </w:r>
      <w:r>
        <w:rPr>
          <w:color w:val="0000FF"/>
        </w:rPr>
        <w:t>out</w:t>
      </w:r>
      <w:r>
        <w:t> playerIndex) ||</w:t>
      </w:r>
      <w:r>
        <w:br/>
        <w:t>        IsNewButtonPress(</w:t>
      </w:r>
      <w:r>
        <w:rPr>
          <w:color w:val="2B91AF"/>
        </w:rPr>
        <w:t>Buttons</w:t>
      </w:r>
      <w:r>
        <w:t>.Back, controllingPlayer, </w:t>
      </w:r>
      <w:r>
        <w:rPr>
          <w:color w:val="0000FF"/>
        </w:rPr>
        <w:t>out</w:t>
      </w:r>
      <w:r>
        <w:t> playerIndex) ||</w:t>
      </w:r>
      <w:r>
        <w:br/>
        <w:t>        IsNewButtonPress(</w:t>
      </w:r>
      <w:r>
        <w:rPr>
          <w:color w:val="2B91AF"/>
        </w:rPr>
        <w:t>Buttons</w:t>
      </w:r>
      <w:r>
        <w:t>.Start, controllingPlayer, </w:t>
      </w:r>
      <w:r>
        <w:rPr>
          <w:color w:val="0000FF"/>
        </w:rPr>
        <w:t>out</w:t>
      </w:r>
      <w:r>
        <w:t> playerIndex) ||</w:t>
      </w:r>
      <w:r>
        <w:br/>
        <w:t>        IsNewButtonPress(</w:t>
      </w:r>
      <w:r>
        <w:rPr>
          <w:color w:val="2B91AF"/>
        </w:rPr>
        <w:t>Buttons</w:t>
      </w:r>
      <w:r>
        <w:t>.BigButton, controllingPlayer, </w:t>
      </w:r>
      <w:r>
        <w:rPr>
          <w:color w:val="0000FF"/>
        </w:rPr>
        <w:t>out</w:t>
      </w:r>
      <w:r>
        <w:t> </w:t>
      </w:r>
    </w:p>
    <w:p w:rsidR="004553B9" w:rsidRDefault="002D292D" w:rsidP="004553B9">
      <w:pPr>
        <w:pStyle w:val="ppCodeIndent"/>
      </w:pPr>
      <w:r>
        <w:t>            playerIndex);</w:t>
      </w:r>
      <w:r>
        <w:br/>
        <w:t>}</w:t>
      </w:r>
    </w:p>
    <w:p w:rsidR="00416C6D" w:rsidRDefault="00707CF1" w:rsidP="004553B9">
      <w:pPr>
        <w:pStyle w:val="ppNumberList"/>
      </w:pPr>
      <w:r>
        <w:t xml:space="preserve">From the </w:t>
      </w:r>
      <w:r w:rsidR="004553B9" w:rsidRPr="004553B9">
        <w:rPr>
          <w:rStyle w:val="Strong"/>
        </w:rPr>
        <w:t>ScreenManager</w:t>
      </w:r>
      <w:r>
        <w:t xml:space="preserve"> project folder</w:t>
      </w:r>
      <w:r w:rsidR="00CA791C">
        <w:t>,</w:t>
      </w:r>
      <w:r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MenuScreen.cs</w:t>
      </w:r>
      <w:r w:rsidR="002D292D">
        <w:t xml:space="preserve"> file</w:t>
      </w:r>
      <w:r w:rsidR="00416C6D">
        <w:t>.</w:t>
      </w:r>
    </w:p>
    <w:p w:rsidR="00196A6A" w:rsidRDefault="00416C6D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MenuScreen</w:t>
      </w:r>
      <w:r w:rsidR="002D292D">
        <w:t xml:space="preserve"> class’s </w:t>
      </w:r>
      <w:r w:rsidR="004553B9" w:rsidRPr="004553B9">
        <w:rPr>
          <w:rStyle w:val="Strong"/>
        </w:rPr>
        <w:t>HandleInput</w:t>
      </w:r>
      <w:r w:rsidR="002D292D">
        <w:t xml:space="preserve"> method</w:t>
      </w:r>
      <w:r>
        <w:t>.</w:t>
      </w:r>
    </w:p>
    <w:p w:rsidR="00196A6A" w:rsidRDefault="00BE2FB1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t xml:space="preserve"> </w:t>
      </w:r>
      <w:r w:rsidR="000675C9">
        <w:tab/>
      </w:r>
      <w:r>
        <w:t>The method is hardly changed. The only change is that the gamepad’s “A” button now selects the current menu entry.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196A6A" w:rsidRDefault="002D292D">
      <w:pPr>
        <w:pStyle w:val="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HandleInput(</w:t>
      </w:r>
      <w:r>
        <w:rPr>
          <w:color w:val="2B91AF"/>
        </w:rPr>
        <w:t>GameTime</w:t>
      </w:r>
      <w:r>
        <w:t> gameTime, </w:t>
      </w:r>
      <w:r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>
        <w:rPr>
          <w:color w:val="008000"/>
        </w:rPr>
        <w:t>// we cancel the current menu screen if the user presses the back button</w:t>
      </w:r>
      <w:r>
        <w:br/>
        <w:t>    </w:t>
      </w:r>
      <w:r>
        <w:rPr>
          <w:color w:val="2B91AF"/>
        </w:rPr>
        <w:t>PlayerIndex</w:t>
      </w:r>
      <w:r>
        <w:t> player;</w:t>
      </w:r>
      <w:r>
        <w:br/>
        <w:t>    </w:t>
      </w:r>
      <w:r>
        <w:rPr>
          <w:color w:val="0000FF"/>
        </w:rPr>
        <w:t>if</w:t>
      </w:r>
      <w:r>
        <w:t> (input.IsNewButtonPress(</w:t>
      </w:r>
      <w:r>
        <w:rPr>
          <w:color w:val="2B91AF"/>
        </w:rPr>
        <w:t>Buttons</w:t>
      </w:r>
      <w:r>
        <w:t>.Back, ControllingPlayer, </w:t>
      </w:r>
      <w:r>
        <w:rPr>
          <w:color w:val="0000FF"/>
        </w:rPr>
        <w:t>out</w:t>
      </w:r>
      <w:r>
        <w:t> player))</w:t>
      </w:r>
      <w:r>
        <w:br/>
      </w:r>
      <w:r>
        <w:lastRenderedPageBreak/>
        <w:t>    {</w:t>
      </w:r>
      <w:r>
        <w:br/>
        <w:t>        OnCancel(player);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Take care of Keyboard/gamepad input</w:t>
      </w:r>
      <w:r>
        <w:br/>
        <w:t>    </w:t>
      </w:r>
      <w:r>
        <w:rPr>
          <w:color w:val="0000FF"/>
        </w:rPr>
        <w:t>if</w:t>
      </w:r>
      <w:r>
        <w:t> (input.IsMenuUp(ControllingPlayer))</w:t>
      </w:r>
      <w:r>
        <w:br/>
        <w:t>    {</w:t>
      </w:r>
      <w:r>
        <w:br/>
        <w:t>        selectedEntry--;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(selectedEntry &lt; 0)</w:t>
      </w:r>
      <w:r>
        <w:br/>
        <w:t>            selectedEntry = menuEntries.Count - 1;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(input.IsMenuDown(ControllingPlayer))</w:t>
      </w:r>
      <w:r>
        <w:br/>
        <w:t>    {</w:t>
      </w:r>
      <w:r>
        <w:br/>
        <w:t>        selectedEntry++;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(selectedEntry &gt;= menuEntries.Count)</w:t>
      </w:r>
      <w:r>
        <w:br/>
        <w:t>            selectedEntry = 0;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(input.IsNewKeyPress(</w:t>
      </w:r>
      <w:r>
        <w:rPr>
          <w:color w:val="2B91AF"/>
        </w:rPr>
        <w:t>Keys</w:t>
      </w:r>
      <w:r>
        <w:t>.Enter, ControllingPlayer, </w:t>
      </w:r>
      <w:r>
        <w:rPr>
          <w:color w:val="0000FF"/>
        </w:rPr>
        <w:t>out</w:t>
      </w:r>
      <w:r>
        <w:t> player) ||</w:t>
      </w:r>
      <w:r>
        <w:br/>
        <w:t>        input.IsNewKeyPress(</w:t>
      </w:r>
      <w:r>
        <w:rPr>
          <w:color w:val="2B91AF"/>
        </w:rPr>
        <w:t>Keys</w:t>
      </w:r>
      <w:r>
        <w:t>.Space, ControllingPlayer, </w:t>
      </w:r>
      <w:r>
        <w:rPr>
          <w:color w:val="0000FF"/>
        </w:rPr>
        <w:t>out</w:t>
      </w:r>
      <w:r>
        <w:t> player))</w:t>
      </w:r>
      <w:r>
        <w:br/>
        <w:t>    {</w:t>
      </w:r>
      <w:r>
        <w:br/>
        <w:t>        OnSelectEntry(selectedEntry, player);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(input.IsNewButtonPress(</w:t>
      </w:r>
      <w:r>
        <w:rPr>
          <w:color w:val="2B91AF"/>
        </w:rPr>
        <w:t>Buttons</w:t>
      </w:r>
      <w:r>
        <w:t>.A, ControllingPlayer, </w:t>
      </w:r>
      <w:r>
        <w:rPr>
          <w:color w:val="0000FF"/>
        </w:rPr>
        <w:t>out</w:t>
      </w:r>
      <w:r>
        <w:t> player))</w:t>
      </w:r>
      <w:r>
        <w:br/>
        <w:t>    {</w:t>
      </w:r>
      <w:r>
        <w:br/>
        <w:t>        OnSelectEntry(selectedEntry, player);</w:t>
      </w:r>
      <w:r>
        <w:br/>
        <w:t>    }</w:t>
      </w:r>
      <w:r>
        <w:br/>
        <w:t>    </w:t>
      </w:r>
      <w:r>
        <w:rPr>
          <w:color w:val="008000"/>
        </w:rPr>
        <w:t>// look for any taps that occurred and select any entries that were tapped</w:t>
      </w:r>
      <w:r>
        <w:br/>
        <w:t>    </w:t>
      </w:r>
      <w:r>
        <w:rPr>
          <w:color w:val="0000FF"/>
        </w:rPr>
        <w:t>foreach</w:t>
      </w:r>
      <w:r>
        <w:t> (</w:t>
      </w:r>
      <w:r>
        <w:rPr>
          <w:color w:val="2B91AF"/>
        </w:rPr>
        <w:t>GestureSample</w:t>
      </w:r>
      <w:r>
        <w:t> gesture </w:t>
      </w:r>
      <w:r>
        <w:rPr>
          <w:color w:val="0000FF"/>
        </w:rPr>
        <w:t>in</w:t>
      </w:r>
      <w:r>
        <w:t> input.Gestures)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(gesture.GestureType == </w:t>
      </w:r>
      <w:r>
        <w:rPr>
          <w:color w:val="2B91AF"/>
        </w:rPr>
        <w:t>GestureType</w:t>
      </w:r>
      <w:r>
        <w:t>.Tap)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 convert the position to a Point that we can test against a </w:t>
      </w:r>
    </w:p>
    <w:p w:rsidR="00196A6A" w:rsidRDefault="002D292D">
      <w:pPr>
        <w:pStyle w:val="CodeIndent"/>
      </w:pPr>
      <w:r>
        <w:t>            </w:t>
      </w:r>
      <w:r>
        <w:rPr>
          <w:color w:val="008000"/>
        </w:rPr>
        <w:t>// Rectangle</w:t>
      </w:r>
      <w:r>
        <w:br/>
        <w:t>            </w:t>
      </w:r>
      <w:r>
        <w:rPr>
          <w:color w:val="2B91AF"/>
        </w:rPr>
        <w:t>Point</w:t>
      </w:r>
      <w:r>
        <w:t> tapLocation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Point</w:t>
      </w:r>
      <w:r>
        <w:t>((</w:t>
      </w:r>
      <w:r>
        <w:rPr>
          <w:color w:val="0000FF"/>
        </w:rPr>
        <w:t>int</w:t>
      </w:r>
      <w:r>
        <w:t>)gesture.Position.X, </w:t>
      </w:r>
    </w:p>
    <w:p w:rsidR="00196A6A" w:rsidRDefault="002D292D">
      <w:pPr>
        <w:pStyle w:val="CodeIndent"/>
      </w:pPr>
      <w:r>
        <w:t>                (</w:t>
      </w:r>
      <w:r>
        <w:rPr>
          <w:color w:val="0000FF"/>
        </w:rPr>
        <w:t>int</w:t>
      </w:r>
      <w:r>
        <w:t>)gesture.Position.Y);</w:t>
      </w:r>
      <w:r>
        <w:br/>
        <w:t xml:space="preserve"> </w:t>
      </w:r>
      <w:r>
        <w:br/>
        <w:t>            </w:t>
      </w:r>
      <w:r>
        <w:rPr>
          <w:color w:val="008000"/>
        </w:rPr>
        <w:t>// iterate the entries to see if any were tapped</w:t>
      </w:r>
      <w:r>
        <w:br/>
        <w:t>            </w:t>
      </w:r>
      <w:r>
        <w:rPr>
          <w:color w:val="0000FF"/>
        </w:rPr>
        <w:t>for</w:t>
      </w:r>
      <w:r>
        <w:t> (</w:t>
      </w:r>
      <w:r>
        <w:rPr>
          <w:color w:val="0000FF"/>
        </w:rPr>
        <w:t>int</w:t>
      </w:r>
      <w:r>
        <w:t> i = 0; i &lt; menuEntries.Count; i++)</w:t>
      </w:r>
      <w:r>
        <w:br/>
        <w:t>            {</w:t>
      </w:r>
      <w:r>
        <w:br/>
        <w:t>                </w:t>
      </w:r>
      <w:r>
        <w:rPr>
          <w:color w:val="2B91AF"/>
        </w:rPr>
        <w:t>MenuEntry</w:t>
      </w:r>
      <w:r>
        <w:t> menuEntry = menuEntries[i];</w:t>
      </w:r>
      <w:r>
        <w:br/>
        <w:t xml:space="preserve"> </w:t>
      </w:r>
      <w:r>
        <w:br/>
        <w:t>                </w:t>
      </w:r>
      <w:r>
        <w:rPr>
          <w:color w:val="0000FF"/>
        </w:rPr>
        <w:t>if</w:t>
      </w:r>
      <w:r>
        <w:t> (GetMenuEntryHitBounds(menuEntry).Contains(tapLocation))</w:t>
      </w:r>
      <w:r>
        <w:br/>
        <w:t>                {</w:t>
      </w:r>
      <w:r>
        <w:br/>
        <w:t>                    </w:t>
      </w:r>
      <w:r>
        <w:rPr>
          <w:color w:val="008000"/>
        </w:rPr>
        <w:t>// Select the entry. since gestures are only available on </w:t>
      </w:r>
    </w:p>
    <w:p w:rsidR="00196A6A" w:rsidRDefault="002D292D">
      <w:pPr>
        <w:pStyle w:val="CodeIndent"/>
      </w:pPr>
      <w:r>
        <w:t>                    </w:t>
      </w:r>
      <w:r>
        <w:rPr>
          <w:color w:val="008000"/>
        </w:rPr>
        <w:t xml:space="preserve">// Windows Phone, we can safely pass PlayerIndex.One to </w:t>
      </w:r>
      <w:r>
        <w:t>                    </w:t>
      </w:r>
      <w:r>
        <w:rPr>
          <w:color w:val="008000"/>
        </w:rPr>
        <w:t xml:space="preserve">// all entries since there is only one player on Windows </w:t>
      </w:r>
      <w:r>
        <w:t>                    </w:t>
      </w:r>
      <w:r>
        <w:rPr>
          <w:color w:val="008000"/>
        </w:rPr>
        <w:t>// Phone.</w:t>
      </w:r>
      <w:r>
        <w:br/>
      </w:r>
      <w:r>
        <w:lastRenderedPageBreak/>
        <w:t>                    OnSelectEntry(i, </w:t>
      </w:r>
      <w:r>
        <w:rPr>
          <w:color w:val="2B91AF"/>
        </w:rPr>
        <w:t>PlayerIndex</w:t>
      </w:r>
      <w:r>
        <w:t>.One);</w:t>
      </w:r>
      <w:r>
        <w:br/>
        <w:t>                }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>}</w:t>
      </w:r>
    </w:p>
    <w:p w:rsidR="00BE2FB1" w:rsidRDefault="00707CF1" w:rsidP="004553B9">
      <w:pPr>
        <w:pStyle w:val="ppNumberList"/>
      </w:pPr>
      <w:r>
        <w:t xml:space="preserve">From the </w:t>
      </w:r>
      <w:r w:rsidR="004553B9" w:rsidRPr="004553B9">
        <w:rPr>
          <w:rStyle w:val="Strong"/>
        </w:rPr>
        <w:t>Screens</w:t>
      </w:r>
      <w:r>
        <w:t xml:space="preserve"> project folder</w:t>
      </w:r>
      <w:r w:rsidR="00CA791C">
        <w:t>,</w:t>
      </w:r>
      <w:r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GameplayScreen.cs</w:t>
      </w:r>
      <w:r w:rsidR="002D292D">
        <w:t xml:space="preserve"> file</w:t>
      </w:r>
      <w:r w:rsidR="00BE2FB1">
        <w:t>.</w:t>
      </w:r>
    </w:p>
    <w:p w:rsidR="00196A6A" w:rsidRDefault="00BE2FB1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GameplayScreen</w:t>
      </w:r>
      <w:r w:rsidR="002D292D">
        <w:t xml:space="preserve"> class’s </w:t>
      </w:r>
      <w:r w:rsidR="004553B9" w:rsidRPr="004553B9">
        <w:rPr>
          <w:rStyle w:val="Strong"/>
        </w:rPr>
        <w:t>HandleInput</w:t>
      </w:r>
      <w:r w:rsidR="002D292D">
        <w:t xml:space="preserve"> method</w:t>
      </w:r>
      <w:r>
        <w:t>.</w:t>
      </w:r>
    </w:p>
    <w:p w:rsidR="00F212C6" w:rsidRDefault="0038500C">
      <w:pPr>
        <w:pStyle w:val="ppBodyTextIndent"/>
        <w:tabs>
          <w:tab w:val="left" w:pos="1418"/>
        </w:tabs>
      </w:pPr>
      <w:r w:rsidRPr="0038500C">
        <w:rPr>
          <w:rStyle w:val="Strong"/>
        </w:rPr>
        <w:t>Note</w:t>
      </w:r>
      <w:r w:rsidR="00D17E10">
        <w:tab/>
      </w:r>
      <w:r w:rsidR="00D17E10" w:rsidRPr="00D17E10">
        <w:t xml:space="preserve">Compare the new method with the previous method to understand the exact scope of the changes </w:t>
      </w:r>
      <w:r w:rsidR="00CA791C">
        <w:t xml:space="preserve">you </w:t>
      </w:r>
      <w:r w:rsidR="00D17E10" w:rsidRPr="00D17E10">
        <w:t>made to the method.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HandleInput(</w:t>
      </w:r>
      <w:r>
        <w:rPr>
          <w:color w:val="2B91AF"/>
        </w:rPr>
        <w:t>GameTime</w:t>
      </w:r>
      <w:r>
        <w:t> gameTime, </w:t>
      </w:r>
      <w:r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(IsActive)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(input == </w:t>
      </w:r>
      <w:r>
        <w:rPr>
          <w:color w:val="0000FF"/>
        </w:rPr>
        <w:t>null</w:t>
      </w:r>
      <w:r>
        <w:t>)</w:t>
      </w:r>
      <w:r>
        <w:br/>
        <w:t>        {</w:t>
      </w:r>
      <w:r>
        <w:br/>
        <w:t>            </w:t>
      </w:r>
      <w:r>
        <w:rPr>
          <w:color w:val="0000FF"/>
        </w:rPr>
        <w:t>throw</w:t>
      </w:r>
      <w:r>
        <w:t>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ArgumentNullException</w:t>
      </w:r>
      <w:r>
        <w:t>(</w:t>
      </w:r>
      <w:r>
        <w:rPr>
          <w:color w:val="A31515"/>
        </w:rPr>
        <w:t>"input"</w:t>
      </w:r>
      <w:r>
        <w:t>);</w:t>
      </w:r>
      <w:r>
        <w:br/>
        <w:t>        }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(input.IsPauseGame(</w:t>
      </w:r>
      <w:r>
        <w:rPr>
          <w:color w:val="0000FF"/>
        </w:rPr>
        <w:t>null</w:t>
      </w:r>
      <w:r>
        <w:t>))</w:t>
      </w:r>
      <w:r>
        <w:br/>
        <w:t>        {</w:t>
      </w:r>
      <w:r>
        <w:br/>
        <w:t>            PauseCurrentGame();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(input.TouchState.Count &gt; 0)</w:t>
      </w:r>
      <w:r>
        <w:br/>
        <w:t>    {</w:t>
      </w:r>
      <w:r>
        <w:br/>
        <w:t>        </w:t>
      </w:r>
      <w:r>
        <w:rPr>
          <w:color w:val="0000FF"/>
        </w:rPr>
        <w:t>foreach</w:t>
      </w:r>
      <w:r>
        <w:t> (</w:t>
      </w:r>
      <w:r>
        <w:rPr>
          <w:color w:val="2B91AF"/>
        </w:rPr>
        <w:t>TouchLocation</w:t>
      </w:r>
      <w:r>
        <w:t> touch </w:t>
      </w:r>
      <w:r>
        <w:rPr>
          <w:color w:val="0000FF"/>
        </w:rPr>
        <w:t>in</w:t>
      </w:r>
      <w:r>
        <w:t> input.TouchState)</w:t>
      </w:r>
      <w:r>
        <w:br/>
        <w:t>        {</w:t>
      </w:r>
      <w:r>
        <w:br/>
        <w:t>            lastTouchPosition = touch.Position;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isSmokebuttonClicked = </w:t>
      </w:r>
      <w:r>
        <w:rPr>
          <w:color w:val="0000FF"/>
        </w:rPr>
        <w:t>false</w:t>
      </w:r>
      <w:r>
        <w:t>;</w:t>
      </w:r>
      <w:r>
        <w:br/>
        <w:t xml:space="preserve"> </w:t>
      </w:r>
      <w:r>
        <w:br/>
        <w:t>    </w:t>
      </w:r>
      <w:r>
        <w:rPr>
          <w:color w:val="2B91AF"/>
        </w:rPr>
        <w:t>PlayerIndex</w:t>
      </w:r>
      <w:r>
        <w:t> player;</w:t>
      </w:r>
      <w:r>
        <w:br/>
        <w:t xml:space="preserve"> </w:t>
      </w:r>
      <w:r>
        <w:br/>
        <w:t>    </w:t>
      </w:r>
      <w:r>
        <w:rPr>
          <w:color w:val="2B91AF"/>
        </w:rPr>
        <w:t>VirtualThumbsticks</w:t>
      </w:r>
      <w:r>
        <w:t>.Update(input);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(input.Gestures.Count &gt; 0)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(input.Gestures[0].GestureType == </w:t>
      </w:r>
      <w:r>
        <w:rPr>
          <w:color w:val="2B91AF"/>
        </w:rPr>
        <w:t>GestureType</w:t>
      </w:r>
      <w:r>
        <w:t>.DoubleTap)</w:t>
      </w:r>
      <w:r>
        <w:br/>
        <w:t>        {</w:t>
      </w:r>
      <w:r>
        <w:br/>
        <w:t>            showDebugInfo = !showDebugInfo;</w:t>
      </w:r>
      <w:r>
        <w:br/>
        <w:t>        }</w:t>
      </w:r>
      <w:r>
        <w:br/>
      </w:r>
      <w:r>
        <w:lastRenderedPageBreak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(isLevelEnd)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(input.Gestures.Count &gt; 0)</w:t>
      </w:r>
      <w:r>
        <w:br/>
        <w:t>        {</w:t>
      </w:r>
      <w:r>
        <w:br/>
        <w:t>            </w:t>
      </w:r>
      <w:r>
        <w:rPr>
          <w:color w:val="0000FF"/>
        </w:rPr>
        <w:t>if</w:t>
      </w:r>
      <w:r>
        <w:t> (input.Gestures[0].GestureType == </w:t>
      </w:r>
      <w:r>
        <w:rPr>
          <w:color w:val="2B91AF"/>
        </w:rPr>
        <w:t>GestureType</w:t>
      </w:r>
      <w:r>
        <w:t>.Tap)</w:t>
      </w:r>
      <w:r>
        <w:br/>
        <w:t>            {</w:t>
      </w:r>
      <w:r>
        <w:br/>
        <w:t>                userInputToExit = </w:t>
      </w:r>
      <w:r>
        <w:rPr>
          <w:color w:val="0000FF"/>
        </w:rPr>
        <w:t>true</w:t>
      </w:r>
      <w:r>
        <w:t>;</w:t>
      </w:r>
      <w:r>
        <w:br/>
        <w:t>            }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(input.IsNewButtonPress(</w:t>
      </w:r>
      <w:r>
        <w:rPr>
          <w:color w:val="2B91AF"/>
        </w:rPr>
        <w:t>Buttons</w:t>
      </w:r>
      <w:r>
        <w:t>.A, ControllingPlayer,</w:t>
      </w:r>
      <w:r>
        <w:br/>
        <w:t>            </w:t>
      </w:r>
      <w:r>
        <w:rPr>
          <w:color w:val="0000FF"/>
        </w:rPr>
        <w:t>out</w:t>
      </w:r>
      <w:r>
        <w:t> player))</w:t>
      </w:r>
      <w:r>
        <w:br/>
        <w:t>        {</w:t>
      </w:r>
      <w:r>
        <w:br/>
        <w:t>            userInputToExit = </w:t>
      </w:r>
      <w:r>
        <w:rPr>
          <w:color w:val="0000FF"/>
        </w:rPr>
        <w:t>true</w:t>
      </w:r>
      <w:r>
        <w:t>;</w:t>
      </w:r>
      <w:r>
        <w:br/>
        <w:t>        }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(input.IsNewKeyPress(</w:t>
      </w:r>
      <w:r>
        <w:rPr>
          <w:color w:val="2B91AF"/>
        </w:rPr>
        <w:t>Keys</w:t>
      </w:r>
      <w:r>
        <w:t>.Enter, ControllingPlayer, </w:t>
      </w:r>
      <w:r>
        <w:rPr>
          <w:color w:val="0000FF"/>
        </w:rPr>
        <w:t>out</w:t>
      </w:r>
      <w:r>
        <w:t> player) ||</w:t>
      </w:r>
      <w:r>
        <w:br/>
        <w:t>            input.IsNewKeyPress(</w:t>
      </w:r>
      <w:r>
        <w:rPr>
          <w:color w:val="2B91AF"/>
        </w:rPr>
        <w:t>Keys</w:t>
      </w:r>
      <w:r>
        <w:t>.Space, ControllingPlayer, </w:t>
      </w:r>
      <w:r>
        <w:rPr>
          <w:color w:val="0000FF"/>
        </w:rPr>
        <w:t>out</w:t>
      </w:r>
      <w:r>
        <w:t> player))</w:t>
      </w:r>
      <w:r>
        <w:br/>
        <w:t>        {</w:t>
      </w:r>
      <w:r>
        <w:br/>
        <w:t>            userInputToExit = </w:t>
      </w:r>
      <w:r>
        <w:rPr>
          <w:color w:val="0000FF"/>
        </w:rPr>
        <w:t>true</w:t>
      </w:r>
      <w:r>
        <w:t>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(!IsStarted)</w:t>
      </w:r>
      <w:r>
        <w:br/>
        <w:t>    {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If there was any touch</w:t>
      </w:r>
      <w:r>
        <w:br/>
        <w:t>    </w:t>
      </w:r>
      <w:r>
        <w:rPr>
          <w:color w:val="0000FF"/>
        </w:rPr>
        <w:t>if</w:t>
      </w:r>
      <w:r>
        <w:t> (</w:t>
      </w:r>
      <w:r>
        <w:rPr>
          <w:color w:val="2B91AF"/>
        </w:rPr>
        <w:t>VirtualThumbsticks</w:t>
      </w:r>
      <w:r>
        <w:t>.RightThumbstickCenter.HasValue)</w:t>
      </w:r>
      <w:r>
        <w:br/>
        <w:t>    {</w:t>
      </w:r>
      <w:r>
        <w:br/>
        <w:t>        </w:t>
      </w:r>
      <w:r>
        <w:rPr>
          <w:color w:val="008000"/>
        </w:rPr>
        <w:t>// Button Bounds</w:t>
      </w:r>
      <w:r>
        <w:br/>
        <w:t>        </w:t>
      </w:r>
      <w:r>
        <w:rPr>
          <w:color w:val="2B91AF"/>
        </w:rPr>
        <w:t>Rectangle</w:t>
      </w:r>
      <w:r>
        <w:t> buttonRectangle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((</w:t>
      </w:r>
      <w:r>
        <w:rPr>
          <w:color w:val="0000FF"/>
        </w:rPr>
        <w:t>int</w:t>
      </w:r>
      <w:r>
        <w:t>)smokeButtonPosition.X,</w:t>
      </w:r>
    </w:p>
    <w:p w:rsidR="004553B9" w:rsidRDefault="002D292D" w:rsidP="004553B9">
      <w:pPr>
        <w:pStyle w:val="ppCodeIndent"/>
      </w:pPr>
      <w:r>
        <w:t>            (</w:t>
      </w:r>
      <w:r>
        <w:rPr>
          <w:color w:val="0000FF"/>
        </w:rPr>
        <w:t>int</w:t>
      </w:r>
      <w:r>
        <w:t xml:space="preserve">)smokeButtonPosition.Y, smokeButton.Width / 2, </w:t>
      </w:r>
    </w:p>
    <w:p w:rsidR="004553B9" w:rsidRDefault="002D292D" w:rsidP="004553B9">
      <w:pPr>
        <w:pStyle w:val="ppCodeIndent"/>
      </w:pPr>
      <w:r>
        <w:t>            smokeButton.Height);</w:t>
      </w:r>
      <w:r>
        <w:br/>
        <w:t xml:space="preserve"> </w:t>
      </w:r>
      <w:r>
        <w:br/>
        <w:t>        </w:t>
      </w:r>
      <w:r>
        <w:rPr>
          <w:color w:val="008000"/>
        </w:rPr>
        <w:t>// Touch Bounds</w:t>
      </w:r>
      <w:r>
        <w:br/>
        <w:t>        </w:t>
      </w:r>
      <w:r>
        <w:rPr>
          <w:color w:val="2B91AF"/>
        </w:rPr>
        <w:t>Rectangle</w:t>
      </w:r>
      <w:r>
        <w:t> touchRectangle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Rectangle</w:t>
      </w:r>
      <w:r>
        <w:t>(</w:t>
      </w:r>
    </w:p>
    <w:p w:rsidR="004553B9" w:rsidRDefault="002D292D" w:rsidP="004553B9">
      <w:pPr>
        <w:pStyle w:val="ppCodeIndent"/>
      </w:pPr>
      <w:r>
        <w:t>            (</w:t>
      </w:r>
      <w:r>
        <w:rPr>
          <w:color w:val="0000FF"/>
        </w:rPr>
        <w:t>int</w:t>
      </w:r>
      <w:r>
        <w:t>)</w:t>
      </w:r>
      <w:r>
        <w:rPr>
          <w:color w:val="2B91AF"/>
        </w:rPr>
        <w:t>VirtualThumbsticks</w:t>
      </w:r>
      <w:r>
        <w:t>.RightThumbstickCenter.Value.X,</w:t>
      </w:r>
    </w:p>
    <w:p w:rsidR="004553B9" w:rsidRDefault="002D292D" w:rsidP="004553B9">
      <w:pPr>
        <w:pStyle w:val="ppCodeIndent"/>
      </w:pPr>
      <w:r>
        <w:t>            (</w:t>
      </w:r>
      <w:r>
        <w:rPr>
          <w:color w:val="0000FF"/>
        </w:rPr>
        <w:t>int</w:t>
      </w:r>
      <w:r>
        <w:t>)</w:t>
      </w:r>
      <w:r>
        <w:rPr>
          <w:color w:val="2B91AF"/>
        </w:rPr>
        <w:t>VirtualThumbsticks</w:t>
      </w:r>
      <w:r>
        <w:t>.RightThumbstickCenter.Value.Y,</w:t>
      </w:r>
    </w:p>
    <w:p w:rsidR="004553B9" w:rsidRDefault="002D292D" w:rsidP="004553B9">
      <w:pPr>
        <w:pStyle w:val="ppCodeIndent"/>
      </w:pPr>
      <w:r>
        <w:t>            1, 1);</w:t>
      </w:r>
    </w:p>
    <w:p w:rsidR="004553B9" w:rsidRDefault="002D292D" w:rsidP="004553B9">
      <w:pPr>
        <w:pStyle w:val="ppCodeIndent"/>
      </w:pPr>
      <w:r>
        <w:br/>
        <w:t>        </w:t>
      </w:r>
      <w:r>
        <w:rPr>
          <w:color w:val="008000"/>
        </w:rPr>
        <w:t>// If the touch is in the button</w:t>
      </w:r>
      <w:r>
        <w:br/>
        <w:t>        </w:t>
      </w:r>
      <w:r>
        <w:rPr>
          <w:color w:val="0000FF"/>
        </w:rPr>
        <w:t>if</w:t>
      </w:r>
      <w:r>
        <w:t> (buttonRectangle.Contains(touchRectangle) &amp;&amp; </w:t>
      </w:r>
    </w:p>
    <w:p w:rsidR="004553B9" w:rsidRDefault="002D292D" w:rsidP="004553B9">
      <w:pPr>
        <w:pStyle w:val="ppCodeIndent"/>
      </w:pPr>
      <w:r>
        <w:t>            !beeKeeper.IsCollectingHoney &amp;&amp; !beeKeeper.IsStung)</w:t>
      </w:r>
      <w:r>
        <w:br/>
        <w:t>        {</w:t>
      </w:r>
      <w:r>
        <w:br/>
        <w:t>            isSmokebuttonClicked = </w:t>
      </w:r>
      <w:r>
        <w:rPr>
          <w:color w:val="0000FF"/>
        </w:rPr>
        <w:t>true</w:t>
      </w:r>
      <w:r>
        <w:t>;</w:t>
      </w:r>
      <w:r>
        <w:br/>
        <w:t>        }</w:t>
      </w:r>
      <w:r>
        <w:br/>
      </w:r>
      <w:r>
        <w:lastRenderedPageBreak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(input.IsNewButtonPress(</w:t>
      </w:r>
      <w:r>
        <w:rPr>
          <w:color w:val="2B91AF"/>
        </w:rPr>
        <w:t>Buttons</w:t>
      </w:r>
      <w:r>
        <w:t>.Y, ControllingPlayer, </w:t>
      </w:r>
      <w:r>
        <w:rPr>
          <w:color w:val="0000FF"/>
        </w:rPr>
        <w:t>out</w:t>
      </w:r>
      <w:r>
        <w:t> player))</w:t>
      </w:r>
      <w:r>
        <w:br/>
        <w:t>    {</w:t>
      </w:r>
      <w:r>
        <w:br/>
        <w:t>        showDebugInfo = !showDebugInfo;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(input.IsButtonDown(</w:t>
      </w:r>
      <w:r>
        <w:rPr>
          <w:color w:val="2B91AF"/>
        </w:rPr>
        <w:t>Buttons</w:t>
      </w:r>
      <w:r>
        <w:t>.A, ControllingPlayer, </w:t>
      </w:r>
      <w:r>
        <w:rPr>
          <w:color w:val="0000FF"/>
        </w:rPr>
        <w:t>out</w:t>
      </w:r>
      <w:r>
        <w:t> player) &amp;&amp; </w:t>
      </w:r>
    </w:p>
    <w:p w:rsidR="004553B9" w:rsidRDefault="002D292D" w:rsidP="004553B9">
      <w:pPr>
        <w:pStyle w:val="ppCodeIndent"/>
      </w:pPr>
      <w:r>
        <w:t>        !beeKeeper.IsCollectingHoney &amp;&amp; !beeKeeper.IsStung)</w:t>
      </w:r>
      <w:r>
        <w:br/>
        <w:t>    {</w:t>
      </w:r>
      <w:r>
        <w:br/>
        <w:t>        isSmokebuttonClicked = </w:t>
      </w:r>
      <w:r>
        <w:rPr>
          <w:color w:val="0000FF"/>
        </w:rPr>
        <w:t>true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Handle keyboard</w:t>
      </w:r>
      <w:r>
        <w:br/>
        <w:t>    </w:t>
      </w:r>
      <w:r>
        <w:rPr>
          <w:color w:val="0000FF"/>
        </w:rPr>
        <w:t>if</w:t>
      </w:r>
      <w:r>
        <w:t> (input.IsNewKeyPress(</w:t>
      </w:r>
      <w:r>
        <w:rPr>
          <w:color w:val="2B91AF"/>
        </w:rPr>
        <w:t>Keys</w:t>
      </w:r>
      <w:r>
        <w:t>.Y, ControllingPlayer, </w:t>
      </w:r>
      <w:r>
        <w:rPr>
          <w:color w:val="0000FF"/>
        </w:rPr>
        <w:t>out</w:t>
      </w:r>
      <w:r>
        <w:t> player))</w:t>
      </w:r>
      <w:r>
        <w:br/>
        <w:t>    {</w:t>
      </w:r>
      <w:r>
        <w:br/>
        <w:t>        showDebugInfo = !showDebugInfo;</w:t>
      </w:r>
      <w:r>
        <w:br/>
        <w:t>    }</w:t>
      </w:r>
      <w:r>
        <w:br/>
        <w:t>    </w:t>
      </w:r>
      <w:r>
        <w:rPr>
          <w:color w:val="0000FF"/>
        </w:rPr>
        <w:t>if</w:t>
      </w:r>
      <w:r>
        <w:t> (input.IsKeyDown(</w:t>
      </w:r>
      <w:r>
        <w:rPr>
          <w:color w:val="2B91AF"/>
        </w:rPr>
        <w:t>Keys</w:t>
      </w:r>
      <w:r>
        <w:t>.Space, ControllingPlayer, </w:t>
      </w:r>
      <w:r>
        <w:rPr>
          <w:color w:val="0000FF"/>
        </w:rPr>
        <w:t>out</w:t>
      </w:r>
      <w:r>
        <w:t> player) &amp;&amp; </w:t>
      </w:r>
    </w:p>
    <w:p w:rsidR="004553B9" w:rsidRDefault="002D292D" w:rsidP="004553B9">
      <w:pPr>
        <w:pStyle w:val="ppCodeIndent"/>
      </w:pPr>
      <w:r>
        <w:t>        !beeKeeper.IsCollectingHoney &amp;&amp;</w:t>
      </w:r>
      <w:r>
        <w:br/>
        <w:t>        !beeKeeper.IsStung)</w:t>
      </w:r>
      <w:r>
        <w:br/>
        <w:t>    {</w:t>
      </w:r>
      <w:r>
        <w:br/>
        <w:t>        isSmokebuttonClicked = </w:t>
      </w:r>
      <w:r>
        <w:rPr>
          <w:color w:val="0000FF"/>
        </w:rPr>
        <w:t>true</w:t>
      </w:r>
      <w:r>
        <w:t>;</w:t>
      </w:r>
      <w:r>
        <w:br/>
        <w:t>    }</w:t>
      </w:r>
      <w:r>
        <w:br/>
        <w:t xml:space="preserve"> </w:t>
      </w:r>
      <w:r>
        <w:br/>
        <w:t>    movementVector = SetMotion(input);</w:t>
      </w:r>
      <w:r>
        <w:br/>
        <w:t>    beeKeeper.SetDirection(movementVector);</w:t>
      </w:r>
      <w:r>
        <w:br/>
        <w:t>}</w:t>
      </w:r>
    </w:p>
    <w:p w:rsidR="00196A6A" w:rsidRDefault="00BE2FB1">
      <w:pPr>
        <w:pStyle w:val="ppNumberList"/>
      </w:pPr>
      <w:r>
        <w:t>R</w:t>
      </w:r>
      <w:r w:rsidR="002D292D">
        <w:t xml:space="preserve">eplace the </w:t>
      </w:r>
      <w:r w:rsidR="004553B9" w:rsidRPr="004553B9">
        <w:rPr>
          <w:rStyle w:val="Strong"/>
        </w:rPr>
        <w:t>SetMotion</w:t>
      </w:r>
      <w:r w:rsidR="002D292D">
        <w:t xml:space="preserve"> method</w:t>
      </w:r>
      <w:r>
        <w:t>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private</w:t>
      </w:r>
      <w:r>
        <w:t> </w:t>
      </w:r>
      <w:r>
        <w:rPr>
          <w:color w:val="2B91AF"/>
        </w:rPr>
        <w:t>Vector2</w:t>
      </w:r>
      <w:r>
        <w:t> SetMotion(</w:t>
      </w:r>
      <w:r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>
        <w:rPr>
          <w:color w:val="008000"/>
        </w:rPr>
        <w:t>// Calculate the beekeeper location, if allow moving</w:t>
      </w:r>
      <w:r>
        <w:br/>
        <w:t>    </w:t>
      </w:r>
      <w:r>
        <w:rPr>
          <w:color w:val="2B91AF"/>
        </w:rPr>
        <w:t>Rectangle</w:t>
      </w:r>
      <w:r>
        <w:t> safeArea = SafeArea;</w:t>
      </w:r>
      <w:r>
        <w:br/>
        <w:t xml:space="preserve"> </w:t>
      </w:r>
      <w:r>
        <w:br/>
        <w:t>    </w:t>
      </w:r>
      <w:r>
        <w:rPr>
          <w:color w:val="2B91AF"/>
        </w:rPr>
        <w:t>PlayerIndex</w:t>
      </w:r>
      <w:r>
        <w:t> playerIndex;</w:t>
      </w:r>
      <w:r>
        <w:br/>
        <w:t xml:space="preserve"> </w:t>
      </w:r>
      <w:r>
        <w:br/>
        <w:t>    </w:t>
      </w:r>
      <w:r>
        <w:rPr>
          <w:color w:val="2B91AF"/>
        </w:rPr>
        <w:t>Vector2</w:t>
      </w:r>
      <w:r>
        <w:t> leftThumbstick = </w:t>
      </w:r>
      <w:r>
        <w:rPr>
          <w:color w:val="2B91AF"/>
        </w:rPr>
        <w:t>VirtualThumbsticks</w:t>
      </w:r>
      <w:r>
        <w:t>.LeftThumbstick;</w:t>
      </w:r>
      <w:r>
        <w:br/>
        <w:t xml:space="preserve"> </w:t>
      </w:r>
      <w:r>
        <w:br/>
        <w:t>    </w:t>
      </w:r>
      <w:r>
        <w:rPr>
          <w:color w:val="008000"/>
        </w:rPr>
        <w:t>// If we have no phone directional input, try the gamepad</w:t>
      </w:r>
      <w:r>
        <w:br/>
        <w:t>    </w:t>
      </w:r>
      <w:r>
        <w:rPr>
          <w:color w:val="0000FF"/>
        </w:rPr>
        <w:t>if</w:t>
      </w:r>
      <w:r>
        <w:t> (leftThumbstick == </w:t>
      </w:r>
      <w:r>
        <w:rPr>
          <w:color w:val="2B91AF"/>
        </w:rPr>
        <w:t>Vector2</w:t>
      </w:r>
      <w:r>
        <w:t>.Zero)</w:t>
      </w:r>
      <w:r>
        <w:br/>
        <w:t>    {</w:t>
      </w:r>
      <w:r>
        <w:br/>
        <w:t>        leftThumbstick = input.LeftThumbstick(ControllingPlayer, </w:t>
      </w:r>
    </w:p>
    <w:p w:rsidR="004553B9" w:rsidRDefault="002D292D" w:rsidP="004553B9">
      <w:pPr>
        <w:pStyle w:val="ppCodeIndent"/>
      </w:pPr>
      <w:r>
        <w:t>            </w:t>
      </w:r>
      <w:r>
        <w:rPr>
          <w:color w:val="0000FF"/>
        </w:rPr>
        <w:t>out</w:t>
      </w:r>
      <w:r>
        <w:t> playerIndex) *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(1, -1);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Move on to keyboard input if we still have nothing</w:t>
      </w:r>
      <w:r>
        <w:br/>
        <w:t>    </w:t>
      </w:r>
      <w:r>
        <w:rPr>
          <w:color w:val="0000FF"/>
        </w:rPr>
        <w:t>if</w:t>
      </w:r>
      <w:r>
        <w:t> (leftThumbstick == </w:t>
      </w:r>
      <w:r>
        <w:rPr>
          <w:color w:val="2B91AF"/>
        </w:rPr>
        <w:t>Vector2</w:t>
      </w:r>
      <w:r>
        <w:t>.Zero)</w:t>
      </w:r>
      <w:r>
        <w:br/>
        <w:t>    {</w:t>
      </w:r>
      <w:r>
        <w:br/>
      </w:r>
      <w:r>
        <w:lastRenderedPageBreak/>
        <w:t>        </w:t>
      </w:r>
      <w:r>
        <w:rPr>
          <w:color w:val="0000FF"/>
        </w:rPr>
        <w:t>float</w:t>
      </w:r>
      <w:r>
        <w:t> vecX = 0;</w:t>
      </w:r>
      <w:r>
        <w:br/>
        <w:t>        </w:t>
      </w:r>
      <w:r>
        <w:rPr>
          <w:color w:val="0000FF"/>
        </w:rPr>
        <w:t>float</w:t>
      </w:r>
      <w:r>
        <w:t> vecY = 0;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(input.IsKeyDown(</w:t>
      </w:r>
      <w:r>
        <w:rPr>
          <w:color w:val="2B91AF"/>
        </w:rPr>
        <w:t>Keys</w:t>
      </w:r>
      <w:r>
        <w:t>.Left, ControllingPlayer, </w:t>
      </w:r>
      <w:r>
        <w:rPr>
          <w:color w:val="0000FF"/>
        </w:rPr>
        <w:t>out</w:t>
      </w:r>
      <w:r>
        <w:t> playerIndex))</w:t>
      </w:r>
      <w:r>
        <w:br/>
        <w:t>        {</w:t>
      </w:r>
      <w:r>
        <w:br/>
        <w:t>            vecX--;</w:t>
      </w:r>
      <w:r>
        <w:br/>
        <w:t>        }</w:t>
      </w:r>
      <w:r>
        <w:br/>
        <w:t>        </w:t>
      </w:r>
      <w:r>
        <w:rPr>
          <w:color w:val="0000FF"/>
        </w:rPr>
        <w:t>if</w:t>
      </w:r>
      <w:r>
        <w:t> (input.IsKeyDown(</w:t>
      </w:r>
      <w:r>
        <w:rPr>
          <w:color w:val="2B91AF"/>
        </w:rPr>
        <w:t>Keys</w:t>
      </w:r>
      <w:r>
        <w:t>.Right, ControllingPlayer, </w:t>
      </w:r>
      <w:r>
        <w:rPr>
          <w:color w:val="0000FF"/>
        </w:rPr>
        <w:t>out</w:t>
      </w:r>
      <w:r>
        <w:t> playerIndex))</w:t>
      </w:r>
      <w:r>
        <w:br/>
        <w:t>        {</w:t>
      </w:r>
      <w:r>
        <w:br/>
        <w:t>            vecX++;</w:t>
      </w:r>
      <w:r>
        <w:br/>
        <w:t>        }</w:t>
      </w:r>
      <w:r>
        <w:br/>
        <w:t>        </w:t>
      </w:r>
      <w:r>
        <w:rPr>
          <w:color w:val="0000FF"/>
        </w:rPr>
        <w:t>if</w:t>
      </w:r>
      <w:r>
        <w:t> (input.IsKeyDown(</w:t>
      </w:r>
      <w:r>
        <w:rPr>
          <w:color w:val="2B91AF"/>
        </w:rPr>
        <w:t>Keys</w:t>
      </w:r>
      <w:r>
        <w:t>.Up, ControllingPlayer, </w:t>
      </w:r>
      <w:r>
        <w:rPr>
          <w:color w:val="0000FF"/>
        </w:rPr>
        <w:t>out</w:t>
      </w:r>
      <w:r>
        <w:t> playerIndex))</w:t>
      </w:r>
      <w:r>
        <w:br/>
        <w:t>        {</w:t>
      </w:r>
      <w:r>
        <w:br/>
        <w:t>            vecY--;</w:t>
      </w:r>
      <w:r>
        <w:br/>
        <w:t>        }</w:t>
      </w:r>
      <w:r>
        <w:br/>
        <w:t>        </w:t>
      </w:r>
      <w:r>
        <w:rPr>
          <w:color w:val="0000FF"/>
        </w:rPr>
        <w:t>if</w:t>
      </w:r>
      <w:r>
        <w:t> (input.IsKeyDown(</w:t>
      </w:r>
      <w:r>
        <w:rPr>
          <w:color w:val="2B91AF"/>
        </w:rPr>
        <w:t>Keys</w:t>
      </w:r>
      <w:r>
        <w:t>.Down, ControllingPlayer, </w:t>
      </w:r>
      <w:r>
        <w:rPr>
          <w:color w:val="0000FF"/>
        </w:rPr>
        <w:t>out</w:t>
      </w:r>
      <w:r>
        <w:t> playerIndex))</w:t>
      </w:r>
      <w:r>
        <w:br/>
        <w:t>        {</w:t>
      </w:r>
      <w:r>
        <w:br/>
        <w:t>            vecY++;</w:t>
      </w:r>
      <w:r>
        <w:br/>
        <w:t>        }</w:t>
      </w:r>
      <w:r>
        <w:br/>
        <w:t xml:space="preserve"> </w:t>
      </w:r>
      <w:r>
        <w:br/>
        <w:t>        leftThumbstick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(vecX, vecY);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2B91AF"/>
        </w:rPr>
        <w:t>Vector2</w:t>
      </w:r>
      <w:r>
        <w:t> movementVector = leftThumbstick * 12f;</w:t>
      </w:r>
      <w:r>
        <w:br/>
        <w:t xml:space="preserve"> </w:t>
      </w:r>
      <w:r>
        <w:br/>
        <w:t>    </w:t>
      </w:r>
      <w:r>
        <w:rPr>
          <w:color w:val="2B91AF"/>
        </w:rPr>
        <w:t>Rectangle</w:t>
      </w:r>
      <w:r>
        <w:t> futureBounds = beeKeeper.Bounds;</w:t>
      </w:r>
      <w:r>
        <w:br/>
        <w:t>    futureBounds.X += (</w:t>
      </w:r>
      <w:r>
        <w:rPr>
          <w:color w:val="0000FF"/>
        </w:rPr>
        <w:t>int</w:t>
      </w:r>
      <w:r>
        <w:t>)movementVector.X;</w:t>
      </w:r>
      <w:r>
        <w:br/>
        <w:t>    futureBounds.Y += (</w:t>
      </w:r>
      <w:r>
        <w:rPr>
          <w:color w:val="0000FF"/>
        </w:rPr>
        <w:t>int</w:t>
      </w:r>
      <w:r>
        <w:t>)movementVector.Y;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(futureBounds.Left &lt;= safeArea.Left || </w:t>
      </w:r>
    </w:p>
    <w:p w:rsidR="004553B9" w:rsidRDefault="002D292D" w:rsidP="004553B9">
      <w:pPr>
        <w:pStyle w:val="ppCodeIndent"/>
      </w:pPr>
      <w:r>
        <w:t>        futureBounds.Right &gt;= safeArea.Right)</w:t>
      </w:r>
      <w:r>
        <w:br/>
        <w:t>    {</w:t>
      </w:r>
      <w:r>
        <w:br/>
        <w:t>        movementVector.X = 0;</w:t>
      </w:r>
      <w:r>
        <w:br/>
        <w:t>    }</w:t>
      </w:r>
      <w:r>
        <w:br/>
        <w:t>    </w:t>
      </w:r>
      <w:r>
        <w:rPr>
          <w:color w:val="0000FF"/>
        </w:rPr>
        <w:t>if</w:t>
      </w:r>
      <w:r>
        <w:t> (futureBounds.Top &lt;= safeArea.Top || </w:t>
      </w:r>
    </w:p>
    <w:p w:rsidR="004553B9" w:rsidRDefault="002D292D" w:rsidP="004553B9">
      <w:pPr>
        <w:pStyle w:val="ppCodeIndent"/>
      </w:pPr>
      <w:r>
        <w:t>        futureBounds.Bottom &gt;= safeArea.Bottom)</w:t>
      </w:r>
      <w:r>
        <w:br/>
        <w:t>    {</w:t>
      </w:r>
      <w:r>
        <w:br/>
        <w:t>        movementVector.Y = 0;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(movementVector == </w:t>
      </w:r>
      <w:r>
        <w:rPr>
          <w:color w:val="2B91AF"/>
        </w:rPr>
        <w:t>Vector2</w:t>
      </w:r>
      <w:r>
        <w:t>.Zero)</w:t>
      </w:r>
      <w:r>
        <w:br/>
        <w:t>    {</w:t>
      </w:r>
      <w:r>
        <w:br/>
        <w:t>        IsInMotion = </w:t>
      </w:r>
      <w:r>
        <w:rPr>
          <w:color w:val="0000FF"/>
        </w:rPr>
        <w:t>false</w:t>
      </w:r>
      <w:r>
        <w:t>;</w:t>
      </w:r>
      <w:r>
        <w:br/>
        <w:t>        beeKeeper.SetMovement(</w:t>
      </w:r>
      <w:r>
        <w:rPr>
          <w:color w:val="2B91AF"/>
        </w:rPr>
        <w:t>Vector2</w:t>
      </w:r>
      <w:r>
        <w:t>.Zero);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  <w:t>    {</w:t>
      </w:r>
      <w:r>
        <w:br/>
        <w:t>        </w:t>
      </w:r>
      <w:r>
        <w:rPr>
          <w:color w:val="2B91AF"/>
        </w:rPr>
        <w:t>Vector2</w:t>
      </w:r>
      <w:r>
        <w:t> beekeeperCalculatedPosition =</w:t>
      </w:r>
      <w:r>
        <w:br/>
        <w:t>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(beeKeeper.CentralCollisionArea.X, </w:t>
      </w:r>
    </w:p>
    <w:p w:rsidR="004553B9" w:rsidRDefault="002D292D" w:rsidP="004553B9">
      <w:pPr>
        <w:pStyle w:val="ppCodeIndent"/>
      </w:pPr>
      <w:r>
        <w:lastRenderedPageBreak/>
        <w:t>            beeKeeper.CentralCollisionArea.Y) + movementVector;</w:t>
      </w:r>
      <w:r>
        <w:br/>
        <w:t xml:space="preserve"> </w:t>
      </w:r>
      <w:r>
        <w:br/>
        <w:t>        </w:t>
      </w:r>
      <w:r>
        <w:rPr>
          <w:color w:val="0000FF"/>
        </w:rPr>
        <w:t>if</w:t>
      </w:r>
      <w:r>
        <w:t> (!CheckBeehiveCollision(beekeeperCalculatedPosition))</w:t>
      </w:r>
      <w:r>
        <w:br/>
        <w:t>        {</w:t>
      </w:r>
      <w:r>
        <w:br/>
        <w:t>            beeKeeper.SetMovement(movementVector);</w:t>
      </w:r>
      <w:r>
        <w:br/>
        <w:t>            IsInMotion = </w:t>
      </w:r>
      <w:r>
        <w:rPr>
          <w:color w:val="0000FF"/>
        </w:rPr>
        <w:t>true</w:t>
      </w:r>
      <w:r>
        <w:t>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return</w:t>
      </w:r>
      <w:r>
        <w:t> movementVector;</w:t>
      </w:r>
      <w:r>
        <w:br/>
        <w:t>}</w:t>
      </w:r>
    </w:p>
    <w:p w:rsidR="00316109" w:rsidRDefault="00707CF1" w:rsidP="004553B9">
      <w:pPr>
        <w:pStyle w:val="ppNumberList"/>
      </w:pPr>
      <w:r>
        <w:t xml:space="preserve">From the </w:t>
      </w:r>
      <w:r w:rsidR="004553B9" w:rsidRPr="004553B9">
        <w:rPr>
          <w:rStyle w:val="Strong"/>
        </w:rPr>
        <w:t>Screens</w:t>
      </w:r>
      <w:r>
        <w:t xml:space="preserve"> project folder</w:t>
      </w:r>
      <w:r w:rsidR="00CA791C">
        <w:t>,</w:t>
      </w:r>
      <w:r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HighScoreScreen.cs</w:t>
      </w:r>
      <w:r w:rsidR="002D292D">
        <w:t xml:space="preserve"> file</w:t>
      </w:r>
      <w:r w:rsidR="00316109">
        <w:t>.</w:t>
      </w:r>
    </w:p>
    <w:p w:rsidR="00196A6A" w:rsidRDefault="00316109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HighScoreScreen</w:t>
      </w:r>
      <w:r w:rsidR="002D292D">
        <w:t xml:space="preserve"> class’s </w:t>
      </w:r>
      <w:r w:rsidR="004553B9" w:rsidRPr="004553B9">
        <w:rPr>
          <w:rStyle w:val="Strong"/>
        </w:rPr>
        <w:t>HandleInput</w:t>
      </w:r>
      <w:r w:rsidR="002D292D">
        <w:t xml:space="preserve"> method</w:t>
      </w:r>
      <w:r>
        <w:t>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HandleInput(</w:t>
      </w:r>
      <w:r>
        <w:rPr>
          <w:color w:val="2B91AF"/>
        </w:rPr>
        <w:t>GameTime</w:t>
      </w:r>
      <w:r>
        <w:t> gameTime, </w:t>
      </w:r>
      <w:r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(input == </w:t>
      </w:r>
      <w:r>
        <w:rPr>
          <w:color w:val="0000FF"/>
        </w:rPr>
        <w:t>null</w:t>
      </w:r>
      <w:r>
        <w:t>)</w:t>
      </w:r>
      <w:r>
        <w:br/>
        <w:t>    {</w:t>
      </w:r>
      <w:r>
        <w:br/>
        <w:t>        </w:t>
      </w:r>
      <w:r>
        <w:rPr>
          <w:color w:val="0000FF"/>
        </w:rPr>
        <w:t>throw</w:t>
      </w:r>
      <w:r>
        <w:t>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ArgumentNullException</w:t>
      </w:r>
      <w:r>
        <w:t>(</w:t>
      </w:r>
      <w:r>
        <w:rPr>
          <w:color w:val="A31515"/>
        </w:rPr>
        <w:t>"input"</w:t>
      </w:r>
      <w:r>
        <w:t>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(input.IsPauseGame(</w:t>
      </w:r>
      <w:r>
        <w:rPr>
          <w:color w:val="0000FF"/>
        </w:rPr>
        <w:t>null</w:t>
      </w:r>
      <w:r>
        <w:t>))</w:t>
      </w:r>
      <w:r>
        <w:br/>
        <w:t>    {</w:t>
      </w:r>
      <w:r>
        <w:br/>
        <w:t>        Exit();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Return to the main menu when a tap gesture is recognized</w:t>
      </w:r>
      <w:r>
        <w:br/>
        <w:t>    </w:t>
      </w:r>
      <w:r>
        <w:rPr>
          <w:color w:val="0000FF"/>
        </w:rPr>
        <w:t>if</w:t>
      </w:r>
      <w:r>
        <w:t> (input.Gestures.Count &gt; 0)</w:t>
      </w:r>
      <w:r>
        <w:br/>
        <w:t>    {</w:t>
      </w:r>
      <w:r>
        <w:br/>
        <w:t>        </w:t>
      </w:r>
      <w:r>
        <w:rPr>
          <w:color w:val="2B91AF"/>
        </w:rPr>
        <w:t>GestureSample</w:t>
      </w:r>
      <w:r>
        <w:t> sample = input.Gestures[0];</w:t>
      </w:r>
      <w:r>
        <w:br/>
        <w:t>        </w:t>
      </w:r>
      <w:r>
        <w:rPr>
          <w:color w:val="0000FF"/>
        </w:rPr>
        <w:t>if</w:t>
      </w:r>
      <w:r>
        <w:t> (sample.GestureType == </w:t>
      </w:r>
      <w:r>
        <w:rPr>
          <w:color w:val="2B91AF"/>
        </w:rPr>
        <w:t>GestureType</w:t>
      </w:r>
      <w:r>
        <w:t>.Tap)</w:t>
      </w:r>
      <w:r>
        <w:br/>
        <w:t>        {</w:t>
      </w:r>
      <w:r>
        <w:br/>
        <w:t>            Exit();</w:t>
      </w:r>
      <w:r>
        <w:br/>
        <w:t xml:space="preserve"> </w:t>
      </w:r>
      <w:r>
        <w:br/>
        <w:t>            input.Gestures.Clear();</w:t>
      </w:r>
      <w:r>
        <w:br/>
        <w:t>        }</w:t>
      </w:r>
      <w:r>
        <w:br/>
        <w:t>    }</w:t>
      </w:r>
      <w:r>
        <w:br/>
        <w:t>    </w:t>
      </w:r>
      <w:r>
        <w:rPr>
          <w:color w:val="008000"/>
        </w:rPr>
        <w:t>// Handle gamepad input</w:t>
      </w:r>
      <w:r>
        <w:br/>
        <w:t>    </w:t>
      </w:r>
      <w:r>
        <w:rPr>
          <w:color w:val="2B91AF"/>
        </w:rPr>
        <w:t>PlayerIndex</w:t>
      </w:r>
      <w:r>
        <w:t> player;</w:t>
      </w:r>
      <w:r>
        <w:br/>
        <w:t>    </w:t>
      </w:r>
      <w:r>
        <w:rPr>
          <w:color w:val="0000FF"/>
        </w:rPr>
        <w:t>if</w:t>
      </w:r>
      <w:r>
        <w:t> (input.IsNewButtonPress(</w:t>
      </w:r>
      <w:r>
        <w:rPr>
          <w:color w:val="2B91AF"/>
        </w:rPr>
        <w:t>Buttons</w:t>
      </w:r>
      <w:r>
        <w:t>.A, ControllingPlayer, </w:t>
      </w:r>
      <w:r>
        <w:rPr>
          <w:color w:val="0000FF"/>
        </w:rPr>
        <w:t>out</w:t>
      </w:r>
      <w:r>
        <w:t> player))</w:t>
      </w:r>
      <w:r>
        <w:br/>
        <w:t>    {</w:t>
      </w:r>
      <w:r>
        <w:br/>
        <w:t>        Exit();</w:t>
      </w:r>
      <w:r>
        <w:br/>
        <w:t>    }</w:t>
      </w:r>
      <w:r>
        <w:br/>
        <w:t>    </w:t>
      </w:r>
      <w:r>
        <w:rPr>
          <w:color w:val="008000"/>
        </w:rPr>
        <w:t>// Handle keyboard input</w:t>
      </w:r>
      <w:r>
        <w:br/>
        <w:t>    </w:t>
      </w:r>
      <w:r>
        <w:rPr>
          <w:color w:val="0000FF"/>
        </w:rPr>
        <w:t>if</w:t>
      </w:r>
      <w:r>
        <w:t> (input.IsNewKeyPress(</w:t>
      </w:r>
      <w:r>
        <w:rPr>
          <w:color w:val="2B91AF"/>
        </w:rPr>
        <w:t>Keys</w:t>
      </w:r>
      <w:r>
        <w:t>.Enter, ControllingPlayer, </w:t>
      </w:r>
      <w:r>
        <w:rPr>
          <w:color w:val="0000FF"/>
        </w:rPr>
        <w:t>out</w:t>
      </w:r>
      <w:r>
        <w:t> player) ||</w:t>
      </w:r>
      <w:r>
        <w:br/>
        <w:t>        input.IsNewKeyPress(</w:t>
      </w:r>
      <w:r>
        <w:rPr>
          <w:color w:val="2B91AF"/>
        </w:rPr>
        <w:t>Keys</w:t>
      </w:r>
      <w:r>
        <w:t>.Space, ControllingPlayer, </w:t>
      </w:r>
      <w:r>
        <w:rPr>
          <w:color w:val="0000FF"/>
        </w:rPr>
        <w:t>out</w:t>
      </w:r>
      <w:r>
        <w:t> player))</w:t>
      </w:r>
      <w:r>
        <w:br/>
        <w:t>    {</w:t>
      </w:r>
      <w:r>
        <w:br/>
      </w:r>
      <w:r>
        <w:lastRenderedPageBreak/>
        <w:t>        Exit();</w:t>
      </w:r>
      <w:r>
        <w:br/>
        <w:t>    }</w:t>
      </w:r>
      <w:r>
        <w:br/>
        <w:t>}</w:t>
      </w:r>
    </w:p>
    <w:p w:rsidR="00442591" w:rsidRDefault="00707CF1" w:rsidP="004553B9">
      <w:pPr>
        <w:pStyle w:val="ppNumberList"/>
      </w:pPr>
      <w:r>
        <w:t xml:space="preserve">From the </w:t>
      </w:r>
      <w:r w:rsidR="004553B9" w:rsidRPr="004553B9">
        <w:rPr>
          <w:rStyle w:val="Strong"/>
        </w:rPr>
        <w:t>Screens</w:t>
      </w:r>
      <w:r>
        <w:t xml:space="preserve"> project folder</w:t>
      </w:r>
      <w:r w:rsidR="00CA791C">
        <w:t>,</w:t>
      </w:r>
      <w:r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LevelOverScreen.cs</w:t>
      </w:r>
      <w:r w:rsidR="002D292D">
        <w:t xml:space="preserve"> file</w:t>
      </w:r>
      <w:r w:rsidR="00442591">
        <w:t>.</w:t>
      </w:r>
    </w:p>
    <w:p w:rsidR="00196A6A" w:rsidRDefault="00442591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LevelOverScreen</w:t>
      </w:r>
      <w:r w:rsidR="002D292D">
        <w:t xml:space="preserve"> class’s </w:t>
      </w:r>
      <w:r w:rsidR="004553B9" w:rsidRPr="004553B9">
        <w:rPr>
          <w:rStyle w:val="Strong"/>
        </w:rPr>
        <w:t>HandleInput</w:t>
      </w:r>
      <w:r w:rsidR="002D292D">
        <w:t xml:space="preserve"> method</w:t>
      </w:r>
      <w:r>
        <w:t>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HandleInput(</w:t>
      </w:r>
      <w:r>
        <w:rPr>
          <w:color w:val="2B91AF"/>
        </w:rPr>
        <w:t>GameTime</w:t>
      </w:r>
      <w:r>
        <w:t> gameTime, </w:t>
      </w:r>
      <w:r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(input == </w:t>
      </w:r>
      <w:r>
        <w:rPr>
          <w:color w:val="0000FF"/>
        </w:rPr>
        <w:t>null</w:t>
      </w:r>
      <w:r>
        <w:t>)</w:t>
      </w:r>
      <w:r>
        <w:br/>
        <w:t>    {</w:t>
      </w:r>
      <w:r>
        <w:br/>
        <w:t>        </w:t>
      </w:r>
      <w:r>
        <w:rPr>
          <w:color w:val="0000FF"/>
        </w:rPr>
        <w:t>throw</w:t>
      </w:r>
      <w:r>
        <w:t>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ArgumentNullException</w:t>
      </w:r>
      <w:r>
        <w:t>(</w:t>
      </w:r>
      <w:r>
        <w:rPr>
          <w:color w:val="A31515"/>
        </w:rPr>
        <w:t>"input"</w:t>
      </w:r>
      <w:r>
        <w:t>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2B91AF"/>
        </w:rPr>
        <w:t>PlayerIndex</w:t>
      </w:r>
      <w:r>
        <w:t> player;</w:t>
      </w:r>
      <w:r>
        <w:br/>
        <w:t xml:space="preserve"> </w:t>
      </w:r>
      <w:r>
        <w:br/>
        <w:t>    </w:t>
      </w:r>
      <w:r>
        <w:rPr>
          <w:color w:val="008000"/>
        </w:rPr>
        <w:t>// Return to the main menu when a tap gesture is recognized</w:t>
      </w:r>
      <w:r>
        <w:br/>
        <w:t>    </w:t>
      </w:r>
      <w:r>
        <w:rPr>
          <w:color w:val="0000FF"/>
        </w:rPr>
        <w:t>if</w:t>
      </w:r>
      <w:r>
        <w:t> (input.Gestures.Count &gt; 0)</w:t>
      </w:r>
      <w:r>
        <w:br/>
        <w:t>    {</w:t>
      </w:r>
      <w:r>
        <w:br/>
        <w:t>        </w:t>
      </w:r>
      <w:r>
        <w:rPr>
          <w:color w:val="2B91AF"/>
        </w:rPr>
        <w:t>GestureSample</w:t>
      </w:r>
      <w:r>
        <w:t> sample = input.Gestures[0];</w:t>
      </w:r>
      <w:r>
        <w:br/>
        <w:t>        </w:t>
      </w:r>
      <w:r>
        <w:rPr>
          <w:color w:val="0000FF"/>
        </w:rPr>
        <w:t>if</w:t>
      </w:r>
      <w:r>
        <w:t> (sample.GestureType == </w:t>
      </w:r>
      <w:r>
        <w:rPr>
          <w:color w:val="2B91AF"/>
        </w:rPr>
        <w:t>GestureType</w:t>
      </w:r>
      <w:r>
        <w:t>.Tap)</w:t>
      </w:r>
      <w:r>
        <w:br/>
        <w:t>        {</w:t>
      </w:r>
      <w:r>
        <w:br/>
        <w:t>            StartNewLevelOrExit(input);</w:t>
      </w:r>
      <w:r>
        <w:br/>
        <w:t>            input.Gestures.Clear();</w:t>
      </w:r>
      <w:r>
        <w:br/>
        <w:t>        }</w:t>
      </w:r>
      <w:r>
        <w:br/>
        <w:t>    }</w:t>
      </w:r>
      <w:r>
        <w:br/>
        <w:t>    </w:t>
      </w:r>
      <w:r>
        <w:rPr>
          <w:color w:val="008000"/>
        </w:rPr>
        <w:t>// Handle gamepad</w:t>
      </w:r>
      <w:r>
        <w:br/>
        <w:t>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(input.IsNewButtonPress(</w:t>
      </w:r>
      <w:r>
        <w:rPr>
          <w:color w:val="2B91AF"/>
        </w:rPr>
        <w:t>Buttons</w:t>
      </w:r>
      <w:r>
        <w:t>.A, ControllingPlayer, </w:t>
      </w:r>
      <w:r>
        <w:rPr>
          <w:color w:val="0000FF"/>
        </w:rPr>
        <w:t>out</w:t>
      </w:r>
      <w:r>
        <w:t> player))</w:t>
      </w:r>
      <w:r>
        <w:br/>
        <w:t>    {</w:t>
      </w:r>
      <w:r>
        <w:br/>
        <w:t>        StartNewLevelOrExit(input);</w:t>
      </w:r>
      <w:r>
        <w:br/>
        <w:t>    }</w:t>
      </w:r>
      <w:r>
        <w:br/>
        <w:t>    </w:t>
      </w:r>
      <w:r>
        <w:rPr>
          <w:color w:val="008000"/>
        </w:rPr>
        <w:t>// Handle keyboard</w:t>
      </w:r>
      <w:r>
        <w:br/>
        <w:t>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(input.IsNewKeyPress(</w:t>
      </w:r>
      <w:r>
        <w:rPr>
          <w:color w:val="2B91AF"/>
        </w:rPr>
        <w:t>Keys</w:t>
      </w:r>
      <w:r>
        <w:t>.Enter, ControllingPlayer, </w:t>
      </w:r>
      <w:r>
        <w:rPr>
          <w:color w:val="0000FF"/>
        </w:rPr>
        <w:t>out</w:t>
      </w:r>
      <w:r>
        <w:t> player) ||</w:t>
      </w:r>
      <w:r>
        <w:br/>
        <w:t>        input.IsNewKeyPress(</w:t>
      </w:r>
      <w:r>
        <w:rPr>
          <w:color w:val="2B91AF"/>
        </w:rPr>
        <w:t>Keys</w:t>
      </w:r>
      <w:r>
        <w:t>.Space, ControllingPlayer, </w:t>
      </w:r>
      <w:r>
        <w:rPr>
          <w:color w:val="0000FF"/>
        </w:rPr>
        <w:t>out</w:t>
      </w:r>
      <w:r>
        <w:t> player))</w:t>
      </w:r>
      <w:r>
        <w:br/>
        <w:t>    {</w:t>
      </w:r>
      <w:r>
        <w:br/>
        <w:t>        StartNewLevelOrExit(input);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.HandleInput(gameTime, input);</w:t>
      </w:r>
      <w:r>
        <w:br/>
        <w:t>}</w:t>
      </w:r>
    </w:p>
    <w:p w:rsidR="008852C6" w:rsidRDefault="00707CF1" w:rsidP="004553B9">
      <w:pPr>
        <w:pStyle w:val="ppNumberList"/>
      </w:pPr>
      <w:r>
        <w:t xml:space="preserve">From the </w:t>
      </w:r>
      <w:r w:rsidR="004553B9" w:rsidRPr="004553B9">
        <w:rPr>
          <w:rStyle w:val="Strong"/>
        </w:rPr>
        <w:t>Screens</w:t>
      </w:r>
      <w:r>
        <w:t xml:space="preserve"> project folder</w:t>
      </w:r>
      <w:r w:rsidR="00CA791C">
        <w:t>,</w:t>
      </w:r>
      <w:r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LoadingAndInstructionScreen.cs</w:t>
      </w:r>
      <w:r w:rsidR="002D292D">
        <w:t xml:space="preserve"> file</w:t>
      </w:r>
      <w:r w:rsidR="008852C6">
        <w:t>.</w:t>
      </w:r>
    </w:p>
    <w:p w:rsidR="00196A6A" w:rsidRDefault="008852C6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LoadingAndInstructionScreen</w:t>
      </w:r>
      <w:r w:rsidR="002D292D">
        <w:t xml:space="preserve"> class’s </w:t>
      </w:r>
      <w:r w:rsidR="004553B9" w:rsidRPr="004553B9">
        <w:rPr>
          <w:rStyle w:val="Strong"/>
        </w:rPr>
        <w:t>HandleInput</w:t>
      </w:r>
      <w:r w:rsidR="002D292D">
        <w:t xml:space="preserve"> method</w:t>
      </w:r>
      <w:r>
        <w:t>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HandleInput(</w:t>
      </w:r>
      <w:r>
        <w:rPr>
          <w:color w:val="2B91AF"/>
        </w:rPr>
        <w:t>GameTime</w:t>
      </w:r>
      <w:r>
        <w:t> gameTime, </w:t>
      </w:r>
      <w:r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 (!isLoading)</w:t>
      </w:r>
      <w:r>
        <w:br/>
      </w:r>
      <w:r>
        <w:lastRenderedPageBreak/>
        <w:t>    {</w:t>
      </w:r>
      <w:r>
        <w:br/>
        <w:t>        </w:t>
      </w:r>
      <w:r>
        <w:rPr>
          <w:color w:val="2B91AF"/>
        </w:rPr>
        <w:t>PlayerIndex</w:t>
      </w:r>
      <w:r>
        <w:t> player;</w:t>
      </w:r>
      <w:r>
        <w:br/>
        <w:t xml:space="preserve"> </w:t>
      </w:r>
      <w:r>
        <w:br/>
        <w:t>        </w:t>
      </w:r>
      <w:r>
        <w:rPr>
          <w:color w:val="008000"/>
        </w:rPr>
        <w:t>// Handle touch input</w:t>
      </w:r>
      <w:r>
        <w:br/>
        <w:t>        </w:t>
      </w:r>
      <w:r>
        <w:rPr>
          <w:color w:val="0000FF"/>
        </w:rPr>
        <w:t>if</w:t>
      </w:r>
      <w:r>
        <w:t> (input.Gestures.Count &gt; 0)</w:t>
      </w:r>
      <w:r>
        <w:br/>
        <w:t>        {</w:t>
      </w:r>
      <w:r>
        <w:br/>
        <w:t>            </w:t>
      </w:r>
      <w:r>
        <w:rPr>
          <w:color w:val="0000FF"/>
        </w:rPr>
        <w:t>if</w:t>
      </w:r>
      <w:r>
        <w:t> (input.Gestures[0].GestureType == </w:t>
      </w:r>
      <w:r>
        <w:rPr>
          <w:color w:val="2B91AF"/>
        </w:rPr>
        <w:t>GestureType</w:t>
      </w:r>
      <w:r>
        <w:t>.Tap)</w:t>
      </w:r>
      <w:r>
        <w:br/>
        <w:t>            {</w:t>
      </w:r>
      <w:r>
        <w:br/>
        <w:t>                LoadResources();</w:t>
      </w:r>
      <w:r>
        <w:br/>
        <w:t>            }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(input.IsNewButtonPress(</w:t>
      </w:r>
      <w:r>
        <w:rPr>
          <w:color w:val="2B91AF"/>
        </w:rPr>
        <w:t>Buttons</w:t>
      </w:r>
      <w:r>
        <w:t>.Back, ControllingPlayer, </w:t>
      </w:r>
    </w:p>
    <w:p w:rsidR="004553B9" w:rsidRDefault="002D292D" w:rsidP="004553B9">
      <w:pPr>
        <w:pStyle w:val="ppCodeIndent"/>
      </w:pPr>
      <w:r>
        <w:t>            </w:t>
      </w:r>
      <w:r>
        <w:rPr>
          <w:color w:val="0000FF"/>
        </w:rPr>
        <w:t>out</w:t>
      </w:r>
      <w:r>
        <w:t> player) ||</w:t>
      </w:r>
      <w:r>
        <w:br/>
        <w:t>            input.IsNewKeyPress(</w:t>
      </w:r>
      <w:r>
        <w:rPr>
          <w:color w:val="2B91AF"/>
        </w:rPr>
        <w:t>Keys</w:t>
      </w:r>
      <w:r>
        <w:t>.Escape, ControllingPlayer, </w:t>
      </w:r>
      <w:r>
        <w:rPr>
          <w:color w:val="0000FF"/>
        </w:rPr>
        <w:t>out</w:t>
      </w:r>
      <w:r>
        <w:t> player))</w:t>
      </w:r>
      <w:r>
        <w:br/>
        <w:t>        {</w:t>
      </w:r>
      <w:r>
        <w:br/>
        <w:t>            </w:t>
      </w:r>
      <w:r>
        <w:rPr>
          <w:color w:val="0000FF"/>
        </w:rPr>
        <w:t>foreach</w:t>
      </w:r>
      <w:r>
        <w:t> (</w:t>
      </w:r>
      <w:r>
        <w:rPr>
          <w:color w:val="2B91AF"/>
        </w:rPr>
        <w:t>GameScreen</w:t>
      </w:r>
      <w:r>
        <w:t> screen </w:t>
      </w:r>
      <w:r>
        <w:rPr>
          <w:color w:val="0000FF"/>
        </w:rPr>
        <w:t>in</w:t>
      </w:r>
      <w:r>
        <w:t> ScreenManager.GetScreens())</w:t>
      </w:r>
      <w:r>
        <w:br/>
        <w:t>            {</w:t>
      </w:r>
      <w:r>
        <w:br/>
        <w:t>                screen.ExitScreen();</w:t>
      </w:r>
      <w:r>
        <w:br/>
        <w:t>            }</w:t>
      </w:r>
      <w:r>
        <w:br/>
        <w:t xml:space="preserve"> </w:t>
      </w:r>
      <w:r>
        <w:br/>
        <w:t>            ScreenManager.AddScreen(</w:t>
      </w:r>
      <w:r>
        <w:rPr>
          <w:color w:val="0000FF"/>
        </w:rPr>
        <w:t>new</w:t>
      </w:r>
      <w:r>
        <w:t> </w:t>
      </w:r>
      <w:r>
        <w:rPr>
          <w:color w:val="2B91AF"/>
        </w:rPr>
        <w:t>BackgroundScreen</w:t>
      </w:r>
      <w:r>
        <w:t>(</w:t>
      </w:r>
      <w:r>
        <w:rPr>
          <w:color w:val="A31515"/>
        </w:rPr>
        <w:t>"titleScreen"</w:t>
      </w:r>
      <w:r>
        <w:t>), 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0000FF"/>
        </w:rPr>
        <w:t>null</w:t>
      </w:r>
      <w:r>
        <w:t>);</w:t>
      </w:r>
      <w:r>
        <w:br/>
        <w:t>            ScreenManager.AddScreen(</w:t>
      </w:r>
      <w:r>
        <w:rPr>
          <w:color w:val="0000FF"/>
        </w:rPr>
        <w:t>new</w:t>
      </w:r>
      <w:r>
        <w:t> </w:t>
      </w:r>
      <w:r>
        <w:rPr>
          <w:color w:val="2B91AF"/>
        </w:rPr>
        <w:t>MainMenuScreen</w:t>
      </w:r>
      <w:r>
        <w:t>(), </w:t>
      </w:r>
      <w:r>
        <w:rPr>
          <w:color w:val="2B91AF"/>
        </w:rPr>
        <w:t>PlayerIndex</w:t>
      </w:r>
      <w:r>
        <w:t>.One);</w:t>
      </w:r>
      <w:r>
        <w:br/>
        <w:t>        }</w:t>
      </w:r>
      <w:r>
        <w:br/>
        <w:t>        </w:t>
      </w:r>
      <w:r>
        <w:rPr>
          <w:color w:val="0000FF"/>
        </w:rPr>
        <w:t>else</w:t>
      </w:r>
      <w:r>
        <w:t> </w:t>
      </w:r>
      <w:r>
        <w:rPr>
          <w:color w:val="0000FF"/>
        </w:rPr>
        <w:t>if</w:t>
      </w:r>
      <w:r>
        <w:t> (</w:t>
      </w:r>
    </w:p>
    <w:p w:rsidR="004553B9" w:rsidRDefault="002D292D" w:rsidP="004553B9">
      <w:pPr>
        <w:pStyle w:val="ppCodeIndent"/>
      </w:pPr>
      <w:r>
        <w:t>            input.IsNewKeyPress(</w:t>
      </w:r>
      <w:r>
        <w:rPr>
          <w:color w:val="2B91AF"/>
        </w:rPr>
        <w:t>Keys</w:t>
      </w:r>
      <w:r>
        <w:t>.Enter, ControllingPlayer, </w:t>
      </w:r>
      <w:r>
        <w:rPr>
          <w:color w:val="0000FF"/>
        </w:rPr>
        <w:t>out</w:t>
      </w:r>
      <w:r>
        <w:t> player) ||</w:t>
      </w:r>
      <w:r>
        <w:br/>
        <w:t>            input.IsNewKeyPress(</w:t>
      </w:r>
      <w:r>
        <w:rPr>
          <w:color w:val="2B91AF"/>
        </w:rPr>
        <w:t>Keys</w:t>
      </w:r>
      <w:r>
        <w:t>.Space, ControllingPlayer, </w:t>
      </w:r>
      <w:r>
        <w:rPr>
          <w:color w:val="0000FF"/>
        </w:rPr>
        <w:t>out</w:t>
      </w:r>
      <w:r>
        <w:t> player) ||</w:t>
      </w:r>
      <w:r>
        <w:br/>
        <w:t>            input.IsNewButtonPress(</w:t>
      </w:r>
      <w:r>
        <w:rPr>
          <w:color w:val="2B91AF"/>
        </w:rPr>
        <w:t>Buttons</w:t>
      </w:r>
      <w:r>
        <w:t>.A, ControllingPlayer, </w:t>
      </w:r>
      <w:r>
        <w:rPr>
          <w:color w:val="0000FF"/>
        </w:rPr>
        <w:t>out</w:t>
      </w:r>
      <w:r>
        <w:t> player))</w:t>
      </w:r>
      <w:r>
        <w:br/>
        <w:t>        {</w:t>
      </w:r>
      <w:r>
        <w:br/>
        <w:t>            LoadResources();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.HandleInput(gameTime, input);</w:t>
      </w:r>
      <w:r>
        <w:br/>
        <w:t>}</w:t>
      </w:r>
    </w:p>
    <w:p w:rsidR="004553B9" w:rsidRDefault="00707CF1" w:rsidP="004553B9">
      <w:pPr>
        <w:pStyle w:val="ppNumberList"/>
      </w:pPr>
      <w:r>
        <w:t xml:space="preserve">From the </w:t>
      </w:r>
      <w:r w:rsidR="004553B9" w:rsidRPr="004553B9">
        <w:rPr>
          <w:rStyle w:val="Strong"/>
        </w:rPr>
        <w:t>Screens</w:t>
      </w:r>
      <w:r>
        <w:t xml:space="preserve"> project folder</w:t>
      </w:r>
      <w:r w:rsidR="00CA791C">
        <w:t>,</w:t>
      </w:r>
      <w:r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PauseScreen.cs</w:t>
      </w:r>
      <w:r w:rsidR="002D292D">
        <w:t xml:space="preserve"> file</w:t>
      </w:r>
      <w:r w:rsidR="00CA791C">
        <w:t>,</w:t>
      </w:r>
      <w:r w:rsidR="002D292D">
        <w:t xml:space="preserve"> and add the following </w:t>
      </w:r>
      <w:r w:rsidR="004553B9" w:rsidRPr="004553B9">
        <w:rPr>
          <w:rStyle w:val="Strong"/>
        </w:rPr>
        <w:t>using</w:t>
      </w:r>
      <w:r w:rsidR="002D292D">
        <w:t xml:space="preserve"> statement: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using</w:t>
      </w:r>
      <w:r>
        <w:t> Microsoft.Xna.Framework.Input;</w:t>
      </w:r>
    </w:p>
    <w:p w:rsidR="00196A6A" w:rsidRDefault="002D292D">
      <w:pPr>
        <w:pStyle w:val="ppNumberList"/>
      </w:pPr>
      <w:r>
        <w:t xml:space="preserve">In the same file, override </w:t>
      </w:r>
      <w:r w:rsidR="00B0423B">
        <w:t xml:space="preserve">the </w:t>
      </w:r>
      <w:r w:rsidR="004553B9" w:rsidRPr="004553B9">
        <w:rPr>
          <w:rStyle w:val="Strong"/>
        </w:rPr>
        <w:t>HandleInput</w:t>
      </w:r>
      <w:r>
        <w:t xml:space="preserve"> in the </w:t>
      </w:r>
      <w:r w:rsidR="004553B9" w:rsidRPr="004553B9">
        <w:rPr>
          <w:rStyle w:val="Strong"/>
        </w:rPr>
        <w:t>PauseScreen</w:t>
      </w:r>
      <w:r>
        <w:t xml:space="preserve"> class</w:t>
      </w:r>
      <w:r w:rsidR="0017405E">
        <w:t>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HandleInput(</w:t>
      </w:r>
      <w:r>
        <w:rPr>
          <w:color w:val="2B91AF"/>
        </w:rPr>
        <w:t>GameTime</w:t>
      </w:r>
      <w:r>
        <w:t> gameTime, </w:t>
      </w:r>
      <w:r>
        <w:rPr>
          <w:color w:val="2B91AF"/>
        </w:rPr>
        <w:t>InputState</w:t>
      </w:r>
      <w:r>
        <w:t> input)</w:t>
      </w:r>
      <w:r>
        <w:br/>
        <w:t>{</w:t>
      </w:r>
      <w:r>
        <w:br/>
        <w:t>    </w:t>
      </w:r>
      <w:r>
        <w:rPr>
          <w:color w:val="2B91AF"/>
        </w:rPr>
        <w:t>PlayerIndex</w:t>
      </w:r>
      <w:r>
        <w:t> player;</w:t>
      </w:r>
      <w:r>
        <w:br/>
        <w:t>    </w:t>
      </w:r>
      <w:r>
        <w:rPr>
          <w:color w:val="0000FF"/>
        </w:rPr>
        <w:t>if</w:t>
      </w:r>
      <w:r>
        <w:t> (input.IsNewButtonPress(</w:t>
      </w:r>
      <w:r>
        <w:rPr>
          <w:color w:val="2B91AF"/>
        </w:rPr>
        <w:t>Buttons</w:t>
      </w:r>
      <w:r>
        <w:t>.Start, ControllingPlayer, </w:t>
      </w:r>
      <w:r>
        <w:rPr>
          <w:color w:val="0000FF"/>
        </w:rPr>
        <w:t>out</w:t>
      </w:r>
      <w:r>
        <w:t> player))</w:t>
      </w:r>
      <w:r>
        <w:br/>
        <w:t>    {</w:t>
      </w:r>
      <w:r>
        <w:br/>
      </w:r>
      <w:r>
        <w:lastRenderedPageBreak/>
        <w:t>        ReturnGameMenuEntrySelected(</w:t>
      </w:r>
      <w:r>
        <w:rPr>
          <w:color w:val="0000FF"/>
        </w:rPr>
        <w:t>this</w:t>
      </w:r>
      <w:r>
        <w:t>,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EventArgs</w:t>
      </w:r>
      <w:r>
        <w:t>());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.HandleInput(gameTime, input);</w:t>
      </w:r>
      <w:r>
        <w:br/>
        <w:t>}</w:t>
      </w:r>
    </w:p>
    <w:p w:rsidR="002D292D" w:rsidRDefault="002D292D" w:rsidP="00F16E24">
      <w:pPr>
        <w:pStyle w:val="Heading1"/>
      </w:pPr>
      <w:bookmarkStart w:id="35" w:name="_Toc278358535"/>
      <w:bookmarkStart w:id="36" w:name="_Toc278487472"/>
      <w:r>
        <w:t>Fitting visual element positions to the target platform</w:t>
      </w:r>
      <w:bookmarkEnd w:id="35"/>
      <w:bookmarkEnd w:id="36"/>
    </w:p>
    <w:p w:rsidR="00196A6A" w:rsidRDefault="0012543D">
      <w:pPr>
        <w:pStyle w:val="ppBodyText"/>
      </w:pPr>
      <w:r>
        <w:t>T</w:t>
      </w:r>
      <w:r w:rsidR="002D292D">
        <w:t xml:space="preserve">he previous task </w:t>
      </w:r>
      <w:r w:rsidR="00F16E24">
        <w:t xml:space="preserve">modified </w:t>
      </w:r>
      <w:r>
        <w:t xml:space="preserve">the game </w:t>
      </w:r>
      <w:r w:rsidR="00F16E24">
        <w:t>to</w:t>
      </w:r>
      <w:r w:rsidR="002D292D">
        <w:t xml:space="preserve"> respond to gamepad input. </w:t>
      </w:r>
      <w:r w:rsidR="00F16E24">
        <w:t>This task is</w:t>
      </w:r>
      <w:r w:rsidR="002D292D">
        <w:t xml:space="preserve"> to make sure the game renders </w:t>
      </w:r>
      <w:r w:rsidR="00D201F8">
        <w:t>properly</w:t>
      </w:r>
      <w:r w:rsidR="00391A00">
        <w:t xml:space="preserve"> </w:t>
      </w:r>
      <w:r w:rsidR="002D292D">
        <w:t xml:space="preserve">on </w:t>
      </w:r>
      <w:r w:rsidR="00842661">
        <w:t>Xbox 360</w:t>
      </w:r>
      <w:r w:rsidR="002D292D">
        <w:t>. The Xbox 360 version presents an additional challenge as</w:t>
      </w:r>
      <w:r w:rsidR="00CA791C">
        <w:t xml:space="preserve"> you try to connect it </w:t>
      </w:r>
      <w:r w:rsidR="002D292D">
        <w:t xml:space="preserve">to </w:t>
      </w:r>
      <w:r w:rsidR="00CA791C">
        <w:t xml:space="preserve">different </w:t>
      </w:r>
      <w:r w:rsidR="002D292D">
        <w:t xml:space="preserve">displays, some of which, such as certain television sets, will crop the image they display. This means that game-critical elements </w:t>
      </w:r>
      <w:r w:rsidR="00F16E24">
        <w:t xml:space="preserve">placed </w:t>
      </w:r>
      <w:r w:rsidR="002D292D">
        <w:t xml:space="preserve">at the </w:t>
      </w:r>
      <w:r w:rsidR="00D201F8">
        <w:t xml:space="preserve">screen </w:t>
      </w:r>
      <w:r w:rsidR="002D292D">
        <w:t>edges</w:t>
      </w:r>
      <w:r>
        <w:t xml:space="preserve"> may</w:t>
      </w:r>
      <w:r w:rsidR="002D292D">
        <w:t xml:space="preserve"> not be visible to some players.</w:t>
      </w:r>
    </w:p>
    <w:p w:rsidR="00196A6A" w:rsidRDefault="00D201F8">
      <w:pPr>
        <w:pStyle w:val="ppBodyText"/>
      </w:pPr>
      <w:r>
        <w:t xml:space="preserve">Recall the </w:t>
      </w:r>
      <w:r>
        <w:rPr>
          <w:b/>
          <w:bCs/>
        </w:rPr>
        <w:t>SafeArea</w:t>
      </w:r>
      <w:r>
        <w:t xml:space="preserve"> property </w:t>
      </w:r>
      <w:r w:rsidR="00E54137">
        <w:t xml:space="preserve">you </w:t>
      </w:r>
      <w:r>
        <w:t xml:space="preserve">added to the </w:t>
      </w:r>
      <w:r>
        <w:rPr>
          <w:b/>
          <w:bCs/>
        </w:rPr>
        <w:t>GameScreen</w:t>
      </w:r>
      <w:r>
        <w:t xml:space="preserve"> class during the previous exercise (see “</w:t>
      </w:r>
      <w:r w:rsidRPr="00B265E5">
        <w:t>Handling keyboard input in the gameplay screen</w:t>
      </w:r>
      <w:r>
        <w:t xml:space="preserve">”). This property contains the bounds of the </w:t>
      </w:r>
      <w:r>
        <w:rPr>
          <w:i/>
          <w:iCs/>
        </w:rPr>
        <w:t>Title Safe Area</w:t>
      </w:r>
      <w:r>
        <w:t xml:space="preserve">, an area </w:t>
      </w:r>
      <w:r w:rsidR="00E54137">
        <w:t xml:space="preserve">that </w:t>
      </w:r>
      <w:r>
        <w:t xml:space="preserve">is </w:t>
      </w:r>
      <w:r w:rsidR="00E54137">
        <w:t xml:space="preserve">supposed </w:t>
      </w:r>
      <w:r>
        <w:t xml:space="preserve">to be visible on all possible displays, and which equals the entire viewport on both </w:t>
      </w:r>
      <w:r w:rsidR="003D68F4">
        <w:t xml:space="preserve">Windows </w:t>
      </w:r>
      <w:r>
        <w:t xml:space="preserve">and the </w:t>
      </w:r>
      <w:r w:rsidR="003D68F4">
        <w:t xml:space="preserve">Windows </w:t>
      </w:r>
      <w:r>
        <w:t>Phone 7.</w:t>
      </w:r>
    </w:p>
    <w:p w:rsidR="004553B9" w:rsidRDefault="004553B9" w:rsidP="007A6A9B">
      <w:pPr>
        <w:pStyle w:val="ppBodyTextIndent"/>
      </w:pPr>
      <w:r w:rsidRPr="004553B9">
        <w:rPr>
          <w:rStyle w:val="Strong"/>
        </w:rPr>
        <w:t>Note</w:t>
      </w:r>
      <w:r w:rsidR="007A6A9B">
        <w:rPr>
          <w:rStyle w:val="Strong"/>
        </w:rPr>
        <w:tab/>
      </w:r>
      <w:r w:rsidR="002D292D">
        <w:t xml:space="preserve">For more information </w:t>
      </w:r>
      <w:r w:rsidR="00E54137">
        <w:t xml:space="preserve">about </w:t>
      </w:r>
      <w:r w:rsidR="002D292D">
        <w:t xml:space="preserve">the issues mentioned </w:t>
      </w:r>
      <w:r w:rsidR="00E54137">
        <w:t>previously</w:t>
      </w:r>
      <w:r w:rsidR="002D292D">
        <w:t xml:space="preserve">, </w:t>
      </w:r>
      <w:r w:rsidR="00F16E24">
        <w:t xml:space="preserve">see </w:t>
      </w:r>
      <w:r w:rsidR="002D292D">
        <w:t xml:space="preserve">the Safe Area sample at </w:t>
      </w:r>
      <w:hyperlink r:id="rId20" w:history="1">
        <w:r w:rsidR="002D292D" w:rsidRPr="00D11B72">
          <w:rPr>
            <w:rStyle w:val="Hyperlink"/>
          </w:rPr>
          <w:t>http://create.msdn.com/en-US/education/catalog/sample/safe_area</w:t>
        </w:r>
      </w:hyperlink>
      <w:r w:rsidR="002D292D">
        <w:t>.</w:t>
      </w:r>
    </w:p>
    <w:p w:rsidR="004553B9" w:rsidRDefault="00E54137" w:rsidP="0012543D">
      <w:pPr>
        <w:pStyle w:val="ppBodyText"/>
      </w:pPr>
      <w:r>
        <w:t>Your</w:t>
      </w:r>
      <w:r w:rsidR="00F16E24">
        <w:t xml:space="preserve"> game </w:t>
      </w:r>
      <w:r w:rsidR="002D292D">
        <w:t xml:space="preserve">rendering code </w:t>
      </w:r>
      <w:r w:rsidR="00D201F8">
        <w:t xml:space="preserve">already </w:t>
      </w:r>
      <w:r w:rsidR="002D292D">
        <w:t xml:space="preserve">uses the </w:t>
      </w:r>
      <w:r w:rsidR="004553B9" w:rsidRPr="004553B9">
        <w:rPr>
          <w:rStyle w:val="Strong"/>
        </w:rPr>
        <w:t>SafeArea</w:t>
      </w:r>
      <w:r w:rsidR="002D292D">
        <w:t xml:space="preserve"> property to position the game’s elements</w:t>
      </w:r>
      <w:r>
        <w:t xml:space="preserve">. Therefore, you </w:t>
      </w:r>
      <w:r w:rsidR="00D201F8">
        <w:t xml:space="preserve">just need to </w:t>
      </w:r>
      <w:r w:rsidR="002D292D">
        <w:t xml:space="preserve">define specific UI positioning constants for </w:t>
      </w:r>
      <w:r w:rsidR="00842661">
        <w:t>Xbox 360</w:t>
      </w:r>
      <w:r w:rsidR="002D292D">
        <w:t xml:space="preserve">. </w:t>
      </w:r>
    </w:p>
    <w:p w:rsidR="004553B9" w:rsidRDefault="004553B9" w:rsidP="007A6A9B">
      <w:pPr>
        <w:pStyle w:val="ppBodyTextIndent"/>
      </w:pPr>
      <w:r w:rsidRPr="004553B9">
        <w:rPr>
          <w:rStyle w:val="Strong"/>
        </w:rPr>
        <w:t>Note</w:t>
      </w:r>
      <w:r w:rsidR="007A6A9B">
        <w:rPr>
          <w:rStyle w:val="Strong"/>
        </w:rPr>
        <w:tab/>
      </w:r>
      <w:r w:rsidR="002D292D">
        <w:t>Due to the additional constraints posed by fit</w:t>
      </w:r>
      <w:r w:rsidR="00E54137">
        <w:t>ting</w:t>
      </w:r>
      <w:r w:rsidR="002D292D">
        <w:t xml:space="preserve"> the game inside the safe area, the game’s layout will be slightly different when </w:t>
      </w:r>
      <w:r w:rsidR="00E54137">
        <w:t xml:space="preserve">you </w:t>
      </w:r>
      <w:r w:rsidR="002D292D">
        <w:t>run</w:t>
      </w:r>
      <w:r w:rsidR="00E54137">
        <w:t xml:space="preserve"> it</w:t>
      </w:r>
      <w:r w:rsidR="002D292D">
        <w:t xml:space="preserve"> on </w:t>
      </w:r>
      <w:r w:rsidR="00842661">
        <w:t>Xbox 360</w:t>
      </w:r>
      <w:r w:rsidR="002D292D">
        <w:t>.</w:t>
      </w:r>
    </w:p>
    <w:p w:rsidR="00D8468C" w:rsidRDefault="00F16E24" w:rsidP="0029486F">
      <w:pPr>
        <w:pStyle w:val="ppProcedureStart"/>
      </w:pPr>
      <w:r>
        <w:t xml:space="preserve">To have the game display as designed on </w:t>
      </w:r>
      <w:r w:rsidR="00842661">
        <w:t>Xbox 360</w:t>
      </w:r>
    </w:p>
    <w:p w:rsidR="004553B9" w:rsidRPr="004C0108" w:rsidRDefault="00B667DB" w:rsidP="004C0108">
      <w:pPr>
        <w:pStyle w:val="ppNumberList"/>
        <w:numPr>
          <w:ilvl w:val="0"/>
          <w:numId w:val="153"/>
        </w:numPr>
      </w:pPr>
      <w:r w:rsidRPr="004C0108">
        <w:t xml:space="preserve">From the </w:t>
      </w:r>
      <w:r w:rsidR="00037506" w:rsidRPr="00037506">
        <w:rPr>
          <w:rStyle w:val="Strong"/>
        </w:rPr>
        <w:t>Misc</w:t>
      </w:r>
      <w:r w:rsidRPr="004C0108">
        <w:t xml:space="preserve"> project </w:t>
      </w:r>
      <w:r w:rsidR="00E54137" w:rsidRPr="004C0108">
        <w:t>folder</w:t>
      </w:r>
      <w:r w:rsidR="00E54137">
        <w:t xml:space="preserve">, </w:t>
      </w:r>
      <w:r w:rsidRPr="004C0108">
        <w:t xml:space="preserve">open </w:t>
      </w:r>
      <w:r w:rsidR="002D292D" w:rsidRPr="004C0108">
        <w:t xml:space="preserve">the </w:t>
      </w:r>
      <w:r w:rsidR="00037506" w:rsidRPr="00037506">
        <w:rPr>
          <w:rStyle w:val="Strong"/>
        </w:rPr>
        <w:t>UIConstants.cs</w:t>
      </w:r>
      <w:r w:rsidR="002D292D" w:rsidRPr="004C0108">
        <w:t xml:space="preserve"> file</w:t>
      </w:r>
      <w:r w:rsidR="00E54137">
        <w:t>,</w:t>
      </w:r>
      <w:r w:rsidR="002D292D" w:rsidRPr="004C0108">
        <w:t xml:space="preserve"> and locate the following segment of code: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4553B9" w:rsidRDefault="002D292D" w:rsidP="004553B9">
      <w:pPr>
        <w:pStyle w:val="ppCodeIndent"/>
      </w:pPr>
      <w:r w:rsidRPr="005E4F16">
        <w:t>    </w:t>
      </w:r>
      <w:r w:rsidRPr="005E4F16">
        <w:rPr>
          <w:color w:val="0000FF"/>
        </w:rPr>
        <w:t>public</w:t>
      </w:r>
      <w:r w:rsidRPr="005E4F16">
        <w:t> </w:t>
      </w:r>
      <w:r w:rsidRPr="005E4F16">
        <w:rPr>
          <w:color w:val="0000FF"/>
        </w:rPr>
        <w:t>const</w:t>
      </w:r>
      <w:r w:rsidRPr="005E4F16">
        <w:t> </w:t>
      </w:r>
      <w:r w:rsidRPr="005E4F16">
        <w:rPr>
          <w:color w:val="0000FF"/>
        </w:rPr>
        <w:t>float</w:t>
      </w:r>
      <w:r w:rsidRPr="005E4F16">
        <w:t> HighScoreScoreLeftMargin = 545;</w:t>
      </w:r>
      <w:r w:rsidRPr="005E4F16">
        <w:br/>
        <w:t>    </w:t>
      </w:r>
      <w:r w:rsidRPr="005E4F16">
        <w:rPr>
          <w:color w:val="0000FF"/>
        </w:rPr>
        <w:t>public</w:t>
      </w:r>
      <w:r w:rsidRPr="005E4F16">
        <w:t> </w:t>
      </w:r>
      <w:r w:rsidRPr="005E4F16">
        <w:rPr>
          <w:color w:val="0000FF"/>
        </w:rPr>
        <w:t>const</w:t>
      </w:r>
      <w:r w:rsidRPr="005E4F16">
        <w:t> </w:t>
      </w:r>
      <w:r w:rsidRPr="005E4F16">
        <w:rPr>
          <w:color w:val="0000FF"/>
        </w:rPr>
        <w:t>float</w:t>
      </w:r>
      <w:r w:rsidRPr="005E4F16">
        <w:t> HighScoreTopMargin = 86;</w:t>
      </w:r>
      <w:r w:rsidRPr="005E4F16">
        <w:br/>
        <w:t>    </w:t>
      </w:r>
      <w:r w:rsidRPr="005E4F16">
        <w:rPr>
          <w:color w:val="0000FF"/>
        </w:rPr>
        <w:t>public</w:t>
      </w:r>
      <w:r w:rsidRPr="005E4F16">
        <w:t> </w:t>
      </w:r>
      <w:r w:rsidRPr="005E4F16">
        <w:rPr>
          <w:color w:val="0000FF"/>
        </w:rPr>
        <w:t>const</w:t>
      </w:r>
      <w:r w:rsidRPr="005E4F16">
        <w:t> </w:t>
      </w:r>
      <w:r w:rsidRPr="005E4F16">
        <w:rPr>
          <w:color w:val="0000FF"/>
        </w:rPr>
        <w:t>float</w:t>
      </w:r>
      <w:r w:rsidRPr="005E4F16">
        <w:t> HighScoreVerticalJump = 72;</w:t>
      </w:r>
      <w:r w:rsidRPr="005E4F16">
        <w:br/>
      </w:r>
      <w:r w:rsidRPr="005E4F16">
        <w:rPr>
          <w:color w:val="0000FF"/>
        </w:rPr>
        <w:t>#else</w:t>
      </w:r>
      <w:r w:rsidRPr="005E4F16">
        <w:br/>
        <w:t>    </w:t>
      </w:r>
      <w:r w:rsidRPr="005E4F16">
        <w:rPr>
          <w:color w:val="808080"/>
        </w:rPr>
        <w:t>///</w:t>
      </w:r>
      <w:r w:rsidRPr="005E4F16">
        <w:rPr>
          <w:color w:val="008000"/>
        </w:rPr>
        <w:t> </w:t>
      </w:r>
      <w:r w:rsidRPr="005E4F16">
        <w:rPr>
          <w:color w:val="808080"/>
        </w:rPr>
        <w:t>&lt;summary&gt;</w:t>
      </w:r>
      <w:r w:rsidRPr="005E4F16">
        <w:br/>
        <w:t>    </w:t>
      </w:r>
      <w:r w:rsidRPr="005E4F16">
        <w:rPr>
          <w:color w:val="808080"/>
        </w:rPr>
        <w:t>///</w:t>
      </w:r>
      <w:r w:rsidRPr="005E4F16">
        <w:rPr>
          <w:color w:val="008000"/>
        </w:rPr>
        <w:t> Updates all constants returned by the class according to a specified </w:t>
      </w:r>
    </w:p>
    <w:p w:rsidR="004553B9" w:rsidRDefault="002D292D" w:rsidP="004553B9">
      <w:pPr>
        <w:pStyle w:val="ppCodeIndent"/>
      </w:pPr>
      <w:r w:rsidRPr="005E4F16">
        <w:t>    </w:t>
      </w:r>
      <w:proofErr w:type="gramStart"/>
      <w:r w:rsidRPr="005E4F16">
        <w:rPr>
          <w:color w:val="808080"/>
        </w:rPr>
        <w:t>///</w:t>
      </w:r>
      <w:r w:rsidRPr="005E4F16">
        <w:rPr>
          <w:color w:val="008000"/>
        </w:rPr>
        <w:t> scale factor.</w:t>
      </w:r>
      <w:proofErr w:type="gramEnd"/>
      <w:r>
        <w:rPr>
          <w:color w:val="808080"/>
        </w:rPr>
        <w:t xml:space="preserve"> </w:t>
      </w:r>
      <w:r w:rsidRPr="005E4F16">
        <w:rPr>
          <w:color w:val="008000"/>
        </w:rPr>
        <w:t>Always call this method at least once before</w:t>
      </w:r>
      <w:r>
        <w:rPr>
          <w:color w:val="008000"/>
        </w:rPr>
        <w:t xml:space="preserve"> </w:t>
      </w:r>
      <w:r w:rsidRPr="005E4F16">
        <w:rPr>
          <w:color w:val="008000"/>
        </w:rPr>
        <w:t>retrieving</w:t>
      </w:r>
      <w:r>
        <w:rPr>
          <w:color w:val="008000"/>
        </w:rPr>
        <w:t xml:space="preserve"> </w:t>
      </w:r>
    </w:p>
    <w:p w:rsidR="004553B9" w:rsidRDefault="002D292D" w:rsidP="004553B9">
      <w:pPr>
        <w:pStyle w:val="ppCodeIndent"/>
      </w:pPr>
      <w:r w:rsidRPr="005E4F16">
        <w:t>    </w:t>
      </w:r>
      <w:proofErr w:type="gramStart"/>
      <w:r w:rsidRPr="005E4F16">
        <w:rPr>
          <w:color w:val="808080"/>
        </w:rPr>
        <w:t>///</w:t>
      </w:r>
      <w:r w:rsidRPr="005E4F16">
        <w:rPr>
          <w:color w:val="008000"/>
        </w:rPr>
        <w:t> constants from the class.</w:t>
      </w:r>
      <w:proofErr w:type="gramEnd"/>
      <w:r w:rsidRPr="005E4F16">
        <w:br/>
        <w:t>    </w:t>
      </w:r>
      <w:r w:rsidRPr="005E4F16">
        <w:rPr>
          <w:color w:val="808080"/>
        </w:rPr>
        <w:t>///</w:t>
      </w:r>
      <w:r w:rsidRPr="005E4F16">
        <w:rPr>
          <w:color w:val="008000"/>
        </w:rPr>
        <w:t> </w:t>
      </w:r>
      <w:r w:rsidRPr="005E4F16">
        <w:rPr>
          <w:color w:val="808080"/>
        </w:rPr>
        <w:t>&lt;/summary&gt;</w:t>
      </w:r>
      <w:r w:rsidRPr="005E4F16">
        <w:br/>
        <w:t>    </w:t>
      </w:r>
      <w:r w:rsidRPr="005E4F16">
        <w:rPr>
          <w:color w:val="808080"/>
        </w:rPr>
        <w:t>///</w:t>
      </w:r>
      <w:r w:rsidRPr="005E4F16">
        <w:rPr>
          <w:color w:val="008000"/>
        </w:rPr>
        <w:t> </w:t>
      </w:r>
      <w:r w:rsidRPr="005E4F16">
        <w:rPr>
          <w:color w:val="808080"/>
        </w:rPr>
        <w:t>&lt;param name="scaleVector"&gt;</w:t>
      </w:r>
      <w:r w:rsidRPr="005E4F16">
        <w:rPr>
          <w:color w:val="008000"/>
        </w:rPr>
        <w:t>Vector depicting the scale used.</w:t>
      </w:r>
      <w:r w:rsidRPr="005E4F16">
        <w:rPr>
          <w:color w:val="808080"/>
        </w:rPr>
        <w:t>&lt;/param&gt;</w:t>
      </w:r>
      <w:r w:rsidRPr="005E4F16">
        <w:br/>
        <w:t>    </w:t>
      </w:r>
      <w:r w:rsidRPr="005E4F16">
        <w:rPr>
          <w:color w:val="0000FF"/>
        </w:rPr>
        <w:t>public</w:t>
      </w:r>
      <w:r w:rsidRPr="005E4F16">
        <w:t> </w:t>
      </w:r>
      <w:r w:rsidRPr="005E4F16">
        <w:rPr>
          <w:color w:val="0000FF"/>
        </w:rPr>
        <w:t>static</w:t>
      </w:r>
      <w:r w:rsidRPr="005E4F16">
        <w:t> </w:t>
      </w:r>
      <w:r w:rsidRPr="005E4F16">
        <w:rPr>
          <w:color w:val="0000FF"/>
        </w:rPr>
        <w:t>void</w:t>
      </w:r>
      <w:r w:rsidRPr="005E4F16">
        <w:t> SetScale(</w:t>
      </w:r>
      <w:r w:rsidRPr="005E4F16">
        <w:rPr>
          <w:color w:val="2B91AF"/>
        </w:rPr>
        <w:t>Vector2</w:t>
      </w:r>
      <w:r w:rsidRPr="005E4F16">
        <w:t> scaleVector)</w:t>
      </w:r>
      <w:r w:rsidRPr="005E4F16">
        <w:br/>
        <w:t>    {</w:t>
      </w:r>
      <w:r w:rsidRPr="005E4F16">
        <w:br/>
        <w:t>        BeehiveLeftMargin = 130 * scaleVector.X;</w:t>
      </w:r>
    </w:p>
    <w:p w:rsidR="004553B9" w:rsidRDefault="002D292D" w:rsidP="004553B9">
      <w:pPr>
        <w:pStyle w:val="ppNumberList"/>
      </w:pPr>
      <w:r>
        <w:t xml:space="preserve">Add the following block of code just above the </w:t>
      </w:r>
      <w:r w:rsidR="004553B9" w:rsidRPr="004553B9">
        <w:rPr>
          <w:rStyle w:val="Strong"/>
        </w:rPr>
        <w:t>#else</w:t>
      </w:r>
      <w:r>
        <w:t xml:space="preserve"> line in the previous step:</w:t>
      </w:r>
    </w:p>
    <w:p w:rsidR="004C0108" w:rsidRPr="004C0108" w:rsidRDefault="004C0108" w:rsidP="004C0108">
      <w:pPr>
        <w:pStyle w:val="ppCodeLanguageIndent"/>
      </w:pPr>
      <w:r w:rsidRPr="004C0108">
        <w:lastRenderedPageBreak/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#</w:t>
      </w:r>
      <w:r w:rsidR="00BE032B">
        <w:rPr>
          <w:color w:val="0000FF"/>
        </w:rPr>
        <w:t>elseif</w:t>
      </w:r>
      <w:r>
        <w:t> XBOX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BeehiveLeftMargin = </w:t>
      </w:r>
      <w:proofErr w:type="gramStart"/>
      <w:r>
        <w:t>0</w:t>
      </w:r>
      <w:proofErr w:type="gramEnd"/>
      <w:r>
        <w:t>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BeehiveRightMargin = 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BeehiveTopMargin = -50;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An additional offset used for positioning the bottom two beehives.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BeehiveMiddleOffset = 50;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HoneyJarTopMargin = 440;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HoneyJarLeftMargin = 265;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VatArrowOffset = -35;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VatBottomMargin = 40;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int</w:t>
      </w:r>
      <w:r>
        <w:t> VatScorebarHeight = 15;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int</w:t>
      </w:r>
      <w:r>
        <w:t> VatScorebarWidth = 230;</w:t>
      </w:r>
      <w:r>
        <w:br/>
        <w:t xml:space="preserve"> 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proofErr w:type="gramStart"/>
      <w:r>
        <w:rPr>
          <w:color w:val="008000"/>
        </w:rPr>
        <w:t>The</w:t>
      </w:r>
      <w:proofErr w:type="gramEnd"/>
      <w:r>
        <w:rPr>
          <w:color w:val="008000"/>
        </w:rPr>
        <w:t> size of the smoke button.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SmokeButtonSize = 100;</w:t>
      </w:r>
      <w:r>
        <w:br/>
        <w:t xml:space="preserve"> 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proofErr w:type="gramStart"/>
      <w:r>
        <w:rPr>
          <w:color w:val="008000"/>
        </w:rPr>
        <w:t>This</w:t>
      </w:r>
      <w:proofErr w:type="gramEnd"/>
      <w:r>
        <w:rPr>
          <w:color w:val="008000"/>
        </w:rPr>
        <w:t> margin takes the button's own size in consideration.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SmokeButtonRightAbsoluteMargin = 325;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&lt;summary&gt;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proofErr w:type="gramStart"/>
      <w:r>
        <w:rPr>
          <w:color w:val="008000"/>
        </w:rPr>
        <w:t>This</w:t>
      </w:r>
      <w:proofErr w:type="gramEnd"/>
      <w:r>
        <w:rPr>
          <w:color w:val="008000"/>
        </w:rPr>
        <w:t> margin takes the button's own size in consideration.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> </w:t>
      </w:r>
      <w:r>
        <w:rPr>
          <w:color w:val="808080"/>
        </w:rPr>
        <w:t>&lt;/summary&gt;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SmokeButtonBottomAbsoluteMargin = 145;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SprayUpOffset = 24;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SprayMiddleOffset = 65;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SprayDownOffset = 110;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SprayRightOffset = 230;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SprayLeftOffset = 130;</w:t>
      </w:r>
      <w:r>
        <w:br/>
        <w:t xml:space="preserve"> 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HighScorePlaceLeftMargin = 10;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HighScoreNameLeftMargin = 220;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HighScoreScoreLeftMargin = 680;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HighScoreTopMargin = 75;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HighScoreOddVerticalJump = 74;</w:t>
      </w:r>
      <w:r>
        <w:br/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const</w:t>
      </w:r>
      <w:r>
        <w:t> </w:t>
      </w:r>
      <w:r>
        <w:rPr>
          <w:color w:val="0000FF"/>
        </w:rPr>
        <w:t>float</w:t>
      </w:r>
      <w:r>
        <w:t> HighScoreEvenVerticalJump = 69;</w:t>
      </w:r>
    </w:p>
    <w:p w:rsidR="00196A6A" w:rsidRDefault="002D292D">
      <w:pPr>
        <w:pStyle w:val="ppNumberList"/>
      </w:pPr>
      <w:r>
        <w:t xml:space="preserve">Open the </w:t>
      </w:r>
      <w:r w:rsidR="004553B9" w:rsidRPr="004553B9">
        <w:rPr>
          <w:rStyle w:val="Strong"/>
        </w:rPr>
        <w:t>HoneycombRush.cs</w:t>
      </w:r>
      <w:r>
        <w:rPr>
          <w:b/>
          <w:bCs/>
        </w:rPr>
        <w:t xml:space="preserve"> </w:t>
      </w:r>
      <w:r>
        <w:t>file</w:t>
      </w:r>
      <w:r w:rsidR="0084655D">
        <w:t>.</w:t>
      </w:r>
    </w:p>
    <w:p w:rsidR="00196A6A" w:rsidRDefault="0084655D">
      <w:pPr>
        <w:pStyle w:val="ppNumberList"/>
      </w:pPr>
      <w:r>
        <w:t>M</w:t>
      </w:r>
      <w:r w:rsidR="009C6333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HoneycombRush</w:t>
      </w:r>
      <w:r w:rsidR="002D292D">
        <w:t xml:space="preserve"> class’s constructor</w:t>
      </w:r>
      <w:r>
        <w:t>.</w:t>
      </w:r>
    </w:p>
    <w:p w:rsidR="004C0108" w:rsidRPr="004C0108" w:rsidRDefault="004C0108" w:rsidP="004C0108">
      <w:pPr>
        <w:pStyle w:val="ppCodeLanguageIndent"/>
      </w:pPr>
      <w:r w:rsidRPr="004C0108">
        <w:t>C#</w:t>
      </w:r>
    </w:p>
    <w:p w:rsidR="004553B9" w:rsidRDefault="002D292D" w:rsidP="004553B9">
      <w:pPr>
        <w:pStyle w:val="ppCodeIndent"/>
      </w:pPr>
      <w:proofErr w:type="gramStart"/>
      <w:r w:rsidRPr="00AB65B1">
        <w:rPr>
          <w:color w:val="0000FF"/>
        </w:rPr>
        <w:lastRenderedPageBreak/>
        <w:t>public</w:t>
      </w:r>
      <w:proofErr w:type="gramEnd"/>
      <w:r>
        <w:t> HoneycombRush()</w:t>
      </w:r>
      <w:r>
        <w:br/>
        <w:t>{</w:t>
      </w:r>
      <w:r>
        <w:br/>
        <w:t>    </w:t>
      </w:r>
      <w:r w:rsidRPr="00AB65B1">
        <w:rPr>
          <w:color w:val="008000"/>
        </w:rPr>
        <w:t>// Initialize sound system</w:t>
      </w:r>
      <w:r>
        <w:br/>
        <w:t>    </w:t>
      </w:r>
      <w:r w:rsidRPr="00AB65B1">
        <w:rPr>
          <w:color w:val="2B91AF"/>
        </w:rPr>
        <w:t>AudioManager</w:t>
      </w:r>
      <w:r>
        <w:t>.Initialize(</w:t>
      </w:r>
      <w:r w:rsidRPr="00AB65B1">
        <w:rPr>
          <w:color w:val="0000FF"/>
        </w:rPr>
        <w:t>this</w:t>
      </w:r>
      <w:r>
        <w:t>);</w:t>
      </w:r>
      <w:r>
        <w:br/>
        <w:t xml:space="preserve"> </w:t>
      </w:r>
      <w:r>
        <w:br/>
        <w:t>    graphics = </w:t>
      </w:r>
      <w:r w:rsidRPr="00AB65B1">
        <w:rPr>
          <w:color w:val="0000FF"/>
        </w:rPr>
        <w:t>new</w:t>
      </w:r>
      <w:r>
        <w:t> </w:t>
      </w:r>
      <w:r w:rsidRPr="00AB65B1">
        <w:rPr>
          <w:color w:val="2B91AF"/>
        </w:rPr>
        <w:t>GraphicsDeviceManager</w:t>
      </w:r>
      <w:r>
        <w:t>(</w:t>
      </w:r>
      <w:r w:rsidRPr="00AB65B1">
        <w:rPr>
          <w:color w:val="0000FF"/>
        </w:rPr>
        <w:t>this</w:t>
      </w:r>
      <w:r>
        <w:t>);</w:t>
      </w:r>
      <w:r>
        <w:br/>
        <w:t>    Content.RootDirectory = </w:t>
      </w:r>
      <w:r w:rsidRPr="00AB65B1">
        <w:rPr>
          <w:color w:val="A31515"/>
        </w:rPr>
        <w:t>"Content"</w:t>
      </w:r>
      <w:r>
        <w:t>;</w:t>
      </w:r>
      <w:r>
        <w:br/>
        <w:t xml:space="preserve"> </w:t>
      </w:r>
      <w:r>
        <w:br/>
      </w:r>
      <w:r w:rsidRPr="00AB65B1">
        <w:rPr>
          <w:color w:val="0000FF"/>
        </w:rPr>
        <w:t>#if</w:t>
      </w:r>
      <w:r>
        <w:t> WINDOWS_PHONE</w:t>
      </w:r>
      <w:r>
        <w:br/>
        <w:t>    </w:t>
      </w:r>
      <w:r w:rsidRPr="00AB65B1">
        <w:rPr>
          <w:color w:val="008000"/>
        </w:rPr>
        <w:t>// Frame rate is 30 fps by default for Windows Phone.</w:t>
      </w:r>
      <w:r>
        <w:br/>
        <w:t>    TargetElapsedTime = </w:t>
      </w:r>
      <w:r w:rsidRPr="00AB65B1">
        <w:rPr>
          <w:color w:val="2B91AF"/>
        </w:rPr>
        <w:t>TimeSpan</w:t>
      </w:r>
      <w:r>
        <w:t>.FromTicks(333333);</w:t>
      </w:r>
      <w:r>
        <w:br/>
        <w:t xml:space="preserve"> </w:t>
      </w:r>
      <w:r>
        <w:br/>
        <w:t>    graphics.IsFullScreen = </w:t>
      </w:r>
      <w:r w:rsidRPr="00AB65B1">
        <w:rPr>
          <w:color w:val="0000FF"/>
        </w:rPr>
        <w:t>true</w:t>
      </w:r>
      <w:r>
        <w:t>;</w:t>
      </w:r>
      <w:r>
        <w:br/>
        <w:t xml:space="preserve"> </w:t>
      </w:r>
      <w:r>
        <w:br/>
        <w:t>    screenManager = </w:t>
      </w:r>
      <w:r w:rsidRPr="00AB65B1">
        <w:rPr>
          <w:color w:val="0000FF"/>
        </w:rPr>
        <w:t>new</w:t>
      </w:r>
      <w:r>
        <w:t> </w:t>
      </w:r>
      <w:r w:rsidRPr="00AB65B1">
        <w:rPr>
          <w:color w:val="2B91AF"/>
        </w:rPr>
        <w:t>ScreenManager</w:t>
      </w:r>
      <w:r>
        <w:t>(</w:t>
      </w:r>
      <w:r w:rsidRPr="00AB65B1">
        <w:rPr>
          <w:color w:val="0000FF"/>
        </w:rPr>
        <w:t>this</w:t>
      </w:r>
      <w:r>
        <w:t>, </w:t>
      </w:r>
      <w:r w:rsidRPr="00AB65B1">
        <w:rPr>
          <w:color w:val="2B91AF"/>
        </w:rPr>
        <w:t>Vector2</w:t>
      </w:r>
      <w:r>
        <w:t>.One);</w:t>
      </w:r>
      <w:r>
        <w:br/>
      </w:r>
      <w:r w:rsidRPr="00AB65B1">
        <w:rPr>
          <w:color w:val="0000FF"/>
        </w:rPr>
        <w:t>#</w:t>
      </w:r>
      <w:r w:rsidR="00BE032B">
        <w:rPr>
          <w:color w:val="0000FF"/>
        </w:rPr>
        <w:t>elseif</w:t>
      </w:r>
      <w:r>
        <w:t> XBOX</w:t>
      </w:r>
      <w:r>
        <w:br/>
        <w:t>    graphics.PreferredBackBufferHeight = 720;</w:t>
      </w:r>
      <w:r>
        <w:br/>
        <w:t>    graphics.PreferredBackBufferWidth = 1280;</w:t>
      </w:r>
      <w:r>
        <w:br/>
        <w:t xml:space="preserve"> </w:t>
      </w:r>
      <w:r>
        <w:br/>
        <w:t>    screenManager = </w:t>
      </w:r>
      <w:r w:rsidRPr="00AB65B1">
        <w:rPr>
          <w:color w:val="0000FF"/>
        </w:rPr>
        <w:t>new</w:t>
      </w:r>
      <w:r>
        <w:t> </w:t>
      </w:r>
      <w:r w:rsidRPr="00AB65B1">
        <w:rPr>
          <w:color w:val="2B91AF"/>
        </w:rPr>
        <w:t>ScreenManager</w:t>
      </w:r>
      <w:r>
        <w:t>(</w:t>
      </w:r>
      <w:r w:rsidRPr="00AB65B1">
        <w:rPr>
          <w:color w:val="0000FF"/>
        </w:rPr>
        <w:t>this</w:t>
      </w:r>
      <w:r>
        <w:t>, </w:t>
      </w:r>
      <w:r w:rsidRPr="00AB65B1">
        <w:rPr>
          <w:color w:val="2B91AF"/>
        </w:rPr>
        <w:t>Vector2</w:t>
      </w:r>
      <w:r>
        <w:t>.One);</w:t>
      </w:r>
      <w:r>
        <w:br/>
      </w:r>
      <w:r w:rsidRPr="00AB65B1">
        <w:rPr>
          <w:color w:val="0000FF"/>
        </w:rPr>
        <w:t>#</w:t>
      </w:r>
      <w:r w:rsidR="00BE032B">
        <w:rPr>
          <w:color w:val="0000FF"/>
        </w:rPr>
        <w:t>elseif</w:t>
      </w:r>
      <w:r>
        <w:t> WINDOWS</w:t>
      </w:r>
      <w:r>
        <w:br/>
        <w:t>    graphics.PreferredBackBufferHeight = 480;</w:t>
      </w:r>
      <w:r>
        <w:br/>
        <w:t>    graphics.PreferredBackBufferWidth = 800;                        </w:t>
      </w:r>
      <w:r>
        <w:br/>
        <w:t xml:space="preserve"> </w:t>
      </w:r>
      <w:r>
        <w:br/>
        <w:t>    </w:t>
      </w:r>
      <w:r w:rsidRPr="00AB65B1">
        <w:rPr>
          <w:color w:val="008000"/>
        </w:rPr>
        <w:t>// Make the game windowed</w:t>
      </w:r>
      <w:r>
        <w:br/>
        <w:t>    graphics.IsFullScreen = </w:t>
      </w:r>
      <w:r w:rsidRPr="00AB65B1">
        <w:rPr>
          <w:color w:val="0000FF"/>
        </w:rPr>
        <w:t>false</w:t>
      </w:r>
      <w:r>
        <w:t>;</w:t>
      </w:r>
      <w:r>
        <w:br/>
        <w:t>    IsMouseVisible = </w:t>
      </w:r>
      <w:r w:rsidRPr="00AB65B1">
        <w:rPr>
          <w:color w:val="0000FF"/>
        </w:rPr>
        <w:t>true</w:t>
      </w:r>
      <w:r>
        <w:t>;</w:t>
      </w:r>
      <w:r>
        <w:br/>
        <w:t xml:space="preserve"> </w:t>
      </w:r>
      <w:r>
        <w:br/>
        <w:t>    Components.Add(</w:t>
      </w:r>
      <w:r w:rsidRPr="00AB65B1">
        <w:rPr>
          <w:color w:val="0000FF"/>
        </w:rPr>
        <w:t>new</w:t>
      </w:r>
      <w:r>
        <w:t> </w:t>
      </w:r>
      <w:r w:rsidRPr="00AB65B1">
        <w:rPr>
          <w:color w:val="2B91AF"/>
        </w:rPr>
        <w:t>GamerServicesComponent</w:t>
      </w:r>
      <w:r>
        <w:t>(</w:t>
      </w:r>
      <w:r w:rsidRPr="00AB65B1">
        <w:rPr>
          <w:color w:val="0000FF"/>
        </w:rPr>
        <w:t>this</w:t>
      </w:r>
      <w:r>
        <w:t>));            </w:t>
      </w:r>
      <w:r>
        <w:br/>
        <w:t xml:space="preserve"> </w:t>
      </w:r>
      <w:r>
        <w:br/>
        <w:t>    </w:t>
      </w:r>
      <w:r w:rsidRPr="00AB65B1">
        <w:rPr>
          <w:color w:val="2B91AF"/>
        </w:rPr>
        <w:t>Vector2</w:t>
      </w:r>
      <w:r>
        <w:t> scaleVector = </w:t>
      </w:r>
    </w:p>
    <w:p w:rsidR="004553B9" w:rsidRDefault="002D292D" w:rsidP="004553B9">
      <w:pPr>
        <w:pStyle w:val="ppCodeIndent"/>
      </w:pPr>
      <w:r>
        <w:t>        </w:t>
      </w:r>
      <w:proofErr w:type="gramStart"/>
      <w:r w:rsidRPr="00AB65B1">
        <w:rPr>
          <w:color w:val="0000FF"/>
        </w:rPr>
        <w:t>new</w:t>
      </w:r>
      <w:proofErr w:type="gramEnd"/>
      <w:r>
        <w:t> </w:t>
      </w:r>
      <w:r w:rsidRPr="00AB65B1">
        <w:rPr>
          <w:color w:val="2B91AF"/>
        </w:rPr>
        <w:t>Vector2</w:t>
      </w:r>
      <w:r>
        <w:t>(graphics.PreferredBackBufferWidth / 1280f, </w:t>
      </w:r>
      <w:r>
        <w:br/>
        <w:t>        graphics.PreferredBackBufferHeight / 720f);</w:t>
      </w:r>
      <w:r>
        <w:br/>
        <w:t xml:space="preserve"> </w:t>
      </w:r>
      <w:r>
        <w:br/>
        <w:t>    </w:t>
      </w:r>
      <w:r w:rsidRPr="00AB65B1">
        <w:rPr>
          <w:color w:val="2B91AF"/>
        </w:rPr>
        <w:t>UIConstants</w:t>
      </w:r>
      <w:r>
        <w:t>.SetScale(scaleVector);</w:t>
      </w:r>
      <w:r>
        <w:br/>
        <w:t xml:space="preserve"> </w:t>
      </w:r>
      <w:r>
        <w:br/>
        <w:t>    </w:t>
      </w:r>
      <w:r w:rsidRPr="00AB65B1">
        <w:rPr>
          <w:color w:val="008000"/>
        </w:rPr>
        <w:t>// Create a new instance of the Screen Manager. Have all drawing scaled </w:t>
      </w:r>
    </w:p>
    <w:p w:rsidR="004553B9" w:rsidRDefault="002D292D" w:rsidP="004553B9">
      <w:pPr>
        <w:pStyle w:val="ppCodeIndent"/>
      </w:pPr>
      <w:r>
        <w:t>    </w:t>
      </w:r>
      <w:r w:rsidRPr="00AB65B1">
        <w:rPr>
          <w:color w:val="008000"/>
        </w:rPr>
        <w:t>// from 720p to the PC's resolution</w:t>
      </w:r>
      <w:r>
        <w:br/>
        <w:t>    screenManager = </w:t>
      </w:r>
      <w:r w:rsidRPr="00AB65B1">
        <w:rPr>
          <w:color w:val="0000FF"/>
        </w:rPr>
        <w:t>new</w:t>
      </w:r>
      <w:r>
        <w:t> </w:t>
      </w:r>
      <w:r w:rsidRPr="00AB65B1">
        <w:rPr>
          <w:color w:val="2B91AF"/>
        </w:rPr>
        <w:t>ScreenManager</w:t>
      </w:r>
      <w:r>
        <w:t>(</w:t>
      </w:r>
      <w:r w:rsidRPr="00AB65B1">
        <w:rPr>
          <w:color w:val="0000FF"/>
        </w:rPr>
        <w:t>this</w:t>
      </w:r>
      <w:r>
        <w:t>, scaleVector);</w:t>
      </w:r>
      <w:r>
        <w:br/>
      </w:r>
      <w:r w:rsidRPr="00AB65B1">
        <w:rPr>
          <w:color w:val="0000FF"/>
        </w:rPr>
        <w:t>#endif</w:t>
      </w:r>
      <w:r>
        <w:br/>
        <w:t xml:space="preserve"> </w:t>
      </w:r>
      <w:r>
        <w:br/>
        <w:t>    screenManager.AddScreen(</w:t>
      </w:r>
      <w:r w:rsidRPr="00AB65B1">
        <w:rPr>
          <w:color w:val="0000FF"/>
        </w:rPr>
        <w:t>new</w:t>
      </w:r>
      <w:r>
        <w:t> </w:t>
      </w:r>
      <w:r w:rsidRPr="00AB65B1">
        <w:rPr>
          <w:color w:val="2B91AF"/>
        </w:rPr>
        <w:t>BackgroundScreen</w:t>
      </w:r>
      <w:r>
        <w:t>(</w:t>
      </w:r>
      <w:r w:rsidRPr="00AB65B1">
        <w:rPr>
          <w:color w:val="A31515"/>
        </w:rPr>
        <w:t>"titleScreen"</w:t>
      </w:r>
      <w:r>
        <w:t>), </w:t>
      </w:r>
      <w:r w:rsidRPr="00AB65B1">
        <w:rPr>
          <w:color w:val="0000FF"/>
        </w:rPr>
        <w:t>null</w:t>
      </w:r>
      <w:r>
        <w:t>);</w:t>
      </w:r>
      <w:r>
        <w:br/>
        <w:t>    screenManager.AddScreen(</w:t>
      </w:r>
      <w:r w:rsidRPr="00AB65B1">
        <w:rPr>
          <w:color w:val="0000FF"/>
        </w:rPr>
        <w:t>new</w:t>
      </w:r>
      <w:r>
        <w:t> </w:t>
      </w:r>
      <w:r w:rsidRPr="00AB65B1">
        <w:rPr>
          <w:color w:val="2B91AF"/>
        </w:rPr>
        <w:t>MainMenuScreen</w:t>
      </w:r>
      <w:r>
        <w:t>(), </w:t>
      </w:r>
      <w:r w:rsidRPr="00AB65B1">
        <w:rPr>
          <w:color w:val="0000FF"/>
        </w:rPr>
        <w:t>null</w:t>
      </w:r>
      <w:r>
        <w:t>);</w:t>
      </w:r>
      <w:r>
        <w:br/>
        <w:t xml:space="preserve"> </w:t>
      </w:r>
      <w:r>
        <w:br/>
        <w:t>    Components.Add(screenManager);</w:t>
      </w:r>
      <w:r>
        <w:br/>
        <w:t>}</w:t>
      </w:r>
    </w:p>
    <w:p w:rsidR="002D292D" w:rsidRDefault="002D292D" w:rsidP="00D718C0">
      <w:pPr>
        <w:pStyle w:val="Heading1"/>
      </w:pPr>
      <w:bookmarkStart w:id="37" w:name="_Toc278358536"/>
      <w:bookmarkStart w:id="38" w:name="_Toc278487473"/>
      <w:r>
        <w:lastRenderedPageBreak/>
        <w:t>Handling Guide Events</w:t>
      </w:r>
      <w:bookmarkEnd w:id="37"/>
      <w:bookmarkEnd w:id="38"/>
    </w:p>
    <w:p w:rsidR="00196A6A" w:rsidRDefault="002D292D">
      <w:pPr>
        <w:pStyle w:val="ppBodyText"/>
      </w:pPr>
      <w:r>
        <w:t xml:space="preserve">When running on </w:t>
      </w:r>
      <w:r w:rsidR="00842661">
        <w:t>Xbox 360</w:t>
      </w:r>
      <w:r>
        <w:t>, a game must take care to handle Guide Events</w:t>
      </w:r>
      <w:r w:rsidR="00E54137">
        <w:t xml:space="preserve">. The user triggers these events when he or she presses </w:t>
      </w:r>
      <w:r>
        <w:t xml:space="preserve">the </w:t>
      </w:r>
      <w:r w:rsidR="004553B9" w:rsidRPr="004553B9">
        <w:rPr>
          <w:rStyle w:val="Strong"/>
        </w:rPr>
        <w:t>Guide</w:t>
      </w:r>
      <w:r>
        <w:t xml:space="preserve"> button. When Guide launche</w:t>
      </w:r>
      <w:r w:rsidR="000675C9">
        <w:t>s</w:t>
      </w:r>
      <w:r>
        <w:t xml:space="preserve">, the game </w:t>
      </w:r>
      <w:r w:rsidR="000675C9">
        <w:t>should</w:t>
      </w:r>
      <w:r>
        <w:t xml:space="preserve"> pause or otherwise consume less processing power to </w:t>
      </w:r>
      <w:r w:rsidR="00D718C0">
        <w:t xml:space="preserve">enable </w:t>
      </w:r>
      <w:r>
        <w:t>the user smooth interact</w:t>
      </w:r>
      <w:r w:rsidR="00621095">
        <w:t>ion</w:t>
      </w:r>
      <w:r>
        <w:t xml:space="preserve"> with the Guide. In </w:t>
      </w:r>
      <w:r w:rsidR="00D718C0">
        <w:t xml:space="preserve">this </w:t>
      </w:r>
      <w:r>
        <w:t>game, the gameplay screen</w:t>
      </w:r>
      <w:r w:rsidR="00E54137">
        <w:t xml:space="preserve"> is the only screen that will present processing strain</w:t>
      </w:r>
      <w:r>
        <w:t xml:space="preserve">. </w:t>
      </w:r>
    </w:p>
    <w:p w:rsidR="004553B9" w:rsidRPr="004308E2" w:rsidRDefault="00D718C0" w:rsidP="004553B9">
      <w:pPr>
        <w:pStyle w:val="ppProcedureStart"/>
        <w:rPr>
          <w:rFonts w:cstheme="minorBidi"/>
          <w:b w:val="0"/>
          <w:szCs w:val="22"/>
        </w:rPr>
      </w:pPr>
      <w:r w:rsidRPr="00816793">
        <w:rPr>
          <w:b w:val="0"/>
        </w:rPr>
        <w:t xml:space="preserve">To </w:t>
      </w:r>
      <w:r w:rsidR="002D292D" w:rsidRPr="00816793">
        <w:rPr>
          <w:b w:val="0"/>
        </w:rPr>
        <w:t>handle Guide events in the gameplay screen</w:t>
      </w:r>
      <w:r w:rsidR="00657C40" w:rsidRPr="00816793">
        <w:rPr>
          <w:b w:val="0"/>
        </w:rPr>
        <w:t>, do the following:</w:t>
      </w:r>
    </w:p>
    <w:p w:rsidR="00F94EEF" w:rsidRDefault="002D292D" w:rsidP="004553B9">
      <w:pPr>
        <w:pStyle w:val="ppBulletList"/>
      </w:pPr>
      <w:r>
        <w:t xml:space="preserve">Open the </w:t>
      </w:r>
      <w:r w:rsidR="004553B9" w:rsidRPr="004553B9">
        <w:rPr>
          <w:rStyle w:val="Strong"/>
        </w:rPr>
        <w:t>GameplayScreen.cs</w:t>
      </w:r>
      <w:r>
        <w:t xml:space="preserve"> file under the </w:t>
      </w:r>
      <w:r w:rsidR="004553B9" w:rsidRPr="004553B9">
        <w:rPr>
          <w:rStyle w:val="Strong"/>
        </w:rPr>
        <w:t>Screens</w:t>
      </w:r>
      <w:r>
        <w:t xml:space="preserve"> project folder</w:t>
      </w:r>
      <w:r w:rsidR="00F94EEF">
        <w:t>.</w:t>
      </w:r>
    </w:p>
    <w:p w:rsidR="00196A6A" w:rsidRDefault="00F94EEF">
      <w:pPr>
        <w:pStyle w:val="ppBulletList"/>
      </w:pPr>
      <w:r>
        <w:t>Change</w:t>
      </w:r>
      <w:r w:rsidR="002D292D">
        <w:t xml:space="preserve"> the </w:t>
      </w:r>
      <w:r w:rsidR="004553B9" w:rsidRPr="004553B9">
        <w:rPr>
          <w:rStyle w:val="Strong"/>
        </w:rPr>
        <w:t>GameplayScreen</w:t>
      </w:r>
      <w:r w:rsidR="002D292D">
        <w:t xml:space="preserve"> class’s </w:t>
      </w:r>
      <w:r w:rsidR="004553B9" w:rsidRPr="004553B9">
        <w:rPr>
          <w:rStyle w:val="Strong"/>
        </w:rPr>
        <w:t>Update</w:t>
      </w:r>
      <w:r w:rsidR="002D292D">
        <w:t xml:space="preserve"> method</w:t>
      </w:r>
      <w:r>
        <w:t>.</w:t>
      </w:r>
    </w:p>
    <w:p w:rsidR="0065005D" w:rsidRPr="00677F97" w:rsidRDefault="0065005D" w:rsidP="0065005D">
      <w:pPr>
        <w:pStyle w:val="ppCodeLanguageIndent"/>
      </w:pPr>
      <w:r w:rsidRPr="00677F97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Update(</w:t>
      </w:r>
      <w:r>
        <w:rPr>
          <w:color w:val="2B91AF"/>
        </w:rPr>
        <w:t>GameTime</w:t>
      </w:r>
      <w:r>
        <w:t> gameTime, </w:t>
      </w:r>
      <w:r>
        <w:rPr>
          <w:color w:val="0000FF"/>
        </w:rPr>
        <w:t>bool</w:t>
      </w:r>
      <w:r>
        <w:t> otherScreenHasFocus, </w:t>
      </w:r>
    </w:p>
    <w:p w:rsidR="004553B9" w:rsidRDefault="002D292D" w:rsidP="004553B9">
      <w:pPr>
        <w:pStyle w:val="ppCodeIndent"/>
      </w:pPr>
      <w:r>
        <w:t>    </w:t>
      </w:r>
      <w:r>
        <w:rPr>
          <w:color w:val="0000FF"/>
        </w:rPr>
        <w:t>bool</w:t>
      </w:r>
      <w:r>
        <w:t> coveredByOtherScreen)</w:t>
      </w:r>
      <w:r>
        <w:br/>
        <w:t>{</w:t>
      </w:r>
      <w:r>
        <w:br/>
        <w:t>    </w:t>
      </w:r>
      <w:r>
        <w:rPr>
          <w:color w:val="008000"/>
        </w:rPr>
        <w:t>// When the game starts the first thing the user sees is the count down </w:t>
      </w:r>
    </w:p>
    <w:p w:rsidR="004553B9" w:rsidRDefault="002D292D" w:rsidP="004553B9">
      <w:pPr>
        <w:pStyle w:val="ppCodeIndent"/>
      </w:pPr>
      <w:r>
        <w:t>    </w:t>
      </w:r>
      <w:r>
        <w:rPr>
          <w:color w:val="008000"/>
        </w:rPr>
        <w:t>// before the game actually begins</w:t>
      </w:r>
      <w:r>
        <w:br/>
        <w:t>    </w:t>
      </w:r>
      <w:r>
        <w:rPr>
          <w:color w:val="0000FF"/>
        </w:rPr>
        <w:t>if</w:t>
      </w:r>
      <w:r>
        <w:t> (isAtStartupCountDown)</w:t>
      </w:r>
      <w:r>
        <w:br/>
        <w:t>    {</w:t>
      </w:r>
      <w:r>
        <w:br/>
        <w:t>        startScreenTime -= gameTime.ElapsedGameTime;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Check for and handle a game over</w:t>
      </w:r>
      <w:r>
        <w:br/>
        <w:t>    </w:t>
      </w:r>
      <w:r>
        <w:rPr>
          <w:color w:val="0000FF"/>
        </w:rPr>
        <w:t>if</w:t>
      </w:r>
      <w:r>
        <w:t> (CheckIfCurrentGameFinished())</w:t>
      </w:r>
      <w:r>
        <w:br/>
        <w:t>    {</w:t>
      </w:r>
      <w:r>
        <w:br/>
        <w:t>        </w:t>
      </w:r>
      <w:r>
        <w:rPr>
          <w:color w:val="0000FF"/>
        </w:rPr>
        <w:t>base</w:t>
      </w:r>
      <w:r>
        <w:t>.Update(gameTime, otherScreenHasFocus, coveredByOtherScreen);</w:t>
      </w:r>
      <w:r>
        <w:br/>
        <w:t xml:space="preserve"> 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(!(IsActive &amp;&amp; IsStarted &amp;&amp; !</w:t>
      </w:r>
      <w:r>
        <w:rPr>
          <w:color w:val="2B91AF"/>
        </w:rPr>
        <w:t>Guide</w:t>
      </w:r>
      <w:r>
        <w:t>.IsVisible))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</w:t>
      </w:r>
      <w:r>
        <w:rPr>
          <w:color w:val="2B91AF"/>
        </w:rPr>
        <w:t>Guide</w:t>
      </w:r>
      <w:r>
        <w:t>.IsVisible &amp;&amp; IsActive)</w:t>
      </w:r>
      <w:r>
        <w:br/>
        <w:t>    {</w:t>
      </w:r>
      <w:r>
        <w:br/>
        <w:t>            PauseCurrentGame();</w:t>
      </w:r>
      <w:r>
        <w:br/>
        <w:t>        }</w:t>
      </w:r>
      <w:r>
        <w:br/>
        <w:t xml:space="preserve"> </w:t>
      </w:r>
      <w:r>
        <w:br/>
        <w:t>        </w:t>
      </w:r>
      <w:r>
        <w:rPr>
          <w:color w:val="0000FF"/>
        </w:rPr>
        <w:t>base</w:t>
      </w:r>
      <w:r>
        <w:t>.Update(gameTime, otherScreenHasFocus, coveredByOtherScreen);</w:t>
      </w:r>
      <w:r>
        <w:br/>
        <w:t>        </w:t>
      </w:r>
      <w:r>
        <w:rPr>
          <w:color w:val="0000FF"/>
        </w:rPr>
        <w:t>return</w:t>
      </w:r>
      <w:r>
        <w:t>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Show all diagnostic counters</w:t>
      </w:r>
      <w:r>
        <w:br/>
        <w:t>    debugSystem.FpsCounter.Visible = showDebugInfo;</w:t>
      </w:r>
      <w:r>
        <w:br/>
        <w:t>    debugSystem.TimeRuler.Visible = showDebugInfo;</w:t>
      </w:r>
      <w:r>
        <w:br/>
        <w:t>    debugSystem.TimeRuler.ShowLog = showDebugInfo;</w:t>
      </w:r>
      <w:r>
        <w:br/>
        <w:t xml:space="preserve"> </w:t>
      </w:r>
      <w:r>
        <w:br/>
        <w:t>    gameElapsed -= gameTime.ElapsedGameTime;</w:t>
      </w:r>
      <w:r>
        <w:br/>
        <w:t xml:space="preserve"> </w:t>
      </w:r>
      <w:r>
        <w:br/>
      </w:r>
      <w:r>
        <w:rPr>
          <w:color w:val="0000FF"/>
        </w:rPr>
        <w:lastRenderedPageBreak/>
        <w:t>#if</w:t>
      </w:r>
      <w:r>
        <w:t> WINDOWS_PHONE</w:t>
      </w:r>
      <w:r>
        <w:br/>
      </w:r>
      <w:r>
        <w:rPr>
          <w:color w:val="808080"/>
        </w:rPr>
        <w:t>    </w:t>
      </w:r>
      <w:r w:rsidRPr="0079645C">
        <w:t>HandleThumbStick();</w:t>
      </w:r>
      <w:r>
        <w:br/>
      </w:r>
      <w:r>
        <w:rPr>
          <w:color w:val="0000FF"/>
        </w:rPr>
        <w:t>#endif</w:t>
      </w:r>
      <w:r>
        <w:br/>
        <w:t xml:space="preserve"> </w:t>
      </w:r>
      <w:r>
        <w:br/>
        <w:t>    HandleSmoke();</w:t>
      </w:r>
      <w:r>
        <w:br/>
        <w:t xml:space="preserve"> </w:t>
      </w:r>
      <w:r>
        <w:br/>
        <w:t>    HandleCollision(gameTime);</w:t>
      </w:r>
      <w:r>
        <w:br/>
        <w:t xml:space="preserve"> </w:t>
      </w:r>
      <w:r>
        <w:br/>
        <w:t>    HandleVatHoneyArrow();</w:t>
      </w:r>
      <w:r>
        <w:br/>
        <w:t xml:space="preserve"> </w:t>
      </w:r>
      <w:r>
        <w:br/>
        <w:t>    beeKeeper.DrawOrder = 1;</w:t>
      </w:r>
      <w:r>
        <w:br/>
        <w:t>    </w:t>
      </w:r>
      <w:r>
        <w:rPr>
          <w:color w:val="0000FF"/>
        </w:rPr>
        <w:t>int</w:t>
      </w:r>
      <w:r>
        <w:t> beeKeeperY = (</w:t>
      </w:r>
      <w:r>
        <w:rPr>
          <w:color w:val="0000FF"/>
        </w:rPr>
        <w:t>int</w:t>
      </w:r>
      <w:r>
        <w:t>)(beeKeeper.Position.Y + </w:t>
      </w:r>
    </w:p>
    <w:p w:rsidR="004553B9" w:rsidRDefault="002D292D" w:rsidP="004553B9">
      <w:pPr>
        <w:pStyle w:val="ppCodeIndent"/>
      </w:pPr>
      <w:r>
        <w:t>        beeKeeper.Bounds.Height - 2);</w:t>
      </w:r>
      <w:r>
        <w:br/>
        <w:t xml:space="preserve"> </w:t>
      </w:r>
      <w:r>
        <w:br/>
        <w:t>    </w:t>
      </w:r>
      <w:r>
        <w:rPr>
          <w:color w:val="008000"/>
        </w:rPr>
        <w:t>// </w:t>
      </w:r>
      <w:proofErr w:type="gramStart"/>
      <w:r>
        <w:rPr>
          <w:color w:val="008000"/>
        </w:rPr>
        <w:t>We</w:t>
      </w:r>
      <w:proofErr w:type="gramEnd"/>
      <w:r>
        <w:rPr>
          <w:color w:val="008000"/>
        </w:rPr>
        <w:t> want to determine the draw order of the beekeeper,</w:t>
      </w:r>
      <w:r>
        <w:br/>
        <w:t>    </w:t>
      </w:r>
      <w:r>
        <w:rPr>
          <w:color w:val="008000"/>
        </w:rPr>
        <w:t>// if the beekeeper is under half the height of the beehive </w:t>
      </w:r>
      <w:r>
        <w:br/>
        <w:t>    </w:t>
      </w:r>
      <w:r>
        <w:rPr>
          <w:color w:val="008000"/>
        </w:rPr>
        <w:t>// it should be drawn over the beehive.</w:t>
      </w:r>
      <w:r>
        <w:br/>
        <w:t>    </w:t>
      </w:r>
      <w:r>
        <w:rPr>
          <w:color w:val="0000FF"/>
        </w:rPr>
        <w:t>foreach</w:t>
      </w:r>
      <w:r>
        <w:t> (</w:t>
      </w:r>
      <w:r>
        <w:rPr>
          <w:color w:val="2B91AF"/>
        </w:rPr>
        <w:t>Beehive</w:t>
      </w:r>
      <w:r>
        <w:t> beehive </w:t>
      </w:r>
      <w:r>
        <w:rPr>
          <w:color w:val="0000FF"/>
        </w:rPr>
        <w:t>in</w:t>
      </w:r>
      <w:r>
        <w:t> beehives)</w:t>
      </w:r>
      <w:r>
        <w:br/>
        <w:t>    {</w:t>
      </w:r>
      <w:r>
        <w:br/>
        <w:t>        </w:t>
      </w:r>
      <w:r>
        <w:rPr>
          <w:color w:val="0000FF"/>
        </w:rPr>
        <w:t>if</w:t>
      </w:r>
      <w:r>
        <w:t> (beeKeeperY &gt; beehive.Bounds.Y)</w:t>
      </w:r>
      <w:r>
        <w:br/>
        <w:t>        {</w:t>
      </w:r>
      <w:r>
        <w:br/>
        <w:t>            </w:t>
      </w:r>
      <w:r>
        <w:rPr>
          <w:color w:val="0000FF"/>
        </w:rPr>
        <w:t>if</w:t>
      </w:r>
      <w:r>
        <w:t> (beehive.Bounds.Y + beehive.Bounds.Height / 2 &lt; beeKeeperY)</w:t>
      </w:r>
      <w:r>
        <w:br/>
        <w:t>            {</w:t>
      </w:r>
      <w:r>
        <w:br/>
        <w:t>                beeKeeper.DrawOrder = </w:t>
      </w:r>
      <w:r>
        <w:rPr>
          <w:color w:val="2B91AF"/>
        </w:rPr>
        <w:t>Math</w:t>
      </w:r>
      <w:r>
        <w:t>.Max(beeKeeper.DrawOrder, </w:t>
      </w:r>
    </w:p>
    <w:p w:rsidR="004553B9" w:rsidRDefault="002D292D" w:rsidP="004553B9">
      <w:pPr>
        <w:pStyle w:val="ppCodeIndent"/>
      </w:pPr>
      <w:r>
        <w:t>                    beehive.Bounds.Y + 1);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(gameElapsed.Minutes == 0 &amp;&amp; gameElapsed.Seconds == 10)</w:t>
      </w:r>
      <w:r>
        <w:br/>
        <w:t>    {</w:t>
      </w:r>
      <w:r>
        <w:br/>
        <w:t>        </w:t>
      </w:r>
      <w:r>
        <w:rPr>
          <w:color w:val="2B91AF"/>
        </w:rPr>
        <w:t>AudioManager</w:t>
      </w:r>
      <w:r>
        <w:t>.PlaySound(</w:t>
      </w:r>
      <w:r>
        <w:rPr>
          <w:color w:val="A31515"/>
        </w:rPr>
        <w:t>"10SecondCountDown"</w:t>
      </w:r>
      <w:r>
        <w:t>);</w:t>
      </w:r>
      <w:r>
        <w:br/>
        <w:t>    }</w:t>
      </w:r>
      <w:r>
        <w:br/>
        <w:t>    </w:t>
      </w:r>
      <w:r>
        <w:rPr>
          <w:color w:val="0000FF"/>
        </w:rPr>
        <w:t>if</w:t>
      </w:r>
      <w:r>
        <w:t> (gameElapsed.Minutes == 0 &amp;&amp; gameElapsed.Seconds == 30)</w:t>
      </w:r>
      <w:r>
        <w:br/>
        <w:t>    {</w:t>
      </w:r>
      <w:r>
        <w:br/>
        <w:t>        </w:t>
      </w:r>
      <w:r>
        <w:rPr>
          <w:color w:val="2B91AF"/>
        </w:rPr>
        <w:t>AudioManager</w:t>
      </w:r>
      <w:r>
        <w:t>.PlaySound(</w:t>
      </w:r>
      <w:r>
        <w:rPr>
          <w:color w:val="A31515"/>
        </w:rPr>
        <w:t>"30SecondWarning"</w:t>
      </w:r>
      <w:r>
        <w:t>);</w:t>
      </w:r>
      <w:r>
        <w:br/>
        <w:t>    }</w:t>
      </w:r>
      <w:r>
        <w:br/>
        <w:t xml:space="preserve"> </w:t>
      </w:r>
      <w:r>
        <w:br/>
        <w:t>    </w:t>
      </w:r>
      <w:r>
        <w:rPr>
          <w:color w:val="008000"/>
        </w:rPr>
        <w:t>// Update the time remaining displayed on the vat</w:t>
      </w:r>
      <w:r>
        <w:br/>
        <w:t>    vat.DrawTimeLeft(gameElapsed);</w:t>
      </w:r>
      <w:r>
        <w:br/>
        <w:t xml:space="preserve"> </w:t>
      </w:r>
      <w:r>
        <w:br/>
        <w:t>    </w:t>
      </w:r>
      <w:r>
        <w:rPr>
          <w:color w:val="0000FF"/>
        </w:rPr>
        <w:t>base</w:t>
      </w:r>
      <w:r>
        <w:t>.Update(gameTime, otherScreenHasFocus, coveredByOtherScreen);</w:t>
      </w:r>
      <w:r>
        <w:br/>
        <w:t>}</w:t>
      </w:r>
    </w:p>
    <w:p w:rsidR="002D292D" w:rsidRDefault="002D292D" w:rsidP="00D718C0">
      <w:pPr>
        <w:pStyle w:val="Heading1"/>
      </w:pPr>
      <w:bookmarkStart w:id="39" w:name="_Toc278358537"/>
      <w:bookmarkStart w:id="40" w:name="_Toc278487474"/>
      <w:r>
        <w:t>Final touchups</w:t>
      </w:r>
      <w:bookmarkEnd w:id="39"/>
      <w:bookmarkEnd w:id="40"/>
    </w:p>
    <w:p w:rsidR="004553B9" w:rsidRDefault="002D292D" w:rsidP="004553B9">
      <w:pPr>
        <w:pStyle w:val="ppBodyText"/>
      </w:pPr>
      <w:r>
        <w:t xml:space="preserve">While the game is now fully playable on all platforms, </w:t>
      </w:r>
      <w:r w:rsidR="00E54137">
        <w:t xml:space="preserve">you need to make two more </w:t>
      </w:r>
      <w:r w:rsidR="007A1A3F">
        <w:t xml:space="preserve">changes </w:t>
      </w:r>
      <w:r>
        <w:t xml:space="preserve">to </w:t>
      </w:r>
      <w:r w:rsidR="007A697D">
        <w:t>complete</w:t>
      </w:r>
      <w:r>
        <w:t xml:space="preserve"> the exercise. </w:t>
      </w:r>
    </w:p>
    <w:p w:rsidR="004553B9" w:rsidRDefault="007A697D" w:rsidP="004553B9">
      <w:pPr>
        <w:pStyle w:val="ppProcedureStart"/>
      </w:pPr>
      <w:r>
        <w:lastRenderedPageBreak/>
        <w:t>To complete the ex</w:t>
      </w:r>
      <w:r w:rsidR="00621095">
        <w:t>er</w:t>
      </w:r>
      <w:r>
        <w:t>c</w:t>
      </w:r>
      <w:r w:rsidR="00621095">
        <w:t>i</w:t>
      </w:r>
      <w:r>
        <w:t>se</w:t>
      </w:r>
    </w:p>
    <w:p w:rsidR="00F94EEF" w:rsidRDefault="007A697D" w:rsidP="0065005D">
      <w:pPr>
        <w:pStyle w:val="ppNumberList"/>
        <w:numPr>
          <w:ilvl w:val="0"/>
          <w:numId w:val="154"/>
        </w:numPr>
      </w:pPr>
      <w:r w:rsidRPr="0065005D">
        <w:t xml:space="preserve">From the </w:t>
      </w:r>
      <w:r w:rsidR="00037506" w:rsidRPr="00037506">
        <w:rPr>
          <w:rStyle w:val="Strong"/>
        </w:rPr>
        <w:t>Objects</w:t>
      </w:r>
      <w:r w:rsidRPr="0065005D">
        <w:t xml:space="preserve"> project folder</w:t>
      </w:r>
      <w:r w:rsidR="00E54137">
        <w:t>,</w:t>
      </w:r>
      <w:r w:rsidRPr="0065005D">
        <w:t xml:space="preserve"> open </w:t>
      </w:r>
      <w:r w:rsidR="002D292D" w:rsidRPr="0065005D">
        <w:t xml:space="preserve">the </w:t>
      </w:r>
      <w:r w:rsidR="004553B9" w:rsidRPr="007A1A3F">
        <w:rPr>
          <w:rStyle w:val="Strong"/>
        </w:rPr>
        <w:t>BeeKeeper.cs</w:t>
      </w:r>
      <w:r w:rsidR="002D292D" w:rsidRPr="0065005D">
        <w:t xml:space="preserve"> file</w:t>
      </w:r>
      <w:r w:rsidR="00F94EEF">
        <w:t>.</w:t>
      </w:r>
    </w:p>
    <w:p w:rsidR="00196A6A" w:rsidRDefault="00F94EEF">
      <w:pPr>
        <w:pStyle w:val="ppNumberList"/>
        <w:numPr>
          <w:ilvl w:val="0"/>
          <w:numId w:val="154"/>
        </w:numPr>
      </w:pPr>
      <w:r>
        <w:t>M</w:t>
      </w:r>
      <w:r w:rsidR="009C6333" w:rsidRPr="0065005D">
        <w:t xml:space="preserve">odify </w:t>
      </w:r>
      <w:r w:rsidR="002D292D" w:rsidRPr="0065005D">
        <w:t xml:space="preserve">the </w:t>
      </w:r>
      <w:r w:rsidR="00037506" w:rsidRPr="00037506">
        <w:rPr>
          <w:rStyle w:val="Strong"/>
        </w:rPr>
        <w:t>BeeKeeper</w:t>
      </w:r>
      <w:r w:rsidR="002D292D" w:rsidRPr="0065005D">
        <w:t xml:space="preserve"> class’s </w:t>
      </w:r>
      <w:r w:rsidR="004553B9" w:rsidRPr="007A1A3F">
        <w:rPr>
          <w:rStyle w:val="Strong"/>
        </w:rPr>
        <w:t>GetSmokeVelocityVector</w:t>
      </w:r>
      <w:r w:rsidR="00D15DB2">
        <w:rPr>
          <w:rStyle w:val="Strong"/>
          <w:b w:val="0"/>
        </w:rPr>
        <w:t xml:space="preserve"> method</w:t>
      </w:r>
      <w:r>
        <w:t>.</w:t>
      </w:r>
    </w:p>
    <w:p w:rsidR="00196A6A" w:rsidRDefault="00F94EEF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tab/>
        <w:t xml:space="preserve">This change makes it easier to shoot smoke on </w:t>
      </w:r>
      <w:r w:rsidR="003D68F4">
        <w:t xml:space="preserve">Windows </w:t>
      </w:r>
      <w:r>
        <w:t xml:space="preserve">and </w:t>
      </w:r>
      <w:r w:rsidR="00842661">
        <w:t>Xbox 360</w:t>
      </w:r>
      <w:r>
        <w:t>, where the movement speed is more difficult to control.</w:t>
      </w:r>
    </w:p>
    <w:p w:rsidR="0065005D" w:rsidRPr="0065005D" w:rsidRDefault="0065005D" w:rsidP="0065005D">
      <w:pPr>
        <w:pStyle w:val="ppCodeLanguageIndent"/>
      </w:pPr>
      <w:r w:rsidRPr="0065005D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private</w:t>
      </w:r>
      <w:r>
        <w:t> </w:t>
      </w:r>
      <w:r>
        <w:rPr>
          <w:color w:val="2B91AF"/>
        </w:rPr>
        <w:t>Vector2</w:t>
      </w:r>
      <w:r>
        <w:t> GetSmokeVelocityVector()</w:t>
      </w:r>
      <w:r>
        <w:br/>
        <w:t>{</w:t>
      </w:r>
      <w:r>
        <w:br/>
        <w:t>    </w:t>
      </w:r>
      <w:r>
        <w:rPr>
          <w:color w:val="2B91AF"/>
        </w:rPr>
        <w:t>Vector2</w:t>
      </w:r>
      <w:r>
        <w:t> initialVector;</w:t>
      </w:r>
      <w:r>
        <w:br/>
        <w:t xml:space="preserve"> </w:t>
      </w:r>
      <w:r>
        <w:br/>
        <w:t>    </w:t>
      </w:r>
      <w:r>
        <w:rPr>
          <w:color w:val="0000FF"/>
        </w:rPr>
        <w:t>switch</w:t>
      </w:r>
      <w:r>
        <w:t> (direction)</w:t>
      </w:r>
      <w:r>
        <w:br/>
        <w:t>    {</w:t>
      </w:r>
      <w:r>
        <w:br/>
        <w:t>        </w:t>
      </w:r>
      <w:r>
        <w:rPr>
          <w:color w:val="0000FF"/>
        </w:rPr>
        <w:t>case</w:t>
      </w:r>
      <w:r>
        <w:t> </w:t>
      </w:r>
      <w:r>
        <w:rPr>
          <w:color w:val="2B91AF"/>
        </w:rPr>
        <w:t>WalkingDirection</w:t>
      </w:r>
      <w:r>
        <w:t>.Down:</w:t>
      </w:r>
      <w:r>
        <w:br/>
        <w:t>            initialVector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(0, 1);</w:t>
      </w:r>
      <w:r>
        <w:br/>
        <w:t>            </w:t>
      </w:r>
      <w:r>
        <w:rPr>
          <w:color w:val="0000FF"/>
        </w:rPr>
        <w:t>break</w:t>
      </w:r>
      <w:r>
        <w:t>;</w:t>
      </w:r>
      <w:r>
        <w:br/>
        <w:t>        </w:t>
      </w:r>
      <w:r>
        <w:rPr>
          <w:color w:val="0000FF"/>
        </w:rPr>
        <w:t>case</w:t>
      </w:r>
      <w:r>
        <w:t> </w:t>
      </w:r>
      <w:r>
        <w:rPr>
          <w:color w:val="2B91AF"/>
        </w:rPr>
        <w:t>WalkingDirection</w:t>
      </w:r>
      <w:r>
        <w:t>.Up:</w:t>
      </w:r>
      <w:r>
        <w:br/>
        <w:t>            initialVector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(0, -1);</w:t>
      </w:r>
      <w:r>
        <w:br/>
        <w:t>            </w:t>
      </w:r>
      <w:r>
        <w:rPr>
          <w:color w:val="0000FF"/>
        </w:rPr>
        <w:t>break</w:t>
      </w:r>
      <w:r>
        <w:t>;</w:t>
      </w:r>
      <w:r>
        <w:br/>
        <w:t>        </w:t>
      </w:r>
      <w:r>
        <w:rPr>
          <w:color w:val="0000FF"/>
        </w:rPr>
        <w:t>case</w:t>
      </w:r>
      <w:r>
        <w:t> </w:t>
      </w:r>
      <w:r>
        <w:rPr>
          <w:color w:val="2B91AF"/>
        </w:rPr>
        <w:t>WalkingDirection</w:t>
      </w:r>
      <w:r>
        <w:t>.Left:</w:t>
      </w:r>
      <w:r>
        <w:br/>
        <w:t>            initialVector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(-1, 0);</w:t>
      </w:r>
      <w:r>
        <w:br/>
        <w:t>            </w:t>
      </w:r>
      <w:r>
        <w:rPr>
          <w:color w:val="0000FF"/>
        </w:rPr>
        <w:t>break</w:t>
      </w:r>
      <w:r>
        <w:t>;</w:t>
      </w:r>
      <w:r>
        <w:br/>
        <w:t>        </w:t>
      </w:r>
      <w:r>
        <w:rPr>
          <w:color w:val="0000FF"/>
        </w:rPr>
        <w:t>case</w:t>
      </w:r>
      <w:r>
        <w:t> </w:t>
      </w:r>
      <w:r>
        <w:rPr>
          <w:color w:val="2B91AF"/>
        </w:rPr>
        <w:t>WalkingDirection</w:t>
      </w:r>
      <w:r>
        <w:t>.Right:</w:t>
      </w:r>
      <w:r>
        <w:br/>
        <w:t>            initialVector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(1, 0);</w:t>
      </w:r>
      <w:r>
        <w:br/>
        <w:t>            </w:t>
      </w:r>
      <w:r>
        <w:rPr>
          <w:color w:val="0000FF"/>
        </w:rPr>
        <w:t>break</w:t>
      </w:r>
      <w:r>
        <w:t>;</w:t>
      </w:r>
      <w:r>
        <w:br/>
        <w:t>        </w:t>
      </w:r>
      <w:r>
        <w:rPr>
          <w:color w:val="0000FF"/>
        </w:rPr>
        <w:t>case</w:t>
      </w:r>
      <w:r>
        <w:t> </w:t>
      </w:r>
      <w:r>
        <w:rPr>
          <w:color w:val="2B91AF"/>
        </w:rPr>
        <w:t>WalkingDirection</w:t>
      </w:r>
      <w:r>
        <w:t>.LeftDown:</w:t>
      </w:r>
      <w:r>
        <w:br/>
        <w:t>            initialVector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(-1, 1);</w:t>
      </w:r>
      <w:r>
        <w:br/>
        <w:t>            </w:t>
      </w:r>
      <w:r>
        <w:rPr>
          <w:color w:val="0000FF"/>
        </w:rPr>
        <w:t>break</w:t>
      </w:r>
      <w:r>
        <w:t>;</w:t>
      </w:r>
      <w:r>
        <w:br/>
        <w:t>        </w:t>
      </w:r>
      <w:r>
        <w:rPr>
          <w:color w:val="0000FF"/>
        </w:rPr>
        <w:t>case</w:t>
      </w:r>
      <w:r>
        <w:t> </w:t>
      </w:r>
      <w:r>
        <w:rPr>
          <w:color w:val="2B91AF"/>
        </w:rPr>
        <w:t>WalkingDirection</w:t>
      </w:r>
      <w:r>
        <w:t>.RightDown:</w:t>
      </w:r>
      <w:r>
        <w:br/>
        <w:t>            initialVector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(1, 1);</w:t>
      </w:r>
      <w:r>
        <w:br/>
        <w:t>            </w:t>
      </w:r>
      <w:r>
        <w:rPr>
          <w:color w:val="0000FF"/>
        </w:rPr>
        <w:t>break</w:t>
      </w:r>
      <w:r>
        <w:t>;</w:t>
      </w:r>
      <w:r>
        <w:br/>
        <w:t>        </w:t>
      </w:r>
      <w:r>
        <w:rPr>
          <w:color w:val="0000FF"/>
        </w:rPr>
        <w:t>case</w:t>
      </w:r>
      <w:r>
        <w:t> </w:t>
      </w:r>
      <w:r>
        <w:rPr>
          <w:color w:val="2B91AF"/>
        </w:rPr>
        <w:t>WalkingDirection</w:t>
      </w:r>
      <w:r>
        <w:t>.LeftUp:</w:t>
      </w:r>
      <w:r>
        <w:br/>
        <w:t>            initialVector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(-1, -1);</w:t>
      </w:r>
      <w:r>
        <w:br/>
        <w:t>            </w:t>
      </w:r>
      <w:r>
        <w:rPr>
          <w:color w:val="0000FF"/>
        </w:rPr>
        <w:t>break</w:t>
      </w:r>
      <w:r>
        <w:t>;</w:t>
      </w:r>
      <w:r>
        <w:br/>
        <w:t>        </w:t>
      </w:r>
      <w:r>
        <w:rPr>
          <w:color w:val="0000FF"/>
        </w:rPr>
        <w:t>case</w:t>
      </w:r>
      <w:r>
        <w:t> </w:t>
      </w:r>
      <w:r>
        <w:rPr>
          <w:color w:val="2B91AF"/>
        </w:rPr>
        <w:t>WalkingDirection</w:t>
      </w:r>
      <w:r>
        <w:t>.RightUp:</w:t>
      </w:r>
      <w:r>
        <w:br/>
        <w:t>            initialVector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(1, -1);</w:t>
      </w:r>
      <w:r>
        <w:br/>
        <w:t>            </w:t>
      </w:r>
      <w:r>
        <w:rPr>
          <w:color w:val="0000FF"/>
        </w:rPr>
        <w:t>break</w:t>
      </w:r>
      <w:r>
        <w:t>;</w:t>
      </w:r>
      <w:r>
        <w:br/>
        <w:t>        </w:t>
      </w:r>
      <w:r>
        <w:rPr>
          <w:color w:val="0000FF"/>
        </w:rPr>
        <w:t>default</w:t>
      </w:r>
      <w:r>
        <w:t>:</w:t>
      </w:r>
      <w:r>
        <w:br/>
        <w:t>            </w:t>
      </w:r>
      <w:r>
        <w:rPr>
          <w:color w:val="0000FF"/>
        </w:rPr>
        <w:t>throw</w:t>
      </w:r>
      <w:r>
        <w:t>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InvalidOperationException</w:t>
      </w:r>
      <w:r>
        <w:t>(</w:t>
      </w:r>
    </w:p>
    <w:p w:rsidR="004553B9" w:rsidRDefault="002D292D" w:rsidP="004553B9">
      <w:pPr>
        <w:pStyle w:val="ppCodeIndent"/>
      </w:pPr>
      <w:r>
        <w:t>                </w:t>
      </w:r>
      <w:r>
        <w:rPr>
          <w:color w:val="A31515"/>
        </w:rPr>
        <w:t>"Determining the vector for an invalid walking direction"</w:t>
      </w:r>
      <w:r>
        <w:t>);</w:t>
      </w:r>
      <w:r>
        <w:br/>
        <w:t>    }</w:t>
      </w:r>
      <w:r>
        <w:br/>
        <w:t xml:space="preserve"> </w:t>
      </w:r>
      <w:r>
        <w:br/>
      </w:r>
      <w:r w:rsidRPr="00165761">
        <w:rPr>
          <w:color w:val="0000FF"/>
        </w:rPr>
        <w:t>#if</w:t>
      </w:r>
      <w:r>
        <w:rPr>
          <w:color w:val="008000"/>
        </w:rPr>
        <w:t> </w:t>
      </w:r>
      <w:r w:rsidRPr="00165761">
        <w:t>WINDOWS_PHONE</w:t>
      </w:r>
      <w:r>
        <w:br/>
        <w:t>    </w:t>
      </w:r>
      <w:r>
        <w:rPr>
          <w:color w:val="0000FF"/>
        </w:rPr>
        <w:t>return</w:t>
      </w:r>
      <w:r>
        <w:t> initialVector * 2f + velocity * 1f;</w:t>
      </w:r>
      <w:r>
        <w:br/>
      </w:r>
      <w:r>
        <w:rPr>
          <w:color w:val="0000FF"/>
        </w:rPr>
        <w:t>#else</w:t>
      </w:r>
      <w:r>
        <w:br/>
        <w:t>    </w:t>
      </w:r>
      <w:r>
        <w:rPr>
          <w:color w:val="008000"/>
        </w:rPr>
        <w:t>// On the PC/Xbox, movement speed is more touchy, so we need the puffs to </w:t>
      </w:r>
    </w:p>
    <w:p w:rsidR="00196A6A" w:rsidRDefault="002D292D">
      <w:pPr>
        <w:pStyle w:val="ppCodeIndent"/>
      </w:pPr>
      <w:r>
        <w:lastRenderedPageBreak/>
        <w:t>    </w:t>
      </w:r>
      <w:r>
        <w:rPr>
          <w:color w:val="008000"/>
        </w:rPr>
        <w:t>// behave differently</w:t>
      </w:r>
      <w:r>
        <w:br/>
        <w:t>    </w:t>
      </w:r>
      <w:r>
        <w:rPr>
          <w:color w:val="0000FF"/>
        </w:rPr>
        <w:t>return</w:t>
      </w:r>
      <w:r>
        <w:t> initialVector * 5f + velocity * 0.2f;</w:t>
      </w:r>
      <w:r>
        <w:br/>
      </w:r>
      <w:r>
        <w:rPr>
          <w:color w:val="0000FF"/>
        </w:rPr>
        <w:t>#endif</w:t>
      </w:r>
      <w:r>
        <w:t xml:space="preserve"> </w:t>
      </w:r>
      <w:r>
        <w:br/>
        <w:t>}</w:t>
      </w:r>
    </w:p>
    <w:p w:rsidR="006A4770" w:rsidRDefault="007A697D" w:rsidP="004553B9">
      <w:pPr>
        <w:pStyle w:val="ppNumberList"/>
      </w:pPr>
      <w:r>
        <w:t xml:space="preserve">From the </w:t>
      </w:r>
      <w:r w:rsidR="004553B9" w:rsidRPr="004553B9">
        <w:rPr>
          <w:rStyle w:val="Strong"/>
        </w:rPr>
        <w:t>Screens</w:t>
      </w:r>
      <w:r>
        <w:t xml:space="preserve"> project folder</w:t>
      </w:r>
      <w:r w:rsidR="00E54137">
        <w:t>,</w:t>
      </w:r>
      <w:r>
        <w:t xml:space="preserve"> open </w:t>
      </w:r>
      <w:r w:rsidR="002D292D">
        <w:t xml:space="preserve">the </w:t>
      </w:r>
      <w:r w:rsidR="004553B9" w:rsidRPr="004553B9">
        <w:rPr>
          <w:rStyle w:val="Strong"/>
        </w:rPr>
        <w:t>LevelOverScreen.cs</w:t>
      </w:r>
      <w:r w:rsidR="002D292D">
        <w:t xml:space="preserve"> file</w:t>
      </w:r>
      <w:r w:rsidR="006A4770">
        <w:t>.</w:t>
      </w:r>
    </w:p>
    <w:p w:rsidR="00196A6A" w:rsidRDefault="006A4770">
      <w:pPr>
        <w:pStyle w:val="ppNumberList"/>
      </w:pPr>
      <w:r>
        <w:t>M</w:t>
      </w:r>
      <w:r w:rsidR="00C60B65">
        <w:t xml:space="preserve">odify </w:t>
      </w:r>
      <w:r w:rsidR="002D292D">
        <w:t xml:space="preserve">the </w:t>
      </w:r>
      <w:r w:rsidR="004553B9" w:rsidRPr="004553B9">
        <w:rPr>
          <w:rStyle w:val="Strong"/>
        </w:rPr>
        <w:t>LevelOverScreen</w:t>
      </w:r>
      <w:r w:rsidR="002D292D">
        <w:t xml:space="preserve"> class’s </w:t>
      </w:r>
      <w:r w:rsidR="004553B9" w:rsidRPr="004553B9">
        <w:rPr>
          <w:rStyle w:val="Strong"/>
        </w:rPr>
        <w:t>Draw</w:t>
      </w:r>
      <w:r w:rsidR="002D292D">
        <w:t xml:space="preserve"> method</w:t>
      </w:r>
      <w:r>
        <w:t>.</w:t>
      </w:r>
    </w:p>
    <w:p w:rsidR="00196A6A" w:rsidRDefault="006A4770">
      <w:pPr>
        <w:pStyle w:val="ppNumberList"/>
        <w:numPr>
          <w:ilvl w:val="0"/>
          <w:numId w:val="0"/>
        </w:numPr>
        <w:ind w:left="717"/>
      </w:pPr>
      <w:r>
        <w:rPr>
          <w:b/>
          <w:bCs/>
        </w:rPr>
        <w:t>Note</w:t>
      </w:r>
      <w:r>
        <w:t xml:space="preserve"> </w:t>
      </w:r>
      <w:r w:rsidR="000675C9">
        <w:tab/>
      </w:r>
      <w:r>
        <w:t xml:space="preserve">This </w:t>
      </w:r>
      <w:r w:rsidR="00E54137">
        <w:t xml:space="preserve">shows </w:t>
      </w:r>
      <w:r>
        <w:t xml:space="preserve">the appropriate prompts on Xbox </w:t>
      </w:r>
      <w:r w:rsidR="00E54137">
        <w:t xml:space="preserve">360 </w:t>
      </w:r>
      <w:r>
        <w:t xml:space="preserve">when </w:t>
      </w:r>
      <w:r w:rsidR="00E54137">
        <w:t xml:space="preserve">you </w:t>
      </w:r>
      <w:r>
        <w:t>transition between levels.</w:t>
      </w:r>
    </w:p>
    <w:p w:rsidR="0065005D" w:rsidRPr="0065005D" w:rsidRDefault="0065005D" w:rsidP="0065005D">
      <w:pPr>
        <w:pStyle w:val="ppCodeLanguageIndent"/>
      </w:pPr>
      <w:r w:rsidRPr="0065005D">
        <w:t>C#</w:t>
      </w:r>
    </w:p>
    <w:p w:rsidR="004553B9" w:rsidRDefault="002D292D" w:rsidP="004553B9">
      <w:pPr>
        <w:pStyle w:val="ppCodeIndent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override</w:t>
      </w:r>
      <w:r>
        <w:t> </w:t>
      </w:r>
      <w:r>
        <w:rPr>
          <w:color w:val="0000FF"/>
        </w:rPr>
        <w:t>void</w:t>
      </w:r>
      <w:r>
        <w:t> Draw(</w:t>
      </w:r>
      <w:r>
        <w:rPr>
          <w:color w:val="2B91AF"/>
        </w:rPr>
        <w:t>GameTime</w:t>
      </w:r>
      <w:r>
        <w:t> gameTime)</w:t>
      </w:r>
      <w:r>
        <w:br/>
        <w:t>{</w:t>
      </w:r>
      <w:r>
        <w:br/>
        <w:t>    </w:t>
      </w:r>
      <w:r>
        <w:rPr>
          <w:color w:val="2B91AF"/>
        </w:rPr>
        <w:t>SpriteBatch</w:t>
      </w:r>
      <w:r>
        <w:t> spriteBatch = ScreenManager.SpriteBatch;</w:t>
      </w:r>
      <w:r>
        <w:br/>
        <w:t xml:space="preserve"> </w:t>
      </w:r>
      <w:r>
        <w:br/>
        <w:t>    spriteBatch.Begin();</w:t>
      </w:r>
      <w:r>
        <w:br/>
        <w:t xml:space="preserve"> </w:t>
      </w:r>
      <w:r>
        <w:br/>
        <w:t>    </w:t>
      </w:r>
      <w:r>
        <w:rPr>
          <w:color w:val="008000"/>
        </w:rPr>
        <w:t>// Draw the footer text</w:t>
      </w:r>
      <w:r>
        <w:br/>
        <w:t xml:space="preserve"> </w:t>
      </w:r>
      <w:r>
        <w:br/>
        <w:t>    </w:t>
      </w:r>
      <w:r>
        <w:rPr>
          <w:color w:val="0000FF"/>
        </w:rPr>
        <w:t>if</w:t>
      </w:r>
      <w:r>
        <w:t> (difficultyMode.HasValue)</w:t>
      </w:r>
      <w:r>
        <w:br/>
        <w:t>    {</w:t>
      </w:r>
      <w:r>
        <w:br/>
      </w:r>
      <w:r w:rsidRPr="00891930">
        <w:rPr>
          <w:color w:val="0000FF"/>
        </w:rPr>
        <w:t>#if</w:t>
      </w:r>
      <w:r>
        <w:rPr>
          <w:color w:val="008000"/>
        </w:rPr>
        <w:t> </w:t>
      </w:r>
      <w:r w:rsidRPr="00891930">
        <w:t>WINDOWS_PHONE</w:t>
      </w:r>
      <w:r>
        <w:br/>
        <w:t>        </w:t>
      </w:r>
      <w:r>
        <w:rPr>
          <w:color w:val="0000FF"/>
        </w:rPr>
        <w:t>string</w:t>
      </w:r>
      <w:r>
        <w:t> actionText = </w:t>
      </w:r>
      <w:r>
        <w:rPr>
          <w:color w:val="A31515"/>
        </w:rPr>
        <w:t>"Touch to start next level"</w:t>
      </w:r>
      <w:r>
        <w:t>;</w:t>
      </w:r>
      <w:r>
        <w:br/>
      </w:r>
      <w:r>
        <w:rPr>
          <w:color w:val="0000FF"/>
        </w:rPr>
        <w:t>#</w:t>
      </w:r>
      <w:r w:rsidR="00BE032B">
        <w:rPr>
          <w:color w:val="0000FF"/>
        </w:rPr>
        <w:t>elseif</w:t>
      </w:r>
      <w:r>
        <w:t> XBOX</w:t>
      </w:r>
      <w:r>
        <w:br/>
        <w:t>        </w:t>
      </w:r>
      <w:r>
        <w:rPr>
          <w:color w:val="0000FF"/>
        </w:rPr>
        <w:t>string</w:t>
      </w:r>
      <w:r>
        <w:t> actionText = </w:t>
      </w:r>
      <w:r>
        <w:rPr>
          <w:color w:val="A31515"/>
        </w:rPr>
        <w:t>"Press A to start next level"</w:t>
      </w:r>
      <w:r>
        <w:t>;</w:t>
      </w:r>
      <w:r>
        <w:br/>
      </w:r>
      <w:r>
        <w:rPr>
          <w:color w:val="0000FF"/>
        </w:rPr>
        <w:t>#else</w:t>
      </w:r>
      <w:r>
        <w:br/>
        <w:t>        </w:t>
      </w:r>
      <w:r>
        <w:rPr>
          <w:color w:val="0000FF"/>
        </w:rPr>
        <w:t>string</w:t>
      </w:r>
      <w:r>
        <w:t> actionText = </w:t>
      </w:r>
      <w:r>
        <w:rPr>
          <w:color w:val="A31515"/>
        </w:rPr>
        <w:t>"Press space to start next level"</w:t>
      </w:r>
      <w:r>
        <w:t>;</w:t>
      </w:r>
      <w:r>
        <w:br/>
      </w:r>
      <w:r>
        <w:rPr>
          <w:color w:val="0000FF"/>
        </w:rPr>
        <w:t>#endif</w:t>
      </w:r>
      <w:r>
        <w:br/>
        <w:t xml:space="preserve"> </w:t>
      </w:r>
      <w:r>
        <w:br/>
        <w:t>        spriteBatch.DrawString(font16px, actionText,</w:t>
      </w:r>
      <w:r>
        <w:br/>
        <w:t>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(ScreenManager.GraphicsDevice.Viewport.Width / 2 -</w:t>
      </w:r>
      <w:r>
        <w:br/>
        <w:t>                font16px.MeasureString(actionText).X / 2,</w:t>
      </w:r>
      <w:r>
        <w:br/>
        <w:t>                safeArea.Bottom - font16px.MeasureString(actionText).Y - 4),</w:t>
      </w:r>
      <w:r>
        <w:br/>
        <w:t>            </w:t>
      </w:r>
      <w:r>
        <w:rPr>
          <w:color w:val="2B91AF"/>
        </w:rPr>
        <w:t>Color</w:t>
      </w:r>
      <w:r>
        <w:t>.Black);</w:t>
      </w:r>
      <w:r>
        <w:br/>
        <w:t>    }</w:t>
      </w:r>
      <w:r>
        <w:br/>
        <w:t>    </w:t>
      </w:r>
      <w:r>
        <w:rPr>
          <w:color w:val="0000FF"/>
        </w:rPr>
        <w:t>else</w:t>
      </w:r>
      <w:r>
        <w:br/>
        <w:t>    {</w:t>
      </w:r>
      <w:r>
        <w:br/>
      </w:r>
      <w:r w:rsidRPr="00891930">
        <w:rPr>
          <w:color w:val="0000FF"/>
        </w:rPr>
        <w:t>#if</w:t>
      </w:r>
      <w:r>
        <w:rPr>
          <w:color w:val="008000"/>
        </w:rPr>
        <w:t> </w:t>
      </w:r>
      <w:r w:rsidRPr="00891930">
        <w:t>WINDOWS_PHONE</w:t>
      </w:r>
      <w:r>
        <w:br/>
        <w:t>        </w:t>
      </w:r>
      <w:r>
        <w:rPr>
          <w:color w:val="0000FF"/>
        </w:rPr>
        <w:t>string</w:t>
      </w:r>
      <w:r>
        <w:t> actionText = </w:t>
      </w:r>
      <w:r>
        <w:rPr>
          <w:color w:val="A31515"/>
        </w:rPr>
        <w:t>"Touch to end game"</w:t>
      </w:r>
      <w:r>
        <w:t>;</w:t>
      </w:r>
      <w:r>
        <w:br/>
      </w:r>
      <w:r>
        <w:rPr>
          <w:color w:val="0000FF"/>
        </w:rPr>
        <w:t>#</w:t>
      </w:r>
      <w:r w:rsidR="00BE032B">
        <w:rPr>
          <w:color w:val="0000FF"/>
        </w:rPr>
        <w:t>elseif</w:t>
      </w:r>
      <w:r>
        <w:t> XBOX</w:t>
      </w:r>
      <w:r>
        <w:br/>
        <w:t>        </w:t>
      </w:r>
      <w:r>
        <w:rPr>
          <w:color w:val="0000FF"/>
        </w:rPr>
        <w:t>string</w:t>
      </w:r>
      <w:r>
        <w:t> actionText = </w:t>
      </w:r>
      <w:r>
        <w:rPr>
          <w:color w:val="A31515"/>
        </w:rPr>
        <w:t>"Press A to end game"</w:t>
      </w:r>
      <w:r>
        <w:t>;</w:t>
      </w:r>
      <w:r>
        <w:br/>
      </w:r>
      <w:r>
        <w:rPr>
          <w:color w:val="0000FF"/>
        </w:rPr>
        <w:t>#else</w:t>
      </w:r>
      <w:r>
        <w:br/>
        <w:t>        </w:t>
      </w:r>
      <w:r>
        <w:rPr>
          <w:color w:val="0000FF"/>
        </w:rPr>
        <w:t>string</w:t>
      </w:r>
      <w:r>
        <w:t> actionText = </w:t>
      </w:r>
      <w:r>
        <w:rPr>
          <w:color w:val="A31515"/>
        </w:rPr>
        <w:t>"Press space to end game"</w:t>
      </w:r>
      <w:r>
        <w:t>;</w:t>
      </w:r>
      <w:r>
        <w:br/>
      </w:r>
      <w:r>
        <w:rPr>
          <w:color w:val="0000FF"/>
        </w:rPr>
        <w:t>#endif</w:t>
      </w:r>
      <w:r>
        <w:br/>
        <w:t>        spriteBatch.DrawString(font16px, actionText,</w:t>
      </w:r>
      <w:r>
        <w:br/>
        <w:t>           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Vector2</w:t>
      </w:r>
      <w:r>
        <w:t>(safeArea.Left + safeArea.Width / 2 - font16px.MeasureString(actionText).X / 2,</w:t>
      </w:r>
      <w:r>
        <w:br/>
        <w:t>                safeArea.Top + safeArea.Height - font16px.MeasureString(actionText).Y - 4),</w:t>
      </w:r>
      <w:r>
        <w:br/>
      </w:r>
      <w:r>
        <w:lastRenderedPageBreak/>
        <w:t>            </w:t>
      </w:r>
      <w:r>
        <w:rPr>
          <w:color w:val="2B91AF"/>
        </w:rPr>
        <w:t>Color</w:t>
      </w:r>
      <w:r>
        <w:t>.Black);</w:t>
      </w:r>
      <w:r>
        <w:br/>
        <w:t>    }</w:t>
      </w:r>
      <w:r>
        <w:br/>
        <w:t xml:space="preserve"> </w:t>
      </w:r>
      <w:r>
        <w:br/>
        <w:t>    spriteBatch.End();</w:t>
      </w:r>
      <w:r>
        <w:br/>
        <w:t>}</w:t>
      </w:r>
    </w:p>
    <w:p w:rsidR="00196A6A" w:rsidRDefault="00196A6A">
      <w:pPr>
        <w:pStyle w:val="ppBodyTextIndent"/>
      </w:pPr>
    </w:p>
    <w:p w:rsidR="002D292D" w:rsidRDefault="002D292D" w:rsidP="002D292D">
      <w:r>
        <w:rPr>
          <w:b/>
          <w:bCs/>
        </w:rPr>
        <w:t>Congratulations!</w:t>
      </w:r>
      <w:r>
        <w:t xml:space="preserve"> You have taken a </w:t>
      </w:r>
      <w:r w:rsidR="003D68F4">
        <w:t xml:space="preserve">Windows </w:t>
      </w:r>
      <w:r>
        <w:t xml:space="preserve">Phone 7 game and ported it to both </w:t>
      </w:r>
      <w:r w:rsidR="003D68F4">
        <w:t xml:space="preserve">Windows </w:t>
      </w:r>
      <w:r>
        <w:t xml:space="preserve">and </w:t>
      </w:r>
      <w:r w:rsidR="00842661">
        <w:t>Xbox 360</w:t>
      </w:r>
      <w:r>
        <w:t>, while maintaining complete feature parity between the various versions.</w:t>
      </w:r>
    </w:p>
    <w:p w:rsidR="004553B9" w:rsidRDefault="004553B9" w:rsidP="007A6A9B">
      <w:pPr>
        <w:pStyle w:val="ppBodyTextIndent"/>
      </w:pPr>
      <w:r w:rsidRPr="004553B9">
        <w:rPr>
          <w:rStyle w:val="Strong"/>
        </w:rPr>
        <w:t>Note</w:t>
      </w:r>
      <w:r w:rsidR="007A6A9B">
        <w:rPr>
          <w:rStyle w:val="Strong"/>
        </w:rPr>
        <w:tab/>
      </w:r>
      <w:r w:rsidR="002D292D">
        <w:t xml:space="preserve">The </w:t>
      </w:r>
      <w:r w:rsidR="00DE4242">
        <w:t xml:space="preserve">supplied end </w:t>
      </w:r>
      <w:r w:rsidR="002D292D">
        <w:t xml:space="preserve">solution for this exercise contains additional </w:t>
      </w:r>
      <w:r w:rsidR="00A10ABC">
        <w:t>code, which</w:t>
      </w:r>
      <w:r w:rsidR="002D292D">
        <w:t xml:space="preserve"> does not appear as part of the exercise. This code registers debug commands in the game. The debug console is only available on </w:t>
      </w:r>
      <w:r w:rsidR="003D68F4">
        <w:t xml:space="preserve">Windows </w:t>
      </w:r>
      <w:r w:rsidR="002D292D">
        <w:t xml:space="preserve">by pressing tab. Try typing in the two available commands </w:t>
      </w:r>
      <w:r w:rsidRPr="004553B9">
        <w:rPr>
          <w:rStyle w:val="Strong"/>
        </w:rPr>
        <w:t>ToggleBounds</w:t>
      </w:r>
      <w:r w:rsidR="002D292D">
        <w:t xml:space="preserve"> and </w:t>
      </w:r>
      <w:r w:rsidRPr="004553B9">
        <w:rPr>
          <w:rStyle w:val="Strong"/>
        </w:rPr>
        <w:t>ToggleCollisionAreas</w:t>
      </w:r>
      <w:r w:rsidR="002D292D">
        <w:t>.</w:t>
      </w:r>
    </w:p>
    <w:p w:rsidR="004C4CF9" w:rsidRDefault="004C4CF9">
      <w:pPr>
        <w:pStyle w:val="ppBodyText"/>
        <w:numPr>
          <w:ilvl w:val="0"/>
          <w:numId w:val="0"/>
        </w:numPr>
      </w:pPr>
    </w:p>
    <w:p w:rsidR="004C4CF9" w:rsidRDefault="004C4CF9">
      <w:pPr>
        <w:pStyle w:val="ppBodyText"/>
        <w:numPr>
          <w:ilvl w:val="0"/>
          <w:numId w:val="0"/>
        </w:numPr>
      </w:pPr>
    </w:p>
    <w:p w:rsidR="004C4CF9" w:rsidRDefault="004C4CF9">
      <w:pPr>
        <w:pStyle w:val="ppBodyText"/>
        <w:numPr>
          <w:ilvl w:val="0"/>
          <w:numId w:val="0"/>
        </w:numPr>
      </w:pPr>
    </w:p>
    <w:sectPr w:rsidR="004C4CF9" w:rsidSect="00AA018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BD0" w:rsidRDefault="00931BD0" w:rsidP="00C80633">
      <w:pPr>
        <w:spacing w:after="0" w:line="240" w:lineRule="auto"/>
      </w:pPr>
      <w:r>
        <w:separator/>
      </w:r>
    </w:p>
  </w:endnote>
  <w:endnote w:type="continuationSeparator" w:id="0">
    <w:p w:rsidR="00931BD0" w:rsidRDefault="00931BD0" w:rsidP="00C8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793" w:rsidRDefault="00816793" w:rsidP="004308E2">
    <w:pPr>
      <w:pStyle w:val="Footer"/>
      <w:jc w:val="center"/>
    </w:pPr>
    <w:hyperlink r:id="rId1" w:history="1">
      <w:r>
        <w:rPr>
          <w:rStyle w:val="Hyperlink"/>
        </w:rPr>
        <w:t>©2010 Microsoft Corporation. All rights reserved.</w:t>
      </w:r>
    </w:hyperlink>
    <w:r>
      <w:rPr>
        <w:color w:val="808080"/>
      </w:rPr>
      <w:br/>
      <w:t xml:space="preserve">Page </w:t>
    </w:r>
    <w:r>
      <w:rPr>
        <w:rStyle w:val="PageNumber"/>
        <w:color w:val="808080"/>
      </w:rPr>
      <w:fldChar w:fldCharType="begin"/>
    </w:r>
    <w:r>
      <w:rPr>
        <w:rStyle w:val="PageNumber"/>
        <w:color w:val="808080"/>
      </w:rPr>
      <w:instrText xml:space="preserve"> PAGE </w:instrText>
    </w:r>
    <w:r>
      <w:rPr>
        <w:rStyle w:val="PageNumber"/>
        <w:color w:val="808080"/>
      </w:rPr>
      <w:fldChar w:fldCharType="separate"/>
    </w:r>
    <w:r w:rsidR="004308E2">
      <w:rPr>
        <w:rStyle w:val="PageNumber"/>
        <w:noProof/>
        <w:color w:val="808080"/>
      </w:rPr>
      <w:t>1</w:t>
    </w:r>
    <w:r>
      <w:rPr>
        <w:rStyle w:val="PageNumber"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BD0" w:rsidRDefault="00931BD0" w:rsidP="00C80633">
      <w:pPr>
        <w:spacing w:after="0" w:line="240" w:lineRule="auto"/>
      </w:pPr>
      <w:r>
        <w:separator/>
      </w:r>
    </w:p>
  </w:footnote>
  <w:footnote w:type="continuationSeparator" w:id="0">
    <w:p w:rsidR="00931BD0" w:rsidRDefault="00931BD0" w:rsidP="00C80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5DE66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00A5C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706D7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9C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E20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90D7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A4E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E046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CC1A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6A0F4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D3CF8"/>
    <w:multiLevelType w:val="hybridMultilevel"/>
    <w:tmpl w:val="1C7AD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304713A"/>
    <w:multiLevelType w:val="hybridMultilevel"/>
    <w:tmpl w:val="0CCAEBBE"/>
    <w:lvl w:ilvl="0" w:tplc="91668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FCF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EB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E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C4F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27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ED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00A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4E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033A6C9C"/>
    <w:multiLevelType w:val="hybridMultilevel"/>
    <w:tmpl w:val="911C8750"/>
    <w:lvl w:ilvl="0" w:tplc="F4E82616">
      <w:start w:val="1"/>
      <w:numFmt w:val="lowerLetter"/>
      <w:pStyle w:val="ppNumberListIndent"/>
      <w:lvlText w:val="%1"/>
      <w:lvlJc w:val="left"/>
      <w:pPr>
        <w:ind w:left="1114" w:hanging="360"/>
      </w:pPr>
      <w:rPr>
        <w:rFonts w:ascii="Calibri" w:hAnsi="Calibri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pStyle w:val="ppNumberListIndent2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13">
    <w:nsid w:val="09327B09"/>
    <w:multiLevelType w:val="hybridMultilevel"/>
    <w:tmpl w:val="EF0A1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EB4088"/>
    <w:multiLevelType w:val="multilevel"/>
    <w:tmpl w:val="D9BA6BF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-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5">
    <w:nsid w:val="0B3C228F"/>
    <w:multiLevelType w:val="hybridMultilevel"/>
    <w:tmpl w:val="A2784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CD4649"/>
    <w:multiLevelType w:val="hybridMultilevel"/>
    <w:tmpl w:val="2670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0F07F0"/>
    <w:multiLevelType w:val="hybridMultilevel"/>
    <w:tmpl w:val="3DE4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>
    <w:nsid w:val="15BB50FE"/>
    <w:multiLevelType w:val="hybridMultilevel"/>
    <w:tmpl w:val="1CBC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63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796767"/>
    <w:multiLevelType w:val="hybridMultilevel"/>
    <w:tmpl w:val="65E6A476"/>
    <w:lvl w:ilvl="0" w:tplc="D71CF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C5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42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88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2E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80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6B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A2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A5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754374C"/>
    <w:multiLevelType w:val="hybridMultilevel"/>
    <w:tmpl w:val="1910C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81787C"/>
    <w:multiLevelType w:val="hybridMultilevel"/>
    <w:tmpl w:val="FDC2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B1B240B"/>
    <w:multiLevelType w:val="hybridMultilevel"/>
    <w:tmpl w:val="31C6EFBA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>
    <w:nsid w:val="1F8D0C66"/>
    <w:multiLevelType w:val="hybridMultilevel"/>
    <w:tmpl w:val="C944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6">
    <w:nsid w:val="25F314C0"/>
    <w:multiLevelType w:val="hybridMultilevel"/>
    <w:tmpl w:val="2988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A101E8"/>
    <w:multiLevelType w:val="hybridMultilevel"/>
    <w:tmpl w:val="FCA6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29783A"/>
    <w:multiLevelType w:val="hybridMultilevel"/>
    <w:tmpl w:val="17462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B03497"/>
    <w:multiLevelType w:val="hybridMultilevel"/>
    <w:tmpl w:val="2988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C625CDD"/>
    <w:multiLevelType w:val="hybridMultilevel"/>
    <w:tmpl w:val="4D7E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2">
    <w:nsid w:val="2DEC045C"/>
    <w:multiLevelType w:val="hybridMultilevel"/>
    <w:tmpl w:val="66C64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942D32"/>
    <w:multiLevelType w:val="hybridMultilevel"/>
    <w:tmpl w:val="010E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0196A75"/>
    <w:multiLevelType w:val="hybridMultilevel"/>
    <w:tmpl w:val="9424A430"/>
    <w:lvl w:ilvl="0" w:tplc="415E1AF6">
      <w:start w:val="1"/>
      <w:numFmt w:val="decimal"/>
      <w:lvlText w:val="%1"/>
      <w:lvlJc w:val="left"/>
      <w:pPr>
        <w:ind w:left="100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36">
    <w:nsid w:val="36AC353B"/>
    <w:multiLevelType w:val="hybridMultilevel"/>
    <w:tmpl w:val="BB2E5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A6E4FAD"/>
    <w:multiLevelType w:val="hybridMultilevel"/>
    <w:tmpl w:val="5212D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FF90358"/>
    <w:multiLevelType w:val="hybridMultilevel"/>
    <w:tmpl w:val="D96489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404546F1"/>
    <w:multiLevelType w:val="hybridMultilevel"/>
    <w:tmpl w:val="B290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173231F"/>
    <w:multiLevelType w:val="hybridMultilevel"/>
    <w:tmpl w:val="4AEC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B73970"/>
    <w:multiLevelType w:val="hybridMultilevel"/>
    <w:tmpl w:val="C31A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44378EA"/>
    <w:multiLevelType w:val="hybridMultilevel"/>
    <w:tmpl w:val="D7602AB4"/>
    <w:lvl w:ilvl="0" w:tplc="36F24460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3">
    <w:nsid w:val="47C805BB"/>
    <w:multiLevelType w:val="hybridMultilevel"/>
    <w:tmpl w:val="FF5C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A9872D4"/>
    <w:multiLevelType w:val="hybridMultilevel"/>
    <w:tmpl w:val="F5DA711E"/>
    <w:lvl w:ilvl="0" w:tplc="3CF86AFA">
      <w:start w:val="1"/>
      <w:numFmt w:val="lowerLetter"/>
      <w:lvlText w:val="%1"/>
      <w:lvlJc w:val="left"/>
      <w:pPr>
        <w:ind w:left="1474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45">
    <w:nsid w:val="4DCE2B64"/>
    <w:multiLevelType w:val="hybridMultilevel"/>
    <w:tmpl w:val="A9EAFF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47">
    <w:nsid w:val="55074398"/>
    <w:multiLevelType w:val="hybridMultilevel"/>
    <w:tmpl w:val="1BE23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49">
    <w:nsid w:val="58207B6D"/>
    <w:multiLevelType w:val="hybridMultilevel"/>
    <w:tmpl w:val="8B6C2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A9436E9"/>
    <w:multiLevelType w:val="hybridMultilevel"/>
    <w:tmpl w:val="D3BEA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BA52224"/>
    <w:multiLevelType w:val="hybridMultilevel"/>
    <w:tmpl w:val="04A8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ED31A56"/>
    <w:multiLevelType w:val="hybridMultilevel"/>
    <w:tmpl w:val="4E2E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54">
    <w:nsid w:val="64B664A2"/>
    <w:multiLevelType w:val="hybridMultilevel"/>
    <w:tmpl w:val="CD3C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6E35E36"/>
    <w:multiLevelType w:val="hybridMultilevel"/>
    <w:tmpl w:val="EBBE7170"/>
    <w:lvl w:ilvl="0" w:tplc="510828A6">
      <w:start w:val="1"/>
      <w:numFmt w:val="decimal"/>
      <w:pStyle w:val="ppNumberList"/>
      <w:lvlText w:val="%1"/>
      <w:lvlJc w:val="left"/>
      <w:pPr>
        <w:ind w:left="71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6">
    <w:nsid w:val="68C76FAB"/>
    <w:multiLevelType w:val="hybridMultilevel"/>
    <w:tmpl w:val="F3CC6CC8"/>
    <w:lvl w:ilvl="0" w:tplc="388E051E">
      <w:start w:val="1"/>
      <w:numFmt w:val="lowerLetter"/>
      <w:lvlText w:val="%1"/>
      <w:lvlJc w:val="left"/>
      <w:pPr>
        <w:ind w:left="1474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57">
    <w:nsid w:val="68ED2B6A"/>
    <w:multiLevelType w:val="hybridMultilevel"/>
    <w:tmpl w:val="8DFA1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A2B4242"/>
    <w:multiLevelType w:val="hybridMultilevel"/>
    <w:tmpl w:val="FCF29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B9F7DBF"/>
    <w:multiLevelType w:val="hybridMultilevel"/>
    <w:tmpl w:val="CC70615E"/>
    <w:lvl w:ilvl="0" w:tplc="CF046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ED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E8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8A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B01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49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140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09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447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61">
    <w:nsid w:val="6DDB26FE"/>
    <w:multiLevelType w:val="hybridMultilevel"/>
    <w:tmpl w:val="1A7C6C06"/>
    <w:lvl w:ilvl="0" w:tplc="7B6EB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04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A0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049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B0A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C5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87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2F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C9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3">
    <w:nsid w:val="719653BB"/>
    <w:multiLevelType w:val="hybridMultilevel"/>
    <w:tmpl w:val="1BE23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8702EA7"/>
    <w:multiLevelType w:val="hybridMultilevel"/>
    <w:tmpl w:val="F8B85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A8626E4"/>
    <w:multiLevelType w:val="multilevel"/>
    <w:tmpl w:val="7528DCD2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66">
    <w:nsid w:val="7B2B0284"/>
    <w:multiLevelType w:val="hybridMultilevel"/>
    <w:tmpl w:val="653C2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B302F9F"/>
    <w:multiLevelType w:val="hybridMultilevel"/>
    <w:tmpl w:val="9EF0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DF3278E"/>
    <w:multiLevelType w:val="hybridMultilevel"/>
    <w:tmpl w:val="56AEB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46"/>
  </w:num>
  <w:num w:numId="2">
    <w:abstractNumId w:val="35"/>
  </w:num>
  <w:num w:numId="3">
    <w:abstractNumId w:val="31"/>
  </w:num>
  <w:num w:numId="4">
    <w:abstractNumId w:val="62"/>
  </w:num>
  <w:num w:numId="5">
    <w:abstractNumId w:val="69"/>
  </w:num>
  <w:num w:numId="6">
    <w:abstractNumId w:val="70"/>
  </w:num>
  <w:num w:numId="7">
    <w:abstractNumId w:val="53"/>
  </w:num>
  <w:num w:numId="8">
    <w:abstractNumId w:val="65"/>
  </w:num>
  <w:num w:numId="9">
    <w:abstractNumId w:val="4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60"/>
  </w:num>
  <w:num w:numId="13">
    <w:abstractNumId w:val="65"/>
  </w:num>
  <w:num w:numId="14">
    <w:abstractNumId w:val="25"/>
  </w:num>
  <w:num w:numId="15">
    <w:abstractNumId w:val="37"/>
  </w:num>
  <w:num w:numId="16">
    <w:abstractNumId w:val="46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2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6"/>
  </w:num>
  <w:num w:numId="34">
    <w:abstractNumId w:val="61"/>
  </w:num>
  <w:num w:numId="35">
    <w:abstractNumId w:val="11"/>
  </w:num>
  <w:num w:numId="36">
    <w:abstractNumId w:val="20"/>
  </w:num>
  <w:num w:numId="37">
    <w:abstractNumId w:val="59"/>
  </w:num>
  <w:num w:numId="38">
    <w:abstractNumId w:val="46"/>
  </w:num>
  <w:num w:numId="39">
    <w:abstractNumId w:val="46"/>
  </w:num>
  <w:num w:numId="40">
    <w:abstractNumId w:val="46"/>
  </w:num>
  <w:num w:numId="41">
    <w:abstractNumId w:val="46"/>
  </w:num>
  <w:num w:numId="42">
    <w:abstractNumId w:val="46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6"/>
  </w:num>
  <w:num w:numId="45">
    <w:abstractNumId w:val="46"/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30"/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6"/>
  </w:num>
  <w:num w:numId="51">
    <w:abstractNumId w:val="67"/>
  </w:num>
  <w:num w:numId="52">
    <w:abstractNumId w:val="57"/>
  </w:num>
  <w:num w:numId="53">
    <w:abstractNumId w:val="39"/>
  </w:num>
  <w:num w:numId="54">
    <w:abstractNumId w:val="21"/>
  </w:num>
  <w:num w:numId="55">
    <w:abstractNumId w:val="14"/>
  </w:num>
  <w:num w:numId="56">
    <w:abstractNumId w:val="54"/>
  </w:num>
  <w:num w:numId="57">
    <w:abstractNumId w:val="33"/>
  </w:num>
  <w:num w:numId="58">
    <w:abstractNumId w:val="4"/>
  </w:num>
  <w:num w:numId="59">
    <w:abstractNumId w:val="8"/>
  </w:num>
  <w:num w:numId="60">
    <w:abstractNumId w:val="3"/>
  </w:num>
  <w:num w:numId="61">
    <w:abstractNumId w:val="2"/>
  </w:num>
  <w:num w:numId="62">
    <w:abstractNumId w:val="1"/>
  </w:num>
  <w:num w:numId="63">
    <w:abstractNumId w:val="0"/>
  </w:num>
  <w:num w:numId="64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40"/>
  </w:num>
  <w:num w:numId="82">
    <w:abstractNumId w:val="51"/>
  </w:num>
  <w:num w:numId="83">
    <w:abstractNumId w:val="64"/>
  </w:num>
  <w:num w:numId="84">
    <w:abstractNumId w:val="22"/>
  </w:num>
  <w:num w:numId="85">
    <w:abstractNumId w:val="49"/>
  </w:num>
  <w:num w:numId="86">
    <w:abstractNumId w:val="43"/>
  </w:num>
  <w:num w:numId="87">
    <w:abstractNumId w:val="66"/>
  </w:num>
  <w:num w:numId="88">
    <w:abstractNumId w:val="58"/>
  </w:num>
  <w:num w:numId="89">
    <w:abstractNumId w:val="41"/>
  </w:num>
  <w:num w:numId="90">
    <w:abstractNumId w:val="63"/>
  </w:num>
  <w:num w:numId="91">
    <w:abstractNumId w:val="47"/>
  </w:num>
  <w:num w:numId="92">
    <w:abstractNumId w:val="52"/>
  </w:num>
  <w:num w:numId="93">
    <w:abstractNumId w:val="45"/>
  </w:num>
  <w:num w:numId="94">
    <w:abstractNumId w:val="68"/>
  </w:num>
  <w:num w:numId="95">
    <w:abstractNumId w:val="36"/>
  </w:num>
  <w:num w:numId="96">
    <w:abstractNumId w:val="26"/>
  </w:num>
  <w:num w:numId="97">
    <w:abstractNumId w:val="29"/>
  </w:num>
  <w:num w:numId="98">
    <w:abstractNumId w:val="10"/>
  </w:num>
  <w:num w:numId="99">
    <w:abstractNumId w:val="13"/>
  </w:num>
  <w:num w:numId="100">
    <w:abstractNumId w:val="50"/>
  </w:num>
  <w:num w:numId="101">
    <w:abstractNumId w:val="27"/>
  </w:num>
  <w:num w:numId="102">
    <w:abstractNumId w:val="15"/>
  </w:num>
  <w:num w:numId="103">
    <w:abstractNumId w:val="28"/>
  </w:num>
  <w:num w:numId="104">
    <w:abstractNumId w:val="17"/>
  </w:num>
  <w:num w:numId="105">
    <w:abstractNumId w:val="32"/>
  </w:num>
  <w:num w:numId="106">
    <w:abstractNumId w:val="38"/>
  </w:num>
  <w:num w:numId="107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65"/>
  </w:num>
  <w:num w:numId="110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34"/>
  </w:num>
  <w:num w:numId="113">
    <w:abstractNumId w:val="34"/>
    <w:lvlOverride w:ilvl="0">
      <w:startOverride w:val="1"/>
    </w:lvlOverride>
  </w:num>
  <w:num w:numId="114">
    <w:abstractNumId w:val="34"/>
  </w:num>
  <w:num w:numId="115">
    <w:abstractNumId w:val="34"/>
    <w:lvlOverride w:ilvl="0">
      <w:startOverride w:val="1"/>
    </w:lvlOverride>
  </w:num>
  <w:num w:numId="116">
    <w:abstractNumId w:val="42"/>
  </w:num>
  <w:num w:numId="117">
    <w:abstractNumId w:val="34"/>
    <w:lvlOverride w:ilvl="0">
      <w:startOverride w:val="1"/>
    </w:lvlOverride>
  </w:num>
  <w:num w:numId="118">
    <w:abstractNumId w:val="34"/>
    <w:lvlOverride w:ilvl="0">
      <w:startOverride w:val="1"/>
    </w:lvlOverride>
  </w:num>
  <w:num w:numId="119">
    <w:abstractNumId w:val="34"/>
    <w:lvlOverride w:ilvl="0">
      <w:startOverride w:val="1"/>
    </w:lvlOverride>
  </w:num>
  <w:num w:numId="120">
    <w:abstractNumId w:val="34"/>
    <w:lvlOverride w:ilvl="0">
      <w:startOverride w:val="1"/>
    </w:lvlOverride>
  </w:num>
  <w:num w:numId="121">
    <w:abstractNumId w:val="34"/>
    <w:lvlOverride w:ilvl="0">
      <w:startOverride w:val="1"/>
    </w:lvlOverride>
  </w:num>
  <w:num w:numId="122">
    <w:abstractNumId w:val="34"/>
    <w:lvlOverride w:ilvl="0">
      <w:startOverride w:val="1"/>
    </w:lvlOverride>
  </w:num>
  <w:num w:numId="123">
    <w:abstractNumId w:val="34"/>
    <w:lvlOverride w:ilvl="0">
      <w:startOverride w:val="1"/>
    </w:lvlOverride>
  </w:num>
  <w:num w:numId="124">
    <w:abstractNumId w:val="34"/>
    <w:lvlOverride w:ilvl="0">
      <w:startOverride w:val="1"/>
    </w:lvlOverride>
  </w:num>
  <w:num w:numId="125">
    <w:abstractNumId w:val="34"/>
    <w:lvlOverride w:ilvl="0">
      <w:startOverride w:val="1"/>
    </w:lvlOverride>
  </w:num>
  <w:num w:numId="126">
    <w:abstractNumId w:val="34"/>
    <w:lvlOverride w:ilvl="0">
      <w:startOverride w:val="1"/>
    </w:lvlOverride>
  </w:num>
  <w:num w:numId="127">
    <w:abstractNumId w:val="34"/>
    <w:lvlOverride w:ilvl="0">
      <w:startOverride w:val="1"/>
    </w:lvlOverride>
  </w:num>
  <w:num w:numId="128">
    <w:abstractNumId w:val="34"/>
    <w:lvlOverride w:ilvl="0">
      <w:startOverride w:val="1"/>
    </w:lvlOverride>
  </w:num>
  <w:num w:numId="129">
    <w:abstractNumId w:val="34"/>
    <w:lvlOverride w:ilvl="0">
      <w:startOverride w:val="1"/>
    </w:lvlOverride>
  </w:num>
  <w:num w:numId="130">
    <w:abstractNumId w:val="34"/>
    <w:lvlOverride w:ilvl="0">
      <w:startOverride w:val="1"/>
    </w:lvlOverride>
  </w:num>
  <w:num w:numId="131">
    <w:abstractNumId w:val="55"/>
  </w:num>
  <w:num w:numId="132">
    <w:abstractNumId w:val="55"/>
    <w:lvlOverride w:ilvl="0">
      <w:startOverride w:val="1"/>
    </w:lvlOverride>
  </w:num>
  <w:num w:numId="133">
    <w:abstractNumId w:val="44"/>
  </w:num>
  <w:num w:numId="134">
    <w:abstractNumId w:val="44"/>
    <w:lvlOverride w:ilvl="0">
      <w:startOverride w:val="1"/>
    </w:lvlOverride>
  </w:num>
  <w:num w:numId="135">
    <w:abstractNumId w:val="44"/>
    <w:lvlOverride w:ilvl="0">
      <w:startOverride w:val="1"/>
    </w:lvlOverride>
  </w:num>
  <w:num w:numId="136">
    <w:abstractNumId w:val="56"/>
  </w:num>
  <w:num w:numId="137">
    <w:abstractNumId w:val="12"/>
  </w:num>
  <w:num w:numId="138">
    <w:abstractNumId w:val="12"/>
    <w:lvlOverride w:ilvl="0">
      <w:startOverride w:val="1"/>
    </w:lvlOverride>
  </w:num>
  <w:num w:numId="139">
    <w:abstractNumId w:val="55"/>
    <w:lvlOverride w:ilvl="0">
      <w:startOverride w:val="1"/>
    </w:lvlOverride>
  </w:num>
  <w:num w:numId="140">
    <w:abstractNumId w:val="55"/>
    <w:lvlOverride w:ilvl="0">
      <w:startOverride w:val="1"/>
    </w:lvlOverride>
  </w:num>
  <w:num w:numId="141">
    <w:abstractNumId w:val="55"/>
    <w:lvlOverride w:ilvl="0">
      <w:startOverride w:val="1"/>
    </w:lvlOverride>
  </w:num>
  <w:num w:numId="142">
    <w:abstractNumId w:val="55"/>
    <w:lvlOverride w:ilvl="0">
      <w:startOverride w:val="1"/>
    </w:lvlOverride>
  </w:num>
  <w:num w:numId="143">
    <w:abstractNumId w:val="55"/>
    <w:lvlOverride w:ilvl="0">
      <w:startOverride w:val="1"/>
    </w:lvlOverride>
  </w:num>
  <w:num w:numId="144">
    <w:abstractNumId w:val="55"/>
    <w:lvlOverride w:ilvl="0">
      <w:startOverride w:val="1"/>
    </w:lvlOverride>
  </w:num>
  <w:num w:numId="145">
    <w:abstractNumId w:val="55"/>
    <w:lvlOverride w:ilvl="0">
      <w:startOverride w:val="1"/>
    </w:lvlOverride>
  </w:num>
  <w:num w:numId="146">
    <w:abstractNumId w:val="55"/>
    <w:lvlOverride w:ilvl="0">
      <w:startOverride w:val="1"/>
    </w:lvlOverride>
  </w:num>
  <w:num w:numId="147">
    <w:abstractNumId w:val="55"/>
    <w:lvlOverride w:ilvl="0">
      <w:startOverride w:val="1"/>
    </w:lvlOverride>
  </w:num>
  <w:num w:numId="148">
    <w:abstractNumId w:val="55"/>
    <w:lvlOverride w:ilvl="0">
      <w:startOverride w:val="1"/>
    </w:lvlOverride>
  </w:num>
  <w:num w:numId="149">
    <w:abstractNumId w:val="55"/>
    <w:lvlOverride w:ilvl="0">
      <w:startOverride w:val="1"/>
    </w:lvlOverride>
  </w:num>
  <w:num w:numId="150">
    <w:abstractNumId w:val="55"/>
    <w:lvlOverride w:ilvl="0">
      <w:startOverride w:val="1"/>
    </w:lvlOverride>
  </w:num>
  <w:num w:numId="151">
    <w:abstractNumId w:val="55"/>
    <w:lvlOverride w:ilvl="0">
      <w:startOverride w:val="1"/>
    </w:lvlOverride>
  </w:num>
  <w:num w:numId="152">
    <w:abstractNumId w:val="55"/>
    <w:lvlOverride w:ilvl="0">
      <w:startOverride w:val="1"/>
    </w:lvlOverride>
  </w:num>
  <w:num w:numId="153">
    <w:abstractNumId w:val="55"/>
    <w:lvlOverride w:ilvl="0">
      <w:startOverride w:val="1"/>
    </w:lvlOverride>
  </w:num>
  <w:num w:numId="154">
    <w:abstractNumId w:val="55"/>
    <w:lvlOverride w:ilvl="0">
      <w:startOverride w:val="1"/>
    </w:lvlOverride>
  </w:num>
  <w:num w:numId="155">
    <w:abstractNumId w:val="12"/>
    <w:lvlOverride w:ilvl="0">
      <w:startOverride w:val="1"/>
    </w:lvlOverride>
  </w:num>
  <w:numIdMacAtCleanup w:val="1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removePersonalInformation/>
  <w:removeDateAndTime/>
  <w:activeWritingStyle w:appName="MSWord" w:lang="en-US" w:vendorID="64" w:dllVersion="131078" w:nlCheck="1" w:checkStyle="0"/>
  <w:activeWritingStyle w:appName="MSWord" w:lang="es-AR" w:vendorID="64" w:dllVersion="131078" w:nlCheck="1" w:checkStyle="1"/>
  <w:activeWritingStyle w:appName="MSWord" w:lang="en-NZ" w:vendorID="64" w:dllVersion="131078" w:nlCheck="1" w:checkStyle="1"/>
  <w:proofState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33E8"/>
    <w:rsid w:val="00002164"/>
    <w:rsid w:val="000023C9"/>
    <w:rsid w:val="000042A9"/>
    <w:rsid w:val="0000556F"/>
    <w:rsid w:val="00005CB3"/>
    <w:rsid w:val="00010705"/>
    <w:rsid w:val="0001112B"/>
    <w:rsid w:val="0001153C"/>
    <w:rsid w:val="00011C2E"/>
    <w:rsid w:val="0001213F"/>
    <w:rsid w:val="00012AD0"/>
    <w:rsid w:val="0001390D"/>
    <w:rsid w:val="00013B8C"/>
    <w:rsid w:val="00014F15"/>
    <w:rsid w:val="00015E40"/>
    <w:rsid w:val="000168B5"/>
    <w:rsid w:val="00016F80"/>
    <w:rsid w:val="00016FBB"/>
    <w:rsid w:val="00017239"/>
    <w:rsid w:val="00017264"/>
    <w:rsid w:val="0002004C"/>
    <w:rsid w:val="0002158F"/>
    <w:rsid w:val="00021DBC"/>
    <w:rsid w:val="00022BC3"/>
    <w:rsid w:val="000234A9"/>
    <w:rsid w:val="00025844"/>
    <w:rsid w:val="0002596F"/>
    <w:rsid w:val="00025FC7"/>
    <w:rsid w:val="000260E9"/>
    <w:rsid w:val="00026C0E"/>
    <w:rsid w:val="00027F46"/>
    <w:rsid w:val="0003079D"/>
    <w:rsid w:val="00031A60"/>
    <w:rsid w:val="00031B29"/>
    <w:rsid w:val="000336A5"/>
    <w:rsid w:val="00033F6C"/>
    <w:rsid w:val="0003485D"/>
    <w:rsid w:val="00034A5E"/>
    <w:rsid w:val="00035450"/>
    <w:rsid w:val="00035B39"/>
    <w:rsid w:val="00035F74"/>
    <w:rsid w:val="00036478"/>
    <w:rsid w:val="00037133"/>
    <w:rsid w:val="00037506"/>
    <w:rsid w:val="000403AE"/>
    <w:rsid w:val="00040A50"/>
    <w:rsid w:val="0004141C"/>
    <w:rsid w:val="00041853"/>
    <w:rsid w:val="00041898"/>
    <w:rsid w:val="00041BAD"/>
    <w:rsid w:val="0004201A"/>
    <w:rsid w:val="00042706"/>
    <w:rsid w:val="00042767"/>
    <w:rsid w:val="000432D4"/>
    <w:rsid w:val="00043FA5"/>
    <w:rsid w:val="00043FB8"/>
    <w:rsid w:val="00045E5E"/>
    <w:rsid w:val="0004626D"/>
    <w:rsid w:val="0004672D"/>
    <w:rsid w:val="00046D0B"/>
    <w:rsid w:val="00047337"/>
    <w:rsid w:val="000474E9"/>
    <w:rsid w:val="00047CBD"/>
    <w:rsid w:val="00047E65"/>
    <w:rsid w:val="000505C6"/>
    <w:rsid w:val="00050DAD"/>
    <w:rsid w:val="00051715"/>
    <w:rsid w:val="00051B7C"/>
    <w:rsid w:val="00051C50"/>
    <w:rsid w:val="00051CE3"/>
    <w:rsid w:val="00051F6D"/>
    <w:rsid w:val="00052274"/>
    <w:rsid w:val="000532AA"/>
    <w:rsid w:val="000544CE"/>
    <w:rsid w:val="000545AF"/>
    <w:rsid w:val="00054635"/>
    <w:rsid w:val="00054D12"/>
    <w:rsid w:val="0005545C"/>
    <w:rsid w:val="0005581E"/>
    <w:rsid w:val="000559E7"/>
    <w:rsid w:val="00055AC5"/>
    <w:rsid w:val="00056005"/>
    <w:rsid w:val="0005632B"/>
    <w:rsid w:val="00056749"/>
    <w:rsid w:val="00056C02"/>
    <w:rsid w:val="000606F1"/>
    <w:rsid w:val="00060C2F"/>
    <w:rsid w:val="00060CB1"/>
    <w:rsid w:val="0006104F"/>
    <w:rsid w:val="00062516"/>
    <w:rsid w:val="00062F55"/>
    <w:rsid w:val="0006316F"/>
    <w:rsid w:val="00063A3B"/>
    <w:rsid w:val="00064440"/>
    <w:rsid w:val="000657F2"/>
    <w:rsid w:val="00066967"/>
    <w:rsid w:val="0006750F"/>
    <w:rsid w:val="000675C9"/>
    <w:rsid w:val="00067F75"/>
    <w:rsid w:val="0007092D"/>
    <w:rsid w:val="0007182C"/>
    <w:rsid w:val="00071873"/>
    <w:rsid w:val="0007310F"/>
    <w:rsid w:val="00073855"/>
    <w:rsid w:val="00073D1C"/>
    <w:rsid w:val="00074D94"/>
    <w:rsid w:val="000762CD"/>
    <w:rsid w:val="00076F68"/>
    <w:rsid w:val="000770F1"/>
    <w:rsid w:val="00077959"/>
    <w:rsid w:val="0008058E"/>
    <w:rsid w:val="00081621"/>
    <w:rsid w:val="00081937"/>
    <w:rsid w:val="000822E6"/>
    <w:rsid w:val="00082598"/>
    <w:rsid w:val="000835E3"/>
    <w:rsid w:val="00083AF1"/>
    <w:rsid w:val="000863CF"/>
    <w:rsid w:val="000864E9"/>
    <w:rsid w:val="00086BF1"/>
    <w:rsid w:val="0009105B"/>
    <w:rsid w:val="00091541"/>
    <w:rsid w:val="00092530"/>
    <w:rsid w:val="00092540"/>
    <w:rsid w:val="000928C3"/>
    <w:rsid w:val="00092C37"/>
    <w:rsid w:val="00092E2B"/>
    <w:rsid w:val="000930BB"/>
    <w:rsid w:val="00093159"/>
    <w:rsid w:val="0009326B"/>
    <w:rsid w:val="00093A7C"/>
    <w:rsid w:val="00093B82"/>
    <w:rsid w:val="00093E9F"/>
    <w:rsid w:val="00093FFB"/>
    <w:rsid w:val="00094467"/>
    <w:rsid w:val="000944E8"/>
    <w:rsid w:val="00094AB0"/>
    <w:rsid w:val="0009539B"/>
    <w:rsid w:val="00096DC5"/>
    <w:rsid w:val="00097575"/>
    <w:rsid w:val="00097BEB"/>
    <w:rsid w:val="000A004C"/>
    <w:rsid w:val="000A083A"/>
    <w:rsid w:val="000A089D"/>
    <w:rsid w:val="000A0BEA"/>
    <w:rsid w:val="000A1886"/>
    <w:rsid w:val="000A20E4"/>
    <w:rsid w:val="000A25F7"/>
    <w:rsid w:val="000A2ECD"/>
    <w:rsid w:val="000A3DFD"/>
    <w:rsid w:val="000A546A"/>
    <w:rsid w:val="000A56E6"/>
    <w:rsid w:val="000A5D23"/>
    <w:rsid w:val="000A6802"/>
    <w:rsid w:val="000A6F9A"/>
    <w:rsid w:val="000B01F4"/>
    <w:rsid w:val="000B0284"/>
    <w:rsid w:val="000B06A1"/>
    <w:rsid w:val="000B0B21"/>
    <w:rsid w:val="000B12D2"/>
    <w:rsid w:val="000B210D"/>
    <w:rsid w:val="000B27B0"/>
    <w:rsid w:val="000B2F0F"/>
    <w:rsid w:val="000B336C"/>
    <w:rsid w:val="000B38BD"/>
    <w:rsid w:val="000B4775"/>
    <w:rsid w:val="000B61B7"/>
    <w:rsid w:val="000B66B5"/>
    <w:rsid w:val="000B73AC"/>
    <w:rsid w:val="000B7C45"/>
    <w:rsid w:val="000C083A"/>
    <w:rsid w:val="000C151D"/>
    <w:rsid w:val="000C1672"/>
    <w:rsid w:val="000C1A25"/>
    <w:rsid w:val="000C1DA3"/>
    <w:rsid w:val="000C20E3"/>
    <w:rsid w:val="000C4444"/>
    <w:rsid w:val="000C447C"/>
    <w:rsid w:val="000C4B65"/>
    <w:rsid w:val="000C5CBF"/>
    <w:rsid w:val="000C5D85"/>
    <w:rsid w:val="000C6260"/>
    <w:rsid w:val="000C6524"/>
    <w:rsid w:val="000C6AF4"/>
    <w:rsid w:val="000C6F83"/>
    <w:rsid w:val="000C74DD"/>
    <w:rsid w:val="000D052C"/>
    <w:rsid w:val="000D11B8"/>
    <w:rsid w:val="000D13BC"/>
    <w:rsid w:val="000D1863"/>
    <w:rsid w:val="000D3E87"/>
    <w:rsid w:val="000D4B0D"/>
    <w:rsid w:val="000D4E8E"/>
    <w:rsid w:val="000D591E"/>
    <w:rsid w:val="000D6588"/>
    <w:rsid w:val="000D67D5"/>
    <w:rsid w:val="000D6B50"/>
    <w:rsid w:val="000D7538"/>
    <w:rsid w:val="000D7B6F"/>
    <w:rsid w:val="000D7F73"/>
    <w:rsid w:val="000E03EA"/>
    <w:rsid w:val="000E0C63"/>
    <w:rsid w:val="000E12E3"/>
    <w:rsid w:val="000E1B0E"/>
    <w:rsid w:val="000E1C71"/>
    <w:rsid w:val="000E29BF"/>
    <w:rsid w:val="000E2A3D"/>
    <w:rsid w:val="000E2ABD"/>
    <w:rsid w:val="000E2DEA"/>
    <w:rsid w:val="000E3327"/>
    <w:rsid w:val="000E340F"/>
    <w:rsid w:val="000E3657"/>
    <w:rsid w:val="000E3CA4"/>
    <w:rsid w:val="000E4553"/>
    <w:rsid w:val="000E5375"/>
    <w:rsid w:val="000E5642"/>
    <w:rsid w:val="000E6634"/>
    <w:rsid w:val="000E7D4E"/>
    <w:rsid w:val="000F0B8E"/>
    <w:rsid w:val="000F1635"/>
    <w:rsid w:val="000F198B"/>
    <w:rsid w:val="000F216B"/>
    <w:rsid w:val="000F31A4"/>
    <w:rsid w:val="000F58E4"/>
    <w:rsid w:val="000F685C"/>
    <w:rsid w:val="000F6CE6"/>
    <w:rsid w:val="000F6DEE"/>
    <w:rsid w:val="001009B5"/>
    <w:rsid w:val="00100E28"/>
    <w:rsid w:val="00100F15"/>
    <w:rsid w:val="001010FF"/>
    <w:rsid w:val="0010185E"/>
    <w:rsid w:val="00101A13"/>
    <w:rsid w:val="00102D24"/>
    <w:rsid w:val="001060C5"/>
    <w:rsid w:val="001071ED"/>
    <w:rsid w:val="00107DC7"/>
    <w:rsid w:val="0011050B"/>
    <w:rsid w:val="00110DD3"/>
    <w:rsid w:val="00111E9F"/>
    <w:rsid w:val="0011342C"/>
    <w:rsid w:val="00113532"/>
    <w:rsid w:val="001136A2"/>
    <w:rsid w:val="00114BAA"/>
    <w:rsid w:val="001159E3"/>
    <w:rsid w:val="00115EDC"/>
    <w:rsid w:val="00117924"/>
    <w:rsid w:val="0011796C"/>
    <w:rsid w:val="00120C20"/>
    <w:rsid w:val="00120D5A"/>
    <w:rsid w:val="001213EF"/>
    <w:rsid w:val="00122172"/>
    <w:rsid w:val="00122353"/>
    <w:rsid w:val="00122D58"/>
    <w:rsid w:val="001236A4"/>
    <w:rsid w:val="0012543D"/>
    <w:rsid w:val="00125748"/>
    <w:rsid w:val="001267FD"/>
    <w:rsid w:val="001268CD"/>
    <w:rsid w:val="001301BA"/>
    <w:rsid w:val="001307ED"/>
    <w:rsid w:val="00130B73"/>
    <w:rsid w:val="00131C78"/>
    <w:rsid w:val="00131DB4"/>
    <w:rsid w:val="001321DF"/>
    <w:rsid w:val="001326C5"/>
    <w:rsid w:val="00133C90"/>
    <w:rsid w:val="00134E7D"/>
    <w:rsid w:val="0013505F"/>
    <w:rsid w:val="00136965"/>
    <w:rsid w:val="00136B8F"/>
    <w:rsid w:val="001372D2"/>
    <w:rsid w:val="0013742C"/>
    <w:rsid w:val="00137997"/>
    <w:rsid w:val="00140010"/>
    <w:rsid w:val="001400A1"/>
    <w:rsid w:val="0014076B"/>
    <w:rsid w:val="00141D94"/>
    <w:rsid w:val="0014229A"/>
    <w:rsid w:val="00143703"/>
    <w:rsid w:val="0014463C"/>
    <w:rsid w:val="001449FC"/>
    <w:rsid w:val="001453A3"/>
    <w:rsid w:val="001459E3"/>
    <w:rsid w:val="00145A46"/>
    <w:rsid w:val="00145C45"/>
    <w:rsid w:val="00146164"/>
    <w:rsid w:val="00146B32"/>
    <w:rsid w:val="001471B9"/>
    <w:rsid w:val="00150935"/>
    <w:rsid w:val="001512AB"/>
    <w:rsid w:val="001530D0"/>
    <w:rsid w:val="00153C69"/>
    <w:rsid w:val="001541E8"/>
    <w:rsid w:val="00154287"/>
    <w:rsid w:val="001549AC"/>
    <w:rsid w:val="00154BCE"/>
    <w:rsid w:val="00154C1D"/>
    <w:rsid w:val="00154F9F"/>
    <w:rsid w:val="001554FC"/>
    <w:rsid w:val="001567CB"/>
    <w:rsid w:val="0015716E"/>
    <w:rsid w:val="00157321"/>
    <w:rsid w:val="00157446"/>
    <w:rsid w:val="001603BB"/>
    <w:rsid w:val="00161D41"/>
    <w:rsid w:val="00161E2E"/>
    <w:rsid w:val="001621C3"/>
    <w:rsid w:val="0016266A"/>
    <w:rsid w:val="0016297C"/>
    <w:rsid w:val="001638C3"/>
    <w:rsid w:val="0016588E"/>
    <w:rsid w:val="00165ACB"/>
    <w:rsid w:val="00165C33"/>
    <w:rsid w:val="00165EB8"/>
    <w:rsid w:val="00166C56"/>
    <w:rsid w:val="00166FCE"/>
    <w:rsid w:val="00167101"/>
    <w:rsid w:val="001679BD"/>
    <w:rsid w:val="00172EEB"/>
    <w:rsid w:val="001730A4"/>
    <w:rsid w:val="001739F9"/>
    <w:rsid w:val="00173D7C"/>
    <w:rsid w:val="0017405E"/>
    <w:rsid w:val="0017434F"/>
    <w:rsid w:val="00174486"/>
    <w:rsid w:val="00174EA3"/>
    <w:rsid w:val="00175744"/>
    <w:rsid w:val="0017634A"/>
    <w:rsid w:val="00176479"/>
    <w:rsid w:val="00176850"/>
    <w:rsid w:val="00176E36"/>
    <w:rsid w:val="00177DF6"/>
    <w:rsid w:val="001804F7"/>
    <w:rsid w:val="001807C4"/>
    <w:rsid w:val="001816C4"/>
    <w:rsid w:val="001823B3"/>
    <w:rsid w:val="00183415"/>
    <w:rsid w:val="001839E6"/>
    <w:rsid w:val="00183BB3"/>
    <w:rsid w:val="00184498"/>
    <w:rsid w:val="00184F08"/>
    <w:rsid w:val="00186CB4"/>
    <w:rsid w:val="001875BD"/>
    <w:rsid w:val="00187675"/>
    <w:rsid w:val="00190675"/>
    <w:rsid w:val="00190AD6"/>
    <w:rsid w:val="0019182B"/>
    <w:rsid w:val="00191F4B"/>
    <w:rsid w:val="00192885"/>
    <w:rsid w:val="00192D36"/>
    <w:rsid w:val="00193C53"/>
    <w:rsid w:val="00194EDA"/>
    <w:rsid w:val="00195678"/>
    <w:rsid w:val="00196303"/>
    <w:rsid w:val="00196A6A"/>
    <w:rsid w:val="00197FF5"/>
    <w:rsid w:val="001A00B6"/>
    <w:rsid w:val="001A1570"/>
    <w:rsid w:val="001A26C0"/>
    <w:rsid w:val="001A3524"/>
    <w:rsid w:val="001A38CF"/>
    <w:rsid w:val="001A39FB"/>
    <w:rsid w:val="001A3B4B"/>
    <w:rsid w:val="001A3D7E"/>
    <w:rsid w:val="001A5A92"/>
    <w:rsid w:val="001A7225"/>
    <w:rsid w:val="001B0225"/>
    <w:rsid w:val="001B0757"/>
    <w:rsid w:val="001B0AA6"/>
    <w:rsid w:val="001B0DD1"/>
    <w:rsid w:val="001B112F"/>
    <w:rsid w:val="001B19B0"/>
    <w:rsid w:val="001B3EA4"/>
    <w:rsid w:val="001B4BB1"/>
    <w:rsid w:val="001B52F4"/>
    <w:rsid w:val="001B7915"/>
    <w:rsid w:val="001B7CD8"/>
    <w:rsid w:val="001B7F8E"/>
    <w:rsid w:val="001C2AB6"/>
    <w:rsid w:val="001C2D00"/>
    <w:rsid w:val="001C33C0"/>
    <w:rsid w:val="001C3C24"/>
    <w:rsid w:val="001C4254"/>
    <w:rsid w:val="001C4AE4"/>
    <w:rsid w:val="001C5003"/>
    <w:rsid w:val="001C5A48"/>
    <w:rsid w:val="001D08A7"/>
    <w:rsid w:val="001D0D20"/>
    <w:rsid w:val="001D1705"/>
    <w:rsid w:val="001D1BF6"/>
    <w:rsid w:val="001D28DE"/>
    <w:rsid w:val="001D2D72"/>
    <w:rsid w:val="001D2E82"/>
    <w:rsid w:val="001D2F76"/>
    <w:rsid w:val="001D372F"/>
    <w:rsid w:val="001D3B40"/>
    <w:rsid w:val="001D3D93"/>
    <w:rsid w:val="001D4167"/>
    <w:rsid w:val="001D45CA"/>
    <w:rsid w:val="001D4E2D"/>
    <w:rsid w:val="001D4F1C"/>
    <w:rsid w:val="001D4FBA"/>
    <w:rsid w:val="001D56E3"/>
    <w:rsid w:val="001D5784"/>
    <w:rsid w:val="001D76A5"/>
    <w:rsid w:val="001D7D80"/>
    <w:rsid w:val="001E097D"/>
    <w:rsid w:val="001E0FAA"/>
    <w:rsid w:val="001E102A"/>
    <w:rsid w:val="001E1BB1"/>
    <w:rsid w:val="001E200D"/>
    <w:rsid w:val="001E2912"/>
    <w:rsid w:val="001E2EEE"/>
    <w:rsid w:val="001E32AA"/>
    <w:rsid w:val="001E3436"/>
    <w:rsid w:val="001E3592"/>
    <w:rsid w:val="001E3F1A"/>
    <w:rsid w:val="001E427B"/>
    <w:rsid w:val="001E472E"/>
    <w:rsid w:val="001E4A25"/>
    <w:rsid w:val="001E584A"/>
    <w:rsid w:val="001E5851"/>
    <w:rsid w:val="001E6576"/>
    <w:rsid w:val="001E6764"/>
    <w:rsid w:val="001F024C"/>
    <w:rsid w:val="001F1201"/>
    <w:rsid w:val="001F163F"/>
    <w:rsid w:val="001F19F4"/>
    <w:rsid w:val="001F2743"/>
    <w:rsid w:val="001F387B"/>
    <w:rsid w:val="001F3C2A"/>
    <w:rsid w:val="001F3EA6"/>
    <w:rsid w:val="001F4519"/>
    <w:rsid w:val="001F54FE"/>
    <w:rsid w:val="001F5FE1"/>
    <w:rsid w:val="001F60EE"/>
    <w:rsid w:val="001F638A"/>
    <w:rsid w:val="001F7CB2"/>
    <w:rsid w:val="0020036D"/>
    <w:rsid w:val="0020153F"/>
    <w:rsid w:val="00201B53"/>
    <w:rsid w:val="00202006"/>
    <w:rsid w:val="0020323A"/>
    <w:rsid w:val="00203B78"/>
    <w:rsid w:val="00203C63"/>
    <w:rsid w:val="00204371"/>
    <w:rsid w:val="00204777"/>
    <w:rsid w:val="00204E36"/>
    <w:rsid w:val="0020501B"/>
    <w:rsid w:val="00205431"/>
    <w:rsid w:val="00206BD5"/>
    <w:rsid w:val="00206DFA"/>
    <w:rsid w:val="0020783A"/>
    <w:rsid w:val="00207BE7"/>
    <w:rsid w:val="00207C72"/>
    <w:rsid w:val="002108F5"/>
    <w:rsid w:val="00211008"/>
    <w:rsid w:val="002116F3"/>
    <w:rsid w:val="00211B99"/>
    <w:rsid w:val="002128B5"/>
    <w:rsid w:val="002135D5"/>
    <w:rsid w:val="002136B9"/>
    <w:rsid w:val="00213705"/>
    <w:rsid w:val="002147AC"/>
    <w:rsid w:val="00214A23"/>
    <w:rsid w:val="00214B10"/>
    <w:rsid w:val="00214C46"/>
    <w:rsid w:val="00215D11"/>
    <w:rsid w:val="002160F7"/>
    <w:rsid w:val="002169ED"/>
    <w:rsid w:val="00216A6C"/>
    <w:rsid w:val="00216DAA"/>
    <w:rsid w:val="0022232E"/>
    <w:rsid w:val="00222AB1"/>
    <w:rsid w:val="00223135"/>
    <w:rsid w:val="00223569"/>
    <w:rsid w:val="002240BD"/>
    <w:rsid w:val="00224530"/>
    <w:rsid w:val="00224B53"/>
    <w:rsid w:val="00224E2C"/>
    <w:rsid w:val="00225548"/>
    <w:rsid w:val="00225A75"/>
    <w:rsid w:val="002267BF"/>
    <w:rsid w:val="00227A97"/>
    <w:rsid w:val="00227F31"/>
    <w:rsid w:val="00230376"/>
    <w:rsid w:val="002313A3"/>
    <w:rsid w:val="00232B77"/>
    <w:rsid w:val="0023445A"/>
    <w:rsid w:val="002352F0"/>
    <w:rsid w:val="00235ADC"/>
    <w:rsid w:val="0023617A"/>
    <w:rsid w:val="00236549"/>
    <w:rsid w:val="00236899"/>
    <w:rsid w:val="00237E5F"/>
    <w:rsid w:val="00240869"/>
    <w:rsid w:val="002409E5"/>
    <w:rsid w:val="002431EE"/>
    <w:rsid w:val="002434D9"/>
    <w:rsid w:val="00243789"/>
    <w:rsid w:val="00243A1F"/>
    <w:rsid w:val="00243A55"/>
    <w:rsid w:val="00244ACB"/>
    <w:rsid w:val="00244C4F"/>
    <w:rsid w:val="002451C6"/>
    <w:rsid w:val="00245F7A"/>
    <w:rsid w:val="00246099"/>
    <w:rsid w:val="002463A2"/>
    <w:rsid w:val="002464BA"/>
    <w:rsid w:val="00246BBA"/>
    <w:rsid w:val="00246EDA"/>
    <w:rsid w:val="0025009B"/>
    <w:rsid w:val="00250660"/>
    <w:rsid w:val="00250ABB"/>
    <w:rsid w:val="00251059"/>
    <w:rsid w:val="0025171E"/>
    <w:rsid w:val="00252401"/>
    <w:rsid w:val="002525E3"/>
    <w:rsid w:val="002527C9"/>
    <w:rsid w:val="00252AD6"/>
    <w:rsid w:val="0025311B"/>
    <w:rsid w:val="00253912"/>
    <w:rsid w:val="0025459A"/>
    <w:rsid w:val="00255AEC"/>
    <w:rsid w:val="00255EF6"/>
    <w:rsid w:val="00256046"/>
    <w:rsid w:val="002560C1"/>
    <w:rsid w:val="002568A4"/>
    <w:rsid w:val="0026024F"/>
    <w:rsid w:val="00263B97"/>
    <w:rsid w:val="00263E97"/>
    <w:rsid w:val="002641E2"/>
    <w:rsid w:val="00265FAF"/>
    <w:rsid w:val="00266347"/>
    <w:rsid w:val="002665B8"/>
    <w:rsid w:val="00267471"/>
    <w:rsid w:val="00267E3E"/>
    <w:rsid w:val="00270300"/>
    <w:rsid w:val="00270A0F"/>
    <w:rsid w:val="00271526"/>
    <w:rsid w:val="0027188C"/>
    <w:rsid w:val="002726DE"/>
    <w:rsid w:val="00273953"/>
    <w:rsid w:val="00273BC5"/>
    <w:rsid w:val="00273D5A"/>
    <w:rsid w:val="002740CC"/>
    <w:rsid w:val="00274227"/>
    <w:rsid w:val="00274584"/>
    <w:rsid w:val="00274732"/>
    <w:rsid w:val="00274D08"/>
    <w:rsid w:val="00275A5F"/>
    <w:rsid w:val="00276284"/>
    <w:rsid w:val="00276457"/>
    <w:rsid w:val="0027655C"/>
    <w:rsid w:val="00276C14"/>
    <w:rsid w:val="00276DF6"/>
    <w:rsid w:val="0028042B"/>
    <w:rsid w:val="0028074B"/>
    <w:rsid w:val="00280C31"/>
    <w:rsid w:val="00280DE8"/>
    <w:rsid w:val="00282004"/>
    <w:rsid w:val="00285450"/>
    <w:rsid w:val="00285C2B"/>
    <w:rsid w:val="00285D84"/>
    <w:rsid w:val="00285DDC"/>
    <w:rsid w:val="00290868"/>
    <w:rsid w:val="002918C3"/>
    <w:rsid w:val="00291F59"/>
    <w:rsid w:val="00292943"/>
    <w:rsid w:val="00292A66"/>
    <w:rsid w:val="00293228"/>
    <w:rsid w:val="0029342C"/>
    <w:rsid w:val="002935DE"/>
    <w:rsid w:val="0029364C"/>
    <w:rsid w:val="0029486F"/>
    <w:rsid w:val="002955FA"/>
    <w:rsid w:val="00295C54"/>
    <w:rsid w:val="00297FC1"/>
    <w:rsid w:val="002A04A8"/>
    <w:rsid w:val="002A0D24"/>
    <w:rsid w:val="002A15A4"/>
    <w:rsid w:val="002A2352"/>
    <w:rsid w:val="002A2FB4"/>
    <w:rsid w:val="002A363E"/>
    <w:rsid w:val="002A386B"/>
    <w:rsid w:val="002A3D78"/>
    <w:rsid w:val="002A4D9D"/>
    <w:rsid w:val="002A5252"/>
    <w:rsid w:val="002A5754"/>
    <w:rsid w:val="002A5F05"/>
    <w:rsid w:val="002A62CF"/>
    <w:rsid w:val="002A698C"/>
    <w:rsid w:val="002A783F"/>
    <w:rsid w:val="002A7B24"/>
    <w:rsid w:val="002A7BF1"/>
    <w:rsid w:val="002B03CB"/>
    <w:rsid w:val="002B058B"/>
    <w:rsid w:val="002B07A7"/>
    <w:rsid w:val="002B154D"/>
    <w:rsid w:val="002B223B"/>
    <w:rsid w:val="002B2434"/>
    <w:rsid w:val="002B2A25"/>
    <w:rsid w:val="002B2A68"/>
    <w:rsid w:val="002B2F36"/>
    <w:rsid w:val="002B3039"/>
    <w:rsid w:val="002B3185"/>
    <w:rsid w:val="002B321D"/>
    <w:rsid w:val="002B37EC"/>
    <w:rsid w:val="002B4675"/>
    <w:rsid w:val="002B5F49"/>
    <w:rsid w:val="002B6142"/>
    <w:rsid w:val="002B6678"/>
    <w:rsid w:val="002B771B"/>
    <w:rsid w:val="002C0204"/>
    <w:rsid w:val="002C031D"/>
    <w:rsid w:val="002C0753"/>
    <w:rsid w:val="002C0969"/>
    <w:rsid w:val="002C1416"/>
    <w:rsid w:val="002C1481"/>
    <w:rsid w:val="002C2CFF"/>
    <w:rsid w:val="002C34FF"/>
    <w:rsid w:val="002C3746"/>
    <w:rsid w:val="002C4331"/>
    <w:rsid w:val="002C434C"/>
    <w:rsid w:val="002C4731"/>
    <w:rsid w:val="002C4A4A"/>
    <w:rsid w:val="002C5185"/>
    <w:rsid w:val="002C555A"/>
    <w:rsid w:val="002C5B84"/>
    <w:rsid w:val="002C6724"/>
    <w:rsid w:val="002C7609"/>
    <w:rsid w:val="002C7F84"/>
    <w:rsid w:val="002D09C7"/>
    <w:rsid w:val="002D0D42"/>
    <w:rsid w:val="002D0D6D"/>
    <w:rsid w:val="002D292D"/>
    <w:rsid w:val="002D468C"/>
    <w:rsid w:val="002D5A02"/>
    <w:rsid w:val="002D5CED"/>
    <w:rsid w:val="002D5EDB"/>
    <w:rsid w:val="002E07B9"/>
    <w:rsid w:val="002E1F22"/>
    <w:rsid w:val="002E2040"/>
    <w:rsid w:val="002E2837"/>
    <w:rsid w:val="002E2C60"/>
    <w:rsid w:val="002E2C87"/>
    <w:rsid w:val="002E3B56"/>
    <w:rsid w:val="002E3E5B"/>
    <w:rsid w:val="002E3F7C"/>
    <w:rsid w:val="002E4807"/>
    <w:rsid w:val="002E55E1"/>
    <w:rsid w:val="002E6698"/>
    <w:rsid w:val="002E6ECF"/>
    <w:rsid w:val="002E7F12"/>
    <w:rsid w:val="002F10F3"/>
    <w:rsid w:val="002F198B"/>
    <w:rsid w:val="002F1A8A"/>
    <w:rsid w:val="002F29F9"/>
    <w:rsid w:val="002F3116"/>
    <w:rsid w:val="002F3DFF"/>
    <w:rsid w:val="002F40E4"/>
    <w:rsid w:val="002F4181"/>
    <w:rsid w:val="002F58FF"/>
    <w:rsid w:val="002F59EB"/>
    <w:rsid w:val="002F5D86"/>
    <w:rsid w:val="002F7381"/>
    <w:rsid w:val="003006BB"/>
    <w:rsid w:val="00300A00"/>
    <w:rsid w:val="00301E30"/>
    <w:rsid w:val="00302408"/>
    <w:rsid w:val="00302489"/>
    <w:rsid w:val="003034BF"/>
    <w:rsid w:val="00303AE5"/>
    <w:rsid w:val="0030434B"/>
    <w:rsid w:val="00304AC7"/>
    <w:rsid w:val="00304E90"/>
    <w:rsid w:val="0030669D"/>
    <w:rsid w:val="00306943"/>
    <w:rsid w:val="00307287"/>
    <w:rsid w:val="00307D04"/>
    <w:rsid w:val="00307F7E"/>
    <w:rsid w:val="00310BD7"/>
    <w:rsid w:val="00311040"/>
    <w:rsid w:val="00311E2B"/>
    <w:rsid w:val="0031256D"/>
    <w:rsid w:val="00312D17"/>
    <w:rsid w:val="00312F2D"/>
    <w:rsid w:val="00312F94"/>
    <w:rsid w:val="003132AD"/>
    <w:rsid w:val="00313E4A"/>
    <w:rsid w:val="00314CDB"/>
    <w:rsid w:val="00315A93"/>
    <w:rsid w:val="00315BE1"/>
    <w:rsid w:val="00315F9D"/>
    <w:rsid w:val="00316109"/>
    <w:rsid w:val="0031625C"/>
    <w:rsid w:val="00321056"/>
    <w:rsid w:val="00321ACE"/>
    <w:rsid w:val="00321BB1"/>
    <w:rsid w:val="00321D91"/>
    <w:rsid w:val="00321DBD"/>
    <w:rsid w:val="00322AA8"/>
    <w:rsid w:val="003255E1"/>
    <w:rsid w:val="003256B2"/>
    <w:rsid w:val="0032574C"/>
    <w:rsid w:val="00326C5D"/>
    <w:rsid w:val="00326F80"/>
    <w:rsid w:val="00327B69"/>
    <w:rsid w:val="0033030E"/>
    <w:rsid w:val="003327B8"/>
    <w:rsid w:val="00332A59"/>
    <w:rsid w:val="00332D25"/>
    <w:rsid w:val="0033339E"/>
    <w:rsid w:val="003336AC"/>
    <w:rsid w:val="0033379A"/>
    <w:rsid w:val="00333AC1"/>
    <w:rsid w:val="003345B4"/>
    <w:rsid w:val="0033477F"/>
    <w:rsid w:val="00334D05"/>
    <w:rsid w:val="003354E8"/>
    <w:rsid w:val="00335A3C"/>
    <w:rsid w:val="00336402"/>
    <w:rsid w:val="003376E0"/>
    <w:rsid w:val="00340264"/>
    <w:rsid w:val="003413FC"/>
    <w:rsid w:val="00341B1C"/>
    <w:rsid w:val="00341DC4"/>
    <w:rsid w:val="00342029"/>
    <w:rsid w:val="0034202C"/>
    <w:rsid w:val="00342134"/>
    <w:rsid w:val="003429DD"/>
    <w:rsid w:val="0034322A"/>
    <w:rsid w:val="00344AA4"/>
    <w:rsid w:val="00344C3E"/>
    <w:rsid w:val="00346E33"/>
    <w:rsid w:val="003471D8"/>
    <w:rsid w:val="00350654"/>
    <w:rsid w:val="003508D9"/>
    <w:rsid w:val="00350FCF"/>
    <w:rsid w:val="003518DF"/>
    <w:rsid w:val="003520E5"/>
    <w:rsid w:val="003527E3"/>
    <w:rsid w:val="00353C77"/>
    <w:rsid w:val="00353FB7"/>
    <w:rsid w:val="00354F88"/>
    <w:rsid w:val="00355386"/>
    <w:rsid w:val="00356035"/>
    <w:rsid w:val="00356469"/>
    <w:rsid w:val="00356480"/>
    <w:rsid w:val="003579E3"/>
    <w:rsid w:val="00360DA4"/>
    <w:rsid w:val="0036136C"/>
    <w:rsid w:val="00361F2F"/>
    <w:rsid w:val="00362066"/>
    <w:rsid w:val="00362EE2"/>
    <w:rsid w:val="00363CD9"/>
    <w:rsid w:val="00364FB3"/>
    <w:rsid w:val="00365684"/>
    <w:rsid w:val="00365BC8"/>
    <w:rsid w:val="00366093"/>
    <w:rsid w:val="003671D9"/>
    <w:rsid w:val="00367B20"/>
    <w:rsid w:val="0037207D"/>
    <w:rsid w:val="003724D0"/>
    <w:rsid w:val="0037270A"/>
    <w:rsid w:val="00372D00"/>
    <w:rsid w:val="0037388F"/>
    <w:rsid w:val="00373CA5"/>
    <w:rsid w:val="00374D9D"/>
    <w:rsid w:val="00375A94"/>
    <w:rsid w:val="003762E7"/>
    <w:rsid w:val="00376826"/>
    <w:rsid w:val="00376854"/>
    <w:rsid w:val="00376E47"/>
    <w:rsid w:val="0038191C"/>
    <w:rsid w:val="00381C88"/>
    <w:rsid w:val="0038250E"/>
    <w:rsid w:val="00384745"/>
    <w:rsid w:val="00384B7E"/>
    <w:rsid w:val="0038500C"/>
    <w:rsid w:val="00385A2B"/>
    <w:rsid w:val="003867A5"/>
    <w:rsid w:val="00390A57"/>
    <w:rsid w:val="00391A00"/>
    <w:rsid w:val="00391AE8"/>
    <w:rsid w:val="00391D6C"/>
    <w:rsid w:val="00393F91"/>
    <w:rsid w:val="00394A76"/>
    <w:rsid w:val="00394BC3"/>
    <w:rsid w:val="00395609"/>
    <w:rsid w:val="003959ED"/>
    <w:rsid w:val="0039614D"/>
    <w:rsid w:val="00397050"/>
    <w:rsid w:val="003972D6"/>
    <w:rsid w:val="0039743F"/>
    <w:rsid w:val="00397542"/>
    <w:rsid w:val="00397628"/>
    <w:rsid w:val="00397EB8"/>
    <w:rsid w:val="003A038E"/>
    <w:rsid w:val="003A2032"/>
    <w:rsid w:val="003A3CAF"/>
    <w:rsid w:val="003A4781"/>
    <w:rsid w:val="003A49C9"/>
    <w:rsid w:val="003A4CAF"/>
    <w:rsid w:val="003A4FDA"/>
    <w:rsid w:val="003A5265"/>
    <w:rsid w:val="003A6156"/>
    <w:rsid w:val="003A633D"/>
    <w:rsid w:val="003A64D5"/>
    <w:rsid w:val="003A654A"/>
    <w:rsid w:val="003A68CD"/>
    <w:rsid w:val="003B0434"/>
    <w:rsid w:val="003B0E7B"/>
    <w:rsid w:val="003B1D98"/>
    <w:rsid w:val="003B336A"/>
    <w:rsid w:val="003B3698"/>
    <w:rsid w:val="003B55EF"/>
    <w:rsid w:val="003B5C59"/>
    <w:rsid w:val="003B60A3"/>
    <w:rsid w:val="003B775F"/>
    <w:rsid w:val="003B79E8"/>
    <w:rsid w:val="003C1513"/>
    <w:rsid w:val="003C16C4"/>
    <w:rsid w:val="003C1C58"/>
    <w:rsid w:val="003C2371"/>
    <w:rsid w:val="003C3847"/>
    <w:rsid w:val="003C4516"/>
    <w:rsid w:val="003C63A5"/>
    <w:rsid w:val="003C74D5"/>
    <w:rsid w:val="003D052E"/>
    <w:rsid w:val="003D0DFA"/>
    <w:rsid w:val="003D0F86"/>
    <w:rsid w:val="003D1034"/>
    <w:rsid w:val="003D13FE"/>
    <w:rsid w:val="003D1548"/>
    <w:rsid w:val="003D156B"/>
    <w:rsid w:val="003D15CA"/>
    <w:rsid w:val="003D2383"/>
    <w:rsid w:val="003D23EA"/>
    <w:rsid w:val="003D3F47"/>
    <w:rsid w:val="003D4B20"/>
    <w:rsid w:val="003D6635"/>
    <w:rsid w:val="003D68F4"/>
    <w:rsid w:val="003D69B6"/>
    <w:rsid w:val="003D6B77"/>
    <w:rsid w:val="003D7001"/>
    <w:rsid w:val="003D7C71"/>
    <w:rsid w:val="003E0692"/>
    <w:rsid w:val="003E09F7"/>
    <w:rsid w:val="003E1465"/>
    <w:rsid w:val="003E1715"/>
    <w:rsid w:val="003E1F24"/>
    <w:rsid w:val="003E3017"/>
    <w:rsid w:val="003E3191"/>
    <w:rsid w:val="003E567F"/>
    <w:rsid w:val="003E5AA1"/>
    <w:rsid w:val="003E5AFF"/>
    <w:rsid w:val="003E6A7D"/>
    <w:rsid w:val="003E6E55"/>
    <w:rsid w:val="003F0406"/>
    <w:rsid w:val="003F0B10"/>
    <w:rsid w:val="003F0B35"/>
    <w:rsid w:val="003F13FF"/>
    <w:rsid w:val="003F24D4"/>
    <w:rsid w:val="003F35FE"/>
    <w:rsid w:val="003F48BE"/>
    <w:rsid w:val="003F5E69"/>
    <w:rsid w:val="003F6678"/>
    <w:rsid w:val="003F7224"/>
    <w:rsid w:val="003F75AB"/>
    <w:rsid w:val="003F7821"/>
    <w:rsid w:val="003F7DA0"/>
    <w:rsid w:val="004007B8"/>
    <w:rsid w:val="00401A3D"/>
    <w:rsid w:val="00401A52"/>
    <w:rsid w:val="00401CC0"/>
    <w:rsid w:val="00401E4C"/>
    <w:rsid w:val="004029FD"/>
    <w:rsid w:val="00402C86"/>
    <w:rsid w:val="004039A5"/>
    <w:rsid w:val="00403FFA"/>
    <w:rsid w:val="0040416C"/>
    <w:rsid w:val="00404C28"/>
    <w:rsid w:val="0040525C"/>
    <w:rsid w:val="00406F2E"/>
    <w:rsid w:val="004070EB"/>
    <w:rsid w:val="004072C4"/>
    <w:rsid w:val="004079FD"/>
    <w:rsid w:val="0041105C"/>
    <w:rsid w:val="0041117D"/>
    <w:rsid w:val="00412264"/>
    <w:rsid w:val="0041342F"/>
    <w:rsid w:val="00413F8A"/>
    <w:rsid w:val="004149FB"/>
    <w:rsid w:val="004153F3"/>
    <w:rsid w:val="004155B0"/>
    <w:rsid w:val="0041581A"/>
    <w:rsid w:val="004158F6"/>
    <w:rsid w:val="00415C26"/>
    <w:rsid w:val="00416177"/>
    <w:rsid w:val="00416C6D"/>
    <w:rsid w:val="004173E6"/>
    <w:rsid w:val="0041776F"/>
    <w:rsid w:val="004178CB"/>
    <w:rsid w:val="00420D72"/>
    <w:rsid w:val="00422AC4"/>
    <w:rsid w:val="004232F0"/>
    <w:rsid w:val="004237BB"/>
    <w:rsid w:val="00423977"/>
    <w:rsid w:val="00423FA8"/>
    <w:rsid w:val="00424310"/>
    <w:rsid w:val="0042439C"/>
    <w:rsid w:val="00424579"/>
    <w:rsid w:val="004245AB"/>
    <w:rsid w:val="00424B06"/>
    <w:rsid w:val="00425380"/>
    <w:rsid w:val="00425C78"/>
    <w:rsid w:val="00425E36"/>
    <w:rsid w:val="00426E83"/>
    <w:rsid w:val="00430898"/>
    <w:rsid w:val="004308E2"/>
    <w:rsid w:val="004308F4"/>
    <w:rsid w:val="00432183"/>
    <w:rsid w:val="00432523"/>
    <w:rsid w:val="00432CB3"/>
    <w:rsid w:val="004330DF"/>
    <w:rsid w:val="00433480"/>
    <w:rsid w:val="004336AB"/>
    <w:rsid w:val="00433981"/>
    <w:rsid w:val="00433E04"/>
    <w:rsid w:val="00434D17"/>
    <w:rsid w:val="00434E1C"/>
    <w:rsid w:val="004350A5"/>
    <w:rsid w:val="00435F45"/>
    <w:rsid w:val="00437041"/>
    <w:rsid w:val="004371CC"/>
    <w:rsid w:val="00437352"/>
    <w:rsid w:val="004410FB"/>
    <w:rsid w:val="0044153A"/>
    <w:rsid w:val="0044158B"/>
    <w:rsid w:val="00441D3A"/>
    <w:rsid w:val="0044252E"/>
    <w:rsid w:val="00442591"/>
    <w:rsid w:val="00442FD8"/>
    <w:rsid w:val="00443159"/>
    <w:rsid w:val="0044401C"/>
    <w:rsid w:val="00445075"/>
    <w:rsid w:val="004453A9"/>
    <w:rsid w:val="00445755"/>
    <w:rsid w:val="004457CC"/>
    <w:rsid w:val="004471A1"/>
    <w:rsid w:val="00447966"/>
    <w:rsid w:val="00451DCB"/>
    <w:rsid w:val="00452199"/>
    <w:rsid w:val="004522A9"/>
    <w:rsid w:val="00452F84"/>
    <w:rsid w:val="00453006"/>
    <w:rsid w:val="004541CA"/>
    <w:rsid w:val="004553B9"/>
    <w:rsid w:val="004557DE"/>
    <w:rsid w:val="00455FFD"/>
    <w:rsid w:val="00456239"/>
    <w:rsid w:val="00456A36"/>
    <w:rsid w:val="004571AD"/>
    <w:rsid w:val="004572B6"/>
    <w:rsid w:val="00457683"/>
    <w:rsid w:val="004604B4"/>
    <w:rsid w:val="0046063F"/>
    <w:rsid w:val="00460AF8"/>
    <w:rsid w:val="00461D15"/>
    <w:rsid w:val="0046253A"/>
    <w:rsid w:val="00463833"/>
    <w:rsid w:val="0046407F"/>
    <w:rsid w:val="00464BA5"/>
    <w:rsid w:val="00464E2B"/>
    <w:rsid w:val="00465058"/>
    <w:rsid w:val="004650E5"/>
    <w:rsid w:val="00466DD8"/>
    <w:rsid w:val="004671FE"/>
    <w:rsid w:val="0047061C"/>
    <w:rsid w:val="0047079F"/>
    <w:rsid w:val="00470E2F"/>
    <w:rsid w:val="00470F18"/>
    <w:rsid w:val="004724D6"/>
    <w:rsid w:val="00472C1D"/>
    <w:rsid w:val="004730ED"/>
    <w:rsid w:val="004733B9"/>
    <w:rsid w:val="0047344D"/>
    <w:rsid w:val="00473E28"/>
    <w:rsid w:val="00474E5C"/>
    <w:rsid w:val="00475640"/>
    <w:rsid w:val="00475814"/>
    <w:rsid w:val="00475F09"/>
    <w:rsid w:val="0047616A"/>
    <w:rsid w:val="0047677D"/>
    <w:rsid w:val="00476ECA"/>
    <w:rsid w:val="00477375"/>
    <w:rsid w:val="0048055D"/>
    <w:rsid w:val="00482218"/>
    <w:rsid w:val="004823C3"/>
    <w:rsid w:val="004836BE"/>
    <w:rsid w:val="00483931"/>
    <w:rsid w:val="00483D93"/>
    <w:rsid w:val="00483FC1"/>
    <w:rsid w:val="00485F91"/>
    <w:rsid w:val="00486496"/>
    <w:rsid w:val="00490502"/>
    <w:rsid w:val="004907DB"/>
    <w:rsid w:val="004919D9"/>
    <w:rsid w:val="00492670"/>
    <w:rsid w:val="00493190"/>
    <w:rsid w:val="004945BA"/>
    <w:rsid w:val="004948B8"/>
    <w:rsid w:val="00496170"/>
    <w:rsid w:val="00496C89"/>
    <w:rsid w:val="00497F41"/>
    <w:rsid w:val="004A0294"/>
    <w:rsid w:val="004A08D0"/>
    <w:rsid w:val="004A1885"/>
    <w:rsid w:val="004A1B61"/>
    <w:rsid w:val="004A2455"/>
    <w:rsid w:val="004A36B0"/>
    <w:rsid w:val="004A3E6C"/>
    <w:rsid w:val="004A3F8B"/>
    <w:rsid w:val="004A464B"/>
    <w:rsid w:val="004A4A61"/>
    <w:rsid w:val="004A5180"/>
    <w:rsid w:val="004A52A0"/>
    <w:rsid w:val="004A6BE7"/>
    <w:rsid w:val="004B0950"/>
    <w:rsid w:val="004B0FE6"/>
    <w:rsid w:val="004B15EA"/>
    <w:rsid w:val="004B1E77"/>
    <w:rsid w:val="004B25F7"/>
    <w:rsid w:val="004B2C70"/>
    <w:rsid w:val="004B40C4"/>
    <w:rsid w:val="004B4346"/>
    <w:rsid w:val="004B5C9B"/>
    <w:rsid w:val="004B64F7"/>
    <w:rsid w:val="004B6A20"/>
    <w:rsid w:val="004B6B47"/>
    <w:rsid w:val="004C0108"/>
    <w:rsid w:val="004C09B4"/>
    <w:rsid w:val="004C111B"/>
    <w:rsid w:val="004C3D78"/>
    <w:rsid w:val="004C3EC9"/>
    <w:rsid w:val="004C3ED2"/>
    <w:rsid w:val="004C4410"/>
    <w:rsid w:val="004C4CF9"/>
    <w:rsid w:val="004C5229"/>
    <w:rsid w:val="004C5B5D"/>
    <w:rsid w:val="004C73A8"/>
    <w:rsid w:val="004C7B07"/>
    <w:rsid w:val="004D051A"/>
    <w:rsid w:val="004D06A1"/>
    <w:rsid w:val="004D09DF"/>
    <w:rsid w:val="004D16A2"/>
    <w:rsid w:val="004D2B08"/>
    <w:rsid w:val="004D2D3E"/>
    <w:rsid w:val="004D2E73"/>
    <w:rsid w:val="004D2F51"/>
    <w:rsid w:val="004D3108"/>
    <w:rsid w:val="004D58BE"/>
    <w:rsid w:val="004D5C57"/>
    <w:rsid w:val="004D6684"/>
    <w:rsid w:val="004D6740"/>
    <w:rsid w:val="004D69D7"/>
    <w:rsid w:val="004D6EAE"/>
    <w:rsid w:val="004D6FA0"/>
    <w:rsid w:val="004D780C"/>
    <w:rsid w:val="004E0538"/>
    <w:rsid w:val="004E05D2"/>
    <w:rsid w:val="004E0DD7"/>
    <w:rsid w:val="004E1466"/>
    <w:rsid w:val="004E1BA2"/>
    <w:rsid w:val="004E1E0B"/>
    <w:rsid w:val="004E23D1"/>
    <w:rsid w:val="004E2FB8"/>
    <w:rsid w:val="004E3D93"/>
    <w:rsid w:val="004E4B78"/>
    <w:rsid w:val="004E4D55"/>
    <w:rsid w:val="004E4E42"/>
    <w:rsid w:val="004E5245"/>
    <w:rsid w:val="004E6806"/>
    <w:rsid w:val="004E7304"/>
    <w:rsid w:val="004E7CAE"/>
    <w:rsid w:val="004F0204"/>
    <w:rsid w:val="004F036B"/>
    <w:rsid w:val="004F12ED"/>
    <w:rsid w:val="004F1675"/>
    <w:rsid w:val="004F16DB"/>
    <w:rsid w:val="004F1B05"/>
    <w:rsid w:val="004F1F61"/>
    <w:rsid w:val="004F23C2"/>
    <w:rsid w:val="004F26D9"/>
    <w:rsid w:val="004F59A8"/>
    <w:rsid w:val="004F6673"/>
    <w:rsid w:val="004F7BCE"/>
    <w:rsid w:val="0050037C"/>
    <w:rsid w:val="005017D2"/>
    <w:rsid w:val="00501AFB"/>
    <w:rsid w:val="00501EAA"/>
    <w:rsid w:val="0050298A"/>
    <w:rsid w:val="00503DE1"/>
    <w:rsid w:val="005042B9"/>
    <w:rsid w:val="005054F3"/>
    <w:rsid w:val="00507081"/>
    <w:rsid w:val="00507143"/>
    <w:rsid w:val="0051062D"/>
    <w:rsid w:val="00510863"/>
    <w:rsid w:val="005109B2"/>
    <w:rsid w:val="00510E2A"/>
    <w:rsid w:val="005115BC"/>
    <w:rsid w:val="00511696"/>
    <w:rsid w:val="005116EE"/>
    <w:rsid w:val="0051197E"/>
    <w:rsid w:val="00511E2D"/>
    <w:rsid w:val="00513094"/>
    <w:rsid w:val="005149CB"/>
    <w:rsid w:val="00514C4E"/>
    <w:rsid w:val="00515951"/>
    <w:rsid w:val="005168D9"/>
    <w:rsid w:val="00516CA2"/>
    <w:rsid w:val="00516DF5"/>
    <w:rsid w:val="005202D3"/>
    <w:rsid w:val="00520689"/>
    <w:rsid w:val="00520A6A"/>
    <w:rsid w:val="0052245C"/>
    <w:rsid w:val="005224DC"/>
    <w:rsid w:val="00523942"/>
    <w:rsid w:val="00523988"/>
    <w:rsid w:val="005252CF"/>
    <w:rsid w:val="005267F3"/>
    <w:rsid w:val="005269E6"/>
    <w:rsid w:val="00527221"/>
    <w:rsid w:val="0052760B"/>
    <w:rsid w:val="005303E9"/>
    <w:rsid w:val="00531110"/>
    <w:rsid w:val="00532BC1"/>
    <w:rsid w:val="00533A9F"/>
    <w:rsid w:val="00536B3E"/>
    <w:rsid w:val="00537891"/>
    <w:rsid w:val="005400CE"/>
    <w:rsid w:val="00540A0E"/>
    <w:rsid w:val="00540EF8"/>
    <w:rsid w:val="0054153B"/>
    <w:rsid w:val="0054271D"/>
    <w:rsid w:val="00543E3F"/>
    <w:rsid w:val="0054434F"/>
    <w:rsid w:val="00544372"/>
    <w:rsid w:val="005443B6"/>
    <w:rsid w:val="005443F7"/>
    <w:rsid w:val="00544A80"/>
    <w:rsid w:val="00545404"/>
    <w:rsid w:val="0054598B"/>
    <w:rsid w:val="00545F18"/>
    <w:rsid w:val="00546177"/>
    <w:rsid w:val="005462F0"/>
    <w:rsid w:val="00546489"/>
    <w:rsid w:val="005517BB"/>
    <w:rsid w:val="005525EF"/>
    <w:rsid w:val="005545F9"/>
    <w:rsid w:val="0055528C"/>
    <w:rsid w:val="00556375"/>
    <w:rsid w:val="00556785"/>
    <w:rsid w:val="005567A8"/>
    <w:rsid w:val="00556B63"/>
    <w:rsid w:val="00556BCB"/>
    <w:rsid w:val="00556C6D"/>
    <w:rsid w:val="00557A48"/>
    <w:rsid w:val="00557CBB"/>
    <w:rsid w:val="00561BEB"/>
    <w:rsid w:val="00562322"/>
    <w:rsid w:val="0056245E"/>
    <w:rsid w:val="00562DEF"/>
    <w:rsid w:val="005638FE"/>
    <w:rsid w:val="00563D84"/>
    <w:rsid w:val="00564315"/>
    <w:rsid w:val="00564CE8"/>
    <w:rsid w:val="005658A9"/>
    <w:rsid w:val="00565F17"/>
    <w:rsid w:val="00566010"/>
    <w:rsid w:val="00567042"/>
    <w:rsid w:val="005672B7"/>
    <w:rsid w:val="00570D12"/>
    <w:rsid w:val="0057109D"/>
    <w:rsid w:val="0057114F"/>
    <w:rsid w:val="0057129F"/>
    <w:rsid w:val="00571593"/>
    <w:rsid w:val="005738DB"/>
    <w:rsid w:val="0057437E"/>
    <w:rsid w:val="005743D4"/>
    <w:rsid w:val="00574732"/>
    <w:rsid w:val="00576AAC"/>
    <w:rsid w:val="005770BA"/>
    <w:rsid w:val="0057735F"/>
    <w:rsid w:val="00577700"/>
    <w:rsid w:val="00580B79"/>
    <w:rsid w:val="005813F1"/>
    <w:rsid w:val="00581FF8"/>
    <w:rsid w:val="00582201"/>
    <w:rsid w:val="00583B21"/>
    <w:rsid w:val="00584F39"/>
    <w:rsid w:val="00585358"/>
    <w:rsid w:val="00585EB5"/>
    <w:rsid w:val="0058619B"/>
    <w:rsid w:val="00586D65"/>
    <w:rsid w:val="00587A35"/>
    <w:rsid w:val="00590055"/>
    <w:rsid w:val="00590180"/>
    <w:rsid w:val="00591CD9"/>
    <w:rsid w:val="00592001"/>
    <w:rsid w:val="00592100"/>
    <w:rsid w:val="00592783"/>
    <w:rsid w:val="0059281F"/>
    <w:rsid w:val="00594F57"/>
    <w:rsid w:val="0059707F"/>
    <w:rsid w:val="00597400"/>
    <w:rsid w:val="00597796"/>
    <w:rsid w:val="00597B2A"/>
    <w:rsid w:val="005A193E"/>
    <w:rsid w:val="005A1B65"/>
    <w:rsid w:val="005A1B98"/>
    <w:rsid w:val="005A2813"/>
    <w:rsid w:val="005A2C10"/>
    <w:rsid w:val="005A4EDF"/>
    <w:rsid w:val="005A6548"/>
    <w:rsid w:val="005A6702"/>
    <w:rsid w:val="005A67A4"/>
    <w:rsid w:val="005A6B7C"/>
    <w:rsid w:val="005A6DA9"/>
    <w:rsid w:val="005A6E8C"/>
    <w:rsid w:val="005B005C"/>
    <w:rsid w:val="005B06D9"/>
    <w:rsid w:val="005B08B4"/>
    <w:rsid w:val="005B1AF3"/>
    <w:rsid w:val="005B2C18"/>
    <w:rsid w:val="005B3A4F"/>
    <w:rsid w:val="005B411B"/>
    <w:rsid w:val="005B4CBD"/>
    <w:rsid w:val="005B4DC1"/>
    <w:rsid w:val="005B56DE"/>
    <w:rsid w:val="005B5FF8"/>
    <w:rsid w:val="005B6D59"/>
    <w:rsid w:val="005B73CA"/>
    <w:rsid w:val="005B7DF0"/>
    <w:rsid w:val="005C060B"/>
    <w:rsid w:val="005C07F9"/>
    <w:rsid w:val="005C235D"/>
    <w:rsid w:val="005C24FB"/>
    <w:rsid w:val="005C390F"/>
    <w:rsid w:val="005C3945"/>
    <w:rsid w:val="005C4672"/>
    <w:rsid w:val="005C4977"/>
    <w:rsid w:val="005C49D8"/>
    <w:rsid w:val="005C5D6B"/>
    <w:rsid w:val="005C6040"/>
    <w:rsid w:val="005C6A0D"/>
    <w:rsid w:val="005C6F36"/>
    <w:rsid w:val="005C788B"/>
    <w:rsid w:val="005C7EFF"/>
    <w:rsid w:val="005C7FB8"/>
    <w:rsid w:val="005D03CD"/>
    <w:rsid w:val="005D063E"/>
    <w:rsid w:val="005D2636"/>
    <w:rsid w:val="005D2F74"/>
    <w:rsid w:val="005D3827"/>
    <w:rsid w:val="005D38A3"/>
    <w:rsid w:val="005D3E31"/>
    <w:rsid w:val="005D4041"/>
    <w:rsid w:val="005D4904"/>
    <w:rsid w:val="005D4BEC"/>
    <w:rsid w:val="005D4C04"/>
    <w:rsid w:val="005D4C2A"/>
    <w:rsid w:val="005D5EAA"/>
    <w:rsid w:val="005D6EF4"/>
    <w:rsid w:val="005D713A"/>
    <w:rsid w:val="005D7CC9"/>
    <w:rsid w:val="005D7E2F"/>
    <w:rsid w:val="005D7E32"/>
    <w:rsid w:val="005E036C"/>
    <w:rsid w:val="005E0ACC"/>
    <w:rsid w:val="005E3384"/>
    <w:rsid w:val="005E3E53"/>
    <w:rsid w:val="005E4782"/>
    <w:rsid w:val="005E60C4"/>
    <w:rsid w:val="005E7008"/>
    <w:rsid w:val="005F0A82"/>
    <w:rsid w:val="005F1344"/>
    <w:rsid w:val="005F1F21"/>
    <w:rsid w:val="005F2BD4"/>
    <w:rsid w:val="005F30C8"/>
    <w:rsid w:val="005F488F"/>
    <w:rsid w:val="005F4A65"/>
    <w:rsid w:val="005F4D72"/>
    <w:rsid w:val="005F4E43"/>
    <w:rsid w:val="005F4F02"/>
    <w:rsid w:val="005F57A6"/>
    <w:rsid w:val="005F5B8E"/>
    <w:rsid w:val="005F6BB3"/>
    <w:rsid w:val="005F7AEC"/>
    <w:rsid w:val="00600B56"/>
    <w:rsid w:val="00602747"/>
    <w:rsid w:val="00602E04"/>
    <w:rsid w:val="00602E90"/>
    <w:rsid w:val="00602F69"/>
    <w:rsid w:val="00603081"/>
    <w:rsid w:val="00603D72"/>
    <w:rsid w:val="006044BF"/>
    <w:rsid w:val="00604D4D"/>
    <w:rsid w:val="0060511E"/>
    <w:rsid w:val="006053DE"/>
    <w:rsid w:val="006055EA"/>
    <w:rsid w:val="00605D54"/>
    <w:rsid w:val="00605DB8"/>
    <w:rsid w:val="00605FC5"/>
    <w:rsid w:val="00606896"/>
    <w:rsid w:val="0061167D"/>
    <w:rsid w:val="006118B8"/>
    <w:rsid w:val="006119EB"/>
    <w:rsid w:val="00611B92"/>
    <w:rsid w:val="00612970"/>
    <w:rsid w:val="00612F7D"/>
    <w:rsid w:val="006137C7"/>
    <w:rsid w:val="006138F7"/>
    <w:rsid w:val="00613C2B"/>
    <w:rsid w:val="006140A7"/>
    <w:rsid w:val="0061510E"/>
    <w:rsid w:val="00615716"/>
    <w:rsid w:val="0061633A"/>
    <w:rsid w:val="006167C4"/>
    <w:rsid w:val="00620144"/>
    <w:rsid w:val="0062024D"/>
    <w:rsid w:val="00621095"/>
    <w:rsid w:val="006211A9"/>
    <w:rsid w:val="00622943"/>
    <w:rsid w:val="00623086"/>
    <w:rsid w:val="006230A1"/>
    <w:rsid w:val="006234E6"/>
    <w:rsid w:val="00624B1B"/>
    <w:rsid w:val="0062574A"/>
    <w:rsid w:val="006262AD"/>
    <w:rsid w:val="00630289"/>
    <w:rsid w:val="00630298"/>
    <w:rsid w:val="006309FE"/>
    <w:rsid w:val="006322C6"/>
    <w:rsid w:val="006340A0"/>
    <w:rsid w:val="00634411"/>
    <w:rsid w:val="00634653"/>
    <w:rsid w:val="006356FA"/>
    <w:rsid w:val="00635FAB"/>
    <w:rsid w:val="006367A4"/>
    <w:rsid w:val="006367D8"/>
    <w:rsid w:val="00636911"/>
    <w:rsid w:val="00636D82"/>
    <w:rsid w:val="00636DCD"/>
    <w:rsid w:val="0063775D"/>
    <w:rsid w:val="00637E1E"/>
    <w:rsid w:val="0064080E"/>
    <w:rsid w:val="0064128F"/>
    <w:rsid w:val="00641806"/>
    <w:rsid w:val="00641927"/>
    <w:rsid w:val="00641D3B"/>
    <w:rsid w:val="006431A5"/>
    <w:rsid w:val="00644D38"/>
    <w:rsid w:val="006462C4"/>
    <w:rsid w:val="006463E4"/>
    <w:rsid w:val="00646453"/>
    <w:rsid w:val="006466A8"/>
    <w:rsid w:val="0065005D"/>
    <w:rsid w:val="006503B9"/>
    <w:rsid w:val="00651DD2"/>
    <w:rsid w:val="006521F1"/>
    <w:rsid w:val="00652BB6"/>
    <w:rsid w:val="00654007"/>
    <w:rsid w:val="00657486"/>
    <w:rsid w:val="00657B7E"/>
    <w:rsid w:val="00657C40"/>
    <w:rsid w:val="00660BD5"/>
    <w:rsid w:val="006617CB"/>
    <w:rsid w:val="00661C4F"/>
    <w:rsid w:val="0066250D"/>
    <w:rsid w:val="0066380D"/>
    <w:rsid w:val="00663BD1"/>
    <w:rsid w:val="00663DE2"/>
    <w:rsid w:val="00664300"/>
    <w:rsid w:val="006644DF"/>
    <w:rsid w:val="006657A1"/>
    <w:rsid w:val="00665E76"/>
    <w:rsid w:val="006661B9"/>
    <w:rsid w:val="006663B4"/>
    <w:rsid w:val="00666533"/>
    <w:rsid w:val="006669ED"/>
    <w:rsid w:val="00666F00"/>
    <w:rsid w:val="0066798B"/>
    <w:rsid w:val="00667A70"/>
    <w:rsid w:val="00667EEC"/>
    <w:rsid w:val="00670105"/>
    <w:rsid w:val="006707E8"/>
    <w:rsid w:val="00670C42"/>
    <w:rsid w:val="00671D3A"/>
    <w:rsid w:val="00671F20"/>
    <w:rsid w:val="00672D41"/>
    <w:rsid w:val="00673053"/>
    <w:rsid w:val="006735F3"/>
    <w:rsid w:val="00673A38"/>
    <w:rsid w:val="006740D2"/>
    <w:rsid w:val="00674994"/>
    <w:rsid w:val="00674D0E"/>
    <w:rsid w:val="00674EC1"/>
    <w:rsid w:val="006752B5"/>
    <w:rsid w:val="00675522"/>
    <w:rsid w:val="00675E0F"/>
    <w:rsid w:val="00676F37"/>
    <w:rsid w:val="00676FAF"/>
    <w:rsid w:val="00677287"/>
    <w:rsid w:val="00677F97"/>
    <w:rsid w:val="00680AF7"/>
    <w:rsid w:val="00680B04"/>
    <w:rsid w:val="00681392"/>
    <w:rsid w:val="00682238"/>
    <w:rsid w:val="0068243B"/>
    <w:rsid w:val="00682875"/>
    <w:rsid w:val="00682CDA"/>
    <w:rsid w:val="00683A93"/>
    <w:rsid w:val="00683BE8"/>
    <w:rsid w:val="00683CBD"/>
    <w:rsid w:val="00684762"/>
    <w:rsid w:val="00685834"/>
    <w:rsid w:val="00685DE2"/>
    <w:rsid w:val="00686FBB"/>
    <w:rsid w:val="00687CD6"/>
    <w:rsid w:val="0069035A"/>
    <w:rsid w:val="00690452"/>
    <w:rsid w:val="0069047F"/>
    <w:rsid w:val="006905B8"/>
    <w:rsid w:val="0069115E"/>
    <w:rsid w:val="0069191F"/>
    <w:rsid w:val="00691E12"/>
    <w:rsid w:val="00691E85"/>
    <w:rsid w:val="00692103"/>
    <w:rsid w:val="00692108"/>
    <w:rsid w:val="00692156"/>
    <w:rsid w:val="006924DD"/>
    <w:rsid w:val="0069332F"/>
    <w:rsid w:val="00693572"/>
    <w:rsid w:val="0069379B"/>
    <w:rsid w:val="00693DB6"/>
    <w:rsid w:val="00694714"/>
    <w:rsid w:val="00694821"/>
    <w:rsid w:val="00695013"/>
    <w:rsid w:val="006955D2"/>
    <w:rsid w:val="006958B6"/>
    <w:rsid w:val="00695CA6"/>
    <w:rsid w:val="00696176"/>
    <w:rsid w:val="00696BB9"/>
    <w:rsid w:val="006A05D6"/>
    <w:rsid w:val="006A0CDF"/>
    <w:rsid w:val="006A17A1"/>
    <w:rsid w:val="006A1C81"/>
    <w:rsid w:val="006A2326"/>
    <w:rsid w:val="006A3018"/>
    <w:rsid w:val="006A344D"/>
    <w:rsid w:val="006A38C5"/>
    <w:rsid w:val="006A3E47"/>
    <w:rsid w:val="006A4124"/>
    <w:rsid w:val="006A4770"/>
    <w:rsid w:val="006A558B"/>
    <w:rsid w:val="006A663D"/>
    <w:rsid w:val="006A69D1"/>
    <w:rsid w:val="006A761B"/>
    <w:rsid w:val="006A794B"/>
    <w:rsid w:val="006B088E"/>
    <w:rsid w:val="006B1223"/>
    <w:rsid w:val="006B13F1"/>
    <w:rsid w:val="006B1C6E"/>
    <w:rsid w:val="006B305F"/>
    <w:rsid w:val="006B3549"/>
    <w:rsid w:val="006B3719"/>
    <w:rsid w:val="006B44BD"/>
    <w:rsid w:val="006B4C0C"/>
    <w:rsid w:val="006B5506"/>
    <w:rsid w:val="006B5A66"/>
    <w:rsid w:val="006B5D63"/>
    <w:rsid w:val="006B5E26"/>
    <w:rsid w:val="006B64B0"/>
    <w:rsid w:val="006B683A"/>
    <w:rsid w:val="006B71C9"/>
    <w:rsid w:val="006C03D9"/>
    <w:rsid w:val="006C08C5"/>
    <w:rsid w:val="006C0BDF"/>
    <w:rsid w:val="006C1CB1"/>
    <w:rsid w:val="006C1E9C"/>
    <w:rsid w:val="006C1F4B"/>
    <w:rsid w:val="006C2C0B"/>
    <w:rsid w:val="006C38DE"/>
    <w:rsid w:val="006C3A7C"/>
    <w:rsid w:val="006C42FF"/>
    <w:rsid w:val="006C4582"/>
    <w:rsid w:val="006C5603"/>
    <w:rsid w:val="006C5980"/>
    <w:rsid w:val="006C5E0C"/>
    <w:rsid w:val="006C620A"/>
    <w:rsid w:val="006C7BD5"/>
    <w:rsid w:val="006D0656"/>
    <w:rsid w:val="006D1778"/>
    <w:rsid w:val="006D1E61"/>
    <w:rsid w:val="006D20FC"/>
    <w:rsid w:val="006D24B9"/>
    <w:rsid w:val="006D2F38"/>
    <w:rsid w:val="006D3FF0"/>
    <w:rsid w:val="006D422C"/>
    <w:rsid w:val="006D5502"/>
    <w:rsid w:val="006D5DA4"/>
    <w:rsid w:val="006D68C9"/>
    <w:rsid w:val="006D6F0B"/>
    <w:rsid w:val="006D741F"/>
    <w:rsid w:val="006D7FDA"/>
    <w:rsid w:val="006E0031"/>
    <w:rsid w:val="006E00A6"/>
    <w:rsid w:val="006E0B78"/>
    <w:rsid w:val="006E23C1"/>
    <w:rsid w:val="006E23C7"/>
    <w:rsid w:val="006E2E58"/>
    <w:rsid w:val="006E3082"/>
    <w:rsid w:val="006E3B5A"/>
    <w:rsid w:val="006E566E"/>
    <w:rsid w:val="006E5829"/>
    <w:rsid w:val="006E5F43"/>
    <w:rsid w:val="006E5F6D"/>
    <w:rsid w:val="006E6067"/>
    <w:rsid w:val="006E6323"/>
    <w:rsid w:val="006E67BC"/>
    <w:rsid w:val="006E6FE6"/>
    <w:rsid w:val="006E743A"/>
    <w:rsid w:val="006E7706"/>
    <w:rsid w:val="006E7EE2"/>
    <w:rsid w:val="006F05D8"/>
    <w:rsid w:val="006F08B7"/>
    <w:rsid w:val="006F0BBD"/>
    <w:rsid w:val="006F0D0C"/>
    <w:rsid w:val="006F0D7A"/>
    <w:rsid w:val="006F12DA"/>
    <w:rsid w:val="006F242A"/>
    <w:rsid w:val="006F26AB"/>
    <w:rsid w:val="006F37C3"/>
    <w:rsid w:val="006F5574"/>
    <w:rsid w:val="006F5F5C"/>
    <w:rsid w:val="006F6113"/>
    <w:rsid w:val="006F626E"/>
    <w:rsid w:val="006F66B8"/>
    <w:rsid w:val="006F6858"/>
    <w:rsid w:val="006F6CDB"/>
    <w:rsid w:val="007002B1"/>
    <w:rsid w:val="007002E9"/>
    <w:rsid w:val="0070073F"/>
    <w:rsid w:val="007013D7"/>
    <w:rsid w:val="0070157D"/>
    <w:rsid w:val="00703346"/>
    <w:rsid w:val="00703865"/>
    <w:rsid w:val="0070495F"/>
    <w:rsid w:val="007051E3"/>
    <w:rsid w:val="00706446"/>
    <w:rsid w:val="00706788"/>
    <w:rsid w:val="00707CF1"/>
    <w:rsid w:val="007101E6"/>
    <w:rsid w:val="00710634"/>
    <w:rsid w:val="007119E1"/>
    <w:rsid w:val="00711D2E"/>
    <w:rsid w:val="0071200A"/>
    <w:rsid w:val="00712070"/>
    <w:rsid w:val="00712622"/>
    <w:rsid w:val="007128A7"/>
    <w:rsid w:val="00712E80"/>
    <w:rsid w:val="00712EF5"/>
    <w:rsid w:val="0071308E"/>
    <w:rsid w:val="007136D0"/>
    <w:rsid w:val="007154F3"/>
    <w:rsid w:val="00715F9C"/>
    <w:rsid w:val="00716BEB"/>
    <w:rsid w:val="00716F9A"/>
    <w:rsid w:val="0071753E"/>
    <w:rsid w:val="00717BA5"/>
    <w:rsid w:val="00717CD1"/>
    <w:rsid w:val="00720216"/>
    <w:rsid w:val="0072052F"/>
    <w:rsid w:val="00720F61"/>
    <w:rsid w:val="007213C8"/>
    <w:rsid w:val="00722328"/>
    <w:rsid w:val="00722EC4"/>
    <w:rsid w:val="007232AB"/>
    <w:rsid w:val="007245C1"/>
    <w:rsid w:val="00725366"/>
    <w:rsid w:val="00726008"/>
    <w:rsid w:val="00726CC3"/>
    <w:rsid w:val="0072736C"/>
    <w:rsid w:val="007304FB"/>
    <w:rsid w:val="007321A6"/>
    <w:rsid w:val="007322B4"/>
    <w:rsid w:val="007339A9"/>
    <w:rsid w:val="00733D09"/>
    <w:rsid w:val="00734002"/>
    <w:rsid w:val="00735FE2"/>
    <w:rsid w:val="00736113"/>
    <w:rsid w:val="007363F3"/>
    <w:rsid w:val="00736DC0"/>
    <w:rsid w:val="00737034"/>
    <w:rsid w:val="00737305"/>
    <w:rsid w:val="007374CE"/>
    <w:rsid w:val="00737A52"/>
    <w:rsid w:val="00740716"/>
    <w:rsid w:val="007411F9"/>
    <w:rsid w:val="00741344"/>
    <w:rsid w:val="0074169F"/>
    <w:rsid w:val="00743612"/>
    <w:rsid w:val="00743E29"/>
    <w:rsid w:val="00744B65"/>
    <w:rsid w:val="007455DC"/>
    <w:rsid w:val="007456D2"/>
    <w:rsid w:val="00745BD4"/>
    <w:rsid w:val="0074636A"/>
    <w:rsid w:val="00746D88"/>
    <w:rsid w:val="00750648"/>
    <w:rsid w:val="007509BD"/>
    <w:rsid w:val="0075151E"/>
    <w:rsid w:val="00751ECA"/>
    <w:rsid w:val="007533F2"/>
    <w:rsid w:val="00755325"/>
    <w:rsid w:val="0075633C"/>
    <w:rsid w:val="00756623"/>
    <w:rsid w:val="00756831"/>
    <w:rsid w:val="00756A24"/>
    <w:rsid w:val="00756F1F"/>
    <w:rsid w:val="00757179"/>
    <w:rsid w:val="00757347"/>
    <w:rsid w:val="00757683"/>
    <w:rsid w:val="00757BF1"/>
    <w:rsid w:val="00760E2B"/>
    <w:rsid w:val="007613A4"/>
    <w:rsid w:val="007625C2"/>
    <w:rsid w:val="0076269F"/>
    <w:rsid w:val="00762D95"/>
    <w:rsid w:val="00763E41"/>
    <w:rsid w:val="00763F83"/>
    <w:rsid w:val="00764012"/>
    <w:rsid w:val="007649C7"/>
    <w:rsid w:val="007653B3"/>
    <w:rsid w:val="007655AC"/>
    <w:rsid w:val="00765D61"/>
    <w:rsid w:val="007663A2"/>
    <w:rsid w:val="00766B15"/>
    <w:rsid w:val="007712BC"/>
    <w:rsid w:val="007713E7"/>
    <w:rsid w:val="007723A7"/>
    <w:rsid w:val="00772B97"/>
    <w:rsid w:val="00772E69"/>
    <w:rsid w:val="00772F84"/>
    <w:rsid w:val="00773076"/>
    <w:rsid w:val="00773FE0"/>
    <w:rsid w:val="00773FFF"/>
    <w:rsid w:val="007744DC"/>
    <w:rsid w:val="007764CF"/>
    <w:rsid w:val="00776AAA"/>
    <w:rsid w:val="0077706D"/>
    <w:rsid w:val="007772C7"/>
    <w:rsid w:val="0077762A"/>
    <w:rsid w:val="00777FF0"/>
    <w:rsid w:val="00782362"/>
    <w:rsid w:val="007831E0"/>
    <w:rsid w:val="007846D3"/>
    <w:rsid w:val="00785139"/>
    <w:rsid w:val="0078562C"/>
    <w:rsid w:val="007861C9"/>
    <w:rsid w:val="00786D4E"/>
    <w:rsid w:val="00787283"/>
    <w:rsid w:val="007875E5"/>
    <w:rsid w:val="007876CA"/>
    <w:rsid w:val="00790032"/>
    <w:rsid w:val="00790141"/>
    <w:rsid w:val="007903BA"/>
    <w:rsid w:val="0079182D"/>
    <w:rsid w:val="00791C9E"/>
    <w:rsid w:val="007920BF"/>
    <w:rsid w:val="00792238"/>
    <w:rsid w:val="007923FD"/>
    <w:rsid w:val="00793643"/>
    <w:rsid w:val="00794453"/>
    <w:rsid w:val="00794E9F"/>
    <w:rsid w:val="0079509A"/>
    <w:rsid w:val="007952B3"/>
    <w:rsid w:val="00796941"/>
    <w:rsid w:val="00796AF0"/>
    <w:rsid w:val="00796EA1"/>
    <w:rsid w:val="0079705B"/>
    <w:rsid w:val="0079739B"/>
    <w:rsid w:val="00797AA0"/>
    <w:rsid w:val="00797C39"/>
    <w:rsid w:val="007A1069"/>
    <w:rsid w:val="007A111F"/>
    <w:rsid w:val="007A1395"/>
    <w:rsid w:val="007A1A3F"/>
    <w:rsid w:val="007A351D"/>
    <w:rsid w:val="007A374C"/>
    <w:rsid w:val="007A3BF0"/>
    <w:rsid w:val="007A3C09"/>
    <w:rsid w:val="007A4314"/>
    <w:rsid w:val="007A4429"/>
    <w:rsid w:val="007A4BE1"/>
    <w:rsid w:val="007A697D"/>
    <w:rsid w:val="007A6A9B"/>
    <w:rsid w:val="007A6DF3"/>
    <w:rsid w:val="007B029C"/>
    <w:rsid w:val="007B0506"/>
    <w:rsid w:val="007B23E0"/>
    <w:rsid w:val="007B25AC"/>
    <w:rsid w:val="007B264C"/>
    <w:rsid w:val="007B3A11"/>
    <w:rsid w:val="007B3BDF"/>
    <w:rsid w:val="007B3D9D"/>
    <w:rsid w:val="007B4F4F"/>
    <w:rsid w:val="007B68A9"/>
    <w:rsid w:val="007B6C8E"/>
    <w:rsid w:val="007B7EA5"/>
    <w:rsid w:val="007C0B14"/>
    <w:rsid w:val="007C1803"/>
    <w:rsid w:val="007C265E"/>
    <w:rsid w:val="007C266B"/>
    <w:rsid w:val="007C279D"/>
    <w:rsid w:val="007C3CF0"/>
    <w:rsid w:val="007C45C4"/>
    <w:rsid w:val="007C526F"/>
    <w:rsid w:val="007C7F57"/>
    <w:rsid w:val="007D1C03"/>
    <w:rsid w:val="007D3833"/>
    <w:rsid w:val="007D409E"/>
    <w:rsid w:val="007D4566"/>
    <w:rsid w:val="007D4E58"/>
    <w:rsid w:val="007D6C66"/>
    <w:rsid w:val="007D701F"/>
    <w:rsid w:val="007D7D8C"/>
    <w:rsid w:val="007E1EBA"/>
    <w:rsid w:val="007E32B4"/>
    <w:rsid w:val="007E35A3"/>
    <w:rsid w:val="007E435C"/>
    <w:rsid w:val="007E57FF"/>
    <w:rsid w:val="007E5B17"/>
    <w:rsid w:val="007E63A5"/>
    <w:rsid w:val="007E7363"/>
    <w:rsid w:val="007E793E"/>
    <w:rsid w:val="007E7BB6"/>
    <w:rsid w:val="007F0CE2"/>
    <w:rsid w:val="007F127A"/>
    <w:rsid w:val="007F1EB9"/>
    <w:rsid w:val="007F25CB"/>
    <w:rsid w:val="007F2E59"/>
    <w:rsid w:val="007F34B6"/>
    <w:rsid w:val="007F46E2"/>
    <w:rsid w:val="007F493C"/>
    <w:rsid w:val="007F56E4"/>
    <w:rsid w:val="007F57F0"/>
    <w:rsid w:val="007F5A5C"/>
    <w:rsid w:val="007F5B0A"/>
    <w:rsid w:val="007F5B10"/>
    <w:rsid w:val="007F68C2"/>
    <w:rsid w:val="008005B5"/>
    <w:rsid w:val="0080067B"/>
    <w:rsid w:val="008006F3"/>
    <w:rsid w:val="00801549"/>
    <w:rsid w:val="00802059"/>
    <w:rsid w:val="00802922"/>
    <w:rsid w:val="00803710"/>
    <w:rsid w:val="00804167"/>
    <w:rsid w:val="008044DA"/>
    <w:rsid w:val="00804B77"/>
    <w:rsid w:val="008057C9"/>
    <w:rsid w:val="00805BDE"/>
    <w:rsid w:val="00805BF0"/>
    <w:rsid w:val="00810A8B"/>
    <w:rsid w:val="00810B48"/>
    <w:rsid w:val="008110C4"/>
    <w:rsid w:val="0081172C"/>
    <w:rsid w:val="00811D32"/>
    <w:rsid w:val="00811EA9"/>
    <w:rsid w:val="00812A9E"/>
    <w:rsid w:val="00812E31"/>
    <w:rsid w:val="00812F18"/>
    <w:rsid w:val="0081473D"/>
    <w:rsid w:val="00814803"/>
    <w:rsid w:val="00814F9D"/>
    <w:rsid w:val="00815F09"/>
    <w:rsid w:val="00816234"/>
    <w:rsid w:val="00816793"/>
    <w:rsid w:val="00816BB4"/>
    <w:rsid w:val="00817C20"/>
    <w:rsid w:val="008202F8"/>
    <w:rsid w:val="0082056C"/>
    <w:rsid w:val="00820802"/>
    <w:rsid w:val="00821204"/>
    <w:rsid w:val="008212E2"/>
    <w:rsid w:val="008226F8"/>
    <w:rsid w:val="008250C0"/>
    <w:rsid w:val="008250D3"/>
    <w:rsid w:val="008259F1"/>
    <w:rsid w:val="0082628E"/>
    <w:rsid w:val="00826492"/>
    <w:rsid w:val="0082706A"/>
    <w:rsid w:val="008270A1"/>
    <w:rsid w:val="00830717"/>
    <w:rsid w:val="00831274"/>
    <w:rsid w:val="00831B5D"/>
    <w:rsid w:val="00832037"/>
    <w:rsid w:val="00832496"/>
    <w:rsid w:val="00832669"/>
    <w:rsid w:val="008329C0"/>
    <w:rsid w:val="0083328A"/>
    <w:rsid w:val="00833923"/>
    <w:rsid w:val="008344B7"/>
    <w:rsid w:val="00835964"/>
    <w:rsid w:val="00836D8D"/>
    <w:rsid w:val="0083719B"/>
    <w:rsid w:val="0083792D"/>
    <w:rsid w:val="00837AE5"/>
    <w:rsid w:val="0084055C"/>
    <w:rsid w:val="0084093E"/>
    <w:rsid w:val="0084106F"/>
    <w:rsid w:val="008412BE"/>
    <w:rsid w:val="00841356"/>
    <w:rsid w:val="008415DF"/>
    <w:rsid w:val="00841D22"/>
    <w:rsid w:val="008424F9"/>
    <w:rsid w:val="00842661"/>
    <w:rsid w:val="00842856"/>
    <w:rsid w:val="008430F0"/>
    <w:rsid w:val="00843175"/>
    <w:rsid w:val="008436DE"/>
    <w:rsid w:val="0084441A"/>
    <w:rsid w:val="00844ABB"/>
    <w:rsid w:val="0084655D"/>
    <w:rsid w:val="008467B1"/>
    <w:rsid w:val="00847478"/>
    <w:rsid w:val="00847F9A"/>
    <w:rsid w:val="0085041C"/>
    <w:rsid w:val="0085048E"/>
    <w:rsid w:val="008511F4"/>
    <w:rsid w:val="00852931"/>
    <w:rsid w:val="008530C3"/>
    <w:rsid w:val="00853D73"/>
    <w:rsid w:val="00854329"/>
    <w:rsid w:val="008552B2"/>
    <w:rsid w:val="00855347"/>
    <w:rsid w:val="0085541F"/>
    <w:rsid w:val="00855A92"/>
    <w:rsid w:val="00855CFF"/>
    <w:rsid w:val="00855F8D"/>
    <w:rsid w:val="008561D4"/>
    <w:rsid w:val="00860B0A"/>
    <w:rsid w:val="00860F24"/>
    <w:rsid w:val="00861078"/>
    <w:rsid w:val="00861E83"/>
    <w:rsid w:val="008622A4"/>
    <w:rsid w:val="0086253C"/>
    <w:rsid w:val="008628E8"/>
    <w:rsid w:val="00862DC3"/>
    <w:rsid w:val="00865280"/>
    <w:rsid w:val="008661E9"/>
    <w:rsid w:val="00870EB1"/>
    <w:rsid w:val="00871204"/>
    <w:rsid w:val="0087264F"/>
    <w:rsid w:val="00873255"/>
    <w:rsid w:val="00873884"/>
    <w:rsid w:val="00874319"/>
    <w:rsid w:val="008755C0"/>
    <w:rsid w:val="00876565"/>
    <w:rsid w:val="0087680F"/>
    <w:rsid w:val="0087728C"/>
    <w:rsid w:val="008777E3"/>
    <w:rsid w:val="00880526"/>
    <w:rsid w:val="00880631"/>
    <w:rsid w:val="008825AC"/>
    <w:rsid w:val="00882F48"/>
    <w:rsid w:val="00884420"/>
    <w:rsid w:val="008852C6"/>
    <w:rsid w:val="008853B0"/>
    <w:rsid w:val="00885B3B"/>
    <w:rsid w:val="00885E8C"/>
    <w:rsid w:val="00886C06"/>
    <w:rsid w:val="0088746D"/>
    <w:rsid w:val="00887757"/>
    <w:rsid w:val="00892057"/>
    <w:rsid w:val="0089211E"/>
    <w:rsid w:val="0089248E"/>
    <w:rsid w:val="0089257E"/>
    <w:rsid w:val="0089266C"/>
    <w:rsid w:val="008927A5"/>
    <w:rsid w:val="008929E6"/>
    <w:rsid w:val="00892E82"/>
    <w:rsid w:val="00893A80"/>
    <w:rsid w:val="00894406"/>
    <w:rsid w:val="0089444F"/>
    <w:rsid w:val="00894DAC"/>
    <w:rsid w:val="008954F5"/>
    <w:rsid w:val="00896979"/>
    <w:rsid w:val="00897682"/>
    <w:rsid w:val="008A074A"/>
    <w:rsid w:val="008A074C"/>
    <w:rsid w:val="008A1BB2"/>
    <w:rsid w:val="008A1C24"/>
    <w:rsid w:val="008A241D"/>
    <w:rsid w:val="008A2D02"/>
    <w:rsid w:val="008A47C0"/>
    <w:rsid w:val="008A4A9D"/>
    <w:rsid w:val="008A4F3E"/>
    <w:rsid w:val="008A5747"/>
    <w:rsid w:val="008A61C8"/>
    <w:rsid w:val="008A692C"/>
    <w:rsid w:val="008A6AFB"/>
    <w:rsid w:val="008A7A61"/>
    <w:rsid w:val="008B0487"/>
    <w:rsid w:val="008B08EF"/>
    <w:rsid w:val="008B1774"/>
    <w:rsid w:val="008B2CEA"/>
    <w:rsid w:val="008B359F"/>
    <w:rsid w:val="008B3AB6"/>
    <w:rsid w:val="008B3E60"/>
    <w:rsid w:val="008B47D7"/>
    <w:rsid w:val="008B4AAA"/>
    <w:rsid w:val="008B4C4C"/>
    <w:rsid w:val="008B5933"/>
    <w:rsid w:val="008B5EEF"/>
    <w:rsid w:val="008B6CE2"/>
    <w:rsid w:val="008B7928"/>
    <w:rsid w:val="008B7A90"/>
    <w:rsid w:val="008C0C88"/>
    <w:rsid w:val="008C1C51"/>
    <w:rsid w:val="008C2770"/>
    <w:rsid w:val="008C2793"/>
    <w:rsid w:val="008C289E"/>
    <w:rsid w:val="008C30B1"/>
    <w:rsid w:val="008C358B"/>
    <w:rsid w:val="008C3C88"/>
    <w:rsid w:val="008C4CC0"/>
    <w:rsid w:val="008C4D80"/>
    <w:rsid w:val="008C5FC2"/>
    <w:rsid w:val="008C65D3"/>
    <w:rsid w:val="008C68A7"/>
    <w:rsid w:val="008C6B24"/>
    <w:rsid w:val="008C6B92"/>
    <w:rsid w:val="008C6EE1"/>
    <w:rsid w:val="008C7529"/>
    <w:rsid w:val="008D0263"/>
    <w:rsid w:val="008D066A"/>
    <w:rsid w:val="008D0D9D"/>
    <w:rsid w:val="008D0E29"/>
    <w:rsid w:val="008D224D"/>
    <w:rsid w:val="008D2A3B"/>
    <w:rsid w:val="008D3E47"/>
    <w:rsid w:val="008D563C"/>
    <w:rsid w:val="008D5D16"/>
    <w:rsid w:val="008D676F"/>
    <w:rsid w:val="008D7788"/>
    <w:rsid w:val="008D7B1C"/>
    <w:rsid w:val="008E007B"/>
    <w:rsid w:val="008E017B"/>
    <w:rsid w:val="008E0C7B"/>
    <w:rsid w:val="008E1496"/>
    <w:rsid w:val="008E1FCC"/>
    <w:rsid w:val="008E2CC1"/>
    <w:rsid w:val="008E2E43"/>
    <w:rsid w:val="008E3024"/>
    <w:rsid w:val="008E5E82"/>
    <w:rsid w:val="008E5FBD"/>
    <w:rsid w:val="008E6FB4"/>
    <w:rsid w:val="008E773C"/>
    <w:rsid w:val="008E7DC0"/>
    <w:rsid w:val="008F014A"/>
    <w:rsid w:val="008F04FB"/>
    <w:rsid w:val="008F0960"/>
    <w:rsid w:val="008F0CD8"/>
    <w:rsid w:val="008F0F45"/>
    <w:rsid w:val="008F12C2"/>
    <w:rsid w:val="008F1BD0"/>
    <w:rsid w:val="008F2036"/>
    <w:rsid w:val="008F2495"/>
    <w:rsid w:val="008F28BA"/>
    <w:rsid w:val="008F371E"/>
    <w:rsid w:val="008F3903"/>
    <w:rsid w:val="008F4075"/>
    <w:rsid w:val="008F42DE"/>
    <w:rsid w:val="008F43C7"/>
    <w:rsid w:val="008F63EE"/>
    <w:rsid w:val="008F6DBC"/>
    <w:rsid w:val="00900335"/>
    <w:rsid w:val="00900566"/>
    <w:rsid w:val="0090067A"/>
    <w:rsid w:val="009009AD"/>
    <w:rsid w:val="00900BFA"/>
    <w:rsid w:val="0090106D"/>
    <w:rsid w:val="00901716"/>
    <w:rsid w:val="009017FB"/>
    <w:rsid w:val="00901A4F"/>
    <w:rsid w:val="00902302"/>
    <w:rsid w:val="00902421"/>
    <w:rsid w:val="00902F37"/>
    <w:rsid w:val="009031A4"/>
    <w:rsid w:val="00903F00"/>
    <w:rsid w:val="00904049"/>
    <w:rsid w:val="00905148"/>
    <w:rsid w:val="00906B36"/>
    <w:rsid w:val="00907054"/>
    <w:rsid w:val="00907228"/>
    <w:rsid w:val="00907CF1"/>
    <w:rsid w:val="00911210"/>
    <w:rsid w:val="009114FD"/>
    <w:rsid w:val="009115D3"/>
    <w:rsid w:val="00911733"/>
    <w:rsid w:val="009129FD"/>
    <w:rsid w:val="0091306C"/>
    <w:rsid w:val="0091368E"/>
    <w:rsid w:val="0091442C"/>
    <w:rsid w:val="00914636"/>
    <w:rsid w:val="00915439"/>
    <w:rsid w:val="009158C1"/>
    <w:rsid w:val="00915E6E"/>
    <w:rsid w:val="009162F7"/>
    <w:rsid w:val="00916785"/>
    <w:rsid w:val="009168B0"/>
    <w:rsid w:val="00916FBA"/>
    <w:rsid w:val="00917BFB"/>
    <w:rsid w:val="00920000"/>
    <w:rsid w:val="0092204A"/>
    <w:rsid w:val="00922D37"/>
    <w:rsid w:val="00924556"/>
    <w:rsid w:val="00924BE0"/>
    <w:rsid w:val="00924E1B"/>
    <w:rsid w:val="00925809"/>
    <w:rsid w:val="00926030"/>
    <w:rsid w:val="009306F5"/>
    <w:rsid w:val="00930A0C"/>
    <w:rsid w:val="00930F3E"/>
    <w:rsid w:val="00931027"/>
    <w:rsid w:val="00931543"/>
    <w:rsid w:val="009315A4"/>
    <w:rsid w:val="00931BD0"/>
    <w:rsid w:val="009330EB"/>
    <w:rsid w:val="00933417"/>
    <w:rsid w:val="00934445"/>
    <w:rsid w:val="00934849"/>
    <w:rsid w:val="00934C7B"/>
    <w:rsid w:val="00935578"/>
    <w:rsid w:val="009359B4"/>
    <w:rsid w:val="00935B83"/>
    <w:rsid w:val="00935E22"/>
    <w:rsid w:val="00936C18"/>
    <w:rsid w:val="00937959"/>
    <w:rsid w:val="0094019F"/>
    <w:rsid w:val="0094033E"/>
    <w:rsid w:val="009405EB"/>
    <w:rsid w:val="0094081E"/>
    <w:rsid w:val="009438B7"/>
    <w:rsid w:val="00943BF2"/>
    <w:rsid w:val="00943EFC"/>
    <w:rsid w:val="00943F7B"/>
    <w:rsid w:val="009448D2"/>
    <w:rsid w:val="00944D49"/>
    <w:rsid w:val="00944DA3"/>
    <w:rsid w:val="00945915"/>
    <w:rsid w:val="009463A5"/>
    <w:rsid w:val="00946A6F"/>
    <w:rsid w:val="00947688"/>
    <w:rsid w:val="00947805"/>
    <w:rsid w:val="00947F0F"/>
    <w:rsid w:val="00950394"/>
    <w:rsid w:val="00950B3C"/>
    <w:rsid w:val="00950B57"/>
    <w:rsid w:val="00950CB8"/>
    <w:rsid w:val="00951018"/>
    <w:rsid w:val="009515DA"/>
    <w:rsid w:val="009518AE"/>
    <w:rsid w:val="0095216C"/>
    <w:rsid w:val="00952636"/>
    <w:rsid w:val="00952F44"/>
    <w:rsid w:val="00954DE2"/>
    <w:rsid w:val="00954FDA"/>
    <w:rsid w:val="009550CB"/>
    <w:rsid w:val="009562E5"/>
    <w:rsid w:val="00956B6C"/>
    <w:rsid w:val="009576D2"/>
    <w:rsid w:val="0096022C"/>
    <w:rsid w:val="00960724"/>
    <w:rsid w:val="00960784"/>
    <w:rsid w:val="0096095A"/>
    <w:rsid w:val="00960F7C"/>
    <w:rsid w:val="00961D26"/>
    <w:rsid w:val="00962CDF"/>
    <w:rsid w:val="00965157"/>
    <w:rsid w:val="009655A4"/>
    <w:rsid w:val="00966501"/>
    <w:rsid w:val="00966778"/>
    <w:rsid w:val="00966F2B"/>
    <w:rsid w:val="00971B89"/>
    <w:rsid w:val="00971E5F"/>
    <w:rsid w:val="0097276C"/>
    <w:rsid w:val="009736FB"/>
    <w:rsid w:val="00973D04"/>
    <w:rsid w:val="00974AE1"/>
    <w:rsid w:val="00974C51"/>
    <w:rsid w:val="00974F78"/>
    <w:rsid w:val="0097621E"/>
    <w:rsid w:val="00976845"/>
    <w:rsid w:val="00977146"/>
    <w:rsid w:val="00980663"/>
    <w:rsid w:val="009808FF"/>
    <w:rsid w:val="00980BD5"/>
    <w:rsid w:val="00980FDD"/>
    <w:rsid w:val="009813A8"/>
    <w:rsid w:val="00981A2A"/>
    <w:rsid w:val="00983F50"/>
    <w:rsid w:val="00984379"/>
    <w:rsid w:val="00984CA6"/>
    <w:rsid w:val="009865CE"/>
    <w:rsid w:val="009868C1"/>
    <w:rsid w:val="00986DAB"/>
    <w:rsid w:val="009877E7"/>
    <w:rsid w:val="0099055A"/>
    <w:rsid w:val="00991F76"/>
    <w:rsid w:val="00992CD3"/>
    <w:rsid w:val="00992F7B"/>
    <w:rsid w:val="00993166"/>
    <w:rsid w:val="009931E2"/>
    <w:rsid w:val="0099335F"/>
    <w:rsid w:val="00995DD5"/>
    <w:rsid w:val="00995F0E"/>
    <w:rsid w:val="00996C02"/>
    <w:rsid w:val="009976A0"/>
    <w:rsid w:val="009976DD"/>
    <w:rsid w:val="009A05CA"/>
    <w:rsid w:val="009A06F7"/>
    <w:rsid w:val="009A1EBA"/>
    <w:rsid w:val="009A25FC"/>
    <w:rsid w:val="009A2811"/>
    <w:rsid w:val="009A300B"/>
    <w:rsid w:val="009A357F"/>
    <w:rsid w:val="009A4406"/>
    <w:rsid w:val="009A4894"/>
    <w:rsid w:val="009A5962"/>
    <w:rsid w:val="009A6402"/>
    <w:rsid w:val="009A71A3"/>
    <w:rsid w:val="009A7F25"/>
    <w:rsid w:val="009B0F38"/>
    <w:rsid w:val="009B0F6B"/>
    <w:rsid w:val="009B0FFE"/>
    <w:rsid w:val="009B1FCA"/>
    <w:rsid w:val="009B2561"/>
    <w:rsid w:val="009B26A9"/>
    <w:rsid w:val="009B27A5"/>
    <w:rsid w:val="009B31EB"/>
    <w:rsid w:val="009B321D"/>
    <w:rsid w:val="009B3626"/>
    <w:rsid w:val="009B3A9D"/>
    <w:rsid w:val="009B4CA2"/>
    <w:rsid w:val="009B5272"/>
    <w:rsid w:val="009B52AE"/>
    <w:rsid w:val="009B54A9"/>
    <w:rsid w:val="009B694E"/>
    <w:rsid w:val="009B6E50"/>
    <w:rsid w:val="009B72A4"/>
    <w:rsid w:val="009C1704"/>
    <w:rsid w:val="009C22DB"/>
    <w:rsid w:val="009C29D6"/>
    <w:rsid w:val="009C2D5C"/>
    <w:rsid w:val="009C32DA"/>
    <w:rsid w:val="009C3AFA"/>
    <w:rsid w:val="009C4238"/>
    <w:rsid w:val="009C4B1B"/>
    <w:rsid w:val="009C53BA"/>
    <w:rsid w:val="009C548D"/>
    <w:rsid w:val="009C5680"/>
    <w:rsid w:val="009C56A7"/>
    <w:rsid w:val="009C5FCC"/>
    <w:rsid w:val="009C6333"/>
    <w:rsid w:val="009C63B4"/>
    <w:rsid w:val="009D0833"/>
    <w:rsid w:val="009D1C9D"/>
    <w:rsid w:val="009D2711"/>
    <w:rsid w:val="009D3D90"/>
    <w:rsid w:val="009D75B7"/>
    <w:rsid w:val="009D75DD"/>
    <w:rsid w:val="009D7915"/>
    <w:rsid w:val="009D7B46"/>
    <w:rsid w:val="009D7FCD"/>
    <w:rsid w:val="009E1365"/>
    <w:rsid w:val="009E1C00"/>
    <w:rsid w:val="009E2FB6"/>
    <w:rsid w:val="009E31F1"/>
    <w:rsid w:val="009E3A5E"/>
    <w:rsid w:val="009E42C5"/>
    <w:rsid w:val="009E447E"/>
    <w:rsid w:val="009E4934"/>
    <w:rsid w:val="009E51E9"/>
    <w:rsid w:val="009E5A76"/>
    <w:rsid w:val="009E663F"/>
    <w:rsid w:val="009E76A2"/>
    <w:rsid w:val="009F1296"/>
    <w:rsid w:val="009F12D5"/>
    <w:rsid w:val="009F12ED"/>
    <w:rsid w:val="009F3553"/>
    <w:rsid w:val="009F3B06"/>
    <w:rsid w:val="009F3C87"/>
    <w:rsid w:val="009F3D16"/>
    <w:rsid w:val="009F568B"/>
    <w:rsid w:val="009F649A"/>
    <w:rsid w:val="009F64D2"/>
    <w:rsid w:val="009F6508"/>
    <w:rsid w:val="009F6A9C"/>
    <w:rsid w:val="009F78E0"/>
    <w:rsid w:val="00A00D02"/>
    <w:rsid w:val="00A02A5D"/>
    <w:rsid w:val="00A02CDC"/>
    <w:rsid w:val="00A02EC9"/>
    <w:rsid w:val="00A02EF6"/>
    <w:rsid w:val="00A031B2"/>
    <w:rsid w:val="00A03404"/>
    <w:rsid w:val="00A0374F"/>
    <w:rsid w:val="00A03934"/>
    <w:rsid w:val="00A04938"/>
    <w:rsid w:val="00A049D4"/>
    <w:rsid w:val="00A06725"/>
    <w:rsid w:val="00A06F49"/>
    <w:rsid w:val="00A07267"/>
    <w:rsid w:val="00A07435"/>
    <w:rsid w:val="00A1017B"/>
    <w:rsid w:val="00A107BB"/>
    <w:rsid w:val="00A10A87"/>
    <w:rsid w:val="00A10ABC"/>
    <w:rsid w:val="00A11178"/>
    <w:rsid w:val="00A11C3D"/>
    <w:rsid w:val="00A12A05"/>
    <w:rsid w:val="00A12A79"/>
    <w:rsid w:val="00A13687"/>
    <w:rsid w:val="00A13F77"/>
    <w:rsid w:val="00A14321"/>
    <w:rsid w:val="00A14A9F"/>
    <w:rsid w:val="00A14B4E"/>
    <w:rsid w:val="00A150BD"/>
    <w:rsid w:val="00A16F12"/>
    <w:rsid w:val="00A16F77"/>
    <w:rsid w:val="00A1753E"/>
    <w:rsid w:val="00A200A0"/>
    <w:rsid w:val="00A20B03"/>
    <w:rsid w:val="00A20E1D"/>
    <w:rsid w:val="00A21066"/>
    <w:rsid w:val="00A215D3"/>
    <w:rsid w:val="00A21676"/>
    <w:rsid w:val="00A22214"/>
    <w:rsid w:val="00A22689"/>
    <w:rsid w:val="00A22E44"/>
    <w:rsid w:val="00A236C9"/>
    <w:rsid w:val="00A23E57"/>
    <w:rsid w:val="00A24A11"/>
    <w:rsid w:val="00A24F78"/>
    <w:rsid w:val="00A258C7"/>
    <w:rsid w:val="00A25997"/>
    <w:rsid w:val="00A25A8F"/>
    <w:rsid w:val="00A26108"/>
    <w:rsid w:val="00A267F3"/>
    <w:rsid w:val="00A274A0"/>
    <w:rsid w:val="00A275AC"/>
    <w:rsid w:val="00A2779C"/>
    <w:rsid w:val="00A27D00"/>
    <w:rsid w:val="00A30996"/>
    <w:rsid w:val="00A30E17"/>
    <w:rsid w:val="00A31620"/>
    <w:rsid w:val="00A317FC"/>
    <w:rsid w:val="00A329FE"/>
    <w:rsid w:val="00A331BD"/>
    <w:rsid w:val="00A340F9"/>
    <w:rsid w:val="00A36386"/>
    <w:rsid w:val="00A40004"/>
    <w:rsid w:val="00A40AAD"/>
    <w:rsid w:val="00A40DB8"/>
    <w:rsid w:val="00A420FD"/>
    <w:rsid w:val="00A43289"/>
    <w:rsid w:val="00A43F93"/>
    <w:rsid w:val="00A456CB"/>
    <w:rsid w:val="00A47A8A"/>
    <w:rsid w:val="00A512C1"/>
    <w:rsid w:val="00A51D9E"/>
    <w:rsid w:val="00A52509"/>
    <w:rsid w:val="00A52522"/>
    <w:rsid w:val="00A52616"/>
    <w:rsid w:val="00A52811"/>
    <w:rsid w:val="00A53073"/>
    <w:rsid w:val="00A54141"/>
    <w:rsid w:val="00A543B4"/>
    <w:rsid w:val="00A546B6"/>
    <w:rsid w:val="00A55F8C"/>
    <w:rsid w:val="00A56339"/>
    <w:rsid w:val="00A563BF"/>
    <w:rsid w:val="00A567D1"/>
    <w:rsid w:val="00A56F3D"/>
    <w:rsid w:val="00A6091A"/>
    <w:rsid w:val="00A61260"/>
    <w:rsid w:val="00A61E84"/>
    <w:rsid w:val="00A62C72"/>
    <w:rsid w:val="00A643F0"/>
    <w:rsid w:val="00A64F99"/>
    <w:rsid w:val="00A65252"/>
    <w:rsid w:val="00A65A89"/>
    <w:rsid w:val="00A65AA5"/>
    <w:rsid w:val="00A66873"/>
    <w:rsid w:val="00A66A12"/>
    <w:rsid w:val="00A6716E"/>
    <w:rsid w:val="00A67B34"/>
    <w:rsid w:val="00A67D2D"/>
    <w:rsid w:val="00A706B5"/>
    <w:rsid w:val="00A708E8"/>
    <w:rsid w:val="00A70C20"/>
    <w:rsid w:val="00A70E4A"/>
    <w:rsid w:val="00A71054"/>
    <w:rsid w:val="00A713D4"/>
    <w:rsid w:val="00A7227D"/>
    <w:rsid w:val="00A73632"/>
    <w:rsid w:val="00A73C08"/>
    <w:rsid w:val="00A73F2D"/>
    <w:rsid w:val="00A744A4"/>
    <w:rsid w:val="00A74BB5"/>
    <w:rsid w:val="00A74C71"/>
    <w:rsid w:val="00A7596B"/>
    <w:rsid w:val="00A75BA5"/>
    <w:rsid w:val="00A75BD2"/>
    <w:rsid w:val="00A75D6C"/>
    <w:rsid w:val="00A76773"/>
    <w:rsid w:val="00A76A00"/>
    <w:rsid w:val="00A76C2D"/>
    <w:rsid w:val="00A76CB9"/>
    <w:rsid w:val="00A77B75"/>
    <w:rsid w:val="00A8001E"/>
    <w:rsid w:val="00A802DF"/>
    <w:rsid w:val="00A80CE6"/>
    <w:rsid w:val="00A80CFD"/>
    <w:rsid w:val="00A8243E"/>
    <w:rsid w:val="00A82850"/>
    <w:rsid w:val="00A828A6"/>
    <w:rsid w:val="00A82A29"/>
    <w:rsid w:val="00A836F9"/>
    <w:rsid w:val="00A83C83"/>
    <w:rsid w:val="00A84232"/>
    <w:rsid w:val="00A84C03"/>
    <w:rsid w:val="00A84C7F"/>
    <w:rsid w:val="00A84F76"/>
    <w:rsid w:val="00A87580"/>
    <w:rsid w:val="00A90A6C"/>
    <w:rsid w:val="00A9111F"/>
    <w:rsid w:val="00A9115D"/>
    <w:rsid w:val="00A91C9A"/>
    <w:rsid w:val="00A92961"/>
    <w:rsid w:val="00A92FAA"/>
    <w:rsid w:val="00A9400F"/>
    <w:rsid w:val="00A9570B"/>
    <w:rsid w:val="00A9664B"/>
    <w:rsid w:val="00A974E8"/>
    <w:rsid w:val="00A97872"/>
    <w:rsid w:val="00AA0186"/>
    <w:rsid w:val="00AA0A52"/>
    <w:rsid w:val="00AA1338"/>
    <w:rsid w:val="00AA1C37"/>
    <w:rsid w:val="00AA2BFA"/>
    <w:rsid w:val="00AA2E23"/>
    <w:rsid w:val="00AA4075"/>
    <w:rsid w:val="00AA4793"/>
    <w:rsid w:val="00AA4C43"/>
    <w:rsid w:val="00AA4CD5"/>
    <w:rsid w:val="00AA526F"/>
    <w:rsid w:val="00AA5326"/>
    <w:rsid w:val="00AA5BBE"/>
    <w:rsid w:val="00AA5F93"/>
    <w:rsid w:val="00AA6167"/>
    <w:rsid w:val="00AA6218"/>
    <w:rsid w:val="00AA6358"/>
    <w:rsid w:val="00AA6493"/>
    <w:rsid w:val="00AA6BD0"/>
    <w:rsid w:val="00AA75A8"/>
    <w:rsid w:val="00AB146E"/>
    <w:rsid w:val="00AB1732"/>
    <w:rsid w:val="00AB18E0"/>
    <w:rsid w:val="00AB2C6C"/>
    <w:rsid w:val="00AB2E70"/>
    <w:rsid w:val="00AB3C63"/>
    <w:rsid w:val="00AB3E6F"/>
    <w:rsid w:val="00AB4579"/>
    <w:rsid w:val="00AB4C25"/>
    <w:rsid w:val="00AB5400"/>
    <w:rsid w:val="00AB679F"/>
    <w:rsid w:val="00AB7095"/>
    <w:rsid w:val="00AB78F1"/>
    <w:rsid w:val="00AB7A21"/>
    <w:rsid w:val="00AC0DCA"/>
    <w:rsid w:val="00AC13A1"/>
    <w:rsid w:val="00AC145C"/>
    <w:rsid w:val="00AC256C"/>
    <w:rsid w:val="00AC2C0F"/>
    <w:rsid w:val="00AC3006"/>
    <w:rsid w:val="00AC30ED"/>
    <w:rsid w:val="00AC3955"/>
    <w:rsid w:val="00AC3E47"/>
    <w:rsid w:val="00AC40EB"/>
    <w:rsid w:val="00AC432D"/>
    <w:rsid w:val="00AC4539"/>
    <w:rsid w:val="00AC4593"/>
    <w:rsid w:val="00AC515F"/>
    <w:rsid w:val="00AC6018"/>
    <w:rsid w:val="00AC6623"/>
    <w:rsid w:val="00AC66E5"/>
    <w:rsid w:val="00AC688E"/>
    <w:rsid w:val="00AC6BF3"/>
    <w:rsid w:val="00AC768D"/>
    <w:rsid w:val="00AC7B33"/>
    <w:rsid w:val="00AD1506"/>
    <w:rsid w:val="00AD1D3B"/>
    <w:rsid w:val="00AD3914"/>
    <w:rsid w:val="00AD3A7F"/>
    <w:rsid w:val="00AD412C"/>
    <w:rsid w:val="00AD426C"/>
    <w:rsid w:val="00AD5799"/>
    <w:rsid w:val="00AD5BFE"/>
    <w:rsid w:val="00AD5F17"/>
    <w:rsid w:val="00AD64AD"/>
    <w:rsid w:val="00AD7041"/>
    <w:rsid w:val="00AE01E4"/>
    <w:rsid w:val="00AE06AB"/>
    <w:rsid w:val="00AE2299"/>
    <w:rsid w:val="00AE278B"/>
    <w:rsid w:val="00AE289C"/>
    <w:rsid w:val="00AE407D"/>
    <w:rsid w:val="00AE4706"/>
    <w:rsid w:val="00AE4BCA"/>
    <w:rsid w:val="00AE4EA6"/>
    <w:rsid w:val="00AE5A98"/>
    <w:rsid w:val="00AE5CE8"/>
    <w:rsid w:val="00AF0E23"/>
    <w:rsid w:val="00AF1C15"/>
    <w:rsid w:val="00AF2835"/>
    <w:rsid w:val="00AF2865"/>
    <w:rsid w:val="00AF299F"/>
    <w:rsid w:val="00AF35B7"/>
    <w:rsid w:val="00AF3774"/>
    <w:rsid w:val="00AF3947"/>
    <w:rsid w:val="00AF68EC"/>
    <w:rsid w:val="00AF6906"/>
    <w:rsid w:val="00AF6C5F"/>
    <w:rsid w:val="00AF709E"/>
    <w:rsid w:val="00AF7E4F"/>
    <w:rsid w:val="00B0146B"/>
    <w:rsid w:val="00B0151C"/>
    <w:rsid w:val="00B01AE0"/>
    <w:rsid w:val="00B02764"/>
    <w:rsid w:val="00B03674"/>
    <w:rsid w:val="00B0423B"/>
    <w:rsid w:val="00B04552"/>
    <w:rsid w:val="00B04F91"/>
    <w:rsid w:val="00B05314"/>
    <w:rsid w:val="00B06752"/>
    <w:rsid w:val="00B10246"/>
    <w:rsid w:val="00B10D15"/>
    <w:rsid w:val="00B11465"/>
    <w:rsid w:val="00B1202D"/>
    <w:rsid w:val="00B1207C"/>
    <w:rsid w:val="00B13D06"/>
    <w:rsid w:val="00B1411C"/>
    <w:rsid w:val="00B143CA"/>
    <w:rsid w:val="00B1473F"/>
    <w:rsid w:val="00B14D17"/>
    <w:rsid w:val="00B14EC9"/>
    <w:rsid w:val="00B2333D"/>
    <w:rsid w:val="00B23423"/>
    <w:rsid w:val="00B23E3A"/>
    <w:rsid w:val="00B2416F"/>
    <w:rsid w:val="00B24C0B"/>
    <w:rsid w:val="00B25173"/>
    <w:rsid w:val="00B254CC"/>
    <w:rsid w:val="00B25919"/>
    <w:rsid w:val="00B26516"/>
    <w:rsid w:val="00B26A1B"/>
    <w:rsid w:val="00B276C2"/>
    <w:rsid w:val="00B31150"/>
    <w:rsid w:val="00B3128B"/>
    <w:rsid w:val="00B3177E"/>
    <w:rsid w:val="00B31A45"/>
    <w:rsid w:val="00B31ACA"/>
    <w:rsid w:val="00B32104"/>
    <w:rsid w:val="00B321D5"/>
    <w:rsid w:val="00B322F5"/>
    <w:rsid w:val="00B32C6B"/>
    <w:rsid w:val="00B35051"/>
    <w:rsid w:val="00B359EA"/>
    <w:rsid w:val="00B35C23"/>
    <w:rsid w:val="00B35F91"/>
    <w:rsid w:val="00B361D4"/>
    <w:rsid w:val="00B3666F"/>
    <w:rsid w:val="00B37701"/>
    <w:rsid w:val="00B3772D"/>
    <w:rsid w:val="00B37F51"/>
    <w:rsid w:val="00B42396"/>
    <w:rsid w:val="00B43649"/>
    <w:rsid w:val="00B44051"/>
    <w:rsid w:val="00B44756"/>
    <w:rsid w:val="00B468EC"/>
    <w:rsid w:val="00B46E82"/>
    <w:rsid w:val="00B471E8"/>
    <w:rsid w:val="00B474EA"/>
    <w:rsid w:val="00B47AED"/>
    <w:rsid w:val="00B47E9B"/>
    <w:rsid w:val="00B50AA3"/>
    <w:rsid w:val="00B51327"/>
    <w:rsid w:val="00B51454"/>
    <w:rsid w:val="00B541B1"/>
    <w:rsid w:val="00B55113"/>
    <w:rsid w:val="00B55883"/>
    <w:rsid w:val="00B57771"/>
    <w:rsid w:val="00B577B0"/>
    <w:rsid w:val="00B5789F"/>
    <w:rsid w:val="00B57DE6"/>
    <w:rsid w:val="00B61314"/>
    <w:rsid w:val="00B61447"/>
    <w:rsid w:val="00B6174F"/>
    <w:rsid w:val="00B61CC4"/>
    <w:rsid w:val="00B61FBC"/>
    <w:rsid w:val="00B622B0"/>
    <w:rsid w:val="00B62419"/>
    <w:rsid w:val="00B62ABE"/>
    <w:rsid w:val="00B63423"/>
    <w:rsid w:val="00B652B5"/>
    <w:rsid w:val="00B6608E"/>
    <w:rsid w:val="00B666EB"/>
    <w:rsid w:val="00B6670D"/>
    <w:rsid w:val="00B667DB"/>
    <w:rsid w:val="00B66CB3"/>
    <w:rsid w:val="00B7166A"/>
    <w:rsid w:val="00B71AEF"/>
    <w:rsid w:val="00B73CB8"/>
    <w:rsid w:val="00B74523"/>
    <w:rsid w:val="00B754AE"/>
    <w:rsid w:val="00B756C5"/>
    <w:rsid w:val="00B7577F"/>
    <w:rsid w:val="00B75F65"/>
    <w:rsid w:val="00B7634C"/>
    <w:rsid w:val="00B776D5"/>
    <w:rsid w:val="00B806E5"/>
    <w:rsid w:val="00B80B31"/>
    <w:rsid w:val="00B80BDF"/>
    <w:rsid w:val="00B8125D"/>
    <w:rsid w:val="00B81856"/>
    <w:rsid w:val="00B81B24"/>
    <w:rsid w:val="00B8261A"/>
    <w:rsid w:val="00B8280F"/>
    <w:rsid w:val="00B82D98"/>
    <w:rsid w:val="00B831A2"/>
    <w:rsid w:val="00B83CBD"/>
    <w:rsid w:val="00B848D5"/>
    <w:rsid w:val="00B84ED1"/>
    <w:rsid w:val="00B86679"/>
    <w:rsid w:val="00B868B0"/>
    <w:rsid w:val="00B86BCA"/>
    <w:rsid w:val="00B8751B"/>
    <w:rsid w:val="00B87686"/>
    <w:rsid w:val="00B87AE4"/>
    <w:rsid w:val="00B87CE6"/>
    <w:rsid w:val="00B90234"/>
    <w:rsid w:val="00B91087"/>
    <w:rsid w:val="00B9165D"/>
    <w:rsid w:val="00B91C69"/>
    <w:rsid w:val="00B925CD"/>
    <w:rsid w:val="00B92664"/>
    <w:rsid w:val="00B92EC2"/>
    <w:rsid w:val="00B931CA"/>
    <w:rsid w:val="00B93219"/>
    <w:rsid w:val="00B943D3"/>
    <w:rsid w:val="00B95646"/>
    <w:rsid w:val="00B95A35"/>
    <w:rsid w:val="00B95BED"/>
    <w:rsid w:val="00B96670"/>
    <w:rsid w:val="00B96DE5"/>
    <w:rsid w:val="00B96E5E"/>
    <w:rsid w:val="00BA0AA7"/>
    <w:rsid w:val="00BA0B1E"/>
    <w:rsid w:val="00BA1681"/>
    <w:rsid w:val="00BA190E"/>
    <w:rsid w:val="00BA19FA"/>
    <w:rsid w:val="00BA25A8"/>
    <w:rsid w:val="00BA337C"/>
    <w:rsid w:val="00BA3DD8"/>
    <w:rsid w:val="00BA4490"/>
    <w:rsid w:val="00BA4C26"/>
    <w:rsid w:val="00BA5AF6"/>
    <w:rsid w:val="00BA73FF"/>
    <w:rsid w:val="00BA7677"/>
    <w:rsid w:val="00BA7FD7"/>
    <w:rsid w:val="00BB02D3"/>
    <w:rsid w:val="00BB0910"/>
    <w:rsid w:val="00BB2BC7"/>
    <w:rsid w:val="00BB3296"/>
    <w:rsid w:val="00BB4A62"/>
    <w:rsid w:val="00BB4C6D"/>
    <w:rsid w:val="00BB5CFA"/>
    <w:rsid w:val="00BB5E96"/>
    <w:rsid w:val="00BB6264"/>
    <w:rsid w:val="00BB67D7"/>
    <w:rsid w:val="00BB71B2"/>
    <w:rsid w:val="00BB7626"/>
    <w:rsid w:val="00BB769F"/>
    <w:rsid w:val="00BC1AEE"/>
    <w:rsid w:val="00BC4241"/>
    <w:rsid w:val="00BC4423"/>
    <w:rsid w:val="00BC4D58"/>
    <w:rsid w:val="00BC517A"/>
    <w:rsid w:val="00BC537D"/>
    <w:rsid w:val="00BC54AD"/>
    <w:rsid w:val="00BC5952"/>
    <w:rsid w:val="00BC5A02"/>
    <w:rsid w:val="00BC6179"/>
    <w:rsid w:val="00BC6349"/>
    <w:rsid w:val="00BC65D6"/>
    <w:rsid w:val="00BC7013"/>
    <w:rsid w:val="00BC729D"/>
    <w:rsid w:val="00BC74F3"/>
    <w:rsid w:val="00BD02BF"/>
    <w:rsid w:val="00BD1095"/>
    <w:rsid w:val="00BD15B4"/>
    <w:rsid w:val="00BD1D37"/>
    <w:rsid w:val="00BD2CD7"/>
    <w:rsid w:val="00BD33EF"/>
    <w:rsid w:val="00BD477A"/>
    <w:rsid w:val="00BD4A3B"/>
    <w:rsid w:val="00BD6195"/>
    <w:rsid w:val="00BD7B63"/>
    <w:rsid w:val="00BD7E48"/>
    <w:rsid w:val="00BE032B"/>
    <w:rsid w:val="00BE079E"/>
    <w:rsid w:val="00BE12EF"/>
    <w:rsid w:val="00BE2169"/>
    <w:rsid w:val="00BE27D2"/>
    <w:rsid w:val="00BE28F0"/>
    <w:rsid w:val="00BE2F2A"/>
    <w:rsid w:val="00BE2FB1"/>
    <w:rsid w:val="00BE4552"/>
    <w:rsid w:val="00BE520F"/>
    <w:rsid w:val="00BE53EA"/>
    <w:rsid w:val="00BE5638"/>
    <w:rsid w:val="00BE564B"/>
    <w:rsid w:val="00BE5A63"/>
    <w:rsid w:val="00BE6BCA"/>
    <w:rsid w:val="00BE720C"/>
    <w:rsid w:val="00BE7267"/>
    <w:rsid w:val="00BE75B1"/>
    <w:rsid w:val="00BF09FB"/>
    <w:rsid w:val="00BF0B54"/>
    <w:rsid w:val="00BF13F6"/>
    <w:rsid w:val="00BF184E"/>
    <w:rsid w:val="00BF1F34"/>
    <w:rsid w:val="00BF2AE3"/>
    <w:rsid w:val="00BF2CB7"/>
    <w:rsid w:val="00BF2F25"/>
    <w:rsid w:val="00BF328A"/>
    <w:rsid w:val="00BF4457"/>
    <w:rsid w:val="00BF4499"/>
    <w:rsid w:val="00BF48D2"/>
    <w:rsid w:val="00BF544A"/>
    <w:rsid w:val="00BF624B"/>
    <w:rsid w:val="00BF69E5"/>
    <w:rsid w:val="00C007F8"/>
    <w:rsid w:val="00C01796"/>
    <w:rsid w:val="00C02857"/>
    <w:rsid w:val="00C030DD"/>
    <w:rsid w:val="00C03D21"/>
    <w:rsid w:val="00C04965"/>
    <w:rsid w:val="00C049CA"/>
    <w:rsid w:val="00C056E7"/>
    <w:rsid w:val="00C05891"/>
    <w:rsid w:val="00C0595B"/>
    <w:rsid w:val="00C06A94"/>
    <w:rsid w:val="00C06BCA"/>
    <w:rsid w:val="00C10309"/>
    <w:rsid w:val="00C10D3C"/>
    <w:rsid w:val="00C10E3E"/>
    <w:rsid w:val="00C117B5"/>
    <w:rsid w:val="00C12088"/>
    <w:rsid w:val="00C12C27"/>
    <w:rsid w:val="00C1481D"/>
    <w:rsid w:val="00C1537C"/>
    <w:rsid w:val="00C15924"/>
    <w:rsid w:val="00C1626A"/>
    <w:rsid w:val="00C1672C"/>
    <w:rsid w:val="00C16D7A"/>
    <w:rsid w:val="00C17BBA"/>
    <w:rsid w:val="00C17EA9"/>
    <w:rsid w:val="00C17F97"/>
    <w:rsid w:val="00C20278"/>
    <w:rsid w:val="00C2083D"/>
    <w:rsid w:val="00C21EFB"/>
    <w:rsid w:val="00C2218D"/>
    <w:rsid w:val="00C2351D"/>
    <w:rsid w:val="00C235CB"/>
    <w:rsid w:val="00C23B95"/>
    <w:rsid w:val="00C23F3D"/>
    <w:rsid w:val="00C25547"/>
    <w:rsid w:val="00C25B27"/>
    <w:rsid w:val="00C25EC0"/>
    <w:rsid w:val="00C30144"/>
    <w:rsid w:val="00C30B5F"/>
    <w:rsid w:val="00C30E41"/>
    <w:rsid w:val="00C31BBE"/>
    <w:rsid w:val="00C3667D"/>
    <w:rsid w:val="00C3721B"/>
    <w:rsid w:val="00C37746"/>
    <w:rsid w:val="00C377C4"/>
    <w:rsid w:val="00C37831"/>
    <w:rsid w:val="00C40CED"/>
    <w:rsid w:val="00C414B8"/>
    <w:rsid w:val="00C417AB"/>
    <w:rsid w:val="00C41989"/>
    <w:rsid w:val="00C42C2B"/>
    <w:rsid w:val="00C4331F"/>
    <w:rsid w:val="00C4362F"/>
    <w:rsid w:val="00C4594F"/>
    <w:rsid w:val="00C463E8"/>
    <w:rsid w:val="00C464BA"/>
    <w:rsid w:val="00C47267"/>
    <w:rsid w:val="00C473A4"/>
    <w:rsid w:val="00C47756"/>
    <w:rsid w:val="00C47CDB"/>
    <w:rsid w:val="00C500C0"/>
    <w:rsid w:val="00C51082"/>
    <w:rsid w:val="00C51305"/>
    <w:rsid w:val="00C51D2F"/>
    <w:rsid w:val="00C52A31"/>
    <w:rsid w:val="00C52BED"/>
    <w:rsid w:val="00C53410"/>
    <w:rsid w:val="00C544EA"/>
    <w:rsid w:val="00C54F3E"/>
    <w:rsid w:val="00C556F5"/>
    <w:rsid w:val="00C55CAB"/>
    <w:rsid w:val="00C56CB6"/>
    <w:rsid w:val="00C57CAD"/>
    <w:rsid w:val="00C60B65"/>
    <w:rsid w:val="00C60C05"/>
    <w:rsid w:val="00C61BBF"/>
    <w:rsid w:val="00C61DFD"/>
    <w:rsid w:val="00C6223E"/>
    <w:rsid w:val="00C62B17"/>
    <w:rsid w:val="00C63632"/>
    <w:rsid w:val="00C640AC"/>
    <w:rsid w:val="00C64B00"/>
    <w:rsid w:val="00C64BB4"/>
    <w:rsid w:val="00C65B30"/>
    <w:rsid w:val="00C665D5"/>
    <w:rsid w:val="00C67289"/>
    <w:rsid w:val="00C67504"/>
    <w:rsid w:val="00C6785A"/>
    <w:rsid w:val="00C71848"/>
    <w:rsid w:val="00C719D0"/>
    <w:rsid w:val="00C72693"/>
    <w:rsid w:val="00C727ED"/>
    <w:rsid w:val="00C72BAE"/>
    <w:rsid w:val="00C765E0"/>
    <w:rsid w:val="00C76BAF"/>
    <w:rsid w:val="00C76FBD"/>
    <w:rsid w:val="00C7730F"/>
    <w:rsid w:val="00C774F9"/>
    <w:rsid w:val="00C77877"/>
    <w:rsid w:val="00C803B3"/>
    <w:rsid w:val="00C80633"/>
    <w:rsid w:val="00C80D04"/>
    <w:rsid w:val="00C815BB"/>
    <w:rsid w:val="00C81644"/>
    <w:rsid w:val="00C84222"/>
    <w:rsid w:val="00C84A07"/>
    <w:rsid w:val="00C850FD"/>
    <w:rsid w:val="00C85DF2"/>
    <w:rsid w:val="00C861E2"/>
    <w:rsid w:val="00C8637D"/>
    <w:rsid w:val="00C863E9"/>
    <w:rsid w:val="00C86FFA"/>
    <w:rsid w:val="00C874D8"/>
    <w:rsid w:val="00C8756F"/>
    <w:rsid w:val="00C911AA"/>
    <w:rsid w:val="00C911BE"/>
    <w:rsid w:val="00C91910"/>
    <w:rsid w:val="00C91C31"/>
    <w:rsid w:val="00C91C94"/>
    <w:rsid w:val="00C9268D"/>
    <w:rsid w:val="00C927D8"/>
    <w:rsid w:val="00C92EFC"/>
    <w:rsid w:val="00C9312C"/>
    <w:rsid w:val="00C94E4D"/>
    <w:rsid w:val="00C95D7B"/>
    <w:rsid w:val="00C96122"/>
    <w:rsid w:val="00C96268"/>
    <w:rsid w:val="00C97D2D"/>
    <w:rsid w:val="00CA014E"/>
    <w:rsid w:val="00CA01E5"/>
    <w:rsid w:val="00CA05BF"/>
    <w:rsid w:val="00CA0B86"/>
    <w:rsid w:val="00CA19F8"/>
    <w:rsid w:val="00CA1D83"/>
    <w:rsid w:val="00CA2F68"/>
    <w:rsid w:val="00CA32C5"/>
    <w:rsid w:val="00CA3589"/>
    <w:rsid w:val="00CA37A1"/>
    <w:rsid w:val="00CA3E46"/>
    <w:rsid w:val="00CA7088"/>
    <w:rsid w:val="00CA7304"/>
    <w:rsid w:val="00CA791C"/>
    <w:rsid w:val="00CA7AE6"/>
    <w:rsid w:val="00CB197C"/>
    <w:rsid w:val="00CB1DAA"/>
    <w:rsid w:val="00CB1E51"/>
    <w:rsid w:val="00CB281E"/>
    <w:rsid w:val="00CB4ED6"/>
    <w:rsid w:val="00CB72D0"/>
    <w:rsid w:val="00CC29CF"/>
    <w:rsid w:val="00CC2DF5"/>
    <w:rsid w:val="00CC3268"/>
    <w:rsid w:val="00CC32A1"/>
    <w:rsid w:val="00CC4871"/>
    <w:rsid w:val="00CC5927"/>
    <w:rsid w:val="00CC60EB"/>
    <w:rsid w:val="00CC6573"/>
    <w:rsid w:val="00CC70B8"/>
    <w:rsid w:val="00CC7634"/>
    <w:rsid w:val="00CC777B"/>
    <w:rsid w:val="00CC7BA2"/>
    <w:rsid w:val="00CC7FAF"/>
    <w:rsid w:val="00CD00AB"/>
    <w:rsid w:val="00CD0CF4"/>
    <w:rsid w:val="00CD1A88"/>
    <w:rsid w:val="00CD2F4E"/>
    <w:rsid w:val="00CD3721"/>
    <w:rsid w:val="00CD3ED1"/>
    <w:rsid w:val="00CD4154"/>
    <w:rsid w:val="00CD41D0"/>
    <w:rsid w:val="00CD4215"/>
    <w:rsid w:val="00CD44D7"/>
    <w:rsid w:val="00CD55BF"/>
    <w:rsid w:val="00CD5730"/>
    <w:rsid w:val="00CD5C63"/>
    <w:rsid w:val="00CD5DEC"/>
    <w:rsid w:val="00CD7329"/>
    <w:rsid w:val="00CE1144"/>
    <w:rsid w:val="00CE12DE"/>
    <w:rsid w:val="00CE18B7"/>
    <w:rsid w:val="00CE1DEA"/>
    <w:rsid w:val="00CE1E85"/>
    <w:rsid w:val="00CE2240"/>
    <w:rsid w:val="00CE2A1F"/>
    <w:rsid w:val="00CE32C1"/>
    <w:rsid w:val="00CE3823"/>
    <w:rsid w:val="00CE3CD4"/>
    <w:rsid w:val="00CE4602"/>
    <w:rsid w:val="00CE46E3"/>
    <w:rsid w:val="00CE4782"/>
    <w:rsid w:val="00CE47B3"/>
    <w:rsid w:val="00CE49CA"/>
    <w:rsid w:val="00CE50DF"/>
    <w:rsid w:val="00CE533D"/>
    <w:rsid w:val="00CE5517"/>
    <w:rsid w:val="00CE5CD0"/>
    <w:rsid w:val="00CE5E49"/>
    <w:rsid w:val="00CF1E77"/>
    <w:rsid w:val="00CF39CD"/>
    <w:rsid w:val="00CF4B66"/>
    <w:rsid w:val="00CF5C16"/>
    <w:rsid w:val="00CF6B36"/>
    <w:rsid w:val="00CF7621"/>
    <w:rsid w:val="00CF7E50"/>
    <w:rsid w:val="00D00396"/>
    <w:rsid w:val="00D00FCD"/>
    <w:rsid w:val="00D015C9"/>
    <w:rsid w:val="00D0248F"/>
    <w:rsid w:val="00D024A0"/>
    <w:rsid w:val="00D02794"/>
    <w:rsid w:val="00D03521"/>
    <w:rsid w:val="00D04D45"/>
    <w:rsid w:val="00D0526C"/>
    <w:rsid w:val="00D05618"/>
    <w:rsid w:val="00D058ED"/>
    <w:rsid w:val="00D05BE9"/>
    <w:rsid w:val="00D060DA"/>
    <w:rsid w:val="00D0644F"/>
    <w:rsid w:val="00D066AA"/>
    <w:rsid w:val="00D06E15"/>
    <w:rsid w:val="00D074CA"/>
    <w:rsid w:val="00D07BF7"/>
    <w:rsid w:val="00D11B34"/>
    <w:rsid w:val="00D11EE9"/>
    <w:rsid w:val="00D122C4"/>
    <w:rsid w:val="00D12544"/>
    <w:rsid w:val="00D12C17"/>
    <w:rsid w:val="00D1304E"/>
    <w:rsid w:val="00D133E8"/>
    <w:rsid w:val="00D13C20"/>
    <w:rsid w:val="00D15354"/>
    <w:rsid w:val="00D15DB2"/>
    <w:rsid w:val="00D17042"/>
    <w:rsid w:val="00D17AEE"/>
    <w:rsid w:val="00D17C0C"/>
    <w:rsid w:val="00D17DEF"/>
    <w:rsid w:val="00D17E10"/>
    <w:rsid w:val="00D20071"/>
    <w:rsid w:val="00D201F8"/>
    <w:rsid w:val="00D207D5"/>
    <w:rsid w:val="00D20ADA"/>
    <w:rsid w:val="00D20B3C"/>
    <w:rsid w:val="00D21477"/>
    <w:rsid w:val="00D21646"/>
    <w:rsid w:val="00D23134"/>
    <w:rsid w:val="00D233FF"/>
    <w:rsid w:val="00D23FE8"/>
    <w:rsid w:val="00D24230"/>
    <w:rsid w:val="00D24C43"/>
    <w:rsid w:val="00D2643A"/>
    <w:rsid w:val="00D278A0"/>
    <w:rsid w:val="00D27C61"/>
    <w:rsid w:val="00D30A62"/>
    <w:rsid w:val="00D311C1"/>
    <w:rsid w:val="00D321F8"/>
    <w:rsid w:val="00D32831"/>
    <w:rsid w:val="00D33AF7"/>
    <w:rsid w:val="00D33FE9"/>
    <w:rsid w:val="00D35419"/>
    <w:rsid w:val="00D3743E"/>
    <w:rsid w:val="00D37A81"/>
    <w:rsid w:val="00D37E43"/>
    <w:rsid w:val="00D40068"/>
    <w:rsid w:val="00D40172"/>
    <w:rsid w:val="00D409CA"/>
    <w:rsid w:val="00D40D12"/>
    <w:rsid w:val="00D41366"/>
    <w:rsid w:val="00D41EE2"/>
    <w:rsid w:val="00D42138"/>
    <w:rsid w:val="00D42822"/>
    <w:rsid w:val="00D42B12"/>
    <w:rsid w:val="00D440A9"/>
    <w:rsid w:val="00D44FB1"/>
    <w:rsid w:val="00D454D1"/>
    <w:rsid w:val="00D45C4E"/>
    <w:rsid w:val="00D46257"/>
    <w:rsid w:val="00D47ABC"/>
    <w:rsid w:val="00D5016A"/>
    <w:rsid w:val="00D50F23"/>
    <w:rsid w:val="00D51C0C"/>
    <w:rsid w:val="00D51DF9"/>
    <w:rsid w:val="00D52123"/>
    <w:rsid w:val="00D5276A"/>
    <w:rsid w:val="00D52FD5"/>
    <w:rsid w:val="00D532E0"/>
    <w:rsid w:val="00D53335"/>
    <w:rsid w:val="00D53A53"/>
    <w:rsid w:val="00D540E7"/>
    <w:rsid w:val="00D54150"/>
    <w:rsid w:val="00D54177"/>
    <w:rsid w:val="00D5437D"/>
    <w:rsid w:val="00D543BA"/>
    <w:rsid w:val="00D54E6A"/>
    <w:rsid w:val="00D5524D"/>
    <w:rsid w:val="00D55256"/>
    <w:rsid w:val="00D553B3"/>
    <w:rsid w:val="00D554C4"/>
    <w:rsid w:val="00D5593E"/>
    <w:rsid w:val="00D57420"/>
    <w:rsid w:val="00D5748D"/>
    <w:rsid w:val="00D576D2"/>
    <w:rsid w:val="00D5789C"/>
    <w:rsid w:val="00D60405"/>
    <w:rsid w:val="00D60966"/>
    <w:rsid w:val="00D60A39"/>
    <w:rsid w:val="00D60D34"/>
    <w:rsid w:val="00D60F5E"/>
    <w:rsid w:val="00D62D29"/>
    <w:rsid w:val="00D62D53"/>
    <w:rsid w:val="00D63FC6"/>
    <w:rsid w:val="00D65062"/>
    <w:rsid w:val="00D65325"/>
    <w:rsid w:val="00D653B6"/>
    <w:rsid w:val="00D65D70"/>
    <w:rsid w:val="00D65EBC"/>
    <w:rsid w:val="00D6689E"/>
    <w:rsid w:val="00D66B36"/>
    <w:rsid w:val="00D67269"/>
    <w:rsid w:val="00D67323"/>
    <w:rsid w:val="00D67AC5"/>
    <w:rsid w:val="00D70146"/>
    <w:rsid w:val="00D701F8"/>
    <w:rsid w:val="00D718C0"/>
    <w:rsid w:val="00D71A6F"/>
    <w:rsid w:val="00D71D98"/>
    <w:rsid w:val="00D7303E"/>
    <w:rsid w:val="00D732D6"/>
    <w:rsid w:val="00D734F4"/>
    <w:rsid w:val="00D73E24"/>
    <w:rsid w:val="00D74156"/>
    <w:rsid w:val="00D74876"/>
    <w:rsid w:val="00D762FA"/>
    <w:rsid w:val="00D76BAD"/>
    <w:rsid w:val="00D77144"/>
    <w:rsid w:val="00D7760C"/>
    <w:rsid w:val="00D77F46"/>
    <w:rsid w:val="00D8016E"/>
    <w:rsid w:val="00D80E08"/>
    <w:rsid w:val="00D81AC9"/>
    <w:rsid w:val="00D81C11"/>
    <w:rsid w:val="00D82B73"/>
    <w:rsid w:val="00D82C04"/>
    <w:rsid w:val="00D83251"/>
    <w:rsid w:val="00D842A3"/>
    <w:rsid w:val="00D842F8"/>
    <w:rsid w:val="00D8468C"/>
    <w:rsid w:val="00D84D27"/>
    <w:rsid w:val="00D85814"/>
    <w:rsid w:val="00D85B63"/>
    <w:rsid w:val="00D85DAA"/>
    <w:rsid w:val="00D85F57"/>
    <w:rsid w:val="00D8632A"/>
    <w:rsid w:val="00D8646C"/>
    <w:rsid w:val="00D874AE"/>
    <w:rsid w:val="00D874EF"/>
    <w:rsid w:val="00D906DE"/>
    <w:rsid w:val="00D909DA"/>
    <w:rsid w:val="00D918AD"/>
    <w:rsid w:val="00D91EFF"/>
    <w:rsid w:val="00D92E54"/>
    <w:rsid w:val="00D937D6"/>
    <w:rsid w:val="00D9454A"/>
    <w:rsid w:val="00D95AC2"/>
    <w:rsid w:val="00D973D6"/>
    <w:rsid w:val="00D97B3B"/>
    <w:rsid w:val="00DA039C"/>
    <w:rsid w:val="00DA0AB4"/>
    <w:rsid w:val="00DA15D8"/>
    <w:rsid w:val="00DA2457"/>
    <w:rsid w:val="00DA2D8D"/>
    <w:rsid w:val="00DA4960"/>
    <w:rsid w:val="00DA5AB2"/>
    <w:rsid w:val="00DA66A6"/>
    <w:rsid w:val="00DA6ABA"/>
    <w:rsid w:val="00DA6CA3"/>
    <w:rsid w:val="00DA70EB"/>
    <w:rsid w:val="00DA71FC"/>
    <w:rsid w:val="00DA773E"/>
    <w:rsid w:val="00DA7875"/>
    <w:rsid w:val="00DB022D"/>
    <w:rsid w:val="00DB05AB"/>
    <w:rsid w:val="00DB273B"/>
    <w:rsid w:val="00DB2C6A"/>
    <w:rsid w:val="00DB2E98"/>
    <w:rsid w:val="00DB3271"/>
    <w:rsid w:val="00DB3D8C"/>
    <w:rsid w:val="00DB4E0A"/>
    <w:rsid w:val="00DB5132"/>
    <w:rsid w:val="00DB5D44"/>
    <w:rsid w:val="00DB5E2F"/>
    <w:rsid w:val="00DB679F"/>
    <w:rsid w:val="00DB7DFE"/>
    <w:rsid w:val="00DC0465"/>
    <w:rsid w:val="00DC14BC"/>
    <w:rsid w:val="00DC27E8"/>
    <w:rsid w:val="00DC3D19"/>
    <w:rsid w:val="00DC4E60"/>
    <w:rsid w:val="00DC530E"/>
    <w:rsid w:val="00DC68E7"/>
    <w:rsid w:val="00DC6F8D"/>
    <w:rsid w:val="00DC7471"/>
    <w:rsid w:val="00DC783F"/>
    <w:rsid w:val="00DD03C9"/>
    <w:rsid w:val="00DD10F5"/>
    <w:rsid w:val="00DD2704"/>
    <w:rsid w:val="00DD3293"/>
    <w:rsid w:val="00DD3752"/>
    <w:rsid w:val="00DD40DE"/>
    <w:rsid w:val="00DD4D03"/>
    <w:rsid w:val="00DD56DF"/>
    <w:rsid w:val="00DD6F18"/>
    <w:rsid w:val="00DD7449"/>
    <w:rsid w:val="00DD7B24"/>
    <w:rsid w:val="00DD7C18"/>
    <w:rsid w:val="00DE027F"/>
    <w:rsid w:val="00DE0854"/>
    <w:rsid w:val="00DE240B"/>
    <w:rsid w:val="00DE2728"/>
    <w:rsid w:val="00DE2DFB"/>
    <w:rsid w:val="00DE3001"/>
    <w:rsid w:val="00DE38D0"/>
    <w:rsid w:val="00DE3B37"/>
    <w:rsid w:val="00DE4242"/>
    <w:rsid w:val="00DE45D0"/>
    <w:rsid w:val="00DE4802"/>
    <w:rsid w:val="00DE5099"/>
    <w:rsid w:val="00DE509D"/>
    <w:rsid w:val="00DE5DEB"/>
    <w:rsid w:val="00DE5E7F"/>
    <w:rsid w:val="00DE619B"/>
    <w:rsid w:val="00DE656A"/>
    <w:rsid w:val="00DE6F00"/>
    <w:rsid w:val="00DE7273"/>
    <w:rsid w:val="00DF018D"/>
    <w:rsid w:val="00DF1493"/>
    <w:rsid w:val="00DF1A6E"/>
    <w:rsid w:val="00DF1EBF"/>
    <w:rsid w:val="00DF545E"/>
    <w:rsid w:val="00DF5E11"/>
    <w:rsid w:val="00DF5E23"/>
    <w:rsid w:val="00DF69A7"/>
    <w:rsid w:val="00DF748E"/>
    <w:rsid w:val="00E003CE"/>
    <w:rsid w:val="00E01421"/>
    <w:rsid w:val="00E01632"/>
    <w:rsid w:val="00E01E92"/>
    <w:rsid w:val="00E02364"/>
    <w:rsid w:val="00E0293C"/>
    <w:rsid w:val="00E02C60"/>
    <w:rsid w:val="00E04645"/>
    <w:rsid w:val="00E04F96"/>
    <w:rsid w:val="00E05ED1"/>
    <w:rsid w:val="00E06ACE"/>
    <w:rsid w:val="00E101C8"/>
    <w:rsid w:val="00E1048E"/>
    <w:rsid w:val="00E10BB2"/>
    <w:rsid w:val="00E11405"/>
    <w:rsid w:val="00E11E31"/>
    <w:rsid w:val="00E139C5"/>
    <w:rsid w:val="00E13D6E"/>
    <w:rsid w:val="00E1411B"/>
    <w:rsid w:val="00E14360"/>
    <w:rsid w:val="00E14A93"/>
    <w:rsid w:val="00E14B07"/>
    <w:rsid w:val="00E15168"/>
    <w:rsid w:val="00E15C07"/>
    <w:rsid w:val="00E15C7E"/>
    <w:rsid w:val="00E15E53"/>
    <w:rsid w:val="00E16179"/>
    <w:rsid w:val="00E16577"/>
    <w:rsid w:val="00E20796"/>
    <w:rsid w:val="00E21811"/>
    <w:rsid w:val="00E21A63"/>
    <w:rsid w:val="00E21AEC"/>
    <w:rsid w:val="00E2228D"/>
    <w:rsid w:val="00E23343"/>
    <w:rsid w:val="00E24DE0"/>
    <w:rsid w:val="00E25A45"/>
    <w:rsid w:val="00E269D9"/>
    <w:rsid w:val="00E27630"/>
    <w:rsid w:val="00E312CD"/>
    <w:rsid w:val="00E31AAD"/>
    <w:rsid w:val="00E32737"/>
    <w:rsid w:val="00E3311D"/>
    <w:rsid w:val="00E332C9"/>
    <w:rsid w:val="00E33760"/>
    <w:rsid w:val="00E3383B"/>
    <w:rsid w:val="00E339FE"/>
    <w:rsid w:val="00E35820"/>
    <w:rsid w:val="00E36B82"/>
    <w:rsid w:val="00E36DD4"/>
    <w:rsid w:val="00E36F6B"/>
    <w:rsid w:val="00E37345"/>
    <w:rsid w:val="00E374AA"/>
    <w:rsid w:val="00E37744"/>
    <w:rsid w:val="00E37C4B"/>
    <w:rsid w:val="00E40A80"/>
    <w:rsid w:val="00E40B45"/>
    <w:rsid w:val="00E40B60"/>
    <w:rsid w:val="00E411FC"/>
    <w:rsid w:val="00E413F3"/>
    <w:rsid w:val="00E419BB"/>
    <w:rsid w:val="00E41C6B"/>
    <w:rsid w:val="00E427C8"/>
    <w:rsid w:val="00E42A69"/>
    <w:rsid w:val="00E43494"/>
    <w:rsid w:val="00E4405E"/>
    <w:rsid w:val="00E442DE"/>
    <w:rsid w:val="00E4442C"/>
    <w:rsid w:val="00E44929"/>
    <w:rsid w:val="00E44D1C"/>
    <w:rsid w:val="00E44EB0"/>
    <w:rsid w:val="00E45A0E"/>
    <w:rsid w:val="00E45A25"/>
    <w:rsid w:val="00E45F3C"/>
    <w:rsid w:val="00E46598"/>
    <w:rsid w:val="00E50645"/>
    <w:rsid w:val="00E50E88"/>
    <w:rsid w:val="00E511D3"/>
    <w:rsid w:val="00E51C86"/>
    <w:rsid w:val="00E54137"/>
    <w:rsid w:val="00E54FFB"/>
    <w:rsid w:val="00E55489"/>
    <w:rsid w:val="00E56A06"/>
    <w:rsid w:val="00E570DB"/>
    <w:rsid w:val="00E60417"/>
    <w:rsid w:val="00E60B49"/>
    <w:rsid w:val="00E60DF5"/>
    <w:rsid w:val="00E619BE"/>
    <w:rsid w:val="00E628DC"/>
    <w:rsid w:val="00E62ABB"/>
    <w:rsid w:val="00E63DD6"/>
    <w:rsid w:val="00E63E1D"/>
    <w:rsid w:val="00E649FC"/>
    <w:rsid w:val="00E64A5B"/>
    <w:rsid w:val="00E662C2"/>
    <w:rsid w:val="00E6643C"/>
    <w:rsid w:val="00E67991"/>
    <w:rsid w:val="00E67B83"/>
    <w:rsid w:val="00E71B8E"/>
    <w:rsid w:val="00E72376"/>
    <w:rsid w:val="00E724DA"/>
    <w:rsid w:val="00E731C2"/>
    <w:rsid w:val="00E73851"/>
    <w:rsid w:val="00E743CA"/>
    <w:rsid w:val="00E743EB"/>
    <w:rsid w:val="00E74BEA"/>
    <w:rsid w:val="00E74EEB"/>
    <w:rsid w:val="00E75337"/>
    <w:rsid w:val="00E753E6"/>
    <w:rsid w:val="00E7675B"/>
    <w:rsid w:val="00E76A14"/>
    <w:rsid w:val="00E76F30"/>
    <w:rsid w:val="00E7712B"/>
    <w:rsid w:val="00E77670"/>
    <w:rsid w:val="00E77B19"/>
    <w:rsid w:val="00E819C3"/>
    <w:rsid w:val="00E81BB3"/>
    <w:rsid w:val="00E83F7E"/>
    <w:rsid w:val="00E843F4"/>
    <w:rsid w:val="00E8446B"/>
    <w:rsid w:val="00E84911"/>
    <w:rsid w:val="00E87036"/>
    <w:rsid w:val="00E920BE"/>
    <w:rsid w:val="00E92F0D"/>
    <w:rsid w:val="00E93153"/>
    <w:rsid w:val="00E931AA"/>
    <w:rsid w:val="00E93E2B"/>
    <w:rsid w:val="00E9437A"/>
    <w:rsid w:val="00E946CB"/>
    <w:rsid w:val="00E9591F"/>
    <w:rsid w:val="00E95F19"/>
    <w:rsid w:val="00E97DA4"/>
    <w:rsid w:val="00EA000B"/>
    <w:rsid w:val="00EA0404"/>
    <w:rsid w:val="00EA0E77"/>
    <w:rsid w:val="00EA0EE9"/>
    <w:rsid w:val="00EA18C2"/>
    <w:rsid w:val="00EA1BBF"/>
    <w:rsid w:val="00EA2DD0"/>
    <w:rsid w:val="00EA3CA1"/>
    <w:rsid w:val="00EA4166"/>
    <w:rsid w:val="00EA49CD"/>
    <w:rsid w:val="00EA51F8"/>
    <w:rsid w:val="00EA59CA"/>
    <w:rsid w:val="00EA7034"/>
    <w:rsid w:val="00EA7460"/>
    <w:rsid w:val="00EA74D1"/>
    <w:rsid w:val="00EA798B"/>
    <w:rsid w:val="00EA7AFD"/>
    <w:rsid w:val="00EB0C73"/>
    <w:rsid w:val="00EB26F6"/>
    <w:rsid w:val="00EB298A"/>
    <w:rsid w:val="00EB4024"/>
    <w:rsid w:val="00EB4097"/>
    <w:rsid w:val="00EB4FC9"/>
    <w:rsid w:val="00EB50EC"/>
    <w:rsid w:val="00EB737D"/>
    <w:rsid w:val="00EC02DE"/>
    <w:rsid w:val="00EC0981"/>
    <w:rsid w:val="00EC0F3A"/>
    <w:rsid w:val="00EC1033"/>
    <w:rsid w:val="00EC13D6"/>
    <w:rsid w:val="00EC15D5"/>
    <w:rsid w:val="00EC1692"/>
    <w:rsid w:val="00EC2012"/>
    <w:rsid w:val="00EC209B"/>
    <w:rsid w:val="00EC20A1"/>
    <w:rsid w:val="00EC3254"/>
    <w:rsid w:val="00EC344E"/>
    <w:rsid w:val="00EC3942"/>
    <w:rsid w:val="00EC3DFD"/>
    <w:rsid w:val="00EC3F0C"/>
    <w:rsid w:val="00EC4A30"/>
    <w:rsid w:val="00EC50DE"/>
    <w:rsid w:val="00EC62E9"/>
    <w:rsid w:val="00EC643E"/>
    <w:rsid w:val="00EC68F8"/>
    <w:rsid w:val="00EC6BD3"/>
    <w:rsid w:val="00EC71C4"/>
    <w:rsid w:val="00ED007C"/>
    <w:rsid w:val="00ED07E7"/>
    <w:rsid w:val="00ED1683"/>
    <w:rsid w:val="00ED2221"/>
    <w:rsid w:val="00ED2894"/>
    <w:rsid w:val="00ED28A4"/>
    <w:rsid w:val="00ED2FEE"/>
    <w:rsid w:val="00ED3BA3"/>
    <w:rsid w:val="00ED3BEC"/>
    <w:rsid w:val="00ED3DF1"/>
    <w:rsid w:val="00ED430F"/>
    <w:rsid w:val="00ED462A"/>
    <w:rsid w:val="00ED4AD5"/>
    <w:rsid w:val="00ED6A22"/>
    <w:rsid w:val="00ED7722"/>
    <w:rsid w:val="00ED7EF4"/>
    <w:rsid w:val="00EE00B2"/>
    <w:rsid w:val="00EE372C"/>
    <w:rsid w:val="00EE38C0"/>
    <w:rsid w:val="00EE3903"/>
    <w:rsid w:val="00EE4782"/>
    <w:rsid w:val="00EE4BAD"/>
    <w:rsid w:val="00EE5D2E"/>
    <w:rsid w:val="00EE68A5"/>
    <w:rsid w:val="00EE6B22"/>
    <w:rsid w:val="00EE72F7"/>
    <w:rsid w:val="00EF00C8"/>
    <w:rsid w:val="00EF0CB4"/>
    <w:rsid w:val="00EF2482"/>
    <w:rsid w:val="00EF260A"/>
    <w:rsid w:val="00EF27E0"/>
    <w:rsid w:val="00EF353A"/>
    <w:rsid w:val="00EF3776"/>
    <w:rsid w:val="00EF41D2"/>
    <w:rsid w:val="00EF4204"/>
    <w:rsid w:val="00EF4213"/>
    <w:rsid w:val="00EF50D5"/>
    <w:rsid w:val="00EF572E"/>
    <w:rsid w:val="00EF5A43"/>
    <w:rsid w:val="00EF5DBB"/>
    <w:rsid w:val="00EF6A43"/>
    <w:rsid w:val="00F002AE"/>
    <w:rsid w:val="00F01CDF"/>
    <w:rsid w:val="00F02DE7"/>
    <w:rsid w:val="00F035BE"/>
    <w:rsid w:val="00F03809"/>
    <w:rsid w:val="00F03A91"/>
    <w:rsid w:val="00F048D4"/>
    <w:rsid w:val="00F0519D"/>
    <w:rsid w:val="00F05425"/>
    <w:rsid w:val="00F064F8"/>
    <w:rsid w:val="00F06BC1"/>
    <w:rsid w:val="00F078E1"/>
    <w:rsid w:val="00F1052F"/>
    <w:rsid w:val="00F10C49"/>
    <w:rsid w:val="00F10D15"/>
    <w:rsid w:val="00F11783"/>
    <w:rsid w:val="00F11ACF"/>
    <w:rsid w:val="00F11BB0"/>
    <w:rsid w:val="00F11D8D"/>
    <w:rsid w:val="00F12308"/>
    <w:rsid w:val="00F12922"/>
    <w:rsid w:val="00F136BF"/>
    <w:rsid w:val="00F13F9D"/>
    <w:rsid w:val="00F141D3"/>
    <w:rsid w:val="00F15140"/>
    <w:rsid w:val="00F15822"/>
    <w:rsid w:val="00F16E24"/>
    <w:rsid w:val="00F179CA"/>
    <w:rsid w:val="00F17F47"/>
    <w:rsid w:val="00F203D7"/>
    <w:rsid w:val="00F20F1F"/>
    <w:rsid w:val="00F212C6"/>
    <w:rsid w:val="00F21BDF"/>
    <w:rsid w:val="00F22634"/>
    <w:rsid w:val="00F22A7C"/>
    <w:rsid w:val="00F22E65"/>
    <w:rsid w:val="00F23130"/>
    <w:rsid w:val="00F23222"/>
    <w:rsid w:val="00F23CEF"/>
    <w:rsid w:val="00F246CC"/>
    <w:rsid w:val="00F24B1F"/>
    <w:rsid w:val="00F258AC"/>
    <w:rsid w:val="00F259E6"/>
    <w:rsid w:val="00F26437"/>
    <w:rsid w:val="00F26933"/>
    <w:rsid w:val="00F269CD"/>
    <w:rsid w:val="00F26F01"/>
    <w:rsid w:val="00F27E60"/>
    <w:rsid w:val="00F3002C"/>
    <w:rsid w:val="00F3071A"/>
    <w:rsid w:val="00F3139E"/>
    <w:rsid w:val="00F31534"/>
    <w:rsid w:val="00F3180F"/>
    <w:rsid w:val="00F32838"/>
    <w:rsid w:val="00F331EB"/>
    <w:rsid w:val="00F36373"/>
    <w:rsid w:val="00F36ADF"/>
    <w:rsid w:val="00F403D9"/>
    <w:rsid w:val="00F405CD"/>
    <w:rsid w:val="00F40C1C"/>
    <w:rsid w:val="00F40E71"/>
    <w:rsid w:val="00F41459"/>
    <w:rsid w:val="00F42DE6"/>
    <w:rsid w:val="00F42FC1"/>
    <w:rsid w:val="00F439EB"/>
    <w:rsid w:val="00F445EB"/>
    <w:rsid w:val="00F446A1"/>
    <w:rsid w:val="00F4539C"/>
    <w:rsid w:val="00F453FB"/>
    <w:rsid w:val="00F45886"/>
    <w:rsid w:val="00F45A07"/>
    <w:rsid w:val="00F461FF"/>
    <w:rsid w:val="00F47C49"/>
    <w:rsid w:val="00F50684"/>
    <w:rsid w:val="00F50E3D"/>
    <w:rsid w:val="00F51791"/>
    <w:rsid w:val="00F5228A"/>
    <w:rsid w:val="00F5229B"/>
    <w:rsid w:val="00F52426"/>
    <w:rsid w:val="00F525E7"/>
    <w:rsid w:val="00F52A48"/>
    <w:rsid w:val="00F52B2C"/>
    <w:rsid w:val="00F536E1"/>
    <w:rsid w:val="00F54304"/>
    <w:rsid w:val="00F545C7"/>
    <w:rsid w:val="00F54E93"/>
    <w:rsid w:val="00F55209"/>
    <w:rsid w:val="00F55B9B"/>
    <w:rsid w:val="00F55C18"/>
    <w:rsid w:val="00F57978"/>
    <w:rsid w:val="00F579A1"/>
    <w:rsid w:val="00F6205A"/>
    <w:rsid w:val="00F63F78"/>
    <w:rsid w:val="00F64D31"/>
    <w:rsid w:val="00F659FF"/>
    <w:rsid w:val="00F65C98"/>
    <w:rsid w:val="00F662F4"/>
    <w:rsid w:val="00F66B4E"/>
    <w:rsid w:val="00F67619"/>
    <w:rsid w:val="00F678FA"/>
    <w:rsid w:val="00F67B93"/>
    <w:rsid w:val="00F67FB8"/>
    <w:rsid w:val="00F700D5"/>
    <w:rsid w:val="00F703CF"/>
    <w:rsid w:val="00F70AD1"/>
    <w:rsid w:val="00F712B1"/>
    <w:rsid w:val="00F71908"/>
    <w:rsid w:val="00F71938"/>
    <w:rsid w:val="00F71968"/>
    <w:rsid w:val="00F71AB4"/>
    <w:rsid w:val="00F72900"/>
    <w:rsid w:val="00F72FC1"/>
    <w:rsid w:val="00F73E7E"/>
    <w:rsid w:val="00F7484A"/>
    <w:rsid w:val="00F752A9"/>
    <w:rsid w:val="00F75521"/>
    <w:rsid w:val="00F76B4F"/>
    <w:rsid w:val="00F777DF"/>
    <w:rsid w:val="00F80A8C"/>
    <w:rsid w:val="00F810D3"/>
    <w:rsid w:val="00F81290"/>
    <w:rsid w:val="00F8177F"/>
    <w:rsid w:val="00F81CD0"/>
    <w:rsid w:val="00F83752"/>
    <w:rsid w:val="00F8400F"/>
    <w:rsid w:val="00F846BE"/>
    <w:rsid w:val="00F84758"/>
    <w:rsid w:val="00F850E6"/>
    <w:rsid w:val="00F85C2C"/>
    <w:rsid w:val="00F866CC"/>
    <w:rsid w:val="00F86AA0"/>
    <w:rsid w:val="00F8700E"/>
    <w:rsid w:val="00F870B8"/>
    <w:rsid w:val="00F90A45"/>
    <w:rsid w:val="00F90BE1"/>
    <w:rsid w:val="00F91219"/>
    <w:rsid w:val="00F91CB0"/>
    <w:rsid w:val="00F91DC7"/>
    <w:rsid w:val="00F91EB7"/>
    <w:rsid w:val="00F9241F"/>
    <w:rsid w:val="00F9489E"/>
    <w:rsid w:val="00F94EEF"/>
    <w:rsid w:val="00F954AD"/>
    <w:rsid w:val="00F95E22"/>
    <w:rsid w:val="00F95F78"/>
    <w:rsid w:val="00F960CB"/>
    <w:rsid w:val="00F96DBE"/>
    <w:rsid w:val="00FA0510"/>
    <w:rsid w:val="00FA1286"/>
    <w:rsid w:val="00FA152E"/>
    <w:rsid w:val="00FA2006"/>
    <w:rsid w:val="00FA29D7"/>
    <w:rsid w:val="00FA36FF"/>
    <w:rsid w:val="00FA3A00"/>
    <w:rsid w:val="00FA554E"/>
    <w:rsid w:val="00FA5848"/>
    <w:rsid w:val="00FA664D"/>
    <w:rsid w:val="00FA6D9B"/>
    <w:rsid w:val="00FA7B51"/>
    <w:rsid w:val="00FA7EB6"/>
    <w:rsid w:val="00FB0B3E"/>
    <w:rsid w:val="00FB0FA4"/>
    <w:rsid w:val="00FB27DE"/>
    <w:rsid w:val="00FB2C9D"/>
    <w:rsid w:val="00FB3539"/>
    <w:rsid w:val="00FB55A1"/>
    <w:rsid w:val="00FB56C8"/>
    <w:rsid w:val="00FB56FB"/>
    <w:rsid w:val="00FB6381"/>
    <w:rsid w:val="00FB6687"/>
    <w:rsid w:val="00FB6847"/>
    <w:rsid w:val="00FB6965"/>
    <w:rsid w:val="00FB6F02"/>
    <w:rsid w:val="00FB757B"/>
    <w:rsid w:val="00FC03F9"/>
    <w:rsid w:val="00FC076E"/>
    <w:rsid w:val="00FC09EC"/>
    <w:rsid w:val="00FC10D7"/>
    <w:rsid w:val="00FC2469"/>
    <w:rsid w:val="00FC2BA6"/>
    <w:rsid w:val="00FC4B7D"/>
    <w:rsid w:val="00FC4F9A"/>
    <w:rsid w:val="00FC5353"/>
    <w:rsid w:val="00FC5C47"/>
    <w:rsid w:val="00FC5FB1"/>
    <w:rsid w:val="00FC6271"/>
    <w:rsid w:val="00FC6C26"/>
    <w:rsid w:val="00FC75ED"/>
    <w:rsid w:val="00FC7BA0"/>
    <w:rsid w:val="00FC7CEB"/>
    <w:rsid w:val="00FD0D35"/>
    <w:rsid w:val="00FD1158"/>
    <w:rsid w:val="00FD13BC"/>
    <w:rsid w:val="00FD15D9"/>
    <w:rsid w:val="00FD15DB"/>
    <w:rsid w:val="00FD1DDD"/>
    <w:rsid w:val="00FD2E52"/>
    <w:rsid w:val="00FD3351"/>
    <w:rsid w:val="00FD4823"/>
    <w:rsid w:val="00FD4C77"/>
    <w:rsid w:val="00FD5139"/>
    <w:rsid w:val="00FD5A17"/>
    <w:rsid w:val="00FD5AE3"/>
    <w:rsid w:val="00FD5C5B"/>
    <w:rsid w:val="00FD6391"/>
    <w:rsid w:val="00FD676F"/>
    <w:rsid w:val="00FD6AB2"/>
    <w:rsid w:val="00FD6B18"/>
    <w:rsid w:val="00FD6B5B"/>
    <w:rsid w:val="00FD772A"/>
    <w:rsid w:val="00FD7B6E"/>
    <w:rsid w:val="00FE0F0A"/>
    <w:rsid w:val="00FE11C3"/>
    <w:rsid w:val="00FE1B84"/>
    <w:rsid w:val="00FE30F2"/>
    <w:rsid w:val="00FE31F1"/>
    <w:rsid w:val="00FE3FEB"/>
    <w:rsid w:val="00FE42B6"/>
    <w:rsid w:val="00FE4EE7"/>
    <w:rsid w:val="00FE62CB"/>
    <w:rsid w:val="00FE686C"/>
    <w:rsid w:val="00FE7473"/>
    <w:rsid w:val="00FF03CB"/>
    <w:rsid w:val="00FF0DC3"/>
    <w:rsid w:val="00FF19A8"/>
    <w:rsid w:val="00FF1CEE"/>
    <w:rsid w:val="00FF2654"/>
    <w:rsid w:val="00FF268D"/>
    <w:rsid w:val="00FF3311"/>
    <w:rsid w:val="00FF4208"/>
    <w:rsid w:val="00FF4ECB"/>
    <w:rsid w:val="00FF5E17"/>
    <w:rsid w:val="00FF5F7C"/>
    <w:rsid w:val="00FF679E"/>
    <w:rsid w:val="00FF6C28"/>
    <w:rsid w:val="00FF7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B7DFE"/>
    <w:pPr>
      <w:spacing w:after="120"/>
    </w:pPr>
    <w:rPr>
      <w:rFonts w:eastAsiaTheme="minorEastAsia"/>
      <w:lang w:bidi="en-US"/>
    </w:rPr>
  </w:style>
  <w:style w:type="paragraph" w:styleId="Heading1">
    <w:name w:val="heading 1"/>
    <w:next w:val="ppBodyText"/>
    <w:link w:val="Heading1Char"/>
    <w:qFormat/>
    <w:rsid w:val="00DB7D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Heading1"/>
    <w:next w:val="ppBodyText"/>
    <w:link w:val="Heading2Char"/>
    <w:unhideWhenUsed/>
    <w:qFormat/>
    <w:rsid w:val="00DB7DFE"/>
    <w:pPr>
      <w:spacing w:before="200"/>
      <w:outlineLvl w:val="1"/>
    </w:pPr>
    <w:rPr>
      <w:sz w:val="26"/>
      <w:szCs w:val="26"/>
    </w:rPr>
  </w:style>
  <w:style w:type="paragraph" w:styleId="Heading3">
    <w:name w:val="heading 3"/>
    <w:basedOn w:val="Heading2"/>
    <w:next w:val="ppBodyText"/>
    <w:link w:val="Heading3Char"/>
    <w:unhideWhenUsed/>
    <w:qFormat/>
    <w:rsid w:val="00DB7DFE"/>
    <w:pPr>
      <w:outlineLvl w:val="2"/>
    </w:pPr>
    <w:rPr>
      <w:sz w:val="24"/>
    </w:rPr>
  </w:style>
  <w:style w:type="paragraph" w:styleId="Heading4">
    <w:name w:val="heading 4"/>
    <w:basedOn w:val="Normal"/>
    <w:next w:val="ppBodyText"/>
    <w:link w:val="Heading4Char"/>
    <w:unhideWhenUsed/>
    <w:qFormat/>
    <w:rsid w:val="00DB7D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AFB"/>
    <w:pPr>
      <w:keepNext/>
      <w:keepLines/>
      <w:bidi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pBodyText">
    <w:name w:val="pp Body Text"/>
    <w:link w:val="ppBodyTextChar"/>
    <w:qFormat/>
    <w:rsid w:val="00DB7DFE"/>
    <w:pPr>
      <w:numPr>
        <w:ilvl w:val="1"/>
        <w:numId w:val="1"/>
      </w:numPr>
      <w:spacing w:after="120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ppBodyText"/>
    <w:rsid w:val="00DB7DFE"/>
    <w:p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">
    <w:name w:val="pp Number List"/>
    <w:basedOn w:val="ppBodyText"/>
    <w:link w:val="ppNumberListChar"/>
    <w:qFormat/>
    <w:rsid w:val="00DB7DFE"/>
    <w:pPr>
      <w:numPr>
        <w:ilvl w:val="0"/>
        <w:numId w:val="131"/>
      </w:numPr>
      <w:tabs>
        <w:tab w:val="left" w:pos="1440"/>
      </w:tabs>
    </w:pPr>
  </w:style>
  <w:style w:type="paragraph" w:customStyle="1" w:styleId="ppNumberListIndent">
    <w:name w:val="pp Number List Indent"/>
    <w:basedOn w:val="ppNumberList"/>
    <w:qFormat/>
    <w:rsid w:val="00DB7DFE"/>
    <w:pPr>
      <w:numPr>
        <w:numId w:val="137"/>
      </w:numPr>
      <w:tabs>
        <w:tab w:val="clear" w:pos="1440"/>
      </w:tabs>
    </w:pPr>
  </w:style>
  <w:style w:type="paragraph" w:customStyle="1" w:styleId="ppBodyTextIndent">
    <w:name w:val="pp Body Text Indent"/>
    <w:basedOn w:val="ppBodyText"/>
    <w:rsid w:val="00DB7DFE"/>
    <w:pPr>
      <w:numPr>
        <w:ilvl w:val="2"/>
      </w:numPr>
      <w:ind w:left="754"/>
    </w:pPr>
  </w:style>
  <w:style w:type="paragraph" w:customStyle="1" w:styleId="ppBodyTextIndent2">
    <w:name w:val="pp Body Text Indent 2"/>
    <w:basedOn w:val="ppBodyTextIndent"/>
    <w:rsid w:val="00DB7DFE"/>
    <w:pPr>
      <w:numPr>
        <w:ilvl w:val="3"/>
      </w:numPr>
      <w:ind w:left="1128"/>
    </w:pPr>
  </w:style>
  <w:style w:type="character" w:customStyle="1" w:styleId="ppBodyTextChar">
    <w:name w:val="pp Body Text Char"/>
    <w:basedOn w:val="DefaultParagraphFont"/>
    <w:link w:val="ppBodyText"/>
    <w:locked/>
    <w:rsid w:val="00DB7DFE"/>
    <w:rPr>
      <w:rFonts w:eastAsiaTheme="minorEastAsia"/>
      <w:lang w:bidi="en-US"/>
    </w:rPr>
  </w:style>
  <w:style w:type="paragraph" w:customStyle="1" w:styleId="ppProcedureStart">
    <w:name w:val="pp Procedure Start"/>
    <w:basedOn w:val="Normal"/>
    <w:next w:val="ppNumberList"/>
    <w:rsid w:val="00DB7DFE"/>
    <w:pPr>
      <w:spacing w:before="80" w:after="80"/>
    </w:pPr>
    <w:rPr>
      <w:rFonts w:cs="Arial"/>
      <w:b/>
      <w:szCs w:val="20"/>
    </w:rPr>
  </w:style>
  <w:style w:type="paragraph" w:customStyle="1" w:styleId="ppBodyTextIndent3">
    <w:name w:val="pp Body Text Indent 3"/>
    <w:basedOn w:val="ppBodyTextIndent2"/>
    <w:rsid w:val="00DB7DFE"/>
    <w:pPr>
      <w:numPr>
        <w:ilvl w:val="4"/>
      </w:numPr>
    </w:pPr>
  </w:style>
  <w:style w:type="paragraph" w:customStyle="1" w:styleId="ppNumberListIndent2">
    <w:name w:val="pp Number List Indent 2"/>
    <w:basedOn w:val="ppNumberListIndent"/>
    <w:qFormat/>
    <w:rsid w:val="00DB7DFE"/>
    <w:pPr>
      <w:numPr>
        <w:ilvl w:val="3"/>
      </w:numPr>
      <w:ind w:left="2115" w:hanging="357"/>
    </w:pPr>
  </w:style>
  <w:style w:type="paragraph" w:customStyle="1" w:styleId="ppFigure">
    <w:name w:val="pp Figure"/>
    <w:basedOn w:val="Normal"/>
    <w:next w:val="Normal"/>
    <w:qFormat/>
    <w:rsid w:val="00DB7DFE"/>
    <w:pPr>
      <w:numPr>
        <w:ilvl w:val="1"/>
        <w:numId w:val="2"/>
      </w:numPr>
      <w:spacing w:after="0"/>
      <w:ind w:left="0"/>
    </w:pPr>
  </w:style>
  <w:style w:type="paragraph" w:customStyle="1" w:styleId="ppFigureIndent">
    <w:name w:val="pp Figure Indent"/>
    <w:basedOn w:val="ppFigure"/>
    <w:next w:val="Normal"/>
    <w:rsid w:val="00DB7DFE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B7DFE"/>
    <w:pPr>
      <w:numPr>
        <w:ilvl w:val="3"/>
      </w:numPr>
      <w:ind w:left="1440"/>
    </w:pPr>
  </w:style>
  <w:style w:type="paragraph" w:customStyle="1" w:styleId="ppNote">
    <w:name w:val="pp Note"/>
    <w:basedOn w:val="ppBodyText"/>
    <w:qFormat/>
    <w:rsid w:val="00DB7DFE"/>
    <w:pPr>
      <w:numPr>
        <w:numId w:val="3"/>
      </w:numPr>
      <w:tabs>
        <w:tab w:val="left" w:pos="1418"/>
      </w:tabs>
      <w:ind w:left="754"/>
    </w:pPr>
  </w:style>
  <w:style w:type="paragraph" w:customStyle="1" w:styleId="ppNoteIndent">
    <w:name w:val="pp Note Indent"/>
    <w:basedOn w:val="ppNote"/>
    <w:rsid w:val="00DB7DFE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B7DFE"/>
    <w:pPr>
      <w:numPr>
        <w:ilvl w:val="3"/>
      </w:numPr>
      <w:ind w:left="1584"/>
    </w:pPr>
  </w:style>
  <w:style w:type="paragraph" w:customStyle="1" w:styleId="ppFigureCaption">
    <w:name w:val="pp Figure Caption"/>
    <w:basedOn w:val="Normal"/>
    <w:next w:val="ppBodyText"/>
    <w:qFormat/>
    <w:rsid w:val="00DB7DFE"/>
    <w:pPr>
      <w:numPr>
        <w:ilvl w:val="1"/>
        <w:numId w:val="4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DB7DFE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B7DFE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B7DFE"/>
    <w:pPr>
      <w:numPr>
        <w:ilvl w:val="1"/>
        <w:numId w:val="5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B7DFE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B7DFE"/>
    <w:pPr>
      <w:numPr>
        <w:ilvl w:val="3"/>
      </w:numPr>
      <w:ind w:left="1440"/>
    </w:pPr>
  </w:style>
  <w:style w:type="paragraph" w:customStyle="1" w:styleId="ppNoteIndent3">
    <w:name w:val="pp Note Indent 3"/>
    <w:basedOn w:val="ppNoteIndent2"/>
    <w:qFormat/>
    <w:rsid w:val="00DB7DFE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B7DFE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B7DFE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B7DFE"/>
    <w:pPr>
      <w:numPr>
        <w:ilvl w:val="4"/>
      </w:numPr>
      <w:ind w:left="2160"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FE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B7DF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2322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B7DFE"/>
    <w:rPr>
      <w:rFonts w:cs="Times New Roman"/>
      <w:color w:val="0000FF"/>
      <w:u w:val="single"/>
    </w:rPr>
  </w:style>
  <w:style w:type="paragraph" w:customStyle="1" w:styleId="ppCode">
    <w:name w:val="pp Code"/>
    <w:qFormat/>
    <w:rsid w:val="00DB7DFE"/>
    <w:pPr>
      <w:numPr>
        <w:ilvl w:val="1"/>
        <w:numId w:val="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B7DFE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B7DFE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B7DFE"/>
    <w:pPr>
      <w:numPr>
        <w:ilvl w:val="1"/>
        <w:numId w:val="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B7DFE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B7DFE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qFormat/>
    <w:rsid w:val="00DB7DFE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B7DFE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rsid w:val="00DB7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B7DFE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B7DF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B7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customStyle="1" w:styleId="Bodynoindent">
    <w:name w:val="Body no indent"/>
    <w:basedOn w:val="Normal"/>
    <w:next w:val="Normal"/>
    <w:rsid w:val="000E3657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DB7DFE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paragraph" w:customStyle="1" w:styleId="HOLTitle1">
    <w:name w:val="HOL Title 1"/>
    <w:basedOn w:val="Normal"/>
    <w:rsid w:val="00DB7DFE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DB7DFE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0C6F83"/>
    <w:pPr>
      <w:tabs>
        <w:tab w:val="right" w:leader="dot" w:pos="9344"/>
      </w:tabs>
      <w:spacing w:after="100"/>
      <w:ind w:left="220"/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7DF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rsid w:val="00DB7DFE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ulletList">
    <w:name w:val="pp Bullet List"/>
    <w:basedOn w:val="ppNumberList"/>
    <w:link w:val="ppBulletListChar"/>
    <w:qFormat/>
    <w:rsid w:val="00DB7DFE"/>
    <w:pPr>
      <w:numPr>
        <w:ilvl w:val="1"/>
        <w:numId w:val="11"/>
      </w:numPr>
      <w:tabs>
        <w:tab w:val="clear" w:pos="1440"/>
      </w:tabs>
      <w:ind w:left="714" w:hanging="357"/>
    </w:pPr>
  </w:style>
  <w:style w:type="paragraph" w:customStyle="1" w:styleId="ppBulletListIndent">
    <w:name w:val="pp Bullet List Indent"/>
    <w:basedOn w:val="ppBulletList"/>
    <w:rsid w:val="00DB7DFE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DB7DFE"/>
    <w:pPr>
      <w:numPr>
        <w:numId w:val="9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DB7DFE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B7DFE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B7DFE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B7DFE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LanguageTable">
    <w:name w:val="pp Code Language Table"/>
    <w:basedOn w:val="ppCodeLanguage"/>
    <w:next w:val="Normal"/>
    <w:rsid w:val="00DB7DFE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DB7DFE"/>
    <w:pPr>
      <w:numPr>
        <w:ilvl w:val="0"/>
        <w:numId w:val="0"/>
      </w:numPr>
    </w:pPr>
  </w:style>
  <w:style w:type="paragraph" w:customStyle="1" w:styleId="ppListBodyText">
    <w:name w:val="pp List Body Text"/>
    <w:basedOn w:val="Normal"/>
    <w:rsid w:val="00DB7DFE"/>
  </w:style>
  <w:style w:type="paragraph" w:customStyle="1" w:styleId="ppNoteBullet">
    <w:name w:val="pp Note Bullet"/>
    <w:basedOn w:val="ppNote"/>
    <w:rsid w:val="00DB7DFE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DB7DFE"/>
    <w:pPr>
      <w:numPr>
        <w:numId w:val="0"/>
      </w:numPr>
      <w:tabs>
        <w:tab w:val="left" w:pos="403"/>
      </w:tabs>
    </w:pPr>
    <w:rPr>
      <w:sz w:val="18"/>
    </w:rPr>
  </w:style>
  <w:style w:type="paragraph" w:customStyle="1" w:styleId="ppSection">
    <w:name w:val="pp Section"/>
    <w:basedOn w:val="Heading1"/>
    <w:next w:val="Normal"/>
    <w:rsid w:val="00DB7DFE"/>
    <w:rPr>
      <w:color w:val="333399"/>
    </w:rPr>
  </w:style>
  <w:style w:type="paragraph" w:customStyle="1" w:styleId="ppShowMe">
    <w:name w:val="pp Show Me"/>
    <w:basedOn w:val="Normal"/>
    <w:next w:val="ppBodyText"/>
    <w:rsid w:val="00DB7DFE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DB7DFE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B7DFE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B7DFE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B7DFE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B7DFE"/>
    <w:pPr>
      <w:pageBreakBefore/>
    </w:pPr>
  </w:style>
  <w:style w:type="table" w:styleId="TableGrid">
    <w:name w:val="Table Grid"/>
    <w:basedOn w:val="TableNormal"/>
    <w:rsid w:val="00DB7DFE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FootnoteText">
    <w:name w:val="footnote text"/>
    <w:basedOn w:val="Normal"/>
    <w:link w:val="FootnoteTextChar"/>
    <w:uiPriority w:val="99"/>
    <w:unhideWhenUsed/>
    <w:rsid w:val="00DB7DF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DFE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B7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DFE"/>
    <w:rPr>
      <w:rFonts w:eastAsiaTheme="minorEastAsia"/>
      <w:lang w:bidi="en-US"/>
    </w:rPr>
  </w:style>
  <w:style w:type="paragraph" w:styleId="Footer">
    <w:name w:val="footer"/>
    <w:basedOn w:val="Normal"/>
    <w:link w:val="FooterChar"/>
    <w:unhideWhenUsed/>
    <w:rsid w:val="00DB7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B7DFE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B7DFE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DB7DFE"/>
    <w:rPr>
      <w:color w:val="808080"/>
    </w:rPr>
  </w:style>
  <w:style w:type="table" w:customStyle="1" w:styleId="ppTable">
    <w:name w:val="pp Table"/>
    <w:basedOn w:val="TableNormal"/>
    <w:uiPriority w:val="99"/>
    <w:rsid w:val="00DB7DFE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</w:style>
  <w:style w:type="paragraph" w:customStyle="1" w:styleId="ppBulletListIndent2">
    <w:name w:val="pp Bullet List Indent 2"/>
    <w:basedOn w:val="ppBulletListIndent"/>
    <w:qFormat/>
    <w:rsid w:val="00DB7DFE"/>
    <w:pPr>
      <w:numPr>
        <w:ilvl w:val="3"/>
      </w:numPr>
      <w:ind w:left="2115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DB7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D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DFE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DFE"/>
    <w:rPr>
      <w:rFonts w:eastAsiaTheme="minorEastAsia"/>
      <w:b/>
      <w:bCs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B7DF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B7DFE"/>
    <w:pPr>
      <w:spacing w:after="0" w:line="240" w:lineRule="auto"/>
    </w:pPr>
    <w:rPr>
      <w:rFonts w:eastAsiaTheme="minorEastAsia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DFE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DB7DFE"/>
    <w:rPr>
      <w:rFonts w:eastAsiaTheme="minorEastAsia"/>
      <w:lang w:bidi="en-US"/>
    </w:rPr>
  </w:style>
  <w:style w:type="paragraph" w:styleId="NormalWeb">
    <w:name w:val="Normal (Web)"/>
    <w:basedOn w:val="Normal"/>
    <w:uiPriority w:val="99"/>
    <w:semiHidden/>
    <w:unhideWhenUsed/>
    <w:rsid w:val="00DB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pronset1">
    <w:name w:val="pronset1"/>
    <w:basedOn w:val="DefaultParagraphFont"/>
    <w:rsid w:val="0004626D"/>
    <w:rPr>
      <w:color w:val="333333"/>
    </w:rPr>
  </w:style>
  <w:style w:type="character" w:customStyle="1" w:styleId="showipapr">
    <w:name w:val="show_ipapr"/>
    <w:basedOn w:val="DefaultParagraphFont"/>
    <w:rsid w:val="0004626D"/>
  </w:style>
  <w:style w:type="character" w:customStyle="1" w:styleId="prondelim1">
    <w:name w:val="prondelim1"/>
    <w:basedOn w:val="DefaultParagraphFont"/>
    <w:rsid w:val="0004626D"/>
    <w:rPr>
      <w:rFonts w:ascii="Verdana" w:hAnsi="Verdana" w:hint="default"/>
      <w:color w:val="333333"/>
    </w:rPr>
  </w:style>
  <w:style w:type="character" w:customStyle="1" w:styleId="pron4">
    <w:name w:val="pron4"/>
    <w:basedOn w:val="DefaultParagraphFont"/>
    <w:rsid w:val="0004626D"/>
    <w:rPr>
      <w:rFonts w:ascii="Arial Unicode MS" w:eastAsia="Arial Unicode MS" w:hAnsi="Arial Unicode MS" w:cs="Arial Unicode MS" w:hint="eastAsia"/>
      <w:vanish w:val="0"/>
      <w:webHidden w:val="0"/>
      <w:color w:val="333333"/>
      <w:sz w:val="26"/>
      <w:szCs w:val="26"/>
      <w:specVanish w:val="0"/>
    </w:rPr>
  </w:style>
  <w:style w:type="character" w:customStyle="1" w:styleId="prontoggle">
    <w:name w:val="pron_toggle"/>
    <w:basedOn w:val="DefaultParagraphFont"/>
    <w:rsid w:val="0004626D"/>
  </w:style>
  <w:style w:type="character" w:customStyle="1" w:styleId="showspellpr">
    <w:name w:val="show_spellpr"/>
    <w:basedOn w:val="DefaultParagraphFont"/>
    <w:rsid w:val="0004626D"/>
  </w:style>
  <w:style w:type="character" w:customStyle="1" w:styleId="pron5">
    <w:name w:val="pron5"/>
    <w:basedOn w:val="DefaultParagraphFont"/>
    <w:rsid w:val="0004626D"/>
    <w:rPr>
      <w:rFonts w:ascii="Verdana" w:hAnsi="Verdana" w:hint="default"/>
      <w:vanish w:val="0"/>
      <w:webHidden w:val="0"/>
      <w:color w:val="333333"/>
      <w:sz w:val="21"/>
      <w:szCs w:val="21"/>
      <w:specVanish w:val="0"/>
    </w:rPr>
  </w:style>
  <w:style w:type="character" w:customStyle="1" w:styleId="boldface1">
    <w:name w:val="boldface1"/>
    <w:basedOn w:val="DefaultParagraphFont"/>
    <w:rsid w:val="0004626D"/>
    <w:rPr>
      <w:b/>
      <w:bCs/>
    </w:rPr>
  </w:style>
  <w:style w:type="character" w:customStyle="1" w:styleId="ital-inline2">
    <w:name w:val="ital-inline2"/>
    <w:basedOn w:val="DefaultParagraphFont"/>
    <w:rsid w:val="0004626D"/>
    <w:rPr>
      <w:rFonts w:ascii="Georgia" w:hAnsi="Georgia" w:hint="default"/>
      <w:i/>
      <w:iCs/>
      <w:vanish w:val="0"/>
      <w:webHidden w:val="0"/>
      <w:specVanish w:val="0"/>
    </w:rPr>
  </w:style>
  <w:style w:type="character" w:customStyle="1" w:styleId="pg4">
    <w:name w:val="pg4"/>
    <w:basedOn w:val="DefaultParagraphFont"/>
    <w:rsid w:val="0004626D"/>
    <w:rPr>
      <w:rFonts w:ascii="Verdana" w:hAnsi="Verdana" w:hint="default"/>
      <w:b/>
      <w:bCs/>
      <w:i/>
      <w:iCs/>
      <w:vanish w:val="0"/>
      <w:webHidden w:val="0"/>
      <w:color w:val="333333"/>
      <w:sz w:val="21"/>
      <w:szCs w:val="21"/>
      <w:specVanish w:val="0"/>
    </w:rPr>
  </w:style>
  <w:style w:type="character" w:styleId="Strong">
    <w:name w:val="Strong"/>
    <w:basedOn w:val="DefaultParagraphFont"/>
    <w:uiPriority w:val="22"/>
    <w:qFormat/>
    <w:rsid w:val="00DB7DFE"/>
    <w:rPr>
      <w:b/>
      <w:bCs/>
    </w:rPr>
  </w:style>
  <w:style w:type="character" w:styleId="Emphasis">
    <w:name w:val="Emphasis"/>
    <w:basedOn w:val="DefaultParagraphFont"/>
    <w:uiPriority w:val="20"/>
    <w:qFormat/>
    <w:rsid w:val="00DB7DF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A6AFB"/>
    <w:rPr>
      <w:rFonts w:asciiTheme="majorHAnsi" w:eastAsiaTheme="majorEastAsia" w:hAnsiTheme="majorHAnsi" w:cstheme="majorBidi"/>
      <w:color w:val="243F60" w:themeColor="accent1" w:themeShade="7F"/>
      <w:lang w:bidi="he-IL"/>
    </w:rPr>
  </w:style>
  <w:style w:type="character" w:customStyle="1" w:styleId="apple-style-span">
    <w:name w:val="apple-style-span"/>
    <w:basedOn w:val="DefaultParagraphFont"/>
    <w:rsid w:val="008A6AFB"/>
    <w:rPr>
      <w:rFonts w:cs="Times New Roman"/>
    </w:rPr>
  </w:style>
  <w:style w:type="paragraph" w:styleId="TOAHeading">
    <w:name w:val="toa heading"/>
    <w:basedOn w:val="Normal"/>
    <w:next w:val="Normal"/>
    <w:uiPriority w:val="99"/>
    <w:unhideWhenUsed/>
    <w:rsid w:val="000C652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Continue">
    <w:name w:val="List Continue"/>
    <w:basedOn w:val="Normal"/>
    <w:uiPriority w:val="99"/>
    <w:unhideWhenUsed/>
    <w:rsid w:val="00EB737D"/>
    <w:pPr>
      <w:ind w:left="360"/>
      <w:contextualSpacing/>
    </w:pPr>
  </w:style>
  <w:style w:type="paragraph" w:styleId="ListNumber">
    <w:name w:val="List Number"/>
    <w:basedOn w:val="Normal"/>
    <w:uiPriority w:val="99"/>
    <w:unhideWhenUsed/>
    <w:rsid w:val="00EB737D"/>
    <w:pPr>
      <w:numPr>
        <w:numId w:val="59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D292D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he-IL"/>
    </w:rPr>
  </w:style>
  <w:style w:type="character" w:customStyle="1" w:styleId="SubtitleChar">
    <w:name w:val="Subtitle Char"/>
    <w:basedOn w:val="DefaultParagraphFont"/>
    <w:link w:val="Subtitle"/>
    <w:uiPriority w:val="11"/>
    <w:rsid w:val="002D29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DB7DFE"/>
    <w:pPr>
      <w:spacing w:after="0"/>
      <w:outlineLvl w:val="9"/>
    </w:pPr>
    <w:rPr>
      <w:lang w:bidi="ar-SA"/>
    </w:rPr>
  </w:style>
  <w:style w:type="paragraph" w:customStyle="1" w:styleId="Code">
    <w:name w:val="Code"/>
    <w:qFormat/>
    <w:rsid w:val="002D292D"/>
    <w:pPr>
      <w:pBdr>
        <w:top w:val="single" w:sz="2" w:space="1" w:color="FFFFFF"/>
        <w:bottom w:val="single" w:sz="2" w:space="1" w:color="D5D5D3"/>
      </w:pBdr>
      <w:shd w:val="clear" w:color="auto" w:fill="E1EBF7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noProof/>
      <w:sz w:val="20"/>
      <w:lang w:bidi="en-US"/>
    </w:rPr>
  </w:style>
  <w:style w:type="paragraph" w:customStyle="1" w:styleId="CodeIndent">
    <w:name w:val="Code Indent"/>
    <w:basedOn w:val="Code"/>
    <w:qFormat/>
    <w:rsid w:val="002D292D"/>
    <w:pPr>
      <w:shd w:val="clear" w:color="auto" w:fill="ECF2FA"/>
      <w:ind w:left="720"/>
    </w:pPr>
  </w:style>
  <w:style w:type="paragraph" w:customStyle="1" w:styleId="CodeIndent2">
    <w:name w:val="Code Indent 2"/>
    <w:basedOn w:val="CodeIndent"/>
    <w:rsid w:val="002D292D"/>
    <w:pPr>
      <w:ind w:left="1440"/>
    </w:pPr>
  </w:style>
  <w:style w:type="paragraph" w:customStyle="1" w:styleId="CodeIndent3">
    <w:name w:val="Code Indent 3"/>
    <w:basedOn w:val="CodeIndent2"/>
    <w:rsid w:val="002D292D"/>
    <w:pPr>
      <w:ind w:left="216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92D"/>
    <w:rPr>
      <w:rFonts w:ascii="Courier New" w:eastAsia="Times New Roman" w:hAnsi="Courier New" w:cs="Courier New"/>
      <w:sz w:val="20"/>
      <w:szCs w:val="20"/>
      <w:lang w:bidi="he-IL"/>
    </w:rPr>
  </w:style>
  <w:style w:type="paragraph" w:customStyle="1" w:styleId="Note">
    <w:name w:val="Note"/>
    <w:basedOn w:val="Normal"/>
    <w:qFormat/>
    <w:rsid w:val="002D292D"/>
    <w:pPr>
      <w:shd w:val="clear" w:color="auto" w:fill="DBE5F1" w:themeFill="accent1" w:themeFillTint="33"/>
      <w:spacing w:line="280" w:lineRule="exact"/>
      <w:ind w:left="360" w:right="360"/>
    </w:pPr>
    <w:rPr>
      <w:rFonts w:ascii="Calibri" w:eastAsia="Times New Roman" w:hAnsi="Calibri" w:cs="Calibri"/>
      <w:lang w:bidi="ar-SA"/>
    </w:rPr>
  </w:style>
  <w:style w:type="paragraph" w:customStyle="1" w:styleId="NoteHeading">
    <w:name w:val="NoteHeading"/>
    <w:basedOn w:val="NoSpacing"/>
    <w:qFormat/>
    <w:rsid w:val="002D292D"/>
    <w:rPr>
      <w:rFonts w:ascii="Calibri" w:eastAsia="Times New Roman" w:hAnsi="Calibri" w:cs="Calibri"/>
      <w:lang w:bidi="ar-SA"/>
    </w:rPr>
  </w:style>
  <w:style w:type="paragraph" w:styleId="NoSpacing">
    <w:name w:val="No Spacing"/>
    <w:link w:val="NoSpacingChar"/>
    <w:uiPriority w:val="1"/>
    <w:qFormat/>
    <w:rsid w:val="002D292D"/>
    <w:pPr>
      <w:spacing w:after="0" w:line="240" w:lineRule="auto"/>
    </w:pPr>
    <w:rPr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0C08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83A"/>
    <w:rPr>
      <w:rFonts w:eastAsiaTheme="minorEastAsia"/>
      <w:i/>
      <w:iCs/>
      <w:color w:val="000000" w:themeColor="text1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DB7DFE"/>
    <w:pPr>
      <w:spacing w:after="100"/>
      <w:ind w:left="660"/>
    </w:pPr>
  </w:style>
  <w:style w:type="character" w:customStyle="1" w:styleId="NoSpacingChar">
    <w:name w:val="No Spacing Char"/>
    <w:basedOn w:val="DefaultParagraphFont"/>
    <w:link w:val="NoSpacing"/>
    <w:uiPriority w:val="1"/>
    <w:rsid w:val="005109B2"/>
    <w:rPr>
      <w:lang w:bidi="he-IL"/>
    </w:rPr>
  </w:style>
  <w:style w:type="character" w:styleId="PageNumber">
    <w:name w:val="page number"/>
    <w:basedOn w:val="DefaultParagraphFont"/>
    <w:semiHidden/>
    <w:unhideWhenUsed/>
    <w:rsid w:val="003D23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823B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F71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1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F712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F712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pBodyText">
    <w:name w:val="pp Body Text"/>
    <w:link w:val="ppBodyTextChar"/>
    <w:qFormat/>
    <w:rsid w:val="00F712B1"/>
    <w:pPr>
      <w:spacing w:after="120"/>
      <w:ind w:left="720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ppBodyText"/>
    <w:rsid w:val="00F712B1"/>
    <w:pPr>
      <w:pBdr>
        <w:top w:val="single" w:sz="2" w:space="1" w:color="C0C0C0"/>
      </w:pBdr>
      <w:tabs>
        <w:tab w:val="clear" w:pos="1440"/>
        <w:tab w:val="clear" w:pos="1627"/>
        <w:tab w:val="num" w:pos="907"/>
      </w:tabs>
      <w:spacing w:line="80" w:lineRule="exact"/>
      <w:ind w:left="907" w:right="4320" w:hanging="360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F712B1"/>
    <w:pPr>
      <w:tabs>
        <w:tab w:val="left" w:pos="1440"/>
        <w:tab w:val="num" w:pos="1627"/>
      </w:tabs>
      <w:ind w:left="754" w:hanging="357"/>
    </w:pPr>
  </w:style>
  <w:style w:type="paragraph" w:customStyle="1" w:styleId="ppNumberListIndent">
    <w:name w:val="pp Number List Indent"/>
    <w:basedOn w:val="ppNumberList"/>
    <w:rsid w:val="00F712B1"/>
    <w:pPr>
      <w:numPr>
        <w:ilvl w:val="2"/>
      </w:numPr>
      <w:tabs>
        <w:tab w:val="clear" w:pos="1440"/>
        <w:tab w:val="num" w:pos="1627"/>
        <w:tab w:val="left" w:pos="2160"/>
      </w:tabs>
      <w:ind w:left="1434" w:hanging="357"/>
    </w:pPr>
  </w:style>
  <w:style w:type="paragraph" w:customStyle="1" w:styleId="ppBodyTextIndent">
    <w:name w:val="pp Body Text Indent"/>
    <w:basedOn w:val="ppBodyText"/>
    <w:rsid w:val="00F712B1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F712B1"/>
    <w:pPr>
      <w:numPr>
        <w:ilvl w:val="3"/>
      </w:numPr>
      <w:ind w:left="720"/>
    </w:pPr>
  </w:style>
  <w:style w:type="character" w:customStyle="1" w:styleId="ppBodyTextChar">
    <w:name w:val="pp Body Text Char"/>
    <w:basedOn w:val="DefaultParagraphFont"/>
    <w:link w:val="ppBodyText"/>
    <w:locked/>
    <w:rsid w:val="00D133E8"/>
    <w:rPr>
      <w:rFonts w:eastAsiaTheme="minorEastAsia"/>
      <w:lang w:bidi="en-US"/>
    </w:rPr>
  </w:style>
  <w:style w:type="paragraph" w:customStyle="1" w:styleId="ppProcedureStart">
    <w:name w:val="pp Procedure Start"/>
    <w:basedOn w:val="Normal"/>
    <w:next w:val="ppNumberList"/>
    <w:rsid w:val="00F712B1"/>
    <w:pPr>
      <w:spacing w:before="80" w:after="80"/>
    </w:pPr>
    <w:rPr>
      <w:rFonts w:cs="Arial"/>
      <w:b/>
      <w:szCs w:val="20"/>
    </w:rPr>
  </w:style>
  <w:style w:type="paragraph" w:customStyle="1" w:styleId="ppBodyTextIndent3">
    <w:name w:val="pp Body Text Indent 3"/>
    <w:basedOn w:val="ppBodyTextIndent2"/>
    <w:rsid w:val="00F712B1"/>
    <w:pPr>
      <w:numPr>
        <w:ilvl w:val="4"/>
      </w:numPr>
      <w:ind w:left="720"/>
    </w:pPr>
  </w:style>
  <w:style w:type="paragraph" w:customStyle="1" w:styleId="ppNumberListIndent2">
    <w:name w:val="pp Number List Indent 2"/>
    <w:basedOn w:val="ppNumberListIndent"/>
    <w:qFormat/>
    <w:rsid w:val="00F712B1"/>
    <w:pPr>
      <w:numPr>
        <w:ilvl w:val="3"/>
      </w:numPr>
      <w:tabs>
        <w:tab w:val="num" w:pos="1627"/>
      </w:tabs>
      <w:ind w:left="2115" w:hanging="357"/>
    </w:pPr>
  </w:style>
  <w:style w:type="paragraph" w:customStyle="1" w:styleId="ppFigure">
    <w:name w:val="pp Figure"/>
    <w:basedOn w:val="Normal"/>
    <w:next w:val="Normal"/>
    <w:qFormat/>
    <w:rsid w:val="00F712B1"/>
    <w:pPr>
      <w:spacing w:after="0"/>
    </w:pPr>
  </w:style>
  <w:style w:type="paragraph" w:customStyle="1" w:styleId="ppFigureIndent">
    <w:name w:val="pp Figure Indent"/>
    <w:basedOn w:val="ppFigure"/>
    <w:next w:val="Normal"/>
    <w:rsid w:val="00F712B1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F712B1"/>
    <w:pPr>
      <w:numPr>
        <w:ilvl w:val="3"/>
      </w:numPr>
      <w:ind w:left="1440"/>
    </w:pPr>
  </w:style>
  <w:style w:type="paragraph" w:customStyle="1" w:styleId="ppNote">
    <w:name w:val="pp Note"/>
    <w:basedOn w:val="Normal"/>
    <w:qFormat/>
    <w:rsid w:val="00F712B1"/>
    <w:p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Indent">
    <w:name w:val="pp Note Indent"/>
    <w:basedOn w:val="ppNote"/>
    <w:rsid w:val="00F712B1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F712B1"/>
    <w:pPr>
      <w:numPr>
        <w:ilvl w:val="3"/>
      </w:numPr>
      <w:ind w:left="1584"/>
    </w:pPr>
  </w:style>
  <w:style w:type="paragraph" w:customStyle="1" w:styleId="ppFigureCaption">
    <w:name w:val="pp Figure Caption"/>
    <w:basedOn w:val="Normal"/>
    <w:next w:val="ppBodyText"/>
    <w:qFormat/>
    <w:rsid w:val="00F712B1"/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F712B1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F712B1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F712B1"/>
    <w:pPr>
      <w:spacing w:after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F712B1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F712B1"/>
    <w:pPr>
      <w:numPr>
        <w:ilvl w:val="3"/>
      </w:numPr>
      <w:ind w:left="1440"/>
    </w:pPr>
  </w:style>
  <w:style w:type="paragraph" w:customStyle="1" w:styleId="ppNoteIndent3">
    <w:name w:val="pp Note Indent 3"/>
    <w:basedOn w:val="ppNoteIndent2"/>
    <w:qFormat/>
    <w:rsid w:val="00F712B1"/>
    <w:pPr>
      <w:numPr>
        <w:ilvl w:val="4"/>
      </w:numPr>
      <w:ind w:left="1584"/>
    </w:pPr>
  </w:style>
  <w:style w:type="paragraph" w:customStyle="1" w:styleId="ppFigureIndent3">
    <w:name w:val="pp Figure Indent 3"/>
    <w:basedOn w:val="ppFigureIndent2"/>
    <w:qFormat/>
    <w:rsid w:val="00F712B1"/>
    <w:pPr>
      <w:numPr>
        <w:ilvl w:val="4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F712B1"/>
    <w:pPr>
      <w:numPr>
        <w:ilvl w:val="4"/>
      </w:numPr>
      <w:ind w:left="1440"/>
    </w:pPr>
  </w:style>
  <w:style w:type="paragraph" w:customStyle="1" w:styleId="ppFigureNumberIndent3">
    <w:name w:val="pp Figure Number Indent 3"/>
    <w:basedOn w:val="ppFigureNumberIndent2"/>
    <w:qFormat/>
    <w:rsid w:val="00F712B1"/>
    <w:pPr>
      <w:numPr>
        <w:ilvl w:val="4"/>
      </w:numPr>
      <w:ind w:left="21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B1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712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2322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6D82"/>
    <w:rPr>
      <w:rFonts w:cs="Times New Roman"/>
      <w:color w:val="0000FF"/>
      <w:u w:val="single"/>
    </w:rPr>
  </w:style>
  <w:style w:type="paragraph" w:customStyle="1" w:styleId="ppCode">
    <w:name w:val="pp Code"/>
    <w:qFormat/>
    <w:rsid w:val="00F712B1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72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F712B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F712B1"/>
    <w:pPr>
      <w:numPr>
        <w:ilvl w:val="3"/>
      </w:numPr>
      <w:ind w:left="720"/>
    </w:pPr>
  </w:style>
  <w:style w:type="paragraph" w:customStyle="1" w:styleId="ppCodeLanguage">
    <w:name w:val="pp Code Language"/>
    <w:basedOn w:val="Normal"/>
    <w:next w:val="ppCode"/>
    <w:qFormat/>
    <w:rsid w:val="00F712B1"/>
    <w:pPr>
      <w:pBdr>
        <w:bottom w:val="single" w:sz="2" w:space="1" w:color="C8CDDE"/>
      </w:pBdr>
      <w:shd w:val="clear" w:color="auto" w:fill="EFEFF7"/>
      <w:tabs>
        <w:tab w:val="num" w:pos="1037"/>
      </w:tabs>
      <w:spacing w:after="0"/>
      <w:ind w:hanging="36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712B1"/>
    <w:pPr>
      <w:numPr>
        <w:ilvl w:val="2"/>
      </w:numPr>
      <w:tabs>
        <w:tab w:val="num" w:pos="1037"/>
      </w:tabs>
      <w:ind w:left="720" w:hanging="360"/>
    </w:pPr>
  </w:style>
  <w:style w:type="paragraph" w:customStyle="1" w:styleId="ppCodeLanguageIndent2">
    <w:name w:val="pp Code Language Indent 2"/>
    <w:basedOn w:val="ppCodeLanguageIndent"/>
    <w:next w:val="ppCodeIndent2"/>
    <w:rsid w:val="00F712B1"/>
    <w:pPr>
      <w:numPr>
        <w:ilvl w:val="3"/>
      </w:numPr>
      <w:tabs>
        <w:tab w:val="num" w:pos="1037"/>
      </w:tabs>
      <w:ind w:left="1440" w:hanging="360"/>
    </w:pPr>
  </w:style>
  <w:style w:type="paragraph" w:customStyle="1" w:styleId="ppCodeIndent3">
    <w:name w:val="pp Code Indent 3"/>
    <w:basedOn w:val="ppCodeIndent2"/>
    <w:qFormat/>
    <w:rsid w:val="00F712B1"/>
    <w:pPr>
      <w:numPr>
        <w:ilvl w:val="4"/>
      </w:numPr>
      <w:ind w:left="720"/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712B1"/>
    <w:pPr>
      <w:numPr>
        <w:ilvl w:val="4"/>
      </w:numPr>
      <w:tabs>
        <w:tab w:val="num" w:pos="1037"/>
      </w:tabs>
      <w:ind w:left="1440" w:hanging="360"/>
    </w:pPr>
  </w:style>
  <w:style w:type="character" w:customStyle="1" w:styleId="Heading1Char">
    <w:name w:val="Heading 1 Char"/>
    <w:basedOn w:val="DefaultParagraphFont"/>
    <w:link w:val="Heading1"/>
    <w:rsid w:val="00F7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F7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F712B1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712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2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customStyle="1" w:styleId="Bodynoindent">
    <w:name w:val="Body no indent"/>
    <w:basedOn w:val="Normal"/>
    <w:next w:val="Normal"/>
    <w:rsid w:val="000E3657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0E3657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paragraph" w:customStyle="1" w:styleId="HOLTitle1">
    <w:name w:val="HOL Title 1"/>
    <w:basedOn w:val="Normal"/>
    <w:rsid w:val="000E3657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E3657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0E3657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E365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rsid w:val="00F712B1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ulletList">
    <w:name w:val="pp Bullet List"/>
    <w:basedOn w:val="ppNumberList"/>
    <w:link w:val="ppBulletListChar"/>
    <w:qFormat/>
    <w:rsid w:val="00F712B1"/>
    <w:pPr>
      <w:tabs>
        <w:tab w:val="clear" w:pos="1440"/>
        <w:tab w:val="clear" w:pos="1627"/>
        <w:tab w:val="num" w:pos="173"/>
      </w:tabs>
    </w:pPr>
  </w:style>
  <w:style w:type="paragraph" w:customStyle="1" w:styleId="ppBulletListIndent">
    <w:name w:val="pp Bullet List Indent"/>
    <w:basedOn w:val="ppBulletList"/>
    <w:rsid w:val="00F712B1"/>
    <w:pPr>
      <w:numPr>
        <w:ilvl w:val="2"/>
      </w:numPr>
      <w:tabs>
        <w:tab w:val="num" w:pos="173"/>
      </w:tabs>
      <w:ind w:left="1434" w:hanging="357"/>
    </w:pPr>
  </w:style>
  <w:style w:type="paragraph" w:customStyle="1" w:styleId="ppBulletListTable">
    <w:name w:val="pp Bullet List Table"/>
    <w:basedOn w:val="Normal"/>
    <w:uiPriority w:val="11"/>
    <w:rsid w:val="00F712B1"/>
    <w:pPr>
      <w:tabs>
        <w:tab w:val="num" w:pos="173"/>
        <w:tab w:val="left" w:pos="403"/>
      </w:tabs>
      <w:spacing w:before="100"/>
      <w:ind w:left="173"/>
    </w:pPr>
    <w:rPr>
      <w:sz w:val="18"/>
    </w:rPr>
  </w:style>
  <w:style w:type="paragraph" w:customStyle="1" w:styleId="ppChapterNumber">
    <w:name w:val="pp Chapter Number"/>
    <w:next w:val="Normal"/>
    <w:uiPriority w:val="14"/>
    <w:rsid w:val="00F712B1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F712B1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F712B1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F712B1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LanguageTable">
    <w:name w:val="pp Code Language Table"/>
    <w:basedOn w:val="ppCodeLanguage"/>
    <w:next w:val="Normal"/>
    <w:rsid w:val="00F712B1"/>
    <w:pPr>
      <w:tabs>
        <w:tab w:val="clear" w:pos="1037"/>
      </w:tabs>
      <w:ind w:firstLine="0"/>
    </w:pPr>
  </w:style>
  <w:style w:type="paragraph" w:customStyle="1" w:styleId="ppCodeTable">
    <w:name w:val="pp Code Table"/>
    <w:basedOn w:val="ppCode"/>
    <w:rsid w:val="00F712B1"/>
    <w:pPr>
      <w:ind w:left="0"/>
    </w:pPr>
  </w:style>
  <w:style w:type="paragraph" w:customStyle="1" w:styleId="ppListBodyText">
    <w:name w:val="pp List Body Text"/>
    <w:basedOn w:val="Normal"/>
    <w:rsid w:val="00F712B1"/>
  </w:style>
  <w:style w:type="paragraph" w:customStyle="1" w:styleId="ppNoteBullet">
    <w:name w:val="pp Note Bullet"/>
    <w:basedOn w:val="ppNote"/>
    <w:rsid w:val="00F712B1"/>
    <w:pPr>
      <w:ind w:left="0"/>
    </w:pPr>
  </w:style>
  <w:style w:type="paragraph" w:customStyle="1" w:styleId="ppNumberListTable">
    <w:name w:val="pp Number List Table"/>
    <w:basedOn w:val="ppNumberList"/>
    <w:rsid w:val="00F712B1"/>
    <w:pPr>
      <w:tabs>
        <w:tab w:val="clear" w:pos="1627"/>
        <w:tab w:val="left" w:pos="403"/>
      </w:tabs>
      <w:ind w:left="0" w:firstLine="0"/>
    </w:pPr>
    <w:rPr>
      <w:sz w:val="18"/>
    </w:rPr>
  </w:style>
  <w:style w:type="paragraph" w:customStyle="1" w:styleId="ppSection">
    <w:name w:val="pp Section"/>
    <w:basedOn w:val="Heading1"/>
    <w:next w:val="Normal"/>
    <w:rsid w:val="00F712B1"/>
    <w:rPr>
      <w:color w:val="333399"/>
    </w:rPr>
  </w:style>
  <w:style w:type="paragraph" w:customStyle="1" w:styleId="ppShowMe">
    <w:name w:val="pp Show Me"/>
    <w:basedOn w:val="Normal"/>
    <w:next w:val="ppBodyText"/>
    <w:rsid w:val="00F712B1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F712B1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F712B1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F712B1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F712B1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F712B1"/>
  </w:style>
  <w:style w:type="table" w:styleId="TableGrid">
    <w:name w:val="Table Grid"/>
    <w:basedOn w:val="TableNormal"/>
    <w:rsid w:val="00F712B1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FootnoteText">
    <w:name w:val="footnote text"/>
    <w:basedOn w:val="Normal"/>
    <w:link w:val="FootnoteTextChar"/>
    <w:uiPriority w:val="99"/>
    <w:unhideWhenUsed/>
    <w:rsid w:val="00F712B1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12B1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1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2B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71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2B1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F712B1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F712B1"/>
    <w:rPr>
      <w:color w:val="808080"/>
    </w:rPr>
  </w:style>
  <w:style w:type="table" w:customStyle="1" w:styleId="ppTable">
    <w:name w:val="pp Table"/>
    <w:basedOn w:val="TableNormal"/>
    <w:uiPriority w:val="99"/>
    <w:rsid w:val="00F712B1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</w:style>
  <w:style w:type="paragraph" w:customStyle="1" w:styleId="ppBulletListIndent2">
    <w:name w:val="pp Bullet List Indent 2"/>
    <w:basedOn w:val="ppBulletListIndent"/>
    <w:qFormat/>
    <w:rsid w:val="00F712B1"/>
    <w:pPr>
      <w:numPr>
        <w:ilvl w:val="3"/>
      </w:numPr>
      <w:tabs>
        <w:tab w:val="num" w:pos="173"/>
      </w:tabs>
      <w:ind w:left="2115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720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F61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F61"/>
    <w:rPr>
      <w:rFonts w:eastAsiaTheme="minorEastAsia"/>
      <w:b/>
      <w:bCs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0EB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72D00"/>
    <w:pPr>
      <w:spacing w:after="0" w:line="240" w:lineRule="auto"/>
    </w:pPr>
    <w:rPr>
      <w:rFonts w:eastAsiaTheme="minorEastAsia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2850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AB4C25"/>
    <w:rPr>
      <w:rFonts w:eastAsiaTheme="minorEastAsia"/>
      <w:lang w:bidi="en-US"/>
    </w:rPr>
  </w:style>
  <w:style w:type="paragraph" w:styleId="NormalWeb">
    <w:name w:val="Normal (Web)"/>
    <w:basedOn w:val="Normal"/>
    <w:uiPriority w:val="99"/>
    <w:semiHidden/>
    <w:unhideWhenUsed/>
    <w:rsid w:val="00DF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997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5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single" w:sz="6" w:space="0" w:color="D6D6D6"/>
                                        <w:right w:val="single" w:sz="6" w:space="0" w:color="D6D6D6"/>
                                      </w:divBdr>
                                      <w:divsChild>
                                        <w:div w:id="74445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925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723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20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8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90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436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725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9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8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7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46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6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76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1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5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hyperlink" Target="http://msdn.microsoft.com/en-us/library/ff402541%28VS.92%29.asp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yperlink" Target="http://create.msdn.com/en-US/education/catalog/utility/performance_utili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reate.msdn.com/en-US/education/catalog/lab/catapult_wars" TargetMode="External"/><Relationship Id="rId20" Type="http://schemas.openxmlformats.org/officeDocument/2006/relationships/hyperlink" Target="http://create.msdn.com/en-US/education/catalog/sample/safe_area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create.msdn.com/en-US/education/catalog/lab/honeycomb_rush" TargetMode="External"/><Relationship Id="rId23" Type="http://schemas.openxmlformats.org/officeDocument/2006/relationships/theme" Target="theme/theme1.xml"/><Relationship Id="rId10" Type="http://schemas.microsoft.com/office/2007/relationships/stylesWithEffects" Target="stylesWithEffects.xml"/><Relationship Id="rId19" Type="http://schemas.openxmlformats.org/officeDocument/2006/relationships/hyperlink" Target="http://msdn.microsoft.com/en-us/library/bb200105.aspx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rosoft.com/info/cpyright.m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el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>  
         < I g n o r e   I d = " N T 0 2 "   L i n e = " 6 9 2 " / >  
         < I g n o r e   I d = " N T 0 2 "   L i n e = " 7 1 3 " / >  
         < I g n o r e   I d = " N T 0 2 "   L i n e = " 7 3 8 " / >  
     < / S u p r e s s i o n s >  
 < / D o c S e t t i n g s > 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d 6 f b 4 5 9 e - e 4 e 5 - 4 9 b b - 9 2 7 d - d 4 9 d 8 d 5 5 3 1 3 c "   t i t l e = " W i n d o w s   P h o n e   S h a d e r s "   s t y l e = " T o p i c " / >  
     < t o p i c   i d = " d 4 2 9 2 8 3 2 - 1 7 e d - 4 b 1 a - a f f 7 - f f 5 5 7 e 7 1 f e 1 3 "   t i t l e = " C o m p a r i s o n   o f   h a r d w a r e   g r a p h i c   p r o f i l e s "   s t y l e = " T o p i c " / >  
     < t o p i c   i d = " f d 6 f 7 6 b 1 - 0 7 6 4 - 4 8 5 4 - b 0 7 e - 9 a 7 0 4 c 3 6 b 1 f a "   t i t l e = " R e c o m m e n d e d   t e x t u r e   r e s o l u t i o n "   s t y l e = " T o p i c " / >  
     < t o p i c   i d = " 8 3 5 d 5 9 2 5 - 2 8 8 2 - 4 5 6 d - b f 6 8 - 1 d 8 a 3 e d d 6 e d 1 "   t i t l e = " X N A   G a m e   S t u d i o   s o l u t i o n   s t r u c t u r e "   s t y l e = " T o p i c " / >  
     < t o p i c   i d = " e 5 9 5 5 6 c c - b 0 f d - 4 4 2 5 - 9 f e 6 - a 3 2 f 1 3 1 a f 8 7 3 "   t i t l e = " 3 D   A s s e t   o b j e c t   s t r u c t u r e   "   s t y l e = " T o p i c " / >  
     < t o p i c   i d = " c c 1 6 5 9 e a - b c 2 2 - 4 5 0 e - 8 c 0 a - a b f e 0 9 b 6 e 7 4 c "   t i t l e = " S h a d e r   c o n f i g u r a t i o n "   s t y l e = " T o p i c " / >  
     < t o p i c   i d = " e 8 a 5 4 c 9 f - f a e 2 - 4 0 6 c - 8 1 8 c - 4 3 7 8 f 1 8 8 7 1 3 5 "   t i t l e = " S h a d e r   s e l e c t i o n "   s t y l e = " T o p i c " / >  
     < t o p i c   i d = " e 2 7 d b b 4 f - 9 c 7 e - 4 5 c 5 - 9 7 d 7 - 5 a f d 7 1 1 c e 2 9 d "   t i t l e = " S h a d e r   s e l e c t i o n "   s t y l e = " T o p i c " / >  
     < t o p i c   i d = " a 4 0 1 a d e 2 - 1 5 1 0 - 4 d 5 e - a 9 d f - 1 4 7 8 0 1 7 9 4 8 e e "   t i t l e = " B a s i c E f f e c t   c o n f i g u r a t i o n "   s t y l e = " T o p i c " / >  
     < t o p i c   i d = " e 5 6 0 6 a a 2 - 0 f f 4 - 4 8 2 0 - b d 0 b - 4 a 0 5 4 4 5 b 7 b 7 c "   t i t l e = " D u a l T e x t u r e E f f e c t   c o n f i g u r a t i o n   "   s t y l e = " T o p i c " / >  
     < t o p i c   i d = " c 8 3 4 9 9 b 3 - 4 e 4 a - 4 6 f 1 - a 6 d 3 - 9 e 8 5 b 1 d b 1 4 e 0 "   t i t l e = " S k i n n e d E f f e c t   c o n f i g u r a t i o n "   s t y l e = " T o p i c " / >  
     < t o p i c   i d = " f d e 9 a 4 9 1 - 3 b f b - 4 2 e e - 9 8 3 f - 6 9 a 5 4 b 5 9 b 9 9 b "   t i t l e = " R a w   T o u c h   I n f o r m a t i o n "   s t y l e = " T o p i c " / >  
     < t o p i c   i d = " 7 f 7 4 e d 7 b - 0 3 4 2 - 4 5 a 1 - a d 6 7 - b c d a e d c 2 b 9 b 7 "   t i t l e = " C r e a t i n g   a   G e s t u r e - A w a r e   A p p l i c a t i o n "   s t y l e = " T o p i c " / >  
     < t o p i c   i d = " 2 e d 6 3 9 1 9 - 4 3 7 7 - 4 0 d 8 - b e c 0 - 0 0 7 1 9 9 d a c d 2 7 "   t i t l e = " P h o n e   O p e r a t i n g   S y s t e m s   F l a v o r s "   s t y l e = " T o p i c " / >  
     < t o p i c   i d = " 6 6 2 2 a 3 5 d - 7 8 c 5 - 4 3 e d - 9 8 1 3 - 1 b e 9 4 e e 6 f 3 2 4 "   t i t l e = " W h a t   A r e   G e s t u r e s ? "   s t y l e = " T o p i c " / >  
     < t o p i c   i d = " 8 c 8 6 6 e 7 4 - f 8 5 6 - 4 0 0 7 - b 6 1 d - 3 9 3 8 9 c d 8 e 9 b 9 "   t i t l e = " O v e r v i e w "   s t y l e = " T o p i c " / >  
     < t o p i c   i d = " d d 0 9 4 0 8 3 - 0 3 a 8 - 4 c 0 1 - 9 4 b 2 - 3 2 1 6 4 b e 6 4 a c f "   t i t l e = " O v e r v i e w "   s t y l e = " T o p i c " / >  
     < t o p i c   i d = " 3 6 9 9 1 5 f b - 1 3 a b - 4 0 2 c - 9 1 0 7 - f 0 7 0 b a c e 7 6 7 1 "   t i t l e = " O v e r v i e w "   s t y l e = " T o p i c " / >  
     < t o p i c   i d = " 1 1 5 d 5 4 9 3 - b 6 c 7 - 4 2 a 8 - b d b a - 1 3 0 a 7 7 a 7 7 4 3 4 "   t i t l e = " S u m m a r y "   s t y l e = " T o p i c " / >  
     < t o p i c   i d = " 0 3 b e f 7 2 9 - c 2 c a - 4 3 d 8 - 9 2 3 c - 3 d b 5 f 3 a 0 d c 5 4 "   t i t l e = " O v e r v i e w "   s t y l e = " T o p i c " / >  
 < / t o c > 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0A98D-EA4E-46C0-9FB6-D797D5466F7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BA57153-B523-4BC0-8A4E-2C8D9C4C6B46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61C8D0A9-C774-4224-9C6F-FD79EDC19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0BC09A4-C77A-4580-8AF1-9ECF963F386B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C62BA9E3-1D2F-4E4B-879E-6E172763654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AA97B83-1B68-4556-BA45-2044C53D44F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2299B30-C770-4FBF-BEEE-DF085238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Sela.docx</Template>
  <TotalTime>0</TotalTime>
  <Pages>86</Pages>
  <Words>19042</Words>
  <Characters>108540</Characters>
  <Application>Microsoft Office Word</Application>
  <DocSecurity>0</DocSecurity>
  <Lines>904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2010-11-30T18:15:00Z</dcterms:created>
  <dcterms:modified xsi:type="dcterms:W3CDTF">2010-12-09T23:25:00Z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_NAME">
    <vt:lpwstr>Windows Phone</vt:lpwstr>
  </property>
  <property fmtid="{D5CDD505-2E9C-101B-9397-08002B2CF9AE}" pid="3" name="EMULATOR_NAME">
    <vt:lpwstr>Windows Phone Emulator</vt:lpwstr>
  </property>
  <property fmtid="{D5CDD505-2E9C-101B-9397-08002B2CF9AE}" pid="4" name="TOOLS_NAME">
    <vt:lpwstr>Windows Phone Developer Tools</vt:lpwstr>
  </property>
  <property fmtid="{D5CDD505-2E9C-101B-9397-08002B2CF9AE}" pid="5" name="PROJECT_TYPE">
    <vt:lpwstr>XNA Game Studio game for Windows Phone</vt:lpwstr>
  </property>
  <property fmtid="{D5CDD505-2E9C-101B-9397-08002B2CF9AE}" pid="6" name="VISUAL_STUDIO">
    <vt:lpwstr>Microsoft Visual Studio 2010 Express for Windows Phone</vt:lpwstr>
  </property>
</Properties>
</file>